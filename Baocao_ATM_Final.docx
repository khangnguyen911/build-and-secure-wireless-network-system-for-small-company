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4D18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A77C8F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0659528"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417E8D0" w14:textId="77777777" w:rsidR="003218FF" w:rsidRPr="00B10E7E" w:rsidRDefault="003218FF" w:rsidP="003218FF">
      <w:pPr>
        <w:suppressAutoHyphens/>
        <w:autoSpaceDE w:val="0"/>
        <w:autoSpaceDN w:val="0"/>
        <w:adjustRightInd w:val="0"/>
        <w:ind w:firstLine="720"/>
        <w:jc w:val="center"/>
        <w:rPr>
          <w:lang w:val="en"/>
        </w:rPr>
      </w:pPr>
    </w:p>
    <w:p w14:paraId="744B3FC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484EC05" wp14:editId="2A5F663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5DA11A2" w14:textId="77777777" w:rsidR="003218FF" w:rsidRPr="00B10E7E" w:rsidRDefault="003218FF" w:rsidP="003218FF">
      <w:pPr>
        <w:suppressAutoHyphens/>
        <w:autoSpaceDE w:val="0"/>
        <w:autoSpaceDN w:val="0"/>
        <w:adjustRightInd w:val="0"/>
        <w:ind w:firstLine="720"/>
        <w:rPr>
          <w:b/>
          <w:bCs/>
          <w:sz w:val="28"/>
          <w:szCs w:val="28"/>
          <w:lang w:val="en"/>
        </w:rPr>
      </w:pPr>
    </w:p>
    <w:p w14:paraId="59D7CE09" w14:textId="6F12D861" w:rsidR="000B5494" w:rsidRDefault="000B5494" w:rsidP="004B5439">
      <w:pPr>
        <w:tabs>
          <w:tab w:val="center" w:pos="4920"/>
          <w:tab w:val="right" w:pos="9121"/>
        </w:tabs>
        <w:spacing w:line="360" w:lineRule="auto"/>
        <w:ind w:firstLine="720"/>
        <w:jc w:val="center"/>
        <w:rPr>
          <w:b/>
          <w:sz w:val="32"/>
          <w:szCs w:val="32"/>
        </w:rPr>
      </w:pPr>
      <w:r>
        <w:rPr>
          <w:b/>
          <w:sz w:val="32"/>
          <w:szCs w:val="32"/>
        </w:rPr>
        <w:t xml:space="preserve">BÁO CÁO </w:t>
      </w:r>
      <w:r w:rsidR="004B5439">
        <w:rPr>
          <w:b/>
          <w:sz w:val="32"/>
          <w:szCs w:val="32"/>
        </w:rPr>
        <w:t>CUỐI</w:t>
      </w:r>
      <w:r w:rsidR="004B5439">
        <w:rPr>
          <w:b/>
          <w:sz w:val="32"/>
          <w:szCs w:val="32"/>
          <w:lang w:val="vi-VN"/>
        </w:rPr>
        <w:t xml:space="preserve"> KỲ </w:t>
      </w:r>
      <w:r>
        <w:rPr>
          <w:b/>
          <w:sz w:val="32"/>
          <w:szCs w:val="32"/>
        </w:rPr>
        <w:t>MÔN HỌC</w:t>
      </w:r>
    </w:p>
    <w:p w14:paraId="19E315A6" w14:textId="361E47D8" w:rsidR="003218FF" w:rsidRPr="00B10E7E" w:rsidRDefault="000B5494" w:rsidP="004B5439">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sz w:val="32"/>
          <w:szCs w:val="32"/>
        </w:rPr>
        <w:t>WIRELESS AND MOBILE NETWORK SECURITY</w:t>
      </w:r>
      <w:r>
        <w:rPr>
          <w:rStyle w:val="CommentReference"/>
        </w:rPr>
        <w:t xml:space="preserve"> </w:t>
      </w:r>
    </w:p>
    <w:p w14:paraId="37C231B6"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FF9D3A2" w14:textId="77777777" w:rsidR="003218FF" w:rsidRPr="00B10E7E" w:rsidRDefault="003218FF" w:rsidP="003218FF">
      <w:pPr>
        <w:suppressAutoHyphens/>
        <w:autoSpaceDE w:val="0"/>
        <w:autoSpaceDN w:val="0"/>
        <w:adjustRightInd w:val="0"/>
        <w:spacing w:line="360" w:lineRule="auto"/>
        <w:rPr>
          <w:b/>
          <w:bCs/>
          <w:lang w:val="en"/>
        </w:rPr>
      </w:pPr>
    </w:p>
    <w:p w14:paraId="1E38B064" w14:textId="1A915DB2" w:rsidR="003218FF" w:rsidRPr="00B10E7E" w:rsidRDefault="001B4686" w:rsidP="003218FF">
      <w:pPr>
        <w:suppressAutoHyphens/>
        <w:autoSpaceDE w:val="0"/>
        <w:autoSpaceDN w:val="0"/>
        <w:adjustRightInd w:val="0"/>
        <w:spacing w:line="360" w:lineRule="auto"/>
        <w:jc w:val="center"/>
        <w:rPr>
          <w:b/>
          <w:bCs/>
          <w:sz w:val="48"/>
          <w:szCs w:val="48"/>
          <w:lang w:val="en"/>
        </w:rPr>
      </w:pPr>
      <w:r>
        <w:rPr>
          <w:b/>
          <w:sz w:val="40"/>
          <w:szCs w:val="40"/>
        </w:rPr>
        <w:t>Xây Dựng Hệ Thống Mạng Không Dây Và Thực Hiện Bảo Mật Cho Công ty Viễn thông Mobifone</w:t>
      </w:r>
    </w:p>
    <w:p w14:paraId="765B5FD9" w14:textId="5F316C77" w:rsidR="003218FF" w:rsidRPr="00B10E7E" w:rsidRDefault="00291721" w:rsidP="00F66932">
      <w:pPr>
        <w:suppressAutoHyphens/>
        <w:autoSpaceDE w:val="0"/>
        <w:autoSpaceDN w:val="0"/>
        <w:adjustRightInd w:val="0"/>
        <w:spacing w:line="360" w:lineRule="auto"/>
        <w:ind w:firstLine="720"/>
        <w:jc w:val="center"/>
        <w:rPr>
          <w:b/>
          <w:bCs/>
          <w:lang w:val="en"/>
        </w:rPr>
      </w:pPr>
      <w:r>
        <w:rPr>
          <w:sz w:val="28"/>
          <w:szCs w:val="28"/>
          <w:lang w:val="en"/>
        </w:rPr>
        <w:t xml:space="preserve"> </w:t>
      </w:r>
    </w:p>
    <w:p w14:paraId="7B3CF2F0" w14:textId="250DAAE7" w:rsidR="003218FF" w:rsidRPr="00B10E7E" w:rsidRDefault="00DB7595" w:rsidP="003218FF">
      <w:pPr>
        <w:suppressAutoHyphens/>
        <w:autoSpaceDE w:val="0"/>
        <w:autoSpaceDN w:val="0"/>
        <w:adjustRightInd w:val="0"/>
        <w:spacing w:line="360" w:lineRule="auto"/>
        <w:jc w:val="both"/>
        <w:rPr>
          <w:b/>
          <w:bCs/>
          <w:lang w:val="en"/>
        </w:rPr>
      </w:pPr>
      <w:r>
        <w:rPr>
          <w:b/>
          <w:bCs/>
          <w:color w:val="FF0000"/>
          <w:lang w:val="en"/>
        </w:rPr>
        <w:t xml:space="preserve"> </w:t>
      </w:r>
    </w:p>
    <w:p w14:paraId="6C40D985" w14:textId="77777777" w:rsidR="003218FF" w:rsidRPr="00B10E7E" w:rsidRDefault="003218FF" w:rsidP="003218FF">
      <w:pPr>
        <w:suppressAutoHyphens/>
        <w:autoSpaceDE w:val="0"/>
        <w:autoSpaceDN w:val="0"/>
        <w:adjustRightInd w:val="0"/>
        <w:spacing w:line="360" w:lineRule="auto"/>
        <w:jc w:val="both"/>
        <w:rPr>
          <w:b/>
          <w:bCs/>
          <w:lang w:val="en"/>
        </w:rPr>
      </w:pPr>
    </w:p>
    <w:p w14:paraId="0EE5B8BB" w14:textId="44DCAF25" w:rsidR="003218FF" w:rsidRPr="00B10E7E" w:rsidRDefault="003218FF" w:rsidP="003218FF">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F66932">
        <w:rPr>
          <w:b/>
          <w:sz w:val="28"/>
          <w:szCs w:val="28"/>
          <w:lang w:val="vi-VN"/>
        </w:rPr>
        <w:t>THẦY BÙI QUY ANH</w:t>
      </w:r>
    </w:p>
    <w:p w14:paraId="1DECA9B0" w14:textId="761F1B9C"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F66932">
        <w:rPr>
          <w:b/>
          <w:bCs/>
          <w:sz w:val="28"/>
          <w:szCs w:val="28"/>
          <w:lang w:val="vi-VN"/>
        </w:rPr>
        <w:t>MINH TÂN – 51900830</w:t>
      </w:r>
    </w:p>
    <w:p w14:paraId="1B3690EB" w14:textId="5D49D73E" w:rsidR="00291721" w:rsidRDefault="00F66932" w:rsidP="003218FF">
      <w:pPr>
        <w:suppressAutoHyphens/>
        <w:autoSpaceDE w:val="0"/>
        <w:autoSpaceDN w:val="0"/>
        <w:adjustRightInd w:val="0"/>
        <w:spacing w:line="360" w:lineRule="auto"/>
        <w:jc w:val="right"/>
        <w:rPr>
          <w:b/>
          <w:sz w:val="28"/>
          <w:szCs w:val="28"/>
          <w:lang w:val="vi-VN"/>
        </w:rPr>
      </w:pPr>
      <w:r>
        <w:rPr>
          <w:b/>
          <w:sz w:val="28"/>
          <w:szCs w:val="28"/>
          <w:lang w:val="vi-VN"/>
        </w:rPr>
        <w:t>NGUYỄN HOÀNG MINH KHÔI – 51900809</w:t>
      </w:r>
    </w:p>
    <w:p w14:paraId="74D3552A" w14:textId="32277059" w:rsidR="00F66932" w:rsidRPr="00F66932" w:rsidRDefault="00F66932" w:rsidP="003218FF">
      <w:pPr>
        <w:suppressAutoHyphens/>
        <w:autoSpaceDE w:val="0"/>
        <w:autoSpaceDN w:val="0"/>
        <w:adjustRightInd w:val="0"/>
        <w:spacing w:line="360" w:lineRule="auto"/>
        <w:jc w:val="right"/>
        <w:rPr>
          <w:b/>
          <w:sz w:val="28"/>
          <w:szCs w:val="28"/>
          <w:lang w:val="vi-VN"/>
        </w:rPr>
      </w:pPr>
      <w:r>
        <w:rPr>
          <w:b/>
          <w:sz w:val="28"/>
          <w:szCs w:val="28"/>
        </w:rPr>
        <w:t>NGUYỄN</w:t>
      </w:r>
      <w:r>
        <w:rPr>
          <w:b/>
          <w:sz w:val="28"/>
          <w:szCs w:val="28"/>
          <w:lang w:val="vi-VN"/>
        </w:rPr>
        <w:t xml:space="preserve"> PHÚC DUY KHANG – 51900801</w:t>
      </w:r>
    </w:p>
    <w:p w14:paraId="176241E5" w14:textId="461A27B6"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F66932">
        <w:rPr>
          <w:b/>
          <w:bCs/>
          <w:sz w:val="28"/>
          <w:szCs w:val="28"/>
          <w:lang w:val="vi-VN"/>
        </w:rPr>
        <w:t>19050402</w:t>
      </w:r>
    </w:p>
    <w:p w14:paraId="2F869C59" w14:textId="527293EC"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F66932">
        <w:rPr>
          <w:b/>
          <w:bCs/>
          <w:sz w:val="28"/>
          <w:szCs w:val="28"/>
          <w:lang w:val="vi-VN"/>
        </w:rPr>
        <w:t>23</w:t>
      </w:r>
    </w:p>
    <w:p w14:paraId="5A28D7F9" w14:textId="77777777" w:rsidR="003218FF" w:rsidRDefault="003218FF" w:rsidP="003218FF">
      <w:pPr>
        <w:suppressAutoHyphens/>
        <w:autoSpaceDE w:val="0"/>
        <w:autoSpaceDN w:val="0"/>
        <w:adjustRightInd w:val="0"/>
        <w:jc w:val="center"/>
        <w:rPr>
          <w:b/>
          <w:bCs/>
          <w:lang w:val="vi-VN"/>
        </w:rPr>
      </w:pPr>
    </w:p>
    <w:p w14:paraId="6BF25CE5" w14:textId="77777777" w:rsidR="002D4629" w:rsidRDefault="002D4629" w:rsidP="003218FF">
      <w:pPr>
        <w:suppressAutoHyphens/>
        <w:autoSpaceDE w:val="0"/>
        <w:autoSpaceDN w:val="0"/>
        <w:adjustRightInd w:val="0"/>
        <w:jc w:val="center"/>
        <w:rPr>
          <w:b/>
          <w:bCs/>
          <w:lang w:val="vi-VN"/>
        </w:rPr>
      </w:pPr>
    </w:p>
    <w:p w14:paraId="4BE2BD8B" w14:textId="77777777" w:rsidR="002D4629" w:rsidRDefault="002D4629" w:rsidP="003218FF">
      <w:pPr>
        <w:suppressAutoHyphens/>
        <w:autoSpaceDE w:val="0"/>
        <w:autoSpaceDN w:val="0"/>
        <w:adjustRightInd w:val="0"/>
        <w:jc w:val="center"/>
        <w:rPr>
          <w:b/>
          <w:bCs/>
          <w:lang w:val="vi-VN"/>
        </w:rPr>
      </w:pPr>
    </w:p>
    <w:p w14:paraId="548E5D2E" w14:textId="77777777" w:rsidR="002D4629" w:rsidRDefault="002D4629" w:rsidP="003218FF">
      <w:pPr>
        <w:suppressAutoHyphens/>
        <w:autoSpaceDE w:val="0"/>
        <w:autoSpaceDN w:val="0"/>
        <w:adjustRightInd w:val="0"/>
        <w:jc w:val="center"/>
        <w:rPr>
          <w:b/>
          <w:bCs/>
          <w:lang w:val="vi-VN"/>
        </w:rPr>
      </w:pPr>
    </w:p>
    <w:p w14:paraId="749985D3" w14:textId="6ECAE8F4" w:rsidR="00B118C8" w:rsidRDefault="003218FF" w:rsidP="00291721">
      <w:pPr>
        <w:suppressAutoHyphens/>
        <w:autoSpaceDE w:val="0"/>
        <w:autoSpaceDN w:val="0"/>
        <w:adjustRightInd w:val="0"/>
        <w:jc w:val="center"/>
        <w:rPr>
          <w:b/>
          <w:bCs/>
          <w:iCs/>
          <w:sz w:val="28"/>
          <w:szCs w:val="28"/>
          <w:lang w:val="vi-VN"/>
        </w:rPr>
        <w:sectPr w:rsidR="00B118C8"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FB5323">
        <w:rPr>
          <w:b/>
          <w:bCs/>
          <w:iCs/>
          <w:sz w:val="28"/>
          <w:szCs w:val="28"/>
          <w:lang w:val="vi-VN"/>
        </w:rPr>
        <w:t>202</w:t>
      </w:r>
      <w:r w:rsidRPr="00CA1C39">
        <w:rPr>
          <w:b/>
          <w:bCs/>
          <w:iCs/>
          <w:sz w:val="28"/>
          <w:szCs w:val="28"/>
          <w:lang w:val="vi-VN"/>
        </w:rPr>
        <w:t>1</w:t>
      </w:r>
    </w:p>
    <w:p w14:paraId="40AFE0DF"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3652902C"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1871B49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D28C437" w14:textId="77777777" w:rsidR="003218FF" w:rsidRPr="00B10E7E" w:rsidRDefault="003218FF" w:rsidP="003218FF">
      <w:pPr>
        <w:suppressAutoHyphens/>
        <w:autoSpaceDE w:val="0"/>
        <w:autoSpaceDN w:val="0"/>
        <w:adjustRightInd w:val="0"/>
        <w:ind w:firstLine="720"/>
        <w:jc w:val="center"/>
        <w:rPr>
          <w:lang w:val="en"/>
        </w:rPr>
      </w:pPr>
    </w:p>
    <w:p w14:paraId="7FFC4BE4"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8E130E9" wp14:editId="621E27D2">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0CF868D6" w14:textId="77777777" w:rsidR="003218FF" w:rsidRPr="00B10E7E" w:rsidRDefault="003218FF" w:rsidP="003218FF">
      <w:pPr>
        <w:suppressAutoHyphens/>
        <w:autoSpaceDE w:val="0"/>
        <w:autoSpaceDN w:val="0"/>
        <w:adjustRightInd w:val="0"/>
        <w:ind w:firstLine="720"/>
        <w:rPr>
          <w:b/>
          <w:bCs/>
          <w:sz w:val="28"/>
          <w:szCs w:val="28"/>
          <w:lang w:val="en"/>
        </w:rPr>
      </w:pPr>
    </w:p>
    <w:p w14:paraId="30DA88B9" w14:textId="77777777" w:rsidR="003218FF" w:rsidRPr="00B10E7E" w:rsidRDefault="003218FF" w:rsidP="003218FF">
      <w:pPr>
        <w:suppressAutoHyphens/>
        <w:autoSpaceDE w:val="0"/>
        <w:autoSpaceDN w:val="0"/>
        <w:adjustRightInd w:val="0"/>
        <w:ind w:firstLine="720"/>
        <w:rPr>
          <w:b/>
          <w:bCs/>
          <w:sz w:val="28"/>
          <w:szCs w:val="28"/>
          <w:lang w:val="en"/>
        </w:rPr>
      </w:pPr>
    </w:p>
    <w:p w14:paraId="3A1FDBB9" w14:textId="76F000BE" w:rsidR="004B5439" w:rsidRDefault="004B5439" w:rsidP="004B5439">
      <w:pPr>
        <w:tabs>
          <w:tab w:val="center" w:pos="4920"/>
          <w:tab w:val="right" w:pos="9121"/>
        </w:tabs>
        <w:spacing w:line="360" w:lineRule="auto"/>
        <w:ind w:firstLine="720"/>
        <w:jc w:val="center"/>
        <w:rPr>
          <w:b/>
          <w:sz w:val="32"/>
          <w:szCs w:val="32"/>
        </w:rPr>
      </w:pPr>
      <w:r>
        <w:rPr>
          <w:b/>
          <w:sz w:val="32"/>
          <w:szCs w:val="32"/>
        </w:rPr>
        <w:t xml:space="preserve">BÁO CÁO </w:t>
      </w:r>
      <w:r w:rsidR="0093472B">
        <w:rPr>
          <w:b/>
          <w:sz w:val="32"/>
          <w:szCs w:val="32"/>
        </w:rPr>
        <w:t>CUỐI</w:t>
      </w:r>
      <w:r w:rsidR="0093472B">
        <w:rPr>
          <w:b/>
          <w:sz w:val="32"/>
          <w:szCs w:val="32"/>
          <w:lang w:val="vi-VN"/>
        </w:rPr>
        <w:t xml:space="preserve"> KỲ </w:t>
      </w:r>
      <w:r>
        <w:rPr>
          <w:b/>
          <w:sz w:val="32"/>
          <w:szCs w:val="32"/>
        </w:rPr>
        <w:t>MÔN HỌC</w:t>
      </w:r>
    </w:p>
    <w:p w14:paraId="4ABBF6C6" w14:textId="733D2D48" w:rsidR="002D4629" w:rsidRPr="00B10E7E" w:rsidRDefault="004B5439" w:rsidP="004B5439">
      <w:pPr>
        <w:suppressAutoHyphens/>
        <w:autoSpaceDE w:val="0"/>
        <w:autoSpaceDN w:val="0"/>
        <w:adjustRightInd w:val="0"/>
        <w:spacing w:line="360" w:lineRule="auto"/>
        <w:ind w:firstLine="720"/>
        <w:jc w:val="center"/>
        <w:rPr>
          <w:b/>
          <w:bCs/>
          <w:sz w:val="32"/>
          <w:szCs w:val="32"/>
          <w:lang w:val="en"/>
        </w:rPr>
      </w:pPr>
      <w:r>
        <w:rPr>
          <w:b/>
          <w:sz w:val="32"/>
          <w:szCs w:val="32"/>
        </w:rPr>
        <w:t>WIRELESS AND MOBILE NETWORK SECURITY</w:t>
      </w:r>
      <w:r>
        <w:rPr>
          <w:rStyle w:val="CommentReference"/>
        </w:rPr>
        <w:t xml:space="preserve"> </w:t>
      </w:r>
      <w:r w:rsidR="002D4629">
        <w:rPr>
          <w:b/>
          <w:bCs/>
          <w:sz w:val="32"/>
          <w:szCs w:val="32"/>
          <w:lang w:val="en"/>
        </w:rPr>
        <w:t xml:space="preserve"> </w:t>
      </w:r>
    </w:p>
    <w:p w14:paraId="27F6F468" w14:textId="77777777" w:rsidR="002D4629" w:rsidRPr="00B10E7E" w:rsidRDefault="002D4629" w:rsidP="002D4629">
      <w:pPr>
        <w:suppressAutoHyphens/>
        <w:autoSpaceDE w:val="0"/>
        <w:autoSpaceDN w:val="0"/>
        <w:adjustRightInd w:val="0"/>
        <w:spacing w:line="360" w:lineRule="auto"/>
        <w:rPr>
          <w:b/>
          <w:bCs/>
          <w:lang w:val="en"/>
        </w:rPr>
      </w:pPr>
    </w:p>
    <w:p w14:paraId="480AF187" w14:textId="77777777" w:rsidR="002D4629" w:rsidRDefault="002D4629" w:rsidP="002D4629">
      <w:pPr>
        <w:suppressAutoHyphens/>
        <w:autoSpaceDE w:val="0"/>
        <w:autoSpaceDN w:val="0"/>
        <w:adjustRightInd w:val="0"/>
        <w:spacing w:line="360" w:lineRule="auto"/>
        <w:rPr>
          <w:b/>
          <w:bCs/>
          <w:lang w:val="en"/>
        </w:rPr>
      </w:pPr>
    </w:p>
    <w:p w14:paraId="66E0A746" w14:textId="77777777" w:rsidR="00E766EA" w:rsidRDefault="00E766EA" w:rsidP="002D4629">
      <w:pPr>
        <w:suppressAutoHyphens/>
        <w:autoSpaceDE w:val="0"/>
        <w:autoSpaceDN w:val="0"/>
        <w:adjustRightInd w:val="0"/>
        <w:spacing w:line="360" w:lineRule="auto"/>
        <w:rPr>
          <w:b/>
          <w:bCs/>
          <w:lang w:val="en"/>
        </w:rPr>
      </w:pPr>
    </w:p>
    <w:p w14:paraId="537E2376" w14:textId="176F9CD3" w:rsidR="002D4629" w:rsidRPr="00B10E7E" w:rsidRDefault="0093472B" w:rsidP="002D4629">
      <w:pPr>
        <w:suppressAutoHyphens/>
        <w:autoSpaceDE w:val="0"/>
        <w:autoSpaceDN w:val="0"/>
        <w:adjustRightInd w:val="0"/>
        <w:spacing w:line="360" w:lineRule="auto"/>
        <w:jc w:val="center"/>
        <w:rPr>
          <w:b/>
          <w:bCs/>
          <w:sz w:val="48"/>
          <w:szCs w:val="48"/>
          <w:lang w:val="en"/>
        </w:rPr>
      </w:pPr>
      <w:r>
        <w:rPr>
          <w:b/>
          <w:sz w:val="40"/>
          <w:szCs w:val="40"/>
        </w:rPr>
        <w:t>Xây Dựng Hệ Thống Mạng Không Dây Và Thực Hiện Bảo Mật Cho Công ty Viễn thông Mobifone</w:t>
      </w:r>
    </w:p>
    <w:p w14:paraId="58929C7E" w14:textId="16C81149" w:rsidR="003218FF" w:rsidRDefault="00DB7595" w:rsidP="0093472B">
      <w:pPr>
        <w:suppressAutoHyphens/>
        <w:autoSpaceDE w:val="0"/>
        <w:autoSpaceDN w:val="0"/>
        <w:adjustRightInd w:val="0"/>
        <w:spacing w:line="360" w:lineRule="auto"/>
        <w:jc w:val="center"/>
        <w:rPr>
          <w:b/>
          <w:bCs/>
          <w:lang w:val="en"/>
        </w:rPr>
      </w:pPr>
      <w:r>
        <w:rPr>
          <w:sz w:val="48"/>
          <w:szCs w:val="48"/>
          <w:lang w:val="en"/>
        </w:rPr>
        <w:t xml:space="preserve"> </w:t>
      </w:r>
    </w:p>
    <w:p w14:paraId="0B8A8271" w14:textId="77777777" w:rsidR="003218FF" w:rsidRPr="00B10E7E" w:rsidRDefault="003218FF" w:rsidP="003218FF">
      <w:pPr>
        <w:suppressAutoHyphens/>
        <w:autoSpaceDE w:val="0"/>
        <w:autoSpaceDN w:val="0"/>
        <w:adjustRightInd w:val="0"/>
        <w:jc w:val="both"/>
        <w:rPr>
          <w:b/>
          <w:bCs/>
          <w:lang w:val="en"/>
        </w:rPr>
      </w:pPr>
    </w:p>
    <w:p w14:paraId="5BBAD568" w14:textId="77777777" w:rsidR="003218FF" w:rsidRPr="00B10E7E" w:rsidRDefault="003218FF" w:rsidP="003218FF">
      <w:pPr>
        <w:suppressAutoHyphens/>
        <w:autoSpaceDE w:val="0"/>
        <w:autoSpaceDN w:val="0"/>
        <w:adjustRightInd w:val="0"/>
        <w:jc w:val="both"/>
        <w:rPr>
          <w:b/>
          <w:bCs/>
          <w:lang w:val="en"/>
        </w:rPr>
      </w:pPr>
    </w:p>
    <w:p w14:paraId="601569AE" w14:textId="77777777" w:rsidR="0007793C" w:rsidRDefault="0007793C" w:rsidP="003218FF">
      <w:pPr>
        <w:suppressAutoHyphens/>
        <w:autoSpaceDE w:val="0"/>
        <w:autoSpaceDN w:val="0"/>
        <w:adjustRightInd w:val="0"/>
        <w:jc w:val="right"/>
        <w:rPr>
          <w:sz w:val="28"/>
          <w:szCs w:val="28"/>
          <w:lang w:val="en"/>
        </w:rPr>
      </w:pPr>
    </w:p>
    <w:p w14:paraId="584D5085" w14:textId="77777777" w:rsidR="0007793C" w:rsidRDefault="0007793C" w:rsidP="003218FF">
      <w:pPr>
        <w:suppressAutoHyphens/>
        <w:autoSpaceDE w:val="0"/>
        <w:autoSpaceDN w:val="0"/>
        <w:adjustRightInd w:val="0"/>
        <w:jc w:val="right"/>
        <w:rPr>
          <w:sz w:val="28"/>
          <w:szCs w:val="28"/>
          <w:lang w:val="en"/>
        </w:rPr>
      </w:pPr>
    </w:p>
    <w:p w14:paraId="2999E501" w14:textId="3084235C" w:rsidR="003218FF" w:rsidRPr="00B10E7E" w:rsidRDefault="003218FF" w:rsidP="003218FF">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0093472B">
        <w:rPr>
          <w:b/>
          <w:sz w:val="28"/>
          <w:szCs w:val="28"/>
          <w:lang w:val="vi-VN"/>
        </w:rPr>
        <w:t>THẦY BÙI QUY ANH</w:t>
      </w:r>
    </w:p>
    <w:p w14:paraId="0FF31243" w14:textId="0B696245" w:rsidR="003218FF" w:rsidRPr="00CA1C39" w:rsidRDefault="003218FF" w:rsidP="003218FF">
      <w:pPr>
        <w:suppressAutoHyphens/>
        <w:autoSpaceDE w:val="0"/>
        <w:autoSpaceDN w:val="0"/>
        <w:adjustRightInd w:val="0"/>
        <w:jc w:val="right"/>
        <w:rPr>
          <w:b/>
          <w:bCs/>
          <w:sz w:val="28"/>
          <w:szCs w:val="28"/>
          <w:lang w:val="vi-VN"/>
        </w:rPr>
      </w:pPr>
      <w:r w:rsidRPr="00CA1C39">
        <w:rPr>
          <w:sz w:val="28"/>
          <w:szCs w:val="28"/>
          <w:lang w:val="vi-VN"/>
        </w:rPr>
        <w:t>Người thực hiện:</w:t>
      </w:r>
      <w:r w:rsidRPr="00CA1C39">
        <w:rPr>
          <w:b/>
          <w:bCs/>
          <w:sz w:val="28"/>
          <w:szCs w:val="28"/>
          <w:lang w:val="vi-VN"/>
        </w:rPr>
        <w:t xml:space="preserve">    NGUYỄN </w:t>
      </w:r>
      <w:r w:rsidR="0093472B">
        <w:rPr>
          <w:b/>
          <w:bCs/>
          <w:sz w:val="28"/>
          <w:szCs w:val="28"/>
          <w:lang w:val="vi-VN"/>
        </w:rPr>
        <w:t>MINH TÂN</w:t>
      </w:r>
    </w:p>
    <w:p w14:paraId="7B103EF9" w14:textId="2A8E63A4" w:rsidR="00CA1C39" w:rsidRDefault="0093472B" w:rsidP="003218FF">
      <w:pPr>
        <w:suppressAutoHyphens/>
        <w:autoSpaceDE w:val="0"/>
        <w:autoSpaceDN w:val="0"/>
        <w:adjustRightInd w:val="0"/>
        <w:jc w:val="right"/>
        <w:rPr>
          <w:b/>
          <w:bCs/>
          <w:sz w:val="28"/>
          <w:szCs w:val="28"/>
          <w:lang w:val="vi-VN"/>
        </w:rPr>
      </w:pPr>
      <w:r>
        <w:rPr>
          <w:b/>
          <w:bCs/>
          <w:sz w:val="28"/>
          <w:szCs w:val="28"/>
          <w:lang w:val="vi-VN"/>
        </w:rPr>
        <w:t>NGUYỄN HOÀNG MINH KHÔI</w:t>
      </w:r>
    </w:p>
    <w:p w14:paraId="33914AB8" w14:textId="67425A6E" w:rsidR="0093472B" w:rsidRPr="00CA1C39" w:rsidRDefault="0093472B" w:rsidP="003218FF">
      <w:pPr>
        <w:suppressAutoHyphens/>
        <w:autoSpaceDE w:val="0"/>
        <w:autoSpaceDN w:val="0"/>
        <w:adjustRightInd w:val="0"/>
        <w:jc w:val="right"/>
        <w:rPr>
          <w:sz w:val="28"/>
          <w:szCs w:val="28"/>
          <w:lang w:val="vi-VN"/>
        </w:rPr>
      </w:pPr>
      <w:r>
        <w:rPr>
          <w:b/>
          <w:bCs/>
          <w:sz w:val="28"/>
          <w:szCs w:val="28"/>
          <w:lang w:val="vi-VN"/>
        </w:rPr>
        <w:t>NGUYỄN PHÚC DUY KHANG</w:t>
      </w:r>
    </w:p>
    <w:p w14:paraId="394CBDDC" w14:textId="76E3BF75" w:rsidR="003218FF" w:rsidRPr="00CA1C39" w:rsidRDefault="003218FF" w:rsidP="003218FF">
      <w:pPr>
        <w:suppressAutoHyphens/>
        <w:autoSpaceDE w:val="0"/>
        <w:autoSpaceDN w:val="0"/>
        <w:adjustRightInd w:val="0"/>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93472B">
        <w:rPr>
          <w:b/>
          <w:bCs/>
          <w:sz w:val="28"/>
          <w:szCs w:val="28"/>
          <w:lang w:val="vi-VN"/>
        </w:rPr>
        <w:t>19050402</w:t>
      </w:r>
    </w:p>
    <w:p w14:paraId="501C6DDF" w14:textId="713ACE15" w:rsidR="003218FF" w:rsidRPr="00CA1C39" w:rsidRDefault="003218FF" w:rsidP="003218FF">
      <w:pPr>
        <w:suppressAutoHyphens/>
        <w:autoSpaceDE w:val="0"/>
        <w:autoSpaceDN w:val="0"/>
        <w:adjustRightInd w:val="0"/>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93472B">
        <w:rPr>
          <w:b/>
          <w:bCs/>
          <w:sz w:val="28"/>
          <w:szCs w:val="28"/>
          <w:lang w:val="vi-VN"/>
        </w:rPr>
        <w:t>23</w:t>
      </w:r>
    </w:p>
    <w:p w14:paraId="6DAFF2C1" w14:textId="77777777" w:rsidR="003218FF" w:rsidRDefault="003218FF" w:rsidP="003218FF">
      <w:pPr>
        <w:suppressAutoHyphens/>
        <w:autoSpaceDE w:val="0"/>
        <w:autoSpaceDN w:val="0"/>
        <w:adjustRightInd w:val="0"/>
        <w:rPr>
          <w:b/>
          <w:bCs/>
          <w:sz w:val="28"/>
          <w:szCs w:val="28"/>
          <w:lang w:val="vi-VN"/>
        </w:rPr>
      </w:pPr>
    </w:p>
    <w:p w14:paraId="1200C1CA" w14:textId="77777777" w:rsidR="002D4629" w:rsidRDefault="002D4629" w:rsidP="003218FF">
      <w:pPr>
        <w:suppressAutoHyphens/>
        <w:autoSpaceDE w:val="0"/>
        <w:autoSpaceDN w:val="0"/>
        <w:adjustRightInd w:val="0"/>
        <w:rPr>
          <w:b/>
          <w:bCs/>
          <w:sz w:val="28"/>
          <w:szCs w:val="28"/>
          <w:lang w:val="vi-VN"/>
        </w:rPr>
      </w:pPr>
    </w:p>
    <w:p w14:paraId="2EFC4584" w14:textId="77777777" w:rsidR="002D4629" w:rsidRPr="00CA1C39" w:rsidRDefault="002D4629" w:rsidP="003218FF">
      <w:pPr>
        <w:suppressAutoHyphens/>
        <w:autoSpaceDE w:val="0"/>
        <w:autoSpaceDN w:val="0"/>
        <w:adjustRightInd w:val="0"/>
        <w:rPr>
          <w:b/>
          <w:bCs/>
          <w:sz w:val="28"/>
          <w:szCs w:val="28"/>
          <w:lang w:val="vi-VN"/>
        </w:rPr>
      </w:pPr>
    </w:p>
    <w:p w14:paraId="1F03AAED" w14:textId="77777777" w:rsidR="003218FF" w:rsidRPr="00CA1C39" w:rsidRDefault="003218FF" w:rsidP="003218FF">
      <w:pPr>
        <w:suppressAutoHyphens/>
        <w:autoSpaceDE w:val="0"/>
        <w:autoSpaceDN w:val="0"/>
        <w:adjustRightInd w:val="0"/>
        <w:jc w:val="center"/>
        <w:rPr>
          <w:b/>
          <w:bCs/>
          <w:lang w:val="vi-VN"/>
        </w:rPr>
      </w:pPr>
    </w:p>
    <w:p w14:paraId="6AC114FF" w14:textId="5C4FDA40" w:rsidR="00B118C8" w:rsidRDefault="003218FF" w:rsidP="003218FF">
      <w:pPr>
        <w:suppressAutoHyphens/>
        <w:autoSpaceDE w:val="0"/>
        <w:autoSpaceDN w:val="0"/>
        <w:adjustRightInd w:val="0"/>
        <w:jc w:val="center"/>
        <w:rPr>
          <w:b/>
          <w:bCs/>
          <w:iCs/>
          <w:sz w:val="28"/>
          <w:szCs w:val="28"/>
          <w:lang w:val="vi-VN"/>
        </w:rPr>
        <w:sectPr w:rsidR="00B118C8" w:rsidSect="005D5C20">
          <w:pgSz w:w="12240" w:h="15840"/>
          <w:pgMar w:top="1985" w:right="1134" w:bottom="1701" w:left="1985" w:header="720" w:footer="720" w:gutter="0"/>
          <w:cols w:space="720"/>
          <w:docGrid w:linePitch="360"/>
        </w:sectPr>
      </w:pPr>
      <w:r w:rsidRPr="00DB7595">
        <w:rPr>
          <w:b/>
          <w:bCs/>
          <w:iCs/>
          <w:sz w:val="28"/>
          <w:szCs w:val="28"/>
          <w:lang w:val="vi-VN"/>
        </w:rPr>
        <w:t xml:space="preserve">THÀNH PHỐ HỒ CHÍ MINH,  NĂM </w:t>
      </w:r>
      <w:r w:rsidR="006B346D">
        <w:rPr>
          <w:b/>
          <w:bCs/>
          <w:iCs/>
          <w:sz w:val="28"/>
          <w:szCs w:val="28"/>
          <w:lang w:val="vi-VN"/>
        </w:rPr>
        <w:t>202</w:t>
      </w:r>
      <w:r w:rsidRPr="00DB7595">
        <w:rPr>
          <w:b/>
          <w:bCs/>
          <w:iCs/>
          <w:sz w:val="28"/>
          <w:szCs w:val="28"/>
          <w:lang w:val="vi-VN"/>
        </w:rPr>
        <w:t>1</w:t>
      </w:r>
    </w:p>
    <w:p w14:paraId="0C4F5EBF" w14:textId="77777777" w:rsidR="00BB2B2A" w:rsidRPr="00DB7595" w:rsidRDefault="00BB2B2A" w:rsidP="002D796D">
      <w:pPr>
        <w:pStyle w:val="Chng"/>
        <w:jc w:val="center"/>
        <w:rPr>
          <w:lang w:val="vi-VN"/>
        </w:rPr>
      </w:pPr>
      <w:bookmarkStart w:id="0" w:name="_Toc91965998"/>
      <w:r w:rsidRPr="00DB7595">
        <w:rPr>
          <w:lang w:val="vi-VN"/>
        </w:rPr>
        <w:lastRenderedPageBreak/>
        <w:t>LỜI CẢM ƠN</w:t>
      </w:r>
      <w:bookmarkEnd w:id="0"/>
    </w:p>
    <w:p w14:paraId="3FFA38A9" w14:textId="54B533F3" w:rsidR="00F63BD7" w:rsidRPr="00F63BD7" w:rsidRDefault="00F10443" w:rsidP="00F63BD7">
      <w:pPr>
        <w:pStyle w:val="Nidungvnbn"/>
      </w:pPr>
      <w:r w:rsidRPr="00F63BD7">
        <w:t xml:space="preserve">Chúng em xin chân thành cảm ơn thầy Bùi Quy Anh đã </w:t>
      </w:r>
      <w:r w:rsidR="00F63BD7" w:rsidRPr="00F63BD7">
        <w:t xml:space="preserve">dạy cho </w:t>
      </w:r>
      <w:r w:rsidRPr="00F63BD7">
        <w:t xml:space="preserve">chúng em </w:t>
      </w:r>
      <w:r w:rsidR="00F63BD7" w:rsidRPr="00F63BD7">
        <w:t xml:space="preserve">nhiều </w:t>
      </w:r>
      <w:r w:rsidRPr="00F63BD7">
        <w:t xml:space="preserve">kiến thức </w:t>
      </w:r>
      <w:r w:rsidR="00F63BD7" w:rsidRPr="00F63BD7">
        <w:t xml:space="preserve">quan trọng </w:t>
      </w:r>
      <w:r w:rsidRPr="00F63BD7">
        <w:t>và kinh nghiệm làm bài báo cáo này.</w:t>
      </w:r>
      <w:r w:rsidR="007D013B" w:rsidRPr="00F63BD7">
        <w:t xml:space="preserve"> </w:t>
      </w:r>
      <w:r w:rsidR="00F63BD7" w:rsidRPr="00F63BD7">
        <w:t>Vì đây là môn học quan trọng liên quan dến chuyên ngành cũng như liên quan đến công việc sau này nên nhờ sự giảng dạy và hỗ trợ nhiệt tình của thầy đã giúp nhóm em hoàn thành tốt môn học.</w:t>
      </w:r>
    </w:p>
    <w:p w14:paraId="4696C68C" w14:textId="61515061" w:rsidR="00F63BD7" w:rsidRPr="00F63BD7" w:rsidRDefault="00F63BD7" w:rsidP="00F63BD7">
      <w:pPr>
        <w:pStyle w:val="Nidungvnbn"/>
      </w:pPr>
      <w:r w:rsidRPr="00F63BD7">
        <w:t>Chúng em cũng xin cảm ơn nhà trường đã hỗ trợ chúng em điều kiện tốt đề hoàn thành môn học mặc dù hiện giờ tình hình dịch bệnh vẫn đang căng thẳng.</w:t>
      </w:r>
    </w:p>
    <w:p w14:paraId="0A88C740" w14:textId="2BB306EF" w:rsidR="00F63BD7" w:rsidRDefault="007D013B" w:rsidP="00422702">
      <w:pPr>
        <w:pStyle w:val="Nidungvnbn"/>
        <w:rPr>
          <w:color w:val="000000"/>
          <w:sz w:val="27"/>
          <w:szCs w:val="27"/>
        </w:rPr>
      </w:pPr>
      <w:r w:rsidRPr="00F63BD7">
        <w:t>Chúng em xin kính chúc thầy có nhiều sức khỏe và thành công hơn trong công việc của mình</w:t>
      </w:r>
      <w:r>
        <w:rPr>
          <w:lang w:val="vi-VN"/>
        </w:rPr>
        <w:t>.</w:t>
      </w:r>
    </w:p>
    <w:p w14:paraId="5BF26C46" w14:textId="6759D8FA" w:rsidR="00BB2B2A" w:rsidRPr="00DB7595" w:rsidRDefault="00BB2B2A" w:rsidP="0064189C">
      <w:pPr>
        <w:pStyle w:val="Nidungvnbn"/>
        <w:rPr>
          <w:b/>
          <w:bCs/>
          <w:sz w:val="32"/>
          <w:szCs w:val="32"/>
          <w:lang w:val="vi-VN"/>
        </w:rPr>
      </w:pPr>
      <w:r w:rsidRPr="00DB7595">
        <w:rPr>
          <w:b/>
          <w:bCs/>
          <w:sz w:val="32"/>
          <w:szCs w:val="32"/>
          <w:lang w:val="vi-VN"/>
        </w:rPr>
        <w:t xml:space="preserve"> </w:t>
      </w:r>
      <w:r w:rsidRPr="00DB7595">
        <w:rPr>
          <w:b/>
          <w:bCs/>
          <w:sz w:val="32"/>
          <w:szCs w:val="32"/>
          <w:lang w:val="vi-VN"/>
        </w:rPr>
        <w:br w:type="page"/>
      </w:r>
    </w:p>
    <w:p w14:paraId="7E309DAE"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2A1E1DC3"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60689DED"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287F7001" w14:textId="02003EC3" w:rsidR="003218FF" w:rsidRPr="00DB7595" w:rsidRDefault="00194259" w:rsidP="003218FF">
      <w:pPr>
        <w:autoSpaceDE w:val="0"/>
        <w:autoSpaceDN w:val="0"/>
        <w:adjustRightInd w:val="0"/>
        <w:spacing w:line="360" w:lineRule="auto"/>
        <w:ind w:firstLine="720"/>
        <w:jc w:val="both"/>
        <w:rPr>
          <w:sz w:val="26"/>
          <w:szCs w:val="26"/>
          <w:lang w:val="vi-VN"/>
        </w:rPr>
      </w:pPr>
      <w:r>
        <w:rPr>
          <w:sz w:val="26"/>
          <w:szCs w:val="26"/>
          <w:lang w:val="vi-VN"/>
        </w:rPr>
        <w:t xml:space="preserve">Chúng em </w:t>
      </w:r>
      <w:r w:rsidR="003218FF" w:rsidRPr="00DB7595">
        <w:rPr>
          <w:sz w:val="26"/>
          <w:szCs w:val="26"/>
          <w:lang w:val="vi-VN"/>
        </w:rPr>
        <w:t xml:space="preserve">xin cam đoan đây là </w:t>
      </w:r>
      <w:r w:rsidR="00B118C8" w:rsidRPr="00B118C8">
        <w:rPr>
          <w:sz w:val="26"/>
          <w:szCs w:val="26"/>
          <w:lang w:val="vi-VN"/>
        </w:rPr>
        <w:t>sản phẩm đồ án</w:t>
      </w:r>
      <w:r w:rsidR="003218FF" w:rsidRPr="00DB7595">
        <w:rPr>
          <w:sz w:val="26"/>
          <w:szCs w:val="26"/>
          <w:lang w:val="vi-VN"/>
        </w:rPr>
        <w:t xml:space="preserve"> của riêng </w:t>
      </w:r>
      <w:r w:rsidR="00B118C8" w:rsidRPr="00B118C8">
        <w:rPr>
          <w:sz w:val="26"/>
          <w:szCs w:val="26"/>
          <w:lang w:val="vi-VN"/>
        </w:rPr>
        <w:t xml:space="preserve">chúng </w:t>
      </w:r>
      <w:r>
        <w:rPr>
          <w:sz w:val="26"/>
          <w:szCs w:val="26"/>
          <w:lang w:val="vi-VN"/>
        </w:rPr>
        <w:t xml:space="preserve">em </w:t>
      </w:r>
      <w:r w:rsidR="003218FF" w:rsidRPr="00DB7595">
        <w:rPr>
          <w:sz w:val="26"/>
          <w:szCs w:val="26"/>
          <w:lang w:val="vi-VN"/>
        </w:rPr>
        <w:t>và được sự hướng dẫn của</w:t>
      </w:r>
      <w:r w:rsidR="007F32C6">
        <w:rPr>
          <w:sz w:val="26"/>
          <w:szCs w:val="26"/>
          <w:lang w:val="vi-VN"/>
        </w:rPr>
        <w:t xml:space="preserve"> Thầy Bùi Quy Anh</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BF8A736"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4D339C15" w14:textId="665764C2"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4D4461">
        <w:rPr>
          <w:b/>
          <w:sz w:val="26"/>
          <w:szCs w:val="26"/>
          <w:lang w:val="vi-VN"/>
        </w:rPr>
        <w:t xml:space="preserve">chúng em </w:t>
      </w:r>
      <w:r w:rsidRPr="00DB7595">
        <w:rPr>
          <w:b/>
          <w:sz w:val="26"/>
          <w:szCs w:val="26"/>
          <w:lang w:val="vi-VN"/>
        </w:rPr>
        <w:t xml:space="preserve">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FF7A6D2"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6AC7B44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A5C20E0"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0B65E873" w14:textId="77777777" w:rsidR="00BB2B2A" w:rsidRPr="00DB7595" w:rsidRDefault="00BB2B2A" w:rsidP="00BB2B2A">
      <w:pPr>
        <w:tabs>
          <w:tab w:val="center" w:pos="6379"/>
        </w:tabs>
        <w:spacing w:after="200" w:line="276" w:lineRule="auto"/>
        <w:rPr>
          <w:i/>
          <w:sz w:val="26"/>
          <w:szCs w:val="26"/>
          <w:lang w:val="vi-VN"/>
        </w:rPr>
      </w:pPr>
    </w:p>
    <w:p w14:paraId="5F934AA8" w14:textId="52815E39"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t xml:space="preserve">Nguyễn </w:t>
      </w:r>
      <w:r w:rsidR="0076086A">
        <w:rPr>
          <w:i/>
          <w:sz w:val="26"/>
          <w:szCs w:val="26"/>
          <w:lang w:val="vi-VN"/>
        </w:rPr>
        <w:t>Minh Tân</w:t>
      </w:r>
    </w:p>
    <w:p w14:paraId="30A408CA" w14:textId="77777777" w:rsidR="00BB2B2A" w:rsidRPr="00DB7595" w:rsidRDefault="00BB2B2A" w:rsidP="00BB2B2A">
      <w:pPr>
        <w:tabs>
          <w:tab w:val="center" w:pos="6379"/>
        </w:tabs>
        <w:spacing w:after="200" w:line="276" w:lineRule="auto"/>
        <w:rPr>
          <w:i/>
          <w:sz w:val="26"/>
          <w:szCs w:val="26"/>
          <w:lang w:val="vi-VN"/>
        </w:rPr>
      </w:pPr>
    </w:p>
    <w:p w14:paraId="1FF20D98" w14:textId="49FE5524" w:rsidR="00BB2B2A" w:rsidRPr="00DB7595" w:rsidRDefault="0076086A" w:rsidP="00BB2B2A">
      <w:pPr>
        <w:tabs>
          <w:tab w:val="center" w:pos="6379"/>
        </w:tabs>
        <w:spacing w:after="200" w:line="276" w:lineRule="auto"/>
        <w:rPr>
          <w:i/>
          <w:sz w:val="26"/>
          <w:szCs w:val="26"/>
          <w:lang w:val="vi-VN"/>
        </w:rPr>
      </w:pPr>
      <w:r>
        <w:rPr>
          <w:i/>
          <w:sz w:val="26"/>
          <w:szCs w:val="26"/>
          <w:lang w:val="vi-VN"/>
        </w:rPr>
        <w:tab/>
        <w:t>Nguyễn Hoàng Minh Khôi</w:t>
      </w:r>
    </w:p>
    <w:p w14:paraId="24003C63" w14:textId="77777777" w:rsidR="00BB2B2A" w:rsidRPr="00DB7595" w:rsidRDefault="00BB2B2A" w:rsidP="00BB2B2A">
      <w:pPr>
        <w:tabs>
          <w:tab w:val="center" w:pos="6379"/>
        </w:tabs>
        <w:spacing w:after="200" w:line="276" w:lineRule="auto"/>
        <w:rPr>
          <w:i/>
          <w:sz w:val="26"/>
          <w:szCs w:val="26"/>
          <w:lang w:val="vi-VN"/>
        </w:rPr>
      </w:pPr>
    </w:p>
    <w:p w14:paraId="38197656" w14:textId="541EC9C5"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76086A">
        <w:rPr>
          <w:i/>
          <w:sz w:val="26"/>
          <w:szCs w:val="26"/>
          <w:lang w:val="vi-VN"/>
        </w:rPr>
        <w:t>Nguyễn Phúc Duy Khang</w:t>
      </w:r>
    </w:p>
    <w:p w14:paraId="43DD88F3"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4DBA599" w14:textId="77777777" w:rsidR="00B118C8" w:rsidRPr="00B118C8" w:rsidRDefault="00B118C8" w:rsidP="002D796D">
      <w:pPr>
        <w:pStyle w:val="Chng"/>
        <w:jc w:val="center"/>
        <w:rPr>
          <w:lang w:val="vi-VN"/>
        </w:rPr>
      </w:pPr>
      <w:bookmarkStart w:id="1" w:name="_Toc91965999"/>
      <w:r w:rsidRPr="00B118C8">
        <w:rPr>
          <w:lang w:val="vi-VN"/>
        </w:rPr>
        <w:lastRenderedPageBreak/>
        <w:t>PHẦN XÁC NHẬN VÀ ĐÁNH GIÁ CỦA GIẢNG VIÊN</w:t>
      </w:r>
      <w:bookmarkEnd w:id="1"/>
    </w:p>
    <w:p w14:paraId="196CB7D3" w14:textId="77777777" w:rsidR="00B118C8" w:rsidRPr="002D796D" w:rsidRDefault="00B118C8" w:rsidP="002D796D">
      <w:pPr>
        <w:pStyle w:val="Nidungvnbn"/>
        <w:rPr>
          <w:b/>
          <w:lang w:val="vi-VN"/>
        </w:rPr>
      </w:pPr>
      <w:r w:rsidRPr="002D796D">
        <w:rPr>
          <w:b/>
          <w:lang w:val="vi-VN"/>
        </w:rPr>
        <w:t>Phần xác nhận của GV hướng dẫn</w:t>
      </w:r>
    </w:p>
    <w:p w14:paraId="7AD4D9F0"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2B9C68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C02B42A"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4EC677CA" w14:textId="77777777" w:rsidR="00B118C8" w:rsidRPr="00DC2276" w:rsidRDefault="00B118C8">
      <w:pPr>
        <w:spacing w:after="200" w:line="276" w:lineRule="auto"/>
        <w:rPr>
          <w:lang w:val="vi-VN"/>
        </w:rPr>
      </w:pPr>
    </w:p>
    <w:p w14:paraId="2EEE53A1" w14:textId="77777777" w:rsidR="00B118C8" w:rsidRPr="00DC2276" w:rsidRDefault="00B118C8">
      <w:pPr>
        <w:spacing w:after="200" w:line="276" w:lineRule="auto"/>
        <w:rPr>
          <w:lang w:val="vi-VN"/>
        </w:rPr>
      </w:pPr>
    </w:p>
    <w:p w14:paraId="080B19C3" w14:textId="77777777" w:rsidR="00B118C8" w:rsidRPr="00DC2276" w:rsidRDefault="00B118C8">
      <w:pPr>
        <w:spacing w:after="200" w:line="276" w:lineRule="auto"/>
        <w:rPr>
          <w:lang w:val="vi-VN"/>
        </w:rPr>
      </w:pPr>
    </w:p>
    <w:p w14:paraId="2CE81240" w14:textId="77777777" w:rsidR="00B118C8" w:rsidRPr="00DC2276" w:rsidRDefault="00B118C8" w:rsidP="002D796D">
      <w:pPr>
        <w:pStyle w:val="Nidungvnbn"/>
        <w:rPr>
          <w:b/>
          <w:lang w:val="vi-VN"/>
        </w:rPr>
      </w:pPr>
      <w:r w:rsidRPr="00DC2276">
        <w:rPr>
          <w:b/>
          <w:lang w:val="vi-VN"/>
        </w:rPr>
        <w:t>Phần đánh giá của GV chấm bài</w:t>
      </w:r>
    </w:p>
    <w:p w14:paraId="5E10F4D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B8EDDC3"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2DE580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3171B9DA" w14:textId="77777777" w:rsidR="00B118C8" w:rsidRPr="00DC2276" w:rsidRDefault="00B118C8" w:rsidP="00B118C8">
      <w:pPr>
        <w:pStyle w:val="Tiumccp1"/>
        <w:rPr>
          <w:sz w:val="32"/>
          <w:szCs w:val="32"/>
          <w:lang w:val="vi-VN"/>
        </w:rPr>
      </w:pPr>
      <w:r w:rsidRPr="00B118C8">
        <w:rPr>
          <w:lang w:val="vi-VN"/>
        </w:rPr>
        <w:br w:type="page"/>
      </w:r>
    </w:p>
    <w:p w14:paraId="72F39C0F" w14:textId="77777777" w:rsidR="00BB2B2A" w:rsidRPr="00DB7595" w:rsidRDefault="00BB2B2A" w:rsidP="00B118C8">
      <w:pPr>
        <w:pStyle w:val="Chng"/>
        <w:jc w:val="center"/>
        <w:rPr>
          <w:lang w:val="vi-VN"/>
        </w:rPr>
      </w:pPr>
      <w:bookmarkStart w:id="2" w:name="_Toc91966000"/>
      <w:r w:rsidRPr="00DB7595">
        <w:rPr>
          <w:lang w:val="vi-VN"/>
        </w:rPr>
        <w:lastRenderedPageBreak/>
        <w:t>TÓM TẮT</w:t>
      </w:r>
      <w:bookmarkEnd w:id="2"/>
    </w:p>
    <w:p w14:paraId="65F7C85B" w14:textId="2D5FC8B3" w:rsidR="00C93863" w:rsidRPr="00274866" w:rsidRDefault="005E5ACE" w:rsidP="00C93863">
      <w:pPr>
        <w:pStyle w:val="Nidungvnbn"/>
        <w:rPr>
          <w:lang w:val="vi-VN"/>
        </w:rPr>
      </w:pPr>
      <w:r>
        <w:t>Trong</w:t>
      </w:r>
      <w:r>
        <w:rPr>
          <w:lang w:val="vi-VN"/>
        </w:rPr>
        <w:t xml:space="preserve"> cuộc cách mạng công nghiệp 4.0, mạng Internet đóng một vai trò rất quan trọng</w:t>
      </w:r>
      <w:r w:rsidR="00C93863">
        <w:t xml:space="preserve"> </w:t>
      </w:r>
      <w:r w:rsidR="00C97AF7">
        <w:t>và</w:t>
      </w:r>
      <w:r w:rsidR="00C97AF7">
        <w:rPr>
          <w:lang w:val="vi-VN"/>
        </w:rPr>
        <w:t xml:space="preserve"> mạng không dây cũng nằm trong đó. </w:t>
      </w:r>
      <w:r w:rsidR="00C93863">
        <w:t xml:space="preserve">Sự ra đời của </w:t>
      </w:r>
      <w:r w:rsidR="00C97AF7">
        <w:t>mạng</w:t>
      </w:r>
      <w:r w:rsidR="00C97AF7">
        <w:rPr>
          <w:lang w:val="vi-VN"/>
        </w:rPr>
        <w:t xml:space="preserve"> không dây đã</w:t>
      </w:r>
      <w:r w:rsidR="00C93863">
        <w:t xml:space="preserve"> khắc phục </w:t>
      </w:r>
      <w:r w:rsidR="00C97AF7">
        <w:t>các</w:t>
      </w:r>
      <w:r w:rsidR="00C97AF7">
        <w:rPr>
          <w:lang w:val="vi-VN"/>
        </w:rPr>
        <w:t xml:space="preserve"> </w:t>
      </w:r>
      <w:r w:rsidR="00C93863">
        <w:t xml:space="preserve">hạn chế </w:t>
      </w:r>
      <w:r w:rsidR="00C97AF7">
        <w:t>tồn</w:t>
      </w:r>
      <w:r w:rsidR="00C97AF7">
        <w:rPr>
          <w:lang w:val="vi-VN"/>
        </w:rPr>
        <w:t xml:space="preserve"> đọng của </w:t>
      </w:r>
      <w:r w:rsidR="00C93863">
        <w:t xml:space="preserve">mạng </w:t>
      </w:r>
      <w:r w:rsidR="00C97AF7">
        <w:t>có</w:t>
      </w:r>
      <w:r w:rsidR="00C97AF7">
        <w:rPr>
          <w:lang w:val="vi-VN"/>
        </w:rPr>
        <w:t xml:space="preserve"> </w:t>
      </w:r>
      <w:r w:rsidR="00C93863">
        <w:t>dây</w:t>
      </w:r>
      <w:r w:rsidR="00C97AF7">
        <w:rPr>
          <w:lang w:val="vi-VN"/>
        </w:rPr>
        <w:t xml:space="preserve"> </w:t>
      </w:r>
      <w:r w:rsidR="00C93863">
        <w:t xml:space="preserve">và </w:t>
      </w:r>
      <w:r w:rsidR="00C97AF7">
        <w:t>hiện</w:t>
      </w:r>
      <w:r w:rsidR="00C97AF7">
        <w:rPr>
          <w:lang w:val="vi-VN"/>
        </w:rPr>
        <w:t xml:space="preserve"> đang dần thay thế cho mạng có dây.</w:t>
      </w:r>
      <w:r w:rsidR="00C93863">
        <w:t xml:space="preserve"> </w:t>
      </w:r>
      <w:r w:rsidR="00274866">
        <w:t>Tuy</w:t>
      </w:r>
      <w:r w:rsidR="00274866">
        <w:rPr>
          <w:lang w:val="vi-VN"/>
        </w:rPr>
        <w:t xml:space="preserve"> nhiên mạng có dây vẫn có một vài ưu điểm mà mạng không dây vẫn không thể làm được. Cho nên việc kết hợp giữa mạng có dây và mạng không dây sẽ mang đến một giải pháp tối ưu cho các công ty, tập đoàn,...</w:t>
      </w:r>
    </w:p>
    <w:p w14:paraId="6DCE3933" w14:textId="1A47E63F" w:rsidR="00C93863" w:rsidRDefault="00C93863" w:rsidP="00C93863">
      <w:pPr>
        <w:pStyle w:val="Nidungvnbn"/>
      </w:pPr>
      <w:r>
        <w:t xml:space="preserve">Dựa trên chuẩn IEEE 802.11 mạng </w:t>
      </w:r>
      <w:r w:rsidR="00DF4FAE">
        <w:t>không</w:t>
      </w:r>
      <w:r w:rsidR="00DF4FAE">
        <w:rPr>
          <w:lang w:val="vi-VN"/>
        </w:rPr>
        <w:t xml:space="preserve"> dây </w:t>
      </w:r>
      <w:r>
        <w:t xml:space="preserve">được áp dụng </w:t>
      </w:r>
      <w:r w:rsidR="00DF4FAE">
        <w:t>cho</w:t>
      </w:r>
      <w:r w:rsidR="00DF4FAE">
        <w:rPr>
          <w:lang w:val="vi-VN"/>
        </w:rPr>
        <w:t xml:space="preserve"> </w:t>
      </w:r>
      <w:r>
        <w:t>nhiều lĩnh vực</w:t>
      </w:r>
      <w:r w:rsidR="00DF4FAE">
        <w:rPr>
          <w:lang w:val="vi-VN"/>
        </w:rPr>
        <w:t xml:space="preserve"> như: sản xuất, thương mại, </w:t>
      </w:r>
      <w:r>
        <w:t>chăm sóc sức khỏe</w:t>
      </w:r>
      <w:r w:rsidR="00DF4FAE">
        <w:rPr>
          <w:lang w:val="vi-VN"/>
        </w:rPr>
        <w:t xml:space="preserve"> và được sử dụng nhiều ở</w:t>
      </w:r>
      <w:r>
        <w:t xml:space="preserve"> các trường đại học. </w:t>
      </w:r>
      <w:r w:rsidR="001B71CA">
        <w:t>Hiện</w:t>
      </w:r>
      <w:r w:rsidR="001B71CA">
        <w:rPr>
          <w:lang w:val="vi-VN"/>
        </w:rPr>
        <w:t xml:space="preserve"> </w:t>
      </w:r>
      <w:r>
        <w:t>nay, mạng WLAN đang được đón nhận rộng rãi như một kết nối đa năng từ các doanh nghiệp.</w:t>
      </w:r>
    </w:p>
    <w:p w14:paraId="333BCED3" w14:textId="58F1B093" w:rsidR="007E6AB9" w:rsidRPr="00730DAE" w:rsidRDefault="004B69E4" w:rsidP="00C93863">
      <w:pPr>
        <w:pStyle w:val="Nidungvnbn"/>
        <w:rPr>
          <w:lang w:val="vi-VN"/>
        </w:rPr>
      </w:pPr>
      <w:r>
        <w:t>Do</w:t>
      </w:r>
      <w:r>
        <w:rPr>
          <w:lang w:val="vi-VN"/>
        </w:rPr>
        <w:t xml:space="preserve"> vậy, c</w:t>
      </w:r>
      <w:r w:rsidR="00AC68B7">
        <w:t>húng</w:t>
      </w:r>
      <w:r w:rsidR="00AC68B7">
        <w:rPr>
          <w:lang w:val="vi-VN"/>
        </w:rPr>
        <w:t xml:space="preserve"> </w:t>
      </w:r>
      <w:r w:rsidR="00C93863">
        <w:t xml:space="preserve">em </w:t>
      </w:r>
      <w:r w:rsidR="00AC68B7">
        <w:t>đã</w:t>
      </w:r>
      <w:r w:rsidR="00AC68B7">
        <w:rPr>
          <w:lang w:val="vi-VN"/>
        </w:rPr>
        <w:t xml:space="preserve"> </w:t>
      </w:r>
      <w:r w:rsidR="00C93863">
        <w:t>chọn để tài “</w:t>
      </w:r>
      <w:r w:rsidR="00C93863">
        <w:rPr>
          <w:bCs/>
        </w:rPr>
        <w:t>Xây dựng hệ thống mạng không dây và thực hiện bảo mật cho Công ty Viễn thông Mobifone</w:t>
      </w:r>
      <w:r w:rsidR="00C93863">
        <w:t xml:space="preserve">”. Nhằm giúp mọi người hiểu rõ hơn về mạng </w:t>
      </w:r>
      <w:r w:rsidR="00730DAE">
        <w:t>không</w:t>
      </w:r>
      <w:r w:rsidR="00730DAE">
        <w:rPr>
          <w:lang w:val="vi-VN"/>
        </w:rPr>
        <w:t xml:space="preserve"> dây và cụ thể hơn là mạng </w:t>
      </w:r>
      <w:r w:rsidR="00C93863">
        <w:t xml:space="preserve">WLAN và các </w:t>
      </w:r>
      <w:r w:rsidR="00007506">
        <w:t>vấn</w:t>
      </w:r>
      <w:r w:rsidR="00007506">
        <w:rPr>
          <w:lang w:val="vi-VN"/>
        </w:rPr>
        <w:t xml:space="preserve"> đề liên quan đến </w:t>
      </w:r>
      <w:r w:rsidR="00C93863">
        <w:t>mạng WLAN.</w:t>
      </w:r>
      <w:r w:rsidR="00730DAE">
        <w:rPr>
          <w:lang w:val="vi-VN"/>
        </w:rPr>
        <w:t xml:space="preserve"> </w:t>
      </w:r>
      <w:r w:rsidR="005021E9">
        <w:rPr>
          <w:lang w:val="vi-VN"/>
        </w:rPr>
        <w:t>Ngoài ra chúng em còn thực hiện việc tạo ra mạng WLAN mới và sử dụng các chuẩn bảo mật WPA2 Personal và WPA2 Enterprise để bảo mật cho mạng không dây.</w:t>
      </w:r>
    </w:p>
    <w:p w14:paraId="187A546A"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8051F3B" w14:textId="77777777" w:rsidR="007E6AB9" w:rsidRPr="007E6AB9" w:rsidRDefault="007E6AB9" w:rsidP="002D796D">
      <w:pPr>
        <w:pStyle w:val="Chng"/>
        <w:jc w:val="center"/>
      </w:pPr>
      <w:bookmarkStart w:id="3" w:name="_Toc91966001"/>
      <w:r>
        <w:lastRenderedPageBreak/>
        <w:t>MỤC LỤC</w:t>
      </w:r>
      <w:bookmarkEnd w:id="3"/>
    </w:p>
    <w:p w14:paraId="2FA6A1B7" w14:textId="551A0A19" w:rsidR="001700E2"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965998" w:history="1">
        <w:r w:rsidR="001700E2" w:rsidRPr="00F84706">
          <w:rPr>
            <w:rStyle w:val="Hyperlink"/>
            <w:noProof/>
            <w:lang w:val="vi-VN"/>
          </w:rPr>
          <w:t>LỜI CẢM ƠN</w:t>
        </w:r>
        <w:r w:rsidR="001700E2">
          <w:rPr>
            <w:noProof/>
            <w:webHidden/>
          </w:rPr>
          <w:tab/>
        </w:r>
        <w:r w:rsidR="001700E2">
          <w:rPr>
            <w:noProof/>
            <w:webHidden/>
          </w:rPr>
          <w:fldChar w:fldCharType="begin"/>
        </w:r>
        <w:r w:rsidR="001700E2">
          <w:rPr>
            <w:noProof/>
            <w:webHidden/>
          </w:rPr>
          <w:instrText xml:space="preserve"> PAGEREF _Toc91965998 \h </w:instrText>
        </w:r>
        <w:r w:rsidR="001700E2">
          <w:rPr>
            <w:noProof/>
            <w:webHidden/>
          </w:rPr>
        </w:r>
        <w:r w:rsidR="001700E2">
          <w:rPr>
            <w:noProof/>
            <w:webHidden/>
          </w:rPr>
          <w:fldChar w:fldCharType="separate"/>
        </w:r>
        <w:r w:rsidR="001700E2">
          <w:rPr>
            <w:noProof/>
            <w:webHidden/>
          </w:rPr>
          <w:t>i</w:t>
        </w:r>
        <w:r w:rsidR="001700E2">
          <w:rPr>
            <w:noProof/>
            <w:webHidden/>
          </w:rPr>
          <w:fldChar w:fldCharType="end"/>
        </w:r>
      </w:hyperlink>
    </w:p>
    <w:p w14:paraId="2696B456" w14:textId="56BF6258" w:rsidR="001700E2" w:rsidRDefault="001700E2">
      <w:pPr>
        <w:pStyle w:val="TOC1"/>
        <w:tabs>
          <w:tab w:val="right" w:leader="dot" w:pos="9111"/>
        </w:tabs>
        <w:rPr>
          <w:rFonts w:asciiTheme="minorHAnsi" w:eastAsiaTheme="minorEastAsia" w:hAnsiTheme="minorHAnsi" w:cstheme="minorBidi"/>
          <w:noProof/>
          <w:sz w:val="22"/>
          <w:szCs w:val="22"/>
        </w:rPr>
      </w:pPr>
      <w:hyperlink w:anchor="_Toc91965999" w:history="1">
        <w:r w:rsidRPr="00F84706">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_Toc91965999 \h </w:instrText>
        </w:r>
        <w:r>
          <w:rPr>
            <w:noProof/>
            <w:webHidden/>
          </w:rPr>
        </w:r>
        <w:r>
          <w:rPr>
            <w:noProof/>
            <w:webHidden/>
          </w:rPr>
          <w:fldChar w:fldCharType="separate"/>
        </w:r>
        <w:r>
          <w:rPr>
            <w:noProof/>
            <w:webHidden/>
          </w:rPr>
          <w:t>iii</w:t>
        </w:r>
        <w:r>
          <w:rPr>
            <w:noProof/>
            <w:webHidden/>
          </w:rPr>
          <w:fldChar w:fldCharType="end"/>
        </w:r>
      </w:hyperlink>
    </w:p>
    <w:p w14:paraId="7E910C53" w14:textId="416254AE" w:rsidR="001700E2" w:rsidRDefault="001700E2">
      <w:pPr>
        <w:pStyle w:val="TOC1"/>
        <w:tabs>
          <w:tab w:val="right" w:leader="dot" w:pos="9111"/>
        </w:tabs>
        <w:rPr>
          <w:rFonts w:asciiTheme="minorHAnsi" w:eastAsiaTheme="minorEastAsia" w:hAnsiTheme="minorHAnsi" w:cstheme="minorBidi"/>
          <w:noProof/>
          <w:sz w:val="22"/>
          <w:szCs w:val="22"/>
        </w:rPr>
      </w:pPr>
      <w:hyperlink w:anchor="_Toc91966000" w:history="1">
        <w:r w:rsidRPr="00F84706">
          <w:rPr>
            <w:rStyle w:val="Hyperlink"/>
            <w:noProof/>
            <w:lang w:val="vi-VN"/>
          </w:rPr>
          <w:t>TÓM TẮT</w:t>
        </w:r>
        <w:r>
          <w:rPr>
            <w:noProof/>
            <w:webHidden/>
          </w:rPr>
          <w:tab/>
        </w:r>
        <w:r>
          <w:rPr>
            <w:noProof/>
            <w:webHidden/>
          </w:rPr>
          <w:fldChar w:fldCharType="begin"/>
        </w:r>
        <w:r>
          <w:rPr>
            <w:noProof/>
            <w:webHidden/>
          </w:rPr>
          <w:instrText xml:space="preserve"> PAGEREF _Toc91966000 \h </w:instrText>
        </w:r>
        <w:r>
          <w:rPr>
            <w:noProof/>
            <w:webHidden/>
          </w:rPr>
        </w:r>
        <w:r>
          <w:rPr>
            <w:noProof/>
            <w:webHidden/>
          </w:rPr>
          <w:fldChar w:fldCharType="separate"/>
        </w:r>
        <w:r>
          <w:rPr>
            <w:noProof/>
            <w:webHidden/>
          </w:rPr>
          <w:t>iv</w:t>
        </w:r>
        <w:r>
          <w:rPr>
            <w:noProof/>
            <w:webHidden/>
          </w:rPr>
          <w:fldChar w:fldCharType="end"/>
        </w:r>
      </w:hyperlink>
    </w:p>
    <w:p w14:paraId="1D92B820" w14:textId="66F5EA71" w:rsidR="001700E2" w:rsidRDefault="001700E2">
      <w:pPr>
        <w:pStyle w:val="TOC1"/>
        <w:tabs>
          <w:tab w:val="right" w:leader="dot" w:pos="9111"/>
        </w:tabs>
        <w:rPr>
          <w:rFonts w:asciiTheme="minorHAnsi" w:eastAsiaTheme="minorEastAsia" w:hAnsiTheme="minorHAnsi" w:cstheme="minorBidi"/>
          <w:noProof/>
          <w:sz w:val="22"/>
          <w:szCs w:val="22"/>
        </w:rPr>
      </w:pPr>
      <w:hyperlink w:anchor="_Toc91966001" w:history="1">
        <w:r w:rsidRPr="00F84706">
          <w:rPr>
            <w:rStyle w:val="Hyperlink"/>
            <w:noProof/>
          </w:rPr>
          <w:t>MỤC LỤC</w:t>
        </w:r>
        <w:r>
          <w:rPr>
            <w:noProof/>
            <w:webHidden/>
          </w:rPr>
          <w:tab/>
        </w:r>
        <w:r>
          <w:rPr>
            <w:noProof/>
            <w:webHidden/>
          </w:rPr>
          <w:fldChar w:fldCharType="begin"/>
        </w:r>
        <w:r>
          <w:rPr>
            <w:noProof/>
            <w:webHidden/>
          </w:rPr>
          <w:instrText xml:space="preserve"> PAGEREF _Toc91966001 \h </w:instrText>
        </w:r>
        <w:r>
          <w:rPr>
            <w:noProof/>
            <w:webHidden/>
          </w:rPr>
        </w:r>
        <w:r>
          <w:rPr>
            <w:noProof/>
            <w:webHidden/>
          </w:rPr>
          <w:fldChar w:fldCharType="separate"/>
        </w:r>
        <w:r>
          <w:rPr>
            <w:noProof/>
            <w:webHidden/>
          </w:rPr>
          <w:t>1</w:t>
        </w:r>
        <w:r>
          <w:rPr>
            <w:noProof/>
            <w:webHidden/>
          </w:rPr>
          <w:fldChar w:fldCharType="end"/>
        </w:r>
      </w:hyperlink>
    </w:p>
    <w:p w14:paraId="20AE73BA" w14:textId="57F7CF21" w:rsidR="001700E2" w:rsidRDefault="001700E2">
      <w:pPr>
        <w:pStyle w:val="TOC1"/>
        <w:tabs>
          <w:tab w:val="right" w:leader="dot" w:pos="9111"/>
        </w:tabs>
        <w:rPr>
          <w:rFonts w:asciiTheme="minorHAnsi" w:eastAsiaTheme="minorEastAsia" w:hAnsiTheme="minorHAnsi" w:cstheme="minorBidi"/>
          <w:noProof/>
          <w:sz w:val="22"/>
          <w:szCs w:val="22"/>
        </w:rPr>
      </w:pPr>
      <w:hyperlink w:anchor="_Toc91966002" w:history="1">
        <w:r w:rsidRPr="00F84706">
          <w:rPr>
            <w:rStyle w:val="Hyperlink"/>
            <w:noProof/>
          </w:rPr>
          <w:t>DANH MỤC KÍ HIỆU VÀ CHỮ VIẾT TẮT</w:t>
        </w:r>
        <w:r>
          <w:rPr>
            <w:noProof/>
            <w:webHidden/>
          </w:rPr>
          <w:tab/>
        </w:r>
        <w:r>
          <w:rPr>
            <w:noProof/>
            <w:webHidden/>
          </w:rPr>
          <w:fldChar w:fldCharType="begin"/>
        </w:r>
        <w:r>
          <w:rPr>
            <w:noProof/>
            <w:webHidden/>
          </w:rPr>
          <w:instrText xml:space="preserve"> PAGEREF _Toc91966002 \h </w:instrText>
        </w:r>
        <w:r>
          <w:rPr>
            <w:noProof/>
            <w:webHidden/>
          </w:rPr>
        </w:r>
        <w:r>
          <w:rPr>
            <w:noProof/>
            <w:webHidden/>
          </w:rPr>
          <w:fldChar w:fldCharType="separate"/>
        </w:r>
        <w:r>
          <w:rPr>
            <w:noProof/>
            <w:webHidden/>
          </w:rPr>
          <w:t>5</w:t>
        </w:r>
        <w:r>
          <w:rPr>
            <w:noProof/>
            <w:webHidden/>
          </w:rPr>
          <w:fldChar w:fldCharType="end"/>
        </w:r>
      </w:hyperlink>
    </w:p>
    <w:p w14:paraId="5F9A60B7" w14:textId="1766C232" w:rsidR="001700E2" w:rsidRDefault="001700E2">
      <w:pPr>
        <w:pStyle w:val="TOC1"/>
        <w:tabs>
          <w:tab w:val="right" w:leader="dot" w:pos="9111"/>
        </w:tabs>
        <w:rPr>
          <w:rFonts w:asciiTheme="minorHAnsi" w:eastAsiaTheme="minorEastAsia" w:hAnsiTheme="minorHAnsi" w:cstheme="minorBidi"/>
          <w:noProof/>
          <w:sz w:val="22"/>
          <w:szCs w:val="22"/>
        </w:rPr>
      </w:pPr>
      <w:hyperlink w:anchor="_Toc91966003" w:history="1">
        <w:r w:rsidRPr="00F84706">
          <w:rPr>
            <w:rStyle w:val="Hyperlink"/>
            <w:noProof/>
          </w:rPr>
          <w:t>DANH MỤC CÁC BẢNG BIỂU, HÌNH VẼ, ĐỒ THỊ</w:t>
        </w:r>
        <w:r>
          <w:rPr>
            <w:noProof/>
            <w:webHidden/>
          </w:rPr>
          <w:tab/>
        </w:r>
        <w:r>
          <w:rPr>
            <w:noProof/>
            <w:webHidden/>
          </w:rPr>
          <w:fldChar w:fldCharType="begin"/>
        </w:r>
        <w:r>
          <w:rPr>
            <w:noProof/>
            <w:webHidden/>
          </w:rPr>
          <w:instrText xml:space="preserve"> PAGEREF _Toc91966003 \h </w:instrText>
        </w:r>
        <w:r>
          <w:rPr>
            <w:noProof/>
            <w:webHidden/>
          </w:rPr>
        </w:r>
        <w:r>
          <w:rPr>
            <w:noProof/>
            <w:webHidden/>
          </w:rPr>
          <w:fldChar w:fldCharType="separate"/>
        </w:r>
        <w:r>
          <w:rPr>
            <w:noProof/>
            <w:webHidden/>
          </w:rPr>
          <w:t>7</w:t>
        </w:r>
        <w:r>
          <w:rPr>
            <w:noProof/>
            <w:webHidden/>
          </w:rPr>
          <w:fldChar w:fldCharType="end"/>
        </w:r>
      </w:hyperlink>
    </w:p>
    <w:p w14:paraId="407D2486" w14:textId="7B93391C" w:rsidR="001700E2" w:rsidRDefault="001700E2">
      <w:pPr>
        <w:pStyle w:val="TOC1"/>
        <w:tabs>
          <w:tab w:val="left" w:pos="720"/>
          <w:tab w:val="right" w:leader="dot" w:pos="9111"/>
        </w:tabs>
        <w:rPr>
          <w:rFonts w:asciiTheme="minorHAnsi" w:eastAsiaTheme="minorEastAsia" w:hAnsiTheme="minorHAnsi" w:cstheme="minorBidi"/>
          <w:noProof/>
          <w:sz w:val="22"/>
          <w:szCs w:val="22"/>
        </w:rPr>
      </w:pPr>
      <w:hyperlink w:anchor="_Toc91966004" w:history="1">
        <w:r w:rsidRPr="00F84706">
          <w:rPr>
            <w:rStyle w:val="Hyperlink"/>
            <w:noProof/>
            <w:lang w:val="vi-VN"/>
          </w:rPr>
          <w:t>I.</w:t>
        </w:r>
        <w:r>
          <w:rPr>
            <w:rFonts w:asciiTheme="minorHAnsi" w:eastAsiaTheme="minorEastAsia" w:hAnsiTheme="minorHAnsi" w:cstheme="minorBidi"/>
            <w:noProof/>
            <w:sz w:val="22"/>
            <w:szCs w:val="22"/>
          </w:rPr>
          <w:tab/>
        </w:r>
        <w:r w:rsidRPr="00F84706">
          <w:rPr>
            <w:rStyle w:val="Hyperlink"/>
            <w:noProof/>
          </w:rPr>
          <w:t>MÔ</w:t>
        </w:r>
        <w:r w:rsidRPr="00F84706">
          <w:rPr>
            <w:rStyle w:val="Hyperlink"/>
            <w:noProof/>
            <w:lang w:val="vi-VN"/>
          </w:rPr>
          <w:t xml:space="preserve"> TẢ ĐỀ TÀI</w:t>
        </w:r>
        <w:r>
          <w:rPr>
            <w:noProof/>
            <w:webHidden/>
          </w:rPr>
          <w:tab/>
        </w:r>
        <w:r>
          <w:rPr>
            <w:noProof/>
            <w:webHidden/>
          </w:rPr>
          <w:fldChar w:fldCharType="begin"/>
        </w:r>
        <w:r>
          <w:rPr>
            <w:noProof/>
            <w:webHidden/>
          </w:rPr>
          <w:instrText xml:space="preserve"> PAGEREF _Toc91966004 \h </w:instrText>
        </w:r>
        <w:r>
          <w:rPr>
            <w:noProof/>
            <w:webHidden/>
          </w:rPr>
        </w:r>
        <w:r>
          <w:rPr>
            <w:noProof/>
            <w:webHidden/>
          </w:rPr>
          <w:fldChar w:fldCharType="separate"/>
        </w:r>
        <w:r>
          <w:rPr>
            <w:noProof/>
            <w:webHidden/>
          </w:rPr>
          <w:t>11</w:t>
        </w:r>
        <w:r>
          <w:rPr>
            <w:noProof/>
            <w:webHidden/>
          </w:rPr>
          <w:fldChar w:fldCharType="end"/>
        </w:r>
      </w:hyperlink>
    </w:p>
    <w:p w14:paraId="1BEEEC91" w14:textId="66A658DF"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05" w:history="1">
        <w:r w:rsidRPr="00F84706">
          <w:rPr>
            <w:rStyle w:val="Hyperlink"/>
            <w:noProof/>
            <w:lang w:val="vi-VN"/>
          </w:rPr>
          <w:t>1.1.</w:t>
        </w:r>
        <w:r>
          <w:rPr>
            <w:rFonts w:asciiTheme="minorHAnsi" w:eastAsiaTheme="minorEastAsia" w:hAnsiTheme="minorHAnsi" w:cstheme="minorBidi"/>
            <w:noProof/>
            <w:sz w:val="22"/>
            <w:szCs w:val="22"/>
          </w:rPr>
          <w:tab/>
        </w:r>
        <w:r w:rsidRPr="00F84706">
          <w:rPr>
            <w:rStyle w:val="Hyperlink"/>
            <w:noProof/>
            <w:lang w:val="vi-VN"/>
          </w:rPr>
          <w:t>Yêu cầu của khách hàng</w:t>
        </w:r>
        <w:r>
          <w:rPr>
            <w:noProof/>
            <w:webHidden/>
          </w:rPr>
          <w:tab/>
        </w:r>
        <w:r>
          <w:rPr>
            <w:noProof/>
            <w:webHidden/>
          </w:rPr>
          <w:fldChar w:fldCharType="begin"/>
        </w:r>
        <w:r>
          <w:rPr>
            <w:noProof/>
            <w:webHidden/>
          </w:rPr>
          <w:instrText xml:space="preserve"> PAGEREF _Toc91966005 \h </w:instrText>
        </w:r>
        <w:r>
          <w:rPr>
            <w:noProof/>
            <w:webHidden/>
          </w:rPr>
        </w:r>
        <w:r>
          <w:rPr>
            <w:noProof/>
            <w:webHidden/>
          </w:rPr>
          <w:fldChar w:fldCharType="separate"/>
        </w:r>
        <w:r>
          <w:rPr>
            <w:noProof/>
            <w:webHidden/>
          </w:rPr>
          <w:t>11</w:t>
        </w:r>
        <w:r>
          <w:rPr>
            <w:noProof/>
            <w:webHidden/>
          </w:rPr>
          <w:fldChar w:fldCharType="end"/>
        </w:r>
      </w:hyperlink>
    </w:p>
    <w:p w14:paraId="37F63FE2" w14:textId="2C9DC0A6"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06" w:history="1">
        <w:r w:rsidRPr="00F84706">
          <w:rPr>
            <w:rStyle w:val="Hyperlink"/>
            <w:noProof/>
          </w:rPr>
          <w:t>1.2.</w:t>
        </w:r>
        <w:r>
          <w:rPr>
            <w:rFonts w:asciiTheme="minorHAnsi" w:eastAsiaTheme="minorEastAsia" w:hAnsiTheme="minorHAnsi" w:cstheme="minorBidi"/>
            <w:noProof/>
            <w:sz w:val="22"/>
            <w:szCs w:val="22"/>
          </w:rPr>
          <w:tab/>
        </w:r>
        <w:r w:rsidRPr="00F84706">
          <w:rPr>
            <w:rStyle w:val="Hyperlink"/>
            <w:noProof/>
          </w:rPr>
          <w:t>Đề</w:t>
        </w:r>
        <w:r w:rsidRPr="00F84706">
          <w:rPr>
            <w:rStyle w:val="Hyperlink"/>
            <w:noProof/>
            <w:lang w:val="vi-VN"/>
          </w:rPr>
          <w:t xml:space="preserve"> xuất hướng giải quyết</w:t>
        </w:r>
        <w:r>
          <w:rPr>
            <w:noProof/>
            <w:webHidden/>
          </w:rPr>
          <w:tab/>
        </w:r>
        <w:r>
          <w:rPr>
            <w:noProof/>
            <w:webHidden/>
          </w:rPr>
          <w:fldChar w:fldCharType="begin"/>
        </w:r>
        <w:r>
          <w:rPr>
            <w:noProof/>
            <w:webHidden/>
          </w:rPr>
          <w:instrText xml:space="preserve"> PAGEREF _Toc91966006 \h </w:instrText>
        </w:r>
        <w:r>
          <w:rPr>
            <w:noProof/>
            <w:webHidden/>
          </w:rPr>
        </w:r>
        <w:r>
          <w:rPr>
            <w:noProof/>
            <w:webHidden/>
          </w:rPr>
          <w:fldChar w:fldCharType="separate"/>
        </w:r>
        <w:r>
          <w:rPr>
            <w:noProof/>
            <w:webHidden/>
          </w:rPr>
          <w:t>12</w:t>
        </w:r>
        <w:r>
          <w:rPr>
            <w:noProof/>
            <w:webHidden/>
          </w:rPr>
          <w:fldChar w:fldCharType="end"/>
        </w:r>
      </w:hyperlink>
    </w:p>
    <w:p w14:paraId="7CFD8655" w14:textId="6FAC2D78" w:rsidR="001700E2" w:rsidRDefault="001700E2">
      <w:pPr>
        <w:pStyle w:val="TOC1"/>
        <w:tabs>
          <w:tab w:val="left" w:pos="720"/>
          <w:tab w:val="right" w:leader="dot" w:pos="9111"/>
        </w:tabs>
        <w:rPr>
          <w:rFonts w:asciiTheme="minorHAnsi" w:eastAsiaTheme="minorEastAsia" w:hAnsiTheme="minorHAnsi" w:cstheme="minorBidi"/>
          <w:noProof/>
          <w:sz w:val="22"/>
          <w:szCs w:val="22"/>
        </w:rPr>
      </w:pPr>
      <w:hyperlink w:anchor="_Toc91966007" w:history="1">
        <w:r w:rsidRPr="00F84706">
          <w:rPr>
            <w:rStyle w:val="Hyperlink"/>
            <w:noProof/>
            <w:lang w:val="vi-VN"/>
          </w:rPr>
          <w:t>II.</w:t>
        </w:r>
        <w:r>
          <w:rPr>
            <w:rFonts w:asciiTheme="minorHAnsi" w:eastAsiaTheme="minorEastAsia" w:hAnsiTheme="minorHAnsi" w:cstheme="minorBidi"/>
            <w:noProof/>
            <w:sz w:val="22"/>
            <w:szCs w:val="22"/>
          </w:rPr>
          <w:tab/>
        </w:r>
        <w:r w:rsidRPr="00F84706">
          <w:rPr>
            <w:rStyle w:val="Hyperlink"/>
            <w:noProof/>
          </w:rPr>
          <w:t>CƠ</w:t>
        </w:r>
        <w:r w:rsidRPr="00F84706">
          <w:rPr>
            <w:rStyle w:val="Hyperlink"/>
            <w:noProof/>
            <w:lang w:val="vi-VN"/>
          </w:rPr>
          <w:t xml:space="preserve"> SỞ LÝ THUYẾT</w:t>
        </w:r>
        <w:r>
          <w:rPr>
            <w:noProof/>
            <w:webHidden/>
          </w:rPr>
          <w:tab/>
        </w:r>
        <w:r>
          <w:rPr>
            <w:noProof/>
            <w:webHidden/>
          </w:rPr>
          <w:fldChar w:fldCharType="begin"/>
        </w:r>
        <w:r>
          <w:rPr>
            <w:noProof/>
            <w:webHidden/>
          </w:rPr>
          <w:instrText xml:space="preserve"> PAGEREF _Toc91966007 \h </w:instrText>
        </w:r>
        <w:r>
          <w:rPr>
            <w:noProof/>
            <w:webHidden/>
          </w:rPr>
        </w:r>
        <w:r>
          <w:rPr>
            <w:noProof/>
            <w:webHidden/>
          </w:rPr>
          <w:fldChar w:fldCharType="separate"/>
        </w:r>
        <w:r>
          <w:rPr>
            <w:noProof/>
            <w:webHidden/>
          </w:rPr>
          <w:t>15</w:t>
        </w:r>
        <w:r>
          <w:rPr>
            <w:noProof/>
            <w:webHidden/>
          </w:rPr>
          <w:fldChar w:fldCharType="end"/>
        </w:r>
      </w:hyperlink>
    </w:p>
    <w:p w14:paraId="251764CA" w14:textId="30DDC8CF"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08" w:history="1">
        <w:r w:rsidRPr="00F84706">
          <w:rPr>
            <w:rStyle w:val="Hyperlink"/>
            <w:noProof/>
            <w:lang w:val="vi-VN"/>
          </w:rPr>
          <w:t>2.1.</w:t>
        </w:r>
        <w:r>
          <w:rPr>
            <w:rFonts w:asciiTheme="minorHAnsi" w:eastAsiaTheme="minorEastAsia" w:hAnsiTheme="minorHAnsi" w:cstheme="minorBidi"/>
            <w:noProof/>
            <w:sz w:val="22"/>
            <w:szCs w:val="22"/>
          </w:rPr>
          <w:tab/>
        </w:r>
        <w:r w:rsidRPr="00F84706">
          <w:rPr>
            <w:rStyle w:val="Hyperlink"/>
            <w:noProof/>
            <w:lang w:val="vi-VN"/>
          </w:rPr>
          <w:t>Các khái niệm cơ bản</w:t>
        </w:r>
        <w:r>
          <w:rPr>
            <w:noProof/>
            <w:webHidden/>
          </w:rPr>
          <w:tab/>
        </w:r>
        <w:r>
          <w:rPr>
            <w:noProof/>
            <w:webHidden/>
          </w:rPr>
          <w:fldChar w:fldCharType="begin"/>
        </w:r>
        <w:r>
          <w:rPr>
            <w:noProof/>
            <w:webHidden/>
          </w:rPr>
          <w:instrText xml:space="preserve"> PAGEREF _Toc91966008 \h </w:instrText>
        </w:r>
        <w:r>
          <w:rPr>
            <w:noProof/>
            <w:webHidden/>
          </w:rPr>
        </w:r>
        <w:r>
          <w:rPr>
            <w:noProof/>
            <w:webHidden/>
          </w:rPr>
          <w:fldChar w:fldCharType="separate"/>
        </w:r>
        <w:r>
          <w:rPr>
            <w:noProof/>
            <w:webHidden/>
          </w:rPr>
          <w:t>15</w:t>
        </w:r>
        <w:r>
          <w:rPr>
            <w:noProof/>
            <w:webHidden/>
          </w:rPr>
          <w:fldChar w:fldCharType="end"/>
        </w:r>
      </w:hyperlink>
    </w:p>
    <w:p w14:paraId="0D82613E" w14:textId="7D041043"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09" w:history="1">
        <w:r w:rsidRPr="00F84706">
          <w:rPr>
            <w:rStyle w:val="Hyperlink"/>
            <w:noProof/>
            <w:lang w:val="vi-VN"/>
          </w:rPr>
          <w:t>2.1.1.</w:t>
        </w:r>
        <w:r>
          <w:rPr>
            <w:rFonts w:asciiTheme="minorHAnsi" w:eastAsiaTheme="minorEastAsia" w:hAnsiTheme="minorHAnsi" w:cstheme="minorBidi"/>
            <w:noProof/>
            <w:sz w:val="22"/>
            <w:szCs w:val="22"/>
          </w:rPr>
          <w:tab/>
        </w:r>
        <w:r w:rsidRPr="00F84706">
          <w:rPr>
            <w:rStyle w:val="Hyperlink"/>
            <w:noProof/>
            <w:lang w:val="vi-VN"/>
          </w:rPr>
          <w:t>Khái niệm mạng máy tính</w:t>
        </w:r>
        <w:r>
          <w:rPr>
            <w:noProof/>
            <w:webHidden/>
          </w:rPr>
          <w:tab/>
        </w:r>
        <w:r>
          <w:rPr>
            <w:noProof/>
            <w:webHidden/>
          </w:rPr>
          <w:fldChar w:fldCharType="begin"/>
        </w:r>
        <w:r>
          <w:rPr>
            <w:noProof/>
            <w:webHidden/>
          </w:rPr>
          <w:instrText xml:space="preserve"> PAGEREF _Toc91966009 \h </w:instrText>
        </w:r>
        <w:r>
          <w:rPr>
            <w:noProof/>
            <w:webHidden/>
          </w:rPr>
        </w:r>
        <w:r>
          <w:rPr>
            <w:noProof/>
            <w:webHidden/>
          </w:rPr>
          <w:fldChar w:fldCharType="separate"/>
        </w:r>
        <w:r>
          <w:rPr>
            <w:noProof/>
            <w:webHidden/>
          </w:rPr>
          <w:t>15</w:t>
        </w:r>
        <w:r>
          <w:rPr>
            <w:noProof/>
            <w:webHidden/>
          </w:rPr>
          <w:fldChar w:fldCharType="end"/>
        </w:r>
      </w:hyperlink>
    </w:p>
    <w:p w14:paraId="5DD9426A" w14:textId="68389DB5"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0" w:history="1">
        <w:r w:rsidRPr="00F84706">
          <w:rPr>
            <w:rStyle w:val="Hyperlink"/>
            <w:noProof/>
            <w:lang w:val="vi-VN"/>
          </w:rPr>
          <w:t>2.1.2.</w:t>
        </w:r>
        <w:r>
          <w:rPr>
            <w:rFonts w:asciiTheme="minorHAnsi" w:eastAsiaTheme="minorEastAsia" w:hAnsiTheme="minorHAnsi" w:cstheme="minorBidi"/>
            <w:noProof/>
            <w:sz w:val="22"/>
            <w:szCs w:val="22"/>
          </w:rPr>
          <w:tab/>
        </w:r>
        <w:r w:rsidRPr="00F84706">
          <w:rPr>
            <w:rStyle w:val="Hyperlink"/>
            <w:noProof/>
            <w:lang w:val="vi-VN"/>
          </w:rPr>
          <w:t>Khái niệm mạng WiFi</w:t>
        </w:r>
        <w:r>
          <w:rPr>
            <w:noProof/>
            <w:webHidden/>
          </w:rPr>
          <w:tab/>
        </w:r>
        <w:r>
          <w:rPr>
            <w:noProof/>
            <w:webHidden/>
          </w:rPr>
          <w:fldChar w:fldCharType="begin"/>
        </w:r>
        <w:r>
          <w:rPr>
            <w:noProof/>
            <w:webHidden/>
          </w:rPr>
          <w:instrText xml:space="preserve"> PAGEREF _Toc91966010 \h </w:instrText>
        </w:r>
        <w:r>
          <w:rPr>
            <w:noProof/>
            <w:webHidden/>
          </w:rPr>
        </w:r>
        <w:r>
          <w:rPr>
            <w:noProof/>
            <w:webHidden/>
          </w:rPr>
          <w:fldChar w:fldCharType="separate"/>
        </w:r>
        <w:r>
          <w:rPr>
            <w:noProof/>
            <w:webHidden/>
          </w:rPr>
          <w:t>15</w:t>
        </w:r>
        <w:r>
          <w:rPr>
            <w:noProof/>
            <w:webHidden/>
          </w:rPr>
          <w:fldChar w:fldCharType="end"/>
        </w:r>
      </w:hyperlink>
    </w:p>
    <w:p w14:paraId="72D5D3DE" w14:textId="1B901B4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1" w:history="1">
        <w:r w:rsidRPr="00F84706">
          <w:rPr>
            <w:rStyle w:val="Hyperlink"/>
            <w:noProof/>
            <w:lang w:val="vi-VN"/>
          </w:rPr>
          <w:t>2.1.3.</w:t>
        </w:r>
        <w:r>
          <w:rPr>
            <w:rFonts w:asciiTheme="minorHAnsi" w:eastAsiaTheme="minorEastAsia" w:hAnsiTheme="minorHAnsi" w:cstheme="minorBidi"/>
            <w:noProof/>
            <w:sz w:val="22"/>
            <w:szCs w:val="22"/>
          </w:rPr>
          <w:tab/>
        </w:r>
        <w:r w:rsidRPr="00F84706">
          <w:rPr>
            <w:rStyle w:val="Hyperlink"/>
            <w:noProof/>
            <w:lang w:val="vi-VN"/>
          </w:rPr>
          <w:t>Khái niệm VLAN</w:t>
        </w:r>
        <w:r>
          <w:rPr>
            <w:noProof/>
            <w:webHidden/>
          </w:rPr>
          <w:tab/>
        </w:r>
        <w:r>
          <w:rPr>
            <w:noProof/>
            <w:webHidden/>
          </w:rPr>
          <w:fldChar w:fldCharType="begin"/>
        </w:r>
        <w:r>
          <w:rPr>
            <w:noProof/>
            <w:webHidden/>
          </w:rPr>
          <w:instrText xml:space="preserve"> PAGEREF _Toc91966011 \h </w:instrText>
        </w:r>
        <w:r>
          <w:rPr>
            <w:noProof/>
            <w:webHidden/>
          </w:rPr>
        </w:r>
        <w:r>
          <w:rPr>
            <w:noProof/>
            <w:webHidden/>
          </w:rPr>
          <w:fldChar w:fldCharType="separate"/>
        </w:r>
        <w:r>
          <w:rPr>
            <w:noProof/>
            <w:webHidden/>
          </w:rPr>
          <w:t>16</w:t>
        </w:r>
        <w:r>
          <w:rPr>
            <w:noProof/>
            <w:webHidden/>
          </w:rPr>
          <w:fldChar w:fldCharType="end"/>
        </w:r>
      </w:hyperlink>
    </w:p>
    <w:p w14:paraId="102DD30D" w14:textId="77868E61"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2" w:history="1">
        <w:r w:rsidRPr="00F84706">
          <w:rPr>
            <w:rStyle w:val="Hyperlink"/>
            <w:noProof/>
            <w:lang w:val="vi-VN"/>
          </w:rPr>
          <w:t>2.1.4.</w:t>
        </w:r>
        <w:r>
          <w:rPr>
            <w:rFonts w:asciiTheme="minorHAnsi" w:eastAsiaTheme="minorEastAsia" w:hAnsiTheme="minorHAnsi" w:cstheme="minorBidi"/>
            <w:noProof/>
            <w:sz w:val="22"/>
            <w:szCs w:val="22"/>
          </w:rPr>
          <w:tab/>
        </w:r>
        <w:r w:rsidRPr="00F84706">
          <w:rPr>
            <w:rStyle w:val="Hyperlink"/>
            <w:noProof/>
            <w:lang w:val="vi-VN"/>
          </w:rPr>
          <w:t>Khái niệm Định tuyến động OSPF</w:t>
        </w:r>
        <w:r>
          <w:rPr>
            <w:noProof/>
            <w:webHidden/>
          </w:rPr>
          <w:tab/>
        </w:r>
        <w:r>
          <w:rPr>
            <w:noProof/>
            <w:webHidden/>
          </w:rPr>
          <w:fldChar w:fldCharType="begin"/>
        </w:r>
        <w:r>
          <w:rPr>
            <w:noProof/>
            <w:webHidden/>
          </w:rPr>
          <w:instrText xml:space="preserve"> PAGEREF _Toc91966012 \h </w:instrText>
        </w:r>
        <w:r>
          <w:rPr>
            <w:noProof/>
            <w:webHidden/>
          </w:rPr>
        </w:r>
        <w:r>
          <w:rPr>
            <w:noProof/>
            <w:webHidden/>
          </w:rPr>
          <w:fldChar w:fldCharType="separate"/>
        </w:r>
        <w:r>
          <w:rPr>
            <w:noProof/>
            <w:webHidden/>
          </w:rPr>
          <w:t>16</w:t>
        </w:r>
        <w:r>
          <w:rPr>
            <w:noProof/>
            <w:webHidden/>
          </w:rPr>
          <w:fldChar w:fldCharType="end"/>
        </w:r>
      </w:hyperlink>
    </w:p>
    <w:p w14:paraId="490666AC" w14:textId="4AAD5FD7"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3" w:history="1">
        <w:r w:rsidRPr="00F84706">
          <w:rPr>
            <w:rStyle w:val="Hyperlink"/>
            <w:noProof/>
            <w:lang w:val="vi-VN"/>
          </w:rPr>
          <w:t>2.1.5.</w:t>
        </w:r>
        <w:r>
          <w:rPr>
            <w:rFonts w:asciiTheme="minorHAnsi" w:eastAsiaTheme="minorEastAsia" w:hAnsiTheme="minorHAnsi" w:cstheme="minorBidi"/>
            <w:noProof/>
            <w:sz w:val="22"/>
            <w:szCs w:val="22"/>
          </w:rPr>
          <w:tab/>
        </w:r>
        <w:r w:rsidRPr="00F84706">
          <w:rPr>
            <w:rStyle w:val="Hyperlink"/>
            <w:noProof/>
            <w:lang w:val="vi-VN"/>
          </w:rPr>
          <w:t>Khái niệm DHCP</w:t>
        </w:r>
        <w:r>
          <w:rPr>
            <w:noProof/>
            <w:webHidden/>
          </w:rPr>
          <w:tab/>
        </w:r>
        <w:r>
          <w:rPr>
            <w:noProof/>
            <w:webHidden/>
          </w:rPr>
          <w:fldChar w:fldCharType="begin"/>
        </w:r>
        <w:r>
          <w:rPr>
            <w:noProof/>
            <w:webHidden/>
          </w:rPr>
          <w:instrText xml:space="preserve"> PAGEREF _Toc91966013 \h </w:instrText>
        </w:r>
        <w:r>
          <w:rPr>
            <w:noProof/>
            <w:webHidden/>
          </w:rPr>
        </w:r>
        <w:r>
          <w:rPr>
            <w:noProof/>
            <w:webHidden/>
          </w:rPr>
          <w:fldChar w:fldCharType="separate"/>
        </w:r>
        <w:r>
          <w:rPr>
            <w:noProof/>
            <w:webHidden/>
          </w:rPr>
          <w:t>17</w:t>
        </w:r>
        <w:r>
          <w:rPr>
            <w:noProof/>
            <w:webHidden/>
          </w:rPr>
          <w:fldChar w:fldCharType="end"/>
        </w:r>
      </w:hyperlink>
    </w:p>
    <w:p w14:paraId="159DC33B" w14:textId="76409BC3"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14" w:history="1">
        <w:r w:rsidRPr="00F84706">
          <w:rPr>
            <w:rStyle w:val="Hyperlink"/>
            <w:noProof/>
            <w:lang w:val="vi-VN"/>
          </w:rPr>
          <w:t>2.2.</w:t>
        </w:r>
        <w:r>
          <w:rPr>
            <w:rFonts w:asciiTheme="minorHAnsi" w:eastAsiaTheme="minorEastAsia" w:hAnsiTheme="minorHAnsi" w:cstheme="minorBidi"/>
            <w:noProof/>
            <w:sz w:val="22"/>
            <w:szCs w:val="22"/>
          </w:rPr>
          <w:tab/>
        </w:r>
        <w:r w:rsidRPr="00F84706">
          <w:rPr>
            <w:rStyle w:val="Hyperlink"/>
            <w:noProof/>
            <w:lang w:val="vi-VN"/>
          </w:rPr>
          <w:t>Mạng không dây</w:t>
        </w:r>
        <w:r>
          <w:rPr>
            <w:noProof/>
            <w:webHidden/>
          </w:rPr>
          <w:tab/>
        </w:r>
        <w:r>
          <w:rPr>
            <w:noProof/>
            <w:webHidden/>
          </w:rPr>
          <w:fldChar w:fldCharType="begin"/>
        </w:r>
        <w:r>
          <w:rPr>
            <w:noProof/>
            <w:webHidden/>
          </w:rPr>
          <w:instrText xml:space="preserve"> PAGEREF _Toc91966014 \h </w:instrText>
        </w:r>
        <w:r>
          <w:rPr>
            <w:noProof/>
            <w:webHidden/>
          </w:rPr>
        </w:r>
        <w:r>
          <w:rPr>
            <w:noProof/>
            <w:webHidden/>
          </w:rPr>
          <w:fldChar w:fldCharType="separate"/>
        </w:r>
        <w:r>
          <w:rPr>
            <w:noProof/>
            <w:webHidden/>
          </w:rPr>
          <w:t>18</w:t>
        </w:r>
        <w:r>
          <w:rPr>
            <w:noProof/>
            <w:webHidden/>
          </w:rPr>
          <w:fldChar w:fldCharType="end"/>
        </w:r>
      </w:hyperlink>
    </w:p>
    <w:p w14:paraId="605773BE" w14:textId="4F0C0A8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5" w:history="1">
        <w:r w:rsidRPr="00F84706">
          <w:rPr>
            <w:rStyle w:val="Hyperlink"/>
            <w:noProof/>
            <w:lang w:val="vi-VN"/>
          </w:rPr>
          <w:t>2.2.1.</w:t>
        </w:r>
        <w:r>
          <w:rPr>
            <w:rFonts w:asciiTheme="minorHAnsi" w:eastAsiaTheme="minorEastAsia" w:hAnsiTheme="minorHAnsi" w:cstheme="minorBidi"/>
            <w:noProof/>
            <w:sz w:val="22"/>
            <w:szCs w:val="22"/>
          </w:rPr>
          <w:tab/>
        </w:r>
        <w:r w:rsidRPr="00F84706">
          <w:rPr>
            <w:rStyle w:val="Hyperlink"/>
            <w:noProof/>
            <w:lang w:val="vi-VN"/>
          </w:rPr>
          <w:t>Khái niệm</w:t>
        </w:r>
        <w:r>
          <w:rPr>
            <w:noProof/>
            <w:webHidden/>
          </w:rPr>
          <w:tab/>
        </w:r>
        <w:r>
          <w:rPr>
            <w:noProof/>
            <w:webHidden/>
          </w:rPr>
          <w:fldChar w:fldCharType="begin"/>
        </w:r>
        <w:r>
          <w:rPr>
            <w:noProof/>
            <w:webHidden/>
          </w:rPr>
          <w:instrText xml:space="preserve"> PAGEREF _Toc91966015 \h </w:instrText>
        </w:r>
        <w:r>
          <w:rPr>
            <w:noProof/>
            <w:webHidden/>
          </w:rPr>
        </w:r>
        <w:r>
          <w:rPr>
            <w:noProof/>
            <w:webHidden/>
          </w:rPr>
          <w:fldChar w:fldCharType="separate"/>
        </w:r>
        <w:r>
          <w:rPr>
            <w:noProof/>
            <w:webHidden/>
          </w:rPr>
          <w:t>18</w:t>
        </w:r>
        <w:r>
          <w:rPr>
            <w:noProof/>
            <w:webHidden/>
          </w:rPr>
          <w:fldChar w:fldCharType="end"/>
        </w:r>
      </w:hyperlink>
    </w:p>
    <w:p w14:paraId="16001A8A" w14:textId="425189D9"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6" w:history="1">
        <w:r w:rsidRPr="00F84706">
          <w:rPr>
            <w:rStyle w:val="Hyperlink"/>
            <w:noProof/>
            <w:lang w:val="vi-VN"/>
          </w:rPr>
          <w:t>2.2.2.</w:t>
        </w:r>
        <w:r>
          <w:rPr>
            <w:rFonts w:asciiTheme="minorHAnsi" w:eastAsiaTheme="minorEastAsia" w:hAnsiTheme="minorHAnsi" w:cstheme="minorBidi"/>
            <w:noProof/>
            <w:sz w:val="22"/>
            <w:szCs w:val="22"/>
          </w:rPr>
          <w:tab/>
        </w:r>
        <w:r w:rsidRPr="00F84706">
          <w:rPr>
            <w:rStyle w:val="Hyperlink"/>
            <w:noProof/>
            <w:lang w:val="vi-VN"/>
          </w:rPr>
          <w:t>Phân loại mạng không dây</w:t>
        </w:r>
        <w:r>
          <w:rPr>
            <w:noProof/>
            <w:webHidden/>
          </w:rPr>
          <w:tab/>
        </w:r>
        <w:r>
          <w:rPr>
            <w:noProof/>
            <w:webHidden/>
          </w:rPr>
          <w:fldChar w:fldCharType="begin"/>
        </w:r>
        <w:r>
          <w:rPr>
            <w:noProof/>
            <w:webHidden/>
          </w:rPr>
          <w:instrText xml:space="preserve"> PAGEREF _Toc91966016 \h </w:instrText>
        </w:r>
        <w:r>
          <w:rPr>
            <w:noProof/>
            <w:webHidden/>
          </w:rPr>
        </w:r>
        <w:r>
          <w:rPr>
            <w:noProof/>
            <w:webHidden/>
          </w:rPr>
          <w:fldChar w:fldCharType="separate"/>
        </w:r>
        <w:r>
          <w:rPr>
            <w:noProof/>
            <w:webHidden/>
          </w:rPr>
          <w:t>19</w:t>
        </w:r>
        <w:r>
          <w:rPr>
            <w:noProof/>
            <w:webHidden/>
          </w:rPr>
          <w:fldChar w:fldCharType="end"/>
        </w:r>
      </w:hyperlink>
    </w:p>
    <w:p w14:paraId="1D06E3CC" w14:textId="2D2B1C04"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17" w:history="1">
        <w:r w:rsidRPr="00F84706">
          <w:rPr>
            <w:rStyle w:val="Hyperlink"/>
            <w:noProof/>
            <w:lang w:val="vi-VN"/>
          </w:rPr>
          <w:t>2.3.</w:t>
        </w:r>
        <w:r>
          <w:rPr>
            <w:rFonts w:asciiTheme="minorHAnsi" w:eastAsiaTheme="minorEastAsia" w:hAnsiTheme="minorHAnsi" w:cstheme="minorBidi"/>
            <w:noProof/>
            <w:sz w:val="22"/>
            <w:szCs w:val="22"/>
          </w:rPr>
          <w:tab/>
        </w:r>
        <w:r w:rsidRPr="00F84706">
          <w:rPr>
            <w:rStyle w:val="Hyperlink"/>
            <w:noProof/>
            <w:lang w:val="vi-VN"/>
          </w:rPr>
          <w:t>Mạng WLAN</w:t>
        </w:r>
        <w:r>
          <w:rPr>
            <w:noProof/>
            <w:webHidden/>
          </w:rPr>
          <w:tab/>
        </w:r>
        <w:r>
          <w:rPr>
            <w:noProof/>
            <w:webHidden/>
          </w:rPr>
          <w:fldChar w:fldCharType="begin"/>
        </w:r>
        <w:r>
          <w:rPr>
            <w:noProof/>
            <w:webHidden/>
          </w:rPr>
          <w:instrText xml:space="preserve"> PAGEREF _Toc91966017 \h </w:instrText>
        </w:r>
        <w:r>
          <w:rPr>
            <w:noProof/>
            <w:webHidden/>
          </w:rPr>
        </w:r>
        <w:r>
          <w:rPr>
            <w:noProof/>
            <w:webHidden/>
          </w:rPr>
          <w:fldChar w:fldCharType="separate"/>
        </w:r>
        <w:r>
          <w:rPr>
            <w:noProof/>
            <w:webHidden/>
          </w:rPr>
          <w:t>19</w:t>
        </w:r>
        <w:r>
          <w:rPr>
            <w:noProof/>
            <w:webHidden/>
          </w:rPr>
          <w:fldChar w:fldCharType="end"/>
        </w:r>
      </w:hyperlink>
    </w:p>
    <w:p w14:paraId="2C5DBD69" w14:textId="46C87A3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8" w:history="1">
        <w:r w:rsidRPr="00F84706">
          <w:rPr>
            <w:rStyle w:val="Hyperlink"/>
            <w:noProof/>
            <w:lang w:val="vi-VN"/>
          </w:rPr>
          <w:t>2.3.1.</w:t>
        </w:r>
        <w:r>
          <w:rPr>
            <w:rFonts w:asciiTheme="minorHAnsi" w:eastAsiaTheme="minorEastAsia" w:hAnsiTheme="minorHAnsi" w:cstheme="minorBidi"/>
            <w:noProof/>
            <w:sz w:val="22"/>
            <w:szCs w:val="22"/>
          </w:rPr>
          <w:tab/>
        </w:r>
        <w:r w:rsidRPr="00F84706">
          <w:rPr>
            <w:rStyle w:val="Hyperlink"/>
            <w:noProof/>
            <w:lang w:val="vi-VN"/>
          </w:rPr>
          <w:t>Giới thiệu về mạng WLAN</w:t>
        </w:r>
        <w:r>
          <w:rPr>
            <w:noProof/>
            <w:webHidden/>
          </w:rPr>
          <w:tab/>
        </w:r>
        <w:r>
          <w:rPr>
            <w:noProof/>
            <w:webHidden/>
          </w:rPr>
          <w:fldChar w:fldCharType="begin"/>
        </w:r>
        <w:r>
          <w:rPr>
            <w:noProof/>
            <w:webHidden/>
          </w:rPr>
          <w:instrText xml:space="preserve"> PAGEREF _Toc91966018 \h </w:instrText>
        </w:r>
        <w:r>
          <w:rPr>
            <w:noProof/>
            <w:webHidden/>
          </w:rPr>
        </w:r>
        <w:r>
          <w:rPr>
            <w:noProof/>
            <w:webHidden/>
          </w:rPr>
          <w:fldChar w:fldCharType="separate"/>
        </w:r>
        <w:r>
          <w:rPr>
            <w:noProof/>
            <w:webHidden/>
          </w:rPr>
          <w:t>19</w:t>
        </w:r>
        <w:r>
          <w:rPr>
            <w:noProof/>
            <w:webHidden/>
          </w:rPr>
          <w:fldChar w:fldCharType="end"/>
        </w:r>
      </w:hyperlink>
    </w:p>
    <w:p w14:paraId="233836BE" w14:textId="482CEDBD"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19" w:history="1">
        <w:r w:rsidRPr="00F84706">
          <w:rPr>
            <w:rStyle w:val="Hyperlink"/>
            <w:noProof/>
            <w:lang w:val="vi-VN"/>
          </w:rPr>
          <w:t>2.3.2.</w:t>
        </w:r>
        <w:r>
          <w:rPr>
            <w:rFonts w:asciiTheme="minorHAnsi" w:eastAsiaTheme="minorEastAsia" w:hAnsiTheme="minorHAnsi" w:cstheme="minorBidi"/>
            <w:noProof/>
            <w:sz w:val="22"/>
            <w:szCs w:val="22"/>
          </w:rPr>
          <w:tab/>
        </w:r>
        <w:r w:rsidRPr="00F84706">
          <w:rPr>
            <w:rStyle w:val="Hyperlink"/>
            <w:noProof/>
            <w:lang w:val="vi-VN"/>
          </w:rPr>
          <w:t>Khái niệm</w:t>
        </w:r>
        <w:r>
          <w:rPr>
            <w:noProof/>
            <w:webHidden/>
          </w:rPr>
          <w:tab/>
        </w:r>
        <w:r>
          <w:rPr>
            <w:noProof/>
            <w:webHidden/>
          </w:rPr>
          <w:fldChar w:fldCharType="begin"/>
        </w:r>
        <w:r>
          <w:rPr>
            <w:noProof/>
            <w:webHidden/>
          </w:rPr>
          <w:instrText xml:space="preserve"> PAGEREF _Toc91966019 \h </w:instrText>
        </w:r>
        <w:r>
          <w:rPr>
            <w:noProof/>
            <w:webHidden/>
          </w:rPr>
        </w:r>
        <w:r>
          <w:rPr>
            <w:noProof/>
            <w:webHidden/>
          </w:rPr>
          <w:fldChar w:fldCharType="separate"/>
        </w:r>
        <w:r>
          <w:rPr>
            <w:noProof/>
            <w:webHidden/>
          </w:rPr>
          <w:t>23</w:t>
        </w:r>
        <w:r>
          <w:rPr>
            <w:noProof/>
            <w:webHidden/>
          </w:rPr>
          <w:fldChar w:fldCharType="end"/>
        </w:r>
      </w:hyperlink>
    </w:p>
    <w:p w14:paraId="3E98E972" w14:textId="7129EA2A"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0" w:history="1">
        <w:r w:rsidRPr="00F84706">
          <w:rPr>
            <w:rStyle w:val="Hyperlink"/>
            <w:noProof/>
            <w:lang w:val="vi-VN"/>
          </w:rPr>
          <w:t>2.3.3.</w:t>
        </w:r>
        <w:r>
          <w:rPr>
            <w:rFonts w:asciiTheme="minorHAnsi" w:eastAsiaTheme="minorEastAsia" w:hAnsiTheme="minorHAnsi" w:cstheme="minorBidi"/>
            <w:noProof/>
            <w:sz w:val="22"/>
            <w:szCs w:val="22"/>
          </w:rPr>
          <w:tab/>
        </w:r>
        <w:r w:rsidRPr="00F84706">
          <w:rPr>
            <w:rStyle w:val="Hyperlink"/>
            <w:noProof/>
          </w:rPr>
          <w:t>Nguyên</w:t>
        </w:r>
        <w:r w:rsidRPr="00F84706">
          <w:rPr>
            <w:rStyle w:val="Hyperlink"/>
            <w:noProof/>
            <w:lang w:val="vi-VN"/>
          </w:rPr>
          <w:t xml:space="preserve"> lý</w:t>
        </w:r>
        <w:r w:rsidRPr="00F84706">
          <w:rPr>
            <w:rStyle w:val="Hyperlink"/>
            <w:noProof/>
          </w:rPr>
          <w:t xml:space="preserve"> </w:t>
        </w:r>
        <w:r w:rsidRPr="00F84706">
          <w:rPr>
            <w:rStyle w:val="Hyperlink"/>
            <w:noProof/>
            <w:lang w:val="vi-VN"/>
          </w:rPr>
          <w:t>hoạt động của mạng WLAN</w:t>
        </w:r>
        <w:r>
          <w:rPr>
            <w:noProof/>
            <w:webHidden/>
          </w:rPr>
          <w:tab/>
        </w:r>
        <w:r>
          <w:rPr>
            <w:noProof/>
            <w:webHidden/>
          </w:rPr>
          <w:fldChar w:fldCharType="begin"/>
        </w:r>
        <w:r>
          <w:rPr>
            <w:noProof/>
            <w:webHidden/>
          </w:rPr>
          <w:instrText xml:space="preserve"> PAGEREF _Toc91966020 \h </w:instrText>
        </w:r>
        <w:r>
          <w:rPr>
            <w:noProof/>
            <w:webHidden/>
          </w:rPr>
        </w:r>
        <w:r>
          <w:rPr>
            <w:noProof/>
            <w:webHidden/>
          </w:rPr>
          <w:fldChar w:fldCharType="separate"/>
        </w:r>
        <w:r>
          <w:rPr>
            <w:noProof/>
            <w:webHidden/>
          </w:rPr>
          <w:t>24</w:t>
        </w:r>
        <w:r>
          <w:rPr>
            <w:noProof/>
            <w:webHidden/>
          </w:rPr>
          <w:fldChar w:fldCharType="end"/>
        </w:r>
      </w:hyperlink>
    </w:p>
    <w:p w14:paraId="0B408CC4" w14:textId="403E0252"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1" w:history="1">
        <w:r w:rsidRPr="00F84706">
          <w:rPr>
            <w:rStyle w:val="Hyperlink"/>
            <w:noProof/>
            <w:lang w:val="vi-VN"/>
          </w:rPr>
          <w:t>2.3.4.</w:t>
        </w:r>
        <w:r>
          <w:rPr>
            <w:rFonts w:asciiTheme="minorHAnsi" w:eastAsiaTheme="minorEastAsia" w:hAnsiTheme="minorHAnsi" w:cstheme="minorBidi"/>
            <w:noProof/>
            <w:sz w:val="22"/>
            <w:szCs w:val="22"/>
          </w:rPr>
          <w:tab/>
        </w:r>
        <w:r w:rsidRPr="00F84706">
          <w:rPr>
            <w:rStyle w:val="Hyperlink"/>
            <w:noProof/>
            <w:lang w:val="vi-VN"/>
          </w:rPr>
          <w:t>Các chuẩn phổ biến của mạng WLAN</w:t>
        </w:r>
        <w:r>
          <w:rPr>
            <w:noProof/>
            <w:webHidden/>
          </w:rPr>
          <w:tab/>
        </w:r>
        <w:r>
          <w:rPr>
            <w:noProof/>
            <w:webHidden/>
          </w:rPr>
          <w:fldChar w:fldCharType="begin"/>
        </w:r>
        <w:r>
          <w:rPr>
            <w:noProof/>
            <w:webHidden/>
          </w:rPr>
          <w:instrText xml:space="preserve"> PAGEREF _Toc91966021 \h </w:instrText>
        </w:r>
        <w:r>
          <w:rPr>
            <w:noProof/>
            <w:webHidden/>
          </w:rPr>
        </w:r>
        <w:r>
          <w:rPr>
            <w:noProof/>
            <w:webHidden/>
          </w:rPr>
          <w:fldChar w:fldCharType="separate"/>
        </w:r>
        <w:r>
          <w:rPr>
            <w:noProof/>
            <w:webHidden/>
          </w:rPr>
          <w:t>25</w:t>
        </w:r>
        <w:r>
          <w:rPr>
            <w:noProof/>
            <w:webHidden/>
          </w:rPr>
          <w:fldChar w:fldCharType="end"/>
        </w:r>
      </w:hyperlink>
    </w:p>
    <w:p w14:paraId="4664E038" w14:textId="677C7CC8"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2" w:history="1">
        <w:r w:rsidRPr="00F84706">
          <w:rPr>
            <w:rStyle w:val="Hyperlink"/>
            <w:noProof/>
            <w:lang w:val="vi-VN"/>
          </w:rPr>
          <w:t>2.3.5.</w:t>
        </w:r>
        <w:r>
          <w:rPr>
            <w:rFonts w:asciiTheme="minorHAnsi" w:eastAsiaTheme="minorEastAsia" w:hAnsiTheme="minorHAnsi" w:cstheme="minorBidi"/>
            <w:noProof/>
            <w:sz w:val="22"/>
            <w:szCs w:val="22"/>
          </w:rPr>
          <w:tab/>
        </w:r>
        <w:r w:rsidRPr="00F84706">
          <w:rPr>
            <w:rStyle w:val="Hyperlink"/>
            <w:noProof/>
            <w:lang w:val="vi-VN"/>
          </w:rPr>
          <w:t>Ưu điểm và nhược điểm của mạng WLAN</w:t>
        </w:r>
        <w:r>
          <w:rPr>
            <w:noProof/>
            <w:webHidden/>
          </w:rPr>
          <w:tab/>
        </w:r>
        <w:r>
          <w:rPr>
            <w:noProof/>
            <w:webHidden/>
          </w:rPr>
          <w:fldChar w:fldCharType="begin"/>
        </w:r>
        <w:r>
          <w:rPr>
            <w:noProof/>
            <w:webHidden/>
          </w:rPr>
          <w:instrText xml:space="preserve"> PAGEREF _Toc91966022 \h </w:instrText>
        </w:r>
        <w:r>
          <w:rPr>
            <w:noProof/>
            <w:webHidden/>
          </w:rPr>
        </w:r>
        <w:r>
          <w:rPr>
            <w:noProof/>
            <w:webHidden/>
          </w:rPr>
          <w:fldChar w:fldCharType="separate"/>
        </w:r>
        <w:r>
          <w:rPr>
            <w:noProof/>
            <w:webHidden/>
          </w:rPr>
          <w:t>26</w:t>
        </w:r>
        <w:r>
          <w:rPr>
            <w:noProof/>
            <w:webHidden/>
          </w:rPr>
          <w:fldChar w:fldCharType="end"/>
        </w:r>
      </w:hyperlink>
    </w:p>
    <w:p w14:paraId="26FA93D8" w14:textId="0C8EE1C0"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3" w:history="1">
        <w:r w:rsidRPr="00F84706">
          <w:rPr>
            <w:rStyle w:val="Hyperlink"/>
            <w:noProof/>
            <w:lang w:val="vi-VN"/>
          </w:rPr>
          <w:t>2.3.6.</w:t>
        </w:r>
        <w:r>
          <w:rPr>
            <w:rFonts w:asciiTheme="minorHAnsi" w:eastAsiaTheme="minorEastAsia" w:hAnsiTheme="minorHAnsi" w:cstheme="minorBidi"/>
            <w:noProof/>
            <w:sz w:val="22"/>
            <w:szCs w:val="22"/>
          </w:rPr>
          <w:tab/>
        </w:r>
        <w:r w:rsidRPr="00F84706">
          <w:rPr>
            <w:rStyle w:val="Hyperlink"/>
            <w:noProof/>
            <w:lang w:val="vi-VN"/>
          </w:rPr>
          <w:t>Ứng dụng của mạng WLAN</w:t>
        </w:r>
        <w:r>
          <w:rPr>
            <w:noProof/>
            <w:webHidden/>
          </w:rPr>
          <w:tab/>
        </w:r>
        <w:r>
          <w:rPr>
            <w:noProof/>
            <w:webHidden/>
          </w:rPr>
          <w:fldChar w:fldCharType="begin"/>
        </w:r>
        <w:r>
          <w:rPr>
            <w:noProof/>
            <w:webHidden/>
          </w:rPr>
          <w:instrText xml:space="preserve"> PAGEREF _Toc91966023 \h </w:instrText>
        </w:r>
        <w:r>
          <w:rPr>
            <w:noProof/>
            <w:webHidden/>
          </w:rPr>
        </w:r>
        <w:r>
          <w:rPr>
            <w:noProof/>
            <w:webHidden/>
          </w:rPr>
          <w:fldChar w:fldCharType="separate"/>
        </w:r>
        <w:r>
          <w:rPr>
            <w:noProof/>
            <w:webHidden/>
          </w:rPr>
          <w:t>27</w:t>
        </w:r>
        <w:r>
          <w:rPr>
            <w:noProof/>
            <w:webHidden/>
          </w:rPr>
          <w:fldChar w:fldCharType="end"/>
        </w:r>
      </w:hyperlink>
    </w:p>
    <w:p w14:paraId="76069497" w14:textId="6603A1FF"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4" w:history="1">
        <w:r w:rsidRPr="00F84706">
          <w:rPr>
            <w:rStyle w:val="Hyperlink"/>
            <w:noProof/>
            <w:lang w:val="vi-VN"/>
          </w:rPr>
          <w:t>2.3.7.</w:t>
        </w:r>
        <w:r>
          <w:rPr>
            <w:rFonts w:asciiTheme="minorHAnsi" w:eastAsiaTheme="minorEastAsia" w:hAnsiTheme="minorHAnsi" w:cstheme="minorBidi"/>
            <w:noProof/>
            <w:sz w:val="22"/>
            <w:szCs w:val="22"/>
          </w:rPr>
          <w:tab/>
        </w:r>
        <w:r w:rsidRPr="00F84706">
          <w:rPr>
            <w:rStyle w:val="Hyperlink"/>
            <w:noProof/>
            <w:lang w:val="vi-VN"/>
          </w:rPr>
          <w:t>Các thiết bị cơ bản được sử dụng trong mạng WLAN</w:t>
        </w:r>
        <w:r>
          <w:rPr>
            <w:noProof/>
            <w:webHidden/>
          </w:rPr>
          <w:tab/>
        </w:r>
        <w:r>
          <w:rPr>
            <w:noProof/>
            <w:webHidden/>
          </w:rPr>
          <w:fldChar w:fldCharType="begin"/>
        </w:r>
        <w:r>
          <w:rPr>
            <w:noProof/>
            <w:webHidden/>
          </w:rPr>
          <w:instrText xml:space="preserve"> PAGEREF _Toc91966024 \h </w:instrText>
        </w:r>
        <w:r>
          <w:rPr>
            <w:noProof/>
            <w:webHidden/>
          </w:rPr>
        </w:r>
        <w:r>
          <w:rPr>
            <w:noProof/>
            <w:webHidden/>
          </w:rPr>
          <w:fldChar w:fldCharType="separate"/>
        </w:r>
        <w:r>
          <w:rPr>
            <w:noProof/>
            <w:webHidden/>
          </w:rPr>
          <w:t>30</w:t>
        </w:r>
        <w:r>
          <w:rPr>
            <w:noProof/>
            <w:webHidden/>
          </w:rPr>
          <w:fldChar w:fldCharType="end"/>
        </w:r>
      </w:hyperlink>
    </w:p>
    <w:p w14:paraId="757F5DDD" w14:textId="0F12F782"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25" w:history="1">
        <w:r w:rsidRPr="00F84706">
          <w:rPr>
            <w:rStyle w:val="Hyperlink"/>
            <w:noProof/>
          </w:rPr>
          <w:t>2.4.</w:t>
        </w:r>
        <w:r>
          <w:rPr>
            <w:rFonts w:asciiTheme="minorHAnsi" w:eastAsiaTheme="minorEastAsia" w:hAnsiTheme="minorHAnsi" w:cstheme="minorBidi"/>
            <w:noProof/>
            <w:sz w:val="22"/>
            <w:szCs w:val="22"/>
          </w:rPr>
          <w:tab/>
        </w:r>
        <w:r w:rsidRPr="00F84706">
          <w:rPr>
            <w:rStyle w:val="Hyperlink"/>
            <w:noProof/>
          </w:rPr>
          <w:t>Thiết lập Dịch vụ 802.11 cho mạng WLAN</w:t>
        </w:r>
        <w:r>
          <w:rPr>
            <w:noProof/>
            <w:webHidden/>
          </w:rPr>
          <w:tab/>
        </w:r>
        <w:r>
          <w:rPr>
            <w:noProof/>
            <w:webHidden/>
          </w:rPr>
          <w:fldChar w:fldCharType="begin"/>
        </w:r>
        <w:r>
          <w:rPr>
            <w:noProof/>
            <w:webHidden/>
          </w:rPr>
          <w:instrText xml:space="preserve"> PAGEREF _Toc91966025 \h </w:instrText>
        </w:r>
        <w:r>
          <w:rPr>
            <w:noProof/>
            <w:webHidden/>
          </w:rPr>
        </w:r>
        <w:r>
          <w:rPr>
            <w:noProof/>
            <w:webHidden/>
          </w:rPr>
          <w:fldChar w:fldCharType="separate"/>
        </w:r>
        <w:r>
          <w:rPr>
            <w:noProof/>
            <w:webHidden/>
          </w:rPr>
          <w:t>32</w:t>
        </w:r>
        <w:r>
          <w:rPr>
            <w:noProof/>
            <w:webHidden/>
          </w:rPr>
          <w:fldChar w:fldCharType="end"/>
        </w:r>
      </w:hyperlink>
    </w:p>
    <w:p w14:paraId="3240CE9D" w14:textId="2E1FB084"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6" w:history="1">
        <w:r w:rsidRPr="00F84706">
          <w:rPr>
            <w:rStyle w:val="Hyperlink"/>
            <w:noProof/>
          </w:rPr>
          <w:t>2.4.1.</w:t>
        </w:r>
        <w:r>
          <w:rPr>
            <w:rFonts w:asciiTheme="minorHAnsi" w:eastAsiaTheme="minorEastAsia" w:hAnsiTheme="minorHAnsi" w:cstheme="minorBidi"/>
            <w:noProof/>
            <w:sz w:val="22"/>
            <w:szCs w:val="22"/>
          </w:rPr>
          <w:tab/>
        </w:r>
        <w:r w:rsidRPr="00F84706">
          <w:rPr>
            <w:rStyle w:val="Hyperlink"/>
            <w:noProof/>
            <w:lang w:val="vi-VN"/>
          </w:rPr>
          <w:t>IBSS</w:t>
        </w:r>
        <w:r>
          <w:rPr>
            <w:noProof/>
            <w:webHidden/>
          </w:rPr>
          <w:tab/>
        </w:r>
        <w:r>
          <w:rPr>
            <w:noProof/>
            <w:webHidden/>
          </w:rPr>
          <w:fldChar w:fldCharType="begin"/>
        </w:r>
        <w:r>
          <w:rPr>
            <w:noProof/>
            <w:webHidden/>
          </w:rPr>
          <w:instrText xml:space="preserve"> PAGEREF _Toc91966026 \h </w:instrText>
        </w:r>
        <w:r>
          <w:rPr>
            <w:noProof/>
            <w:webHidden/>
          </w:rPr>
        </w:r>
        <w:r>
          <w:rPr>
            <w:noProof/>
            <w:webHidden/>
          </w:rPr>
          <w:fldChar w:fldCharType="separate"/>
        </w:r>
        <w:r>
          <w:rPr>
            <w:noProof/>
            <w:webHidden/>
          </w:rPr>
          <w:t>33</w:t>
        </w:r>
        <w:r>
          <w:rPr>
            <w:noProof/>
            <w:webHidden/>
          </w:rPr>
          <w:fldChar w:fldCharType="end"/>
        </w:r>
      </w:hyperlink>
    </w:p>
    <w:p w14:paraId="7B432317" w14:textId="78211ED8"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7" w:history="1">
        <w:r w:rsidRPr="00F84706">
          <w:rPr>
            <w:rStyle w:val="Hyperlink"/>
            <w:noProof/>
          </w:rPr>
          <w:t>2.4.2.</w:t>
        </w:r>
        <w:r>
          <w:rPr>
            <w:rFonts w:asciiTheme="minorHAnsi" w:eastAsiaTheme="minorEastAsia" w:hAnsiTheme="minorHAnsi" w:cstheme="minorBidi"/>
            <w:noProof/>
            <w:sz w:val="22"/>
            <w:szCs w:val="22"/>
          </w:rPr>
          <w:tab/>
        </w:r>
        <w:r w:rsidRPr="00F84706">
          <w:rPr>
            <w:rStyle w:val="Hyperlink"/>
            <w:noProof/>
          </w:rPr>
          <w:t>Chế</w:t>
        </w:r>
        <w:r w:rsidRPr="00F84706">
          <w:rPr>
            <w:rStyle w:val="Hyperlink"/>
            <w:noProof/>
            <w:lang w:val="vi-VN"/>
          </w:rPr>
          <w:t xml:space="preserve"> độ cơ sở hạ tầng</w:t>
        </w:r>
        <w:r>
          <w:rPr>
            <w:noProof/>
            <w:webHidden/>
          </w:rPr>
          <w:tab/>
        </w:r>
        <w:r>
          <w:rPr>
            <w:noProof/>
            <w:webHidden/>
          </w:rPr>
          <w:fldChar w:fldCharType="begin"/>
        </w:r>
        <w:r>
          <w:rPr>
            <w:noProof/>
            <w:webHidden/>
          </w:rPr>
          <w:instrText xml:space="preserve"> PAGEREF _Toc91966027 \h </w:instrText>
        </w:r>
        <w:r>
          <w:rPr>
            <w:noProof/>
            <w:webHidden/>
          </w:rPr>
        </w:r>
        <w:r>
          <w:rPr>
            <w:noProof/>
            <w:webHidden/>
          </w:rPr>
          <w:fldChar w:fldCharType="separate"/>
        </w:r>
        <w:r>
          <w:rPr>
            <w:noProof/>
            <w:webHidden/>
          </w:rPr>
          <w:t>34</w:t>
        </w:r>
        <w:r>
          <w:rPr>
            <w:noProof/>
            <w:webHidden/>
          </w:rPr>
          <w:fldChar w:fldCharType="end"/>
        </w:r>
      </w:hyperlink>
    </w:p>
    <w:p w14:paraId="59A62330" w14:textId="536FC5BF"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28" w:history="1">
        <w:r w:rsidRPr="00F84706">
          <w:rPr>
            <w:rStyle w:val="Hyperlink"/>
            <w:noProof/>
          </w:rPr>
          <w:t>2.4.3.</w:t>
        </w:r>
        <w:r>
          <w:rPr>
            <w:rFonts w:asciiTheme="minorHAnsi" w:eastAsiaTheme="minorEastAsia" w:hAnsiTheme="minorHAnsi" w:cstheme="minorBidi"/>
            <w:noProof/>
            <w:sz w:val="22"/>
            <w:szCs w:val="22"/>
          </w:rPr>
          <w:tab/>
        </w:r>
        <w:r w:rsidRPr="00F84706">
          <w:rPr>
            <w:rStyle w:val="Hyperlink"/>
            <w:noProof/>
          </w:rPr>
          <w:t>Chế</w:t>
        </w:r>
        <w:r w:rsidRPr="00F84706">
          <w:rPr>
            <w:rStyle w:val="Hyperlink"/>
            <w:noProof/>
            <w:lang w:val="vi-VN"/>
          </w:rPr>
          <w:t xml:space="preserve"> độ AP</w:t>
        </w:r>
        <w:r>
          <w:rPr>
            <w:noProof/>
            <w:webHidden/>
          </w:rPr>
          <w:tab/>
        </w:r>
        <w:r>
          <w:rPr>
            <w:noProof/>
            <w:webHidden/>
          </w:rPr>
          <w:fldChar w:fldCharType="begin"/>
        </w:r>
        <w:r>
          <w:rPr>
            <w:noProof/>
            <w:webHidden/>
          </w:rPr>
          <w:instrText xml:space="preserve"> PAGEREF _Toc91966028 \h </w:instrText>
        </w:r>
        <w:r>
          <w:rPr>
            <w:noProof/>
            <w:webHidden/>
          </w:rPr>
        </w:r>
        <w:r>
          <w:rPr>
            <w:noProof/>
            <w:webHidden/>
          </w:rPr>
          <w:fldChar w:fldCharType="separate"/>
        </w:r>
        <w:r>
          <w:rPr>
            <w:noProof/>
            <w:webHidden/>
          </w:rPr>
          <w:t>40</w:t>
        </w:r>
        <w:r>
          <w:rPr>
            <w:noProof/>
            <w:webHidden/>
          </w:rPr>
          <w:fldChar w:fldCharType="end"/>
        </w:r>
      </w:hyperlink>
    </w:p>
    <w:p w14:paraId="55A0CFC3" w14:textId="06B29B3D"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29" w:history="1">
        <w:r w:rsidRPr="00F84706">
          <w:rPr>
            <w:rStyle w:val="Hyperlink"/>
            <w:noProof/>
            <w:lang w:val="vi-VN"/>
          </w:rPr>
          <w:t>2.5.</w:t>
        </w:r>
        <w:r>
          <w:rPr>
            <w:rFonts w:asciiTheme="minorHAnsi" w:eastAsiaTheme="minorEastAsia" w:hAnsiTheme="minorHAnsi" w:cstheme="minorBidi"/>
            <w:noProof/>
            <w:sz w:val="22"/>
            <w:szCs w:val="22"/>
          </w:rPr>
          <w:tab/>
        </w:r>
        <w:r w:rsidRPr="00F84706">
          <w:rPr>
            <w:rStyle w:val="Hyperlink"/>
            <w:noProof/>
            <w:lang w:val="vi-VN"/>
          </w:rPr>
          <w:t>Bảo mật mạng WLAN</w:t>
        </w:r>
        <w:r>
          <w:rPr>
            <w:noProof/>
            <w:webHidden/>
          </w:rPr>
          <w:tab/>
        </w:r>
        <w:r>
          <w:rPr>
            <w:noProof/>
            <w:webHidden/>
          </w:rPr>
          <w:fldChar w:fldCharType="begin"/>
        </w:r>
        <w:r>
          <w:rPr>
            <w:noProof/>
            <w:webHidden/>
          </w:rPr>
          <w:instrText xml:space="preserve"> PAGEREF _Toc91966029 \h </w:instrText>
        </w:r>
        <w:r>
          <w:rPr>
            <w:noProof/>
            <w:webHidden/>
          </w:rPr>
        </w:r>
        <w:r>
          <w:rPr>
            <w:noProof/>
            <w:webHidden/>
          </w:rPr>
          <w:fldChar w:fldCharType="separate"/>
        </w:r>
        <w:r>
          <w:rPr>
            <w:noProof/>
            <w:webHidden/>
          </w:rPr>
          <w:t>44</w:t>
        </w:r>
        <w:r>
          <w:rPr>
            <w:noProof/>
            <w:webHidden/>
          </w:rPr>
          <w:fldChar w:fldCharType="end"/>
        </w:r>
      </w:hyperlink>
    </w:p>
    <w:p w14:paraId="154F5830" w14:textId="579BE4E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0" w:history="1">
        <w:r w:rsidRPr="00F84706">
          <w:rPr>
            <w:rStyle w:val="Hyperlink"/>
            <w:noProof/>
            <w:lang w:val="vi-VN"/>
          </w:rPr>
          <w:t>2.5.1.</w:t>
        </w:r>
        <w:r>
          <w:rPr>
            <w:rFonts w:asciiTheme="minorHAnsi" w:eastAsiaTheme="minorEastAsia" w:hAnsiTheme="minorHAnsi" w:cstheme="minorBidi"/>
            <w:noProof/>
            <w:sz w:val="22"/>
            <w:szCs w:val="22"/>
          </w:rPr>
          <w:tab/>
        </w:r>
        <w:r w:rsidRPr="00F84706">
          <w:rPr>
            <w:rStyle w:val="Hyperlink"/>
            <w:noProof/>
            <w:lang w:val="vi-VN"/>
          </w:rPr>
          <w:t>Khái niệm</w:t>
        </w:r>
        <w:r>
          <w:rPr>
            <w:noProof/>
            <w:webHidden/>
          </w:rPr>
          <w:tab/>
        </w:r>
        <w:r>
          <w:rPr>
            <w:noProof/>
            <w:webHidden/>
          </w:rPr>
          <w:fldChar w:fldCharType="begin"/>
        </w:r>
        <w:r>
          <w:rPr>
            <w:noProof/>
            <w:webHidden/>
          </w:rPr>
          <w:instrText xml:space="preserve"> PAGEREF _Toc91966030 \h </w:instrText>
        </w:r>
        <w:r>
          <w:rPr>
            <w:noProof/>
            <w:webHidden/>
          </w:rPr>
        </w:r>
        <w:r>
          <w:rPr>
            <w:noProof/>
            <w:webHidden/>
          </w:rPr>
          <w:fldChar w:fldCharType="separate"/>
        </w:r>
        <w:r>
          <w:rPr>
            <w:noProof/>
            <w:webHidden/>
          </w:rPr>
          <w:t>44</w:t>
        </w:r>
        <w:r>
          <w:rPr>
            <w:noProof/>
            <w:webHidden/>
          </w:rPr>
          <w:fldChar w:fldCharType="end"/>
        </w:r>
      </w:hyperlink>
    </w:p>
    <w:p w14:paraId="1FF6F5F1" w14:textId="0A4913D4"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1" w:history="1">
        <w:r w:rsidRPr="00F84706">
          <w:rPr>
            <w:rStyle w:val="Hyperlink"/>
            <w:noProof/>
            <w:lang w:val="vi-VN"/>
          </w:rPr>
          <w:t>2.5.2.</w:t>
        </w:r>
        <w:r>
          <w:rPr>
            <w:rFonts w:asciiTheme="minorHAnsi" w:eastAsiaTheme="minorEastAsia" w:hAnsiTheme="minorHAnsi" w:cstheme="minorBidi"/>
            <w:noProof/>
            <w:sz w:val="22"/>
            <w:szCs w:val="22"/>
          </w:rPr>
          <w:tab/>
        </w:r>
        <w:r w:rsidRPr="00F84706">
          <w:rPr>
            <w:rStyle w:val="Hyperlink"/>
            <w:noProof/>
            <w:lang w:val="vi-VN"/>
          </w:rPr>
          <w:t>Một số hình thức tấn công qua mạng không dây thường gặp</w:t>
        </w:r>
        <w:r>
          <w:rPr>
            <w:noProof/>
            <w:webHidden/>
          </w:rPr>
          <w:tab/>
        </w:r>
        <w:r>
          <w:rPr>
            <w:noProof/>
            <w:webHidden/>
          </w:rPr>
          <w:fldChar w:fldCharType="begin"/>
        </w:r>
        <w:r>
          <w:rPr>
            <w:noProof/>
            <w:webHidden/>
          </w:rPr>
          <w:instrText xml:space="preserve"> PAGEREF _Toc91966031 \h </w:instrText>
        </w:r>
        <w:r>
          <w:rPr>
            <w:noProof/>
            <w:webHidden/>
          </w:rPr>
        </w:r>
        <w:r>
          <w:rPr>
            <w:noProof/>
            <w:webHidden/>
          </w:rPr>
          <w:fldChar w:fldCharType="separate"/>
        </w:r>
        <w:r>
          <w:rPr>
            <w:noProof/>
            <w:webHidden/>
          </w:rPr>
          <w:t>44</w:t>
        </w:r>
        <w:r>
          <w:rPr>
            <w:noProof/>
            <w:webHidden/>
          </w:rPr>
          <w:fldChar w:fldCharType="end"/>
        </w:r>
      </w:hyperlink>
    </w:p>
    <w:p w14:paraId="6045E37C" w14:textId="0398EDDA"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2" w:history="1">
        <w:r w:rsidRPr="00F84706">
          <w:rPr>
            <w:rStyle w:val="Hyperlink"/>
            <w:noProof/>
            <w:lang w:val="vi-VN"/>
          </w:rPr>
          <w:t>2.5.3.</w:t>
        </w:r>
        <w:r>
          <w:rPr>
            <w:rFonts w:asciiTheme="minorHAnsi" w:eastAsiaTheme="minorEastAsia" w:hAnsiTheme="minorHAnsi" w:cstheme="minorBidi"/>
            <w:noProof/>
            <w:sz w:val="22"/>
            <w:szCs w:val="22"/>
          </w:rPr>
          <w:tab/>
        </w:r>
        <w:r w:rsidRPr="00F84706">
          <w:rPr>
            <w:rStyle w:val="Hyperlink"/>
            <w:noProof/>
            <w:lang w:val="vi-VN"/>
          </w:rPr>
          <w:t>Một số giải pháp để đề phòng các cuộc tấn công mạng</w:t>
        </w:r>
        <w:r>
          <w:rPr>
            <w:noProof/>
            <w:webHidden/>
          </w:rPr>
          <w:tab/>
        </w:r>
        <w:r>
          <w:rPr>
            <w:noProof/>
            <w:webHidden/>
          </w:rPr>
          <w:fldChar w:fldCharType="begin"/>
        </w:r>
        <w:r>
          <w:rPr>
            <w:noProof/>
            <w:webHidden/>
          </w:rPr>
          <w:instrText xml:space="preserve"> PAGEREF _Toc91966032 \h </w:instrText>
        </w:r>
        <w:r>
          <w:rPr>
            <w:noProof/>
            <w:webHidden/>
          </w:rPr>
        </w:r>
        <w:r>
          <w:rPr>
            <w:noProof/>
            <w:webHidden/>
          </w:rPr>
          <w:fldChar w:fldCharType="separate"/>
        </w:r>
        <w:r>
          <w:rPr>
            <w:noProof/>
            <w:webHidden/>
          </w:rPr>
          <w:t>46</w:t>
        </w:r>
        <w:r>
          <w:rPr>
            <w:noProof/>
            <w:webHidden/>
          </w:rPr>
          <w:fldChar w:fldCharType="end"/>
        </w:r>
      </w:hyperlink>
    </w:p>
    <w:p w14:paraId="7434EA14" w14:textId="2AA6296A"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3" w:history="1">
        <w:r w:rsidRPr="00F84706">
          <w:rPr>
            <w:rStyle w:val="Hyperlink"/>
            <w:noProof/>
            <w:lang w:val="vi-VN"/>
          </w:rPr>
          <w:t>2.5.4.</w:t>
        </w:r>
        <w:r>
          <w:rPr>
            <w:rFonts w:asciiTheme="minorHAnsi" w:eastAsiaTheme="minorEastAsia" w:hAnsiTheme="minorHAnsi" w:cstheme="minorBidi"/>
            <w:noProof/>
            <w:sz w:val="22"/>
            <w:szCs w:val="22"/>
          </w:rPr>
          <w:tab/>
        </w:r>
        <w:r w:rsidRPr="00F84706">
          <w:rPr>
            <w:rStyle w:val="Hyperlink"/>
            <w:noProof/>
            <w:lang w:val="vi-VN"/>
          </w:rPr>
          <w:t>Các phương pháp để bảo mật mạng WLAN để ngăn ngừa các truy cập trái phép</w:t>
        </w:r>
        <w:r>
          <w:rPr>
            <w:noProof/>
            <w:webHidden/>
          </w:rPr>
          <w:tab/>
        </w:r>
        <w:r>
          <w:rPr>
            <w:noProof/>
            <w:webHidden/>
          </w:rPr>
          <w:fldChar w:fldCharType="begin"/>
        </w:r>
        <w:r>
          <w:rPr>
            <w:noProof/>
            <w:webHidden/>
          </w:rPr>
          <w:instrText xml:space="preserve"> PAGEREF _Toc91966033 \h </w:instrText>
        </w:r>
        <w:r>
          <w:rPr>
            <w:noProof/>
            <w:webHidden/>
          </w:rPr>
        </w:r>
        <w:r>
          <w:rPr>
            <w:noProof/>
            <w:webHidden/>
          </w:rPr>
          <w:fldChar w:fldCharType="separate"/>
        </w:r>
        <w:r>
          <w:rPr>
            <w:noProof/>
            <w:webHidden/>
          </w:rPr>
          <w:t>47</w:t>
        </w:r>
        <w:r>
          <w:rPr>
            <w:noProof/>
            <w:webHidden/>
          </w:rPr>
          <w:fldChar w:fldCharType="end"/>
        </w:r>
      </w:hyperlink>
    </w:p>
    <w:p w14:paraId="2D04FFE5" w14:textId="1F3A74F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4" w:history="1">
        <w:r w:rsidRPr="00F84706">
          <w:rPr>
            <w:rStyle w:val="Hyperlink"/>
            <w:noProof/>
            <w:lang w:val="vi-VN"/>
          </w:rPr>
          <w:t>2.5.5.</w:t>
        </w:r>
        <w:r>
          <w:rPr>
            <w:rFonts w:asciiTheme="minorHAnsi" w:eastAsiaTheme="minorEastAsia" w:hAnsiTheme="minorHAnsi" w:cstheme="minorBidi"/>
            <w:noProof/>
            <w:sz w:val="22"/>
            <w:szCs w:val="22"/>
          </w:rPr>
          <w:tab/>
        </w:r>
        <w:r w:rsidRPr="00F84706">
          <w:rPr>
            <w:rStyle w:val="Hyperlink"/>
            <w:noProof/>
            <w:lang w:val="vi-VN"/>
          </w:rPr>
          <w:t>Các biện pháp để bảo mật mạng WLAN cho từng đối tượng</w:t>
        </w:r>
        <w:r>
          <w:rPr>
            <w:noProof/>
            <w:webHidden/>
          </w:rPr>
          <w:tab/>
        </w:r>
        <w:r>
          <w:rPr>
            <w:noProof/>
            <w:webHidden/>
          </w:rPr>
          <w:fldChar w:fldCharType="begin"/>
        </w:r>
        <w:r>
          <w:rPr>
            <w:noProof/>
            <w:webHidden/>
          </w:rPr>
          <w:instrText xml:space="preserve"> PAGEREF _Toc91966034 \h </w:instrText>
        </w:r>
        <w:r>
          <w:rPr>
            <w:noProof/>
            <w:webHidden/>
          </w:rPr>
        </w:r>
        <w:r>
          <w:rPr>
            <w:noProof/>
            <w:webHidden/>
          </w:rPr>
          <w:fldChar w:fldCharType="separate"/>
        </w:r>
        <w:r>
          <w:rPr>
            <w:noProof/>
            <w:webHidden/>
          </w:rPr>
          <w:t>50</w:t>
        </w:r>
        <w:r>
          <w:rPr>
            <w:noProof/>
            <w:webHidden/>
          </w:rPr>
          <w:fldChar w:fldCharType="end"/>
        </w:r>
      </w:hyperlink>
    </w:p>
    <w:p w14:paraId="33D9CD22" w14:textId="522AC2BC"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35" w:history="1">
        <w:r w:rsidRPr="00F84706">
          <w:rPr>
            <w:rStyle w:val="Hyperlink"/>
            <w:noProof/>
            <w:lang w:val="vi-VN" w:eastAsia="vi-VN"/>
          </w:rPr>
          <w:t>2.6.</w:t>
        </w:r>
        <w:r>
          <w:rPr>
            <w:rFonts w:asciiTheme="minorHAnsi" w:eastAsiaTheme="minorEastAsia" w:hAnsiTheme="minorHAnsi" w:cstheme="minorBidi"/>
            <w:noProof/>
            <w:sz w:val="22"/>
            <w:szCs w:val="22"/>
          </w:rPr>
          <w:tab/>
        </w:r>
        <w:r w:rsidRPr="00F84706">
          <w:rPr>
            <w:rStyle w:val="Hyperlink"/>
            <w:noProof/>
            <w:lang w:val="vi-VN" w:eastAsia="vi-VN"/>
          </w:rPr>
          <w:t>Các thiết bị mạng khác:</w:t>
        </w:r>
        <w:r>
          <w:rPr>
            <w:noProof/>
            <w:webHidden/>
          </w:rPr>
          <w:tab/>
        </w:r>
        <w:r>
          <w:rPr>
            <w:noProof/>
            <w:webHidden/>
          </w:rPr>
          <w:fldChar w:fldCharType="begin"/>
        </w:r>
        <w:r>
          <w:rPr>
            <w:noProof/>
            <w:webHidden/>
          </w:rPr>
          <w:instrText xml:space="preserve"> PAGEREF _Toc91966035 \h </w:instrText>
        </w:r>
        <w:r>
          <w:rPr>
            <w:noProof/>
            <w:webHidden/>
          </w:rPr>
        </w:r>
        <w:r>
          <w:rPr>
            <w:noProof/>
            <w:webHidden/>
          </w:rPr>
          <w:fldChar w:fldCharType="separate"/>
        </w:r>
        <w:r>
          <w:rPr>
            <w:noProof/>
            <w:webHidden/>
          </w:rPr>
          <w:t>51</w:t>
        </w:r>
        <w:r>
          <w:rPr>
            <w:noProof/>
            <w:webHidden/>
          </w:rPr>
          <w:fldChar w:fldCharType="end"/>
        </w:r>
      </w:hyperlink>
    </w:p>
    <w:p w14:paraId="459F5C21" w14:textId="3D6A5A80"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6" w:history="1">
        <w:r w:rsidRPr="00F84706">
          <w:rPr>
            <w:rStyle w:val="Hyperlink"/>
            <w:noProof/>
            <w:lang w:val="vi-VN" w:eastAsia="vi-VN"/>
          </w:rPr>
          <w:t>2.6.1.</w:t>
        </w:r>
        <w:r>
          <w:rPr>
            <w:rFonts w:asciiTheme="minorHAnsi" w:eastAsiaTheme="minorEastAsia" w:hAnsiTheme="minorHAnsi" w:cstheme="minorBidi"/>
            <w:noProof/>
            <w:sz w:val="22"/>
            <w:szCs w:val="22"/>
          </w:rPr>
          <w:tab/>
        </w:r>
        <w:r w:rsidRPr="00F84706">
          <w:rPr>
            <w:rStyle w:val="Hyperlink"/>
            <w:noProof/>
            <w:lang w:val="vi-VN" w:eastAsia="vi-VN"/>
          </w:rPr>
          <w:t>Bộ định tuyến(Router)</w:t>
        </w:r>
        <w:r>
          <w:rPr>
            <w:noProof/>
            <w:webHidden/>
          </w:rPr>
          <w:tab/>
        </w:r>
        <w:r>
          <w:rPr>
            <w:noProof/>
            <w:webHidden/>
          </w:rPr>
          <w:fldChar w:fldCharType="begin"/>
        </w:r>
        <w:r>
          <w:rPr>
            <w:noProof/>
            <w:webHidden/>
          </w:rPr>
          <w:instrText xml:space="preserve"> PAGEREF _Toc91966036 \h </w:instrText>
        </w:r>
        <w:r>
          <w:rPr>
            <w:noProof/>
            <w:webHidden/>
          </w:rPr>
        </w:r>
        <w:r>
          <w:rPr>
            <w:noProof/>
            <w:webHidden/>
          </w:rPr>
          <w:fldChar w:fldCharType="separate"/>
        </w:r>
        <w:r>
          <w:rPr>
            <w:noProof/>
            <w:webHidden/>
          </w:rPr>
          <w:t>51</w:t>
        </w:r>
        <w:r>
          <w:rPr>
            <w:noProof/>
            <w:webHidden/>
          </w:rPr>
          <w:fldChar w:fldCharType="end"/>
        </w:r>
      </w:hyperlink>
    </w:p>
    <w:p w14:paraId="0D9E4278" w14:textId="2141028E"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7" w:history="1">
        <w:r w:rsidRPr="00F84706">
          <w:rPr>
            <w:rStyle w:val="Hyperlink"/>
            <w:noProof/>
            <w:lang w:val="vi-VN" w:eastAsia="vi-VN"/>
          </w:rPr>
          <w:t>2.6.2.</w:t>
        </w:r>
        <w:r>
          <w:rPr>
            <w:rFonts w:asciiTheme="minorHAnsi" w:eastAsiaTheme="minorEastAsia" w:hAnsiTheme="minorHAnsi" w:cstheme="minorBidi"/>
            <w:noProof/>
            <w:sz w:val="22"/>
            <w:szCs w:val="22"/>
          </w:rPr>
          <w:tab/>
        </w:r>
        <w:r w:rsidRPr="00F84706">
          <w:rPr>
            <w:rStyle w:val="Hyperlink"/>
            <w:noProof/>
            <w:lang w:val="vi-VN" w:eastAsia="vi-VN"/>
          </w:rPr>
          <w:t>Switch</w:t>
        </w:r>
        <w:r>
          <w:rPr>
            <w:noProof/>
            <w:webHidden/>
          </w:rPr>
          <w:tab/>
        </w:r>
        <w:r>
          <w:rPr>
            <w:noProof/>
            <w:webHidden/>
          </w:rPr>
          <w:fldChar w:fldCharType="begin"/>
        </w:r>
        <w:r>
          <w:rPr>
            <w:noProof/>
            <w:webHidden/>
          </w:rPr>
          <w:instrText xml:space="preserve"> PAGEREF _Toc91966037 \h </w:instrText>
        </w:r>
        <w:r>
          <w:rPr>
            <w:noProof/>
            <w:webHidden/>
          </w:rPr>
        </w:r>
        <w:r>
          <w:rPr>
            <w:noProof/>
            <w:webHidden/>
          </w:rPr>
          <w:fldChar w:fldCharType="separate"/>
        </w:r>
        <w:r>
          <w:rPr>
            <w:noProof/>
            <w:webHidden/>
          </w:rPr>
          <w:t>51</w:t>
        </w:r>
        <w:r>
          <w:rPr>
            <w:noProof/>
            <w:webHidden/>
          </w:rPr>
          <w:fldChar w:fldCharType="end"/>
        </w:r>
      </w:hyperlink>
    </w:p>
    <w:p w14:paraId="0B68BF54" w14:textId="1E4B8589"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8" w:history="1">
        <w:r w:rsidRPr="00F84706">
          <w:rPr>
            <w:rStyle w:val="Hyperlink"/>
            <w:noProof/>
            <w:lang w:val="vi-VN" w:eastAsia="vi-VN"/>
          </w:rPr>
          <w:t>2.6.3.</w:t>
        </w:r>
        <w:r>
          <w:rPr>
            <w:rFonts w:asciiTheme="minorHAnsi" w:eastAsiaTheme="minorEastAsia" w:hAnsiTheme="minorHAnsi" w:cstheme="minorBidi"/>
            <w:noProof/>
            <w:sz w:val="22"/>
            <w:szCs w:val="22"/>
          </w:rPr>
          <w:tab/>
        </w:r>
        <w:r w:rsidRPr="00F84706">
          <w:rPr>
            <w:rStyle w:val="Hyperlink"/>
            <w:noProof/>
            <w:lang w:val="vi-VN" w:eastAsia="vi-VN"/>
          </w:rPr>
          <w:t>Switch layer 3</w:t>
        </w:r>
        <w:r>
          <w:rPr>
            <w:noProof/>
            <w:webHidden/>
          </w:rPr>
          <w:tab/>
        </w:r>
        <w:r>
          <w:rPr>
            <w:noProof/>
            <w:webHidden/>
          </w:rPr>
          <w:fldChar w:fldCharType="begin"/>
        </w:r>
        <w:r>
          <w:rPr>
            <w:noProof/>
            <w:webHidden/>
          </w:rPr>
          <w:instrText xml:space="preserve"> PAGEREF _Toc91966038 \h </w:instrText>
        </w:r>
        <w:r>
          <w:rPr>
            <w:noProof/>
            <w:webHidden/>
          </w:rPr>
        </w:r>
        <w:r>
          <w:rPr>
            <w:noProof/>
            <w:webHidden/>
          </w:rPr>
          <w:fldChar w:fldCharType="separate"/>
        </w:r>
        <w:r>
          <w:rPr>
            <w:noProof/>
            <w:webHidden/>
          </w:rPr>
          <w:t>51</w:t>
        </w:r>
        <w:r>
          <w:rPr>
            <w:noProof/>
            <w:webHidden/>
          </w:rPr>
          <w:fldChar w:fldCharType="end"/>
        </w:r>
      </w:hyperlink>
    </w:p>
    <w:p w14:paraId="4C80A2CD" w14:textId="3E3DBA71"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39" w:history="1">
        <w:r w:rsidRPr="00F84706">
          <w:rPr>
            <w:rStyle w:val="Hyperlink"/>
            <w:noProof/>
            <w:lang w:val="vi-VN"/>
          </w:rPr>
          <w:t>2.6.4.</w:t>
        </w:r>
        <w:r>
          <w:rPr>
            <w:rFonts w:asciiTheme="minorHAnsi" w:eastAsiaTheme="minorEastAsia" w:hAnsiTheme="minorHAnsi" w:cstheme="minorBidi"/>
            <w:noProof/>
            <w:sz w:val="22"/>
            <w:szCs w:val="22"/>
          </w:rPr>
          <w:tab/>
        </w:r>
        <w:r w:rsidRPr="00F84706">
          <w:rPr>
            <w:rStyle w:val="Hyperlink"/>
            <w:noProof/>
            <w:lang w:val="vi-VN"/>
          </w:rPr>
          <w:t>WLC (Wireless LAN Controller)</w:t>
        </w:r>
        <w:r>
          <w:rPr>
            <w:noProof/>
            <w:webHidden/>
          </w:rPr>
          <w:tab/>
        </w:r>
        <w:r>
          <w:rPr>
            <w:noProof/>
            <w:webHidden/>
          </w:rPr>
          <w:fldChar w:fldCharType="begin"/>
        </w:r>
        <w:r>
          <w:rPr>
            <w:noProof/>
            <w:webHidden/>
          </w:rPr>
          <w:instrText xml:space="preserve"> PAGEREF _Toc91966039 \h </w:instrText>
        </w:r>
        <w:r>
          <w:rPr>
            <w:noProof/>
            <w:webHidden/>
          </w:rPr>
        </w:r>
        <w:r>
          <w:rPr>
            <w:noProof/>
            <w:webHidden/>
          </w:rPr>
          <w:fldChar w:fldCharType="separate"/>
        </w:r>
        <w:r>
          <w:rPr>
            <w:noProof/>
            <w:webHidden/>
          </w:rPr>
          <w:t>52</w:t>
        </w:r>
        <w:r>
          <w:rPr>
            <w:noProof/>
            <w:webHidden/>
          </w:rPr>
          <w:fldChar w:fldCharType="end"/>
        </w:r>
      </w:hyperlink>
    </w:p>
    <w:p w14:paraId="7DF26F88" w14:textId="4DCAAF85" w:rsidR="001700E2" w:rsidRDefault="001700E2">
      <w:pPr>
        <w:pStyle w:val="TOC1"/>
        <w:tabs>
          <w:tab w:val="left" w:pos="720"/>
          <w:tab w:val="right" w:leader="dot" w:pos="9111"/>
        </w:tabs>
        <w:rPr>
          <w:rFonts w:asciiTheme="minorHAnsi" w:eastAsiaTheme="minorEastAsia" w:hAnsiTheme="minorHAnsi" w:cstheme="minorBidi"/>
          <w:noProof/>
          <w:sz w:val="22"/>
          <w:szCs w:val="22"/>
        </w:rPr>
      </w:pPr>
      <w:hyperlink w:anchor="_Toc91966040" w:history="1">
        <w:r w:rsidRPr="00F84706">
          <w:rPr>
            <w:rStyle w:val="Hyperlink"/>
            <w:noProof/>
          </w:rPr>
          <w:t>III.</w:t>
        </w:r>
        <w:r>
          <w:rPr>
            <w:rFonts w:asciiTheme="minorHAnsi" w:eastAsiaTheme="minorEastAsia" w:hAnsiTheme="minorHAnsi" w:cstheme="minorBidi"/>
            <w:noProof/>
            <w:sz w:val="22"/>
            <w:szCs w:val="22"/>
          </w:rPr>
          <w:tab/>
        </w:r>
        <w:r w:rsidRPr="00F84706">
          <w:rPr>
            <w:rStyle w:val="Hyperlink"/>
            <w:noProof/>
          </w:rPr>
          <w:t>MÔ</w:t>
        </w:r>
        <w:r w:rsidRPr="00F84706">
          <w:rPr>
            <w:rStyle w:val="Hyperlink"/>
            <w:noProof/>
            <w:lang w:val="vi-VN"/>
          </w:rPr>
          <w:t xml:space="preserve"> HÌNH DEMO</w:t>
        </w:r>
        <w:r>
          <w:rPr>
            <w:noProof/>
            <w:webHidden/>
          </w:rPr>
          <w:tab/>
        </w:r>
        <w:r>
          <w:rPr>
            <w:noProof/>
            <w:webHidden/>
          </w:rPr>
          <w:fldChar w:fldCharType="begin"/>
        </w:r>
        <w:r>
          <w:rPr>
            <w:noProof/>
            <w:webHidden/>
          </w:rPr>
          <w:instrText xml:space="preserve"> PAGEREF _Toc91966040 \h </w:instrText>
        </w:r>
        <w:r>
          <w:rPr>
            <w:noProof/>
            <w:webHidden/>
          </w:rPr>
        </w:r>
        <w:r>
          <w:rPr>
            <w:noProof/>
            <w:webHidden/>
          </w:rPr>
          <w:fldChar w:fldCharType="separate"/>
        </w:r>
        <w:r>
          <w:rPr>
            <w:noProof/>
            <w:webHidden/>
          </w:rPr>
          <w:t>53</w:t>
        </w:r>
        <w:r>
          <w:rPr>
            <w:noProof/>
            <w:webHidden/>
          </w:rPr>
          <w:fldChar w:fldCharType="end"/>
        </w:r>
      </w:hyperlink>
    </w:p>
    <w:p w14:paraId="58ADA52C" w14:textId="707ADAC7"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41" w:history="1">
        <w:r w:rsidRPr="00F84706">
          <w:rPr>
            <w:rStyle w:val="Hyperlink"/>
            <w:noProof/>
          </w:rPr>
          <w:t>3.1.</w:t>
        </w:r>
        <w:r>
          <w:rPr>
            <w:rFonts w:asciiTheme="minorHAnsi" w:eastAsiaTheme="minorEastAsia" w:hAnsiTheme="minorHAnsi" w:cstheme="minorBidi"/>
            <w:noProof/>
            <w:sz w:val="22"/>
            <w:szCs w:val="22"/>
          </w:rPr>
          <w:tab/>
        </w:r>
        <w:r w:rsidRPr="00F84706">
          <w:rPr>
            <w:rStyle w:val="Hyperlink"/>
            <w:noProof/>
          </w:rPr>
          <w:t>Mô</w:t>
        </w:r>
        <w:r w:rsidRPr="00F84706">
          <w:rPr>
            <w:rStyle w:val="Hyperlink"/>
            <w:noProof/>
            <w:lang w:val="vi-VN"/>
          </w:rPr>
          <w:t xml:space="preserve"> hình đề xuất</w:t>
        </w:r>
        <w:r>
          <w:rPr>
            <w:noProof/>
            <w:webHidden/>
          </w:rPr>
          <w:tab/>
        </w:r>
        <w:r>
          <w:rPr>
            <w:noProof/>
            <w:webHidden/>
          </w:rPr>
          <w:fldChar w:fldCharType="begin"/>
        </w:r>
        <w:r>
          <w:rPr>
            <w:noProof/>
            <w:webHidden/>
          </w:rPr>
          <w:instrText xml:space="preserve"> PAGEREF _Toc91966041 \h </w:instrText>
        </w:r>
        <w:r>
          <w:rPr>
            <w:noProof/>
            <w:webHidden/>
          </w:rPr>
        </w:r>
        <w:r>
          <w:rPr>
            <w:noProof/>
            <w:webHidden/>
          </w:rPr>
          <w:fldChar w:fldCharType="separate"/>
        </w:r>
        <w:r>
          <w:rPr>
            <w:noProof/>
            <w:webHidden/>
          </w:rPr>
          <w:t>53</w:t>
        </w:r>
        <w:r>
          <w:rPr>
            <w:noProof/>
            <w:webHidden/>
          </w:rPr>
          <w:fldChar w:fldCharType="end"/>
        </w:r>
      </w:hyperlink>
    </w:p>
    <w:p w14:paraId="18A67110" w14:textId="26D22694"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2" w:history="1">
        <w:r w:rsidRPr="00F84706">
          <w:rPr>
            <w:rStyle w:val="Hyperlink"/>
            <w:noProof/>
            <w:lang w:val="vi-VN"/>
          </w:rPr>
          <w:t>3.1.1.</w:t>
        </w:r>
        <w:r>
          <w:rPr>
            <w:rFonts w:asciiTheme="minorHAnsi" w:eastAsiaTheme="minorEastAsia" w:hAnsiTheme="minorHAnsi" w:cstheme="minorBidi"/>
            <w:noProof/>
            <w:sz w:val="22"/>
            <w:szCs w:val="22"/>
          </w:rPr>
          <w:tab/>
        </w:r>
        <w:r w:rsidRPr="00F84706">
          <w:rPr>
            <w:rStyle w:val="Hyperlink"/>
            <w:noProof/>
            <w:lang w:val="vi-VN"/>
          </w:rPr>
          <w:t>Mô hình</w:t>
        </w:r>
        <w:r>
          <w:rPr>
            <w:noProof/>
            <w:webHidden/>
          </w:rPr>
          <w:tab/>
        </w:r>
        <w:r>
          <w:rPr>
            <w:noProof/>
            <w:webHidden/>
          </w:rPr>
          <w:fldChar w:fldCharType="begin"/>
        </w:r>
        <w:r>
          <w:rPr>
            <w:noProof/>
            <w:webHidden/>
          </w:rPr>
          <w:instrText xml:space="preserve"> PAGEREF _Toc91966042 \h </w:instrText>
        </w:r>
        <w:r>
          <w:rPr>
            <w:noProof/>
            <w:webHidden/>
          </w:rPr>
        </w:r>
        <w:r>
          <w:rPr>
            <w:noProof/>
            <w:webHidden/>
          </w:rPr>
          <w:fldChar w:fldCharType="separate"/>
        </w:r>
        <w:r>
          <w:rPr>
            <w:noProof/>
            <w:webHidden/>
          </w:rPr>
          <w:t>53</w:t>
        </w:r>
        <w:r>
          <w:rPr>
            <w:noProof/>
            <w:webHidden/>
          </w:rPr>
          <w:fldChar w:fldCharType="end"/>
        </w:r>
      </w:hyperlink>
    </w:p>
    <w:p w14:paraId="444C31C1" w14:textId="2BF931E9"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3" w:history="1">
        <w:r w:rsidRPr="00F84706">
          <w:rPr>
            <w:rStyle w:val="Hyperlink"/>
            <w:noProof/>
            <w:lang w:val="vi-VN"/>
          </w:rPr>
          <w:t>3.1.2.</w:t>
        </w:r>
        <w:r>
          <w:rPr>
            <w:rFonts w:asciiTheme="minorHAnsi" w:eastAsiaTheme="minorEastAsia" w:hAnsiTheme="minorHAnsi" w:cstheme="minorBidi"/>
            <w:noProof/>
            <w:sz w:val="22"/>
            <w:szCs w:val="22"/>
          </w:rPr>
          <w:tab/>
        </w:r>
        <w:r w:rsidRPr="00F84706">
          <w:rPr>
            <w:rStyle w:val="Hyperlink"/>
            <w:noProof/>
            <w:lang w:val="vi-VN"/>
          </w:rPr>
          <w:t>Bảng địa chỉ IP</w:t>
        </w:r>
        <w:r>
          <w:rPr>
            <w:noProof/>
            <w:webHidden/>
          </w:rPr>
          <w:tab/>
        </w:r>
        <w:r>
          <w:rPr>
            <w:noProof/>
            <w:webHidden/>
          </w:rPr>
          <w:fldChar w:fldCharType="begin"/>
        </w:r>
        <w:r>
          <w:rPr>
            <w:noProof/>
            <w:webHidden/>
          </w:rPr>
          <w:instrText xml:space="preserve"> PAGEREF _Toc91966043 \h </w:instrText>
        </w:r>
        <w:r>
          <w:rPr>
            <w:noProof/>
            <w:webHidden/>
          </w:rPr>
        </w:r>
        <w:r>
          <w:rPr>
            <w:noProof/>
            <w:webHidden/>
          </w:rPr>
          <w:fldChar w:fldCharType="separate"/>
        </w:r>
        <w:r>
          <w:rPr>
            <w:noProof/>
            <w:webHidden/>
          </w:rPr>
          <w:t>57</w:t>
        </w:r>
        <w:r>
          <w:rPr>
            <w:noProof/>
            <w:webHidden/>
          </w:rPr>
          <w:fldChar w:fldCharType="end"/>
        </w:r>
      </w:hyperlink>
    </w:p>
    <w:p w14:paraId="3A1D82C5" w14:textId="62E5918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4" w:history="1">
        <w:r w:rsidRPr="00F84706">
          <w:rPr>
            <w:rStyle w:val="Hyperlink"/>
            <w:noProof/>
            <w:lang w:val="vi-VN"/>
          </w:rPr>
          <w:t>3.1.3.</w:t>
        </w:r>
        <w:r>
          <w:rPr>
            <w:rFonts w:asciiTheme="minorHAnsi" w:eastAsiaTheme="minorEastAsia" w:hAnsiTheme="minorHAnsi" w:cstheme="minorBidi"/>
            <w:noProof/>
            <w:sz w:val="22"/>
            <w:szCs w:val="22"/>
          </w:rPr>
          <w:tab/>
        </w:r>
        <w:r w:rsidRPr="00F84706">
          <w:rPr>
            <w:rStyle w:val="Hyperlink"/>
            <w:noProof/>
            <w:lang w:val="vi-VN"/>
          </w:rPr>
          <w:t>Bảng thông tin kết nối port trong hệ thốn</w:t>
        </w:r>
        <w:r w:rsidRPr="00F84706">
          <w:rPr>
            <w:rStyle w:val="Hyperlink"/>
            <w:noProof/>
          </w:rPr>
          <w:t>g</w:t>
        </w:r>
        <w:r>
          <w:rPr>
            <w:noProof/>
            <w:webHidden/>
          </w:rPr>
          <w:tab/>
        </w:r>
        <w:r>
          <w:rPr>
            <w:noProof/>
            <w:webHidden/>
          </w:rPr>
          <w:fldChar w:fldCharType="begin"/>
        </w:r>
        <w:r>
          <w:rPr>
            <w:noProof/>
            <w:webHidden/>
          </w:rPr>
          <w:instrText xml:space="preserve"> PAGEREF _Toc91966044 \h </w:instrText>
        </w:r>
        <w:r>
          <w:rPr>
            <w:noProof/>
            <w:webHidden/>
          </w:rPr>
        </w:r>
        <w:r>
          <w:rPr>
            <w:noProof/>
            <w:webHidden/>
          </w:rPr>
          <w:fldChar w:fldCharType="separate"/>
        </w:r>
        <w:r>
          <w:rPr>
            <w:noProof/>
            <w:webHidden/>
          </w:rPr>
          <w:t>60</w:t>
        </w:r>
        <w:r>
          <w:rPr>
            <w:noProof/>
            <w:webHidden/>
          </w:rPr>
          <w:fldChar w:fldCharType="end"/>
        </w:r>
      </w:hyperlink>
    </w:p>
    <w:p w14:paraId="192E8840" w14:textId="0A11C93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5" w:history="1">
        <w:r w:rsidRPr="00F84706">
          <w:rPr>
            <w:rStyle w:val="Hyperlink"/>
            <w:noProof/>
          </w:rPr>
          <w:t>3.1.4.</w:t>
        </w:r>
        <w:r>
          <w:rPr>
            <w:rFonts w:asciiTheme="minorHAnsi" w:eastAsiaTheme="minorEastAsia" w:hAnsiTheme="minorHAnsi" w:cstheme="minorBidi"/>
            <w:noProof/>
            <w:sz w:val="22"/>
            <w:szCs w:val="22"/>
          </w:rPr>
          <w:tab/>
        </w:r>
        <w:r w:rsidRPr="00F84706">
          <w:rPr>
            <w:rStyle w:val="Hyperlink"/>
            <w:noProof/>
          </w:rPr>
          <w:t>Bảng</w:t>
        </w:r>
        <w:r w:rsidRPr="00F84706">
          <w:rPr>
            <w:rStyle w:val="Hyperlink"/>
            <w:noProof/>
            <w:lang w:val="vi-VN"/>
          </w:rPr>
          <w:t xml:space="preserve"> thiết kế thông tin vlan</w:t>
        </w:r>
        <w:r>
          <w:rPr>
            <w:noProof/>
            <w:webHidden/>
          </w:rPr>
          <w:tab/>
        </w:r>
        <w:r>
          <w:rPr>
            <w:noProof/>
            <w:webHidden/>
          </w:rPr>
          <w:fldChar w:fldCharType="begin"/>
        </w:r>
        <w:r>
          <w:rPr>
            <w:noProof/>
            <w:webHidden/>
          </w:rPr>
          <w:instrText xml:space="preserve"> PAGEREF _Toc91966045 \h </w:instrText>
        </w:r>
        <w:r>
          <w:rPr>
            <w:noProof/>
            <w:webHidden/>
          </w:rPr>
        </w:r>
        <w:r>
          <w:rPr>
            <w:noProof/>
            <w:webHidden/>
          </w:rPr>
          <w:fldChar w:fldCharType="separate"/>
        </w:r>
        <w:r>
          <w:rPr>
            <w:noProof/>
            <w:webHidden/>
          </w:rPr>
          <w:t>63</w:t>
        </w:r>
        <w:r>
          <w:rPr>
            <w:noProof/>
            <w:webHidden/>
          </w:rPr>
          <w:fldChar w:fldCharType="end"/>
        </w:r>
      </w:hyperlink>
    </w:p>
    <w:p w14:paraId="292DBA12" w14:textId="24CA6457"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6" w:history="1">
        <w:r w:rsidRPr="00F84706">
          <w:rPr>
            <w:rStyle w:val="Hyperlink"/>
            <w:noProof/>
            <w:lang w:val="vi-VN"/>
          </w:rPr>
          <w:t>3.1.5.</w:t>
        </w:r>
        <w:r>
          <w:rPr>
            <w:rFonts w:asciiTheme="minorHAnsi" w:eastAsiaTheme="minorEastAsia" w:hAnsiTheme="minorHAnsi" w:cstheme="minorBidi"/>
            <w:noProof/>
            <w:sz w:val="22"/>
            <w:szCs w:val="22"/>
          </w:rPr>
          <w:tab/>
        </w:r>
        <w:r w:rsidRPr="00F84706">
          <w:rPr>
            <w:rStyle w:val="Hyperlink"/>
            <w:noProof/>
            <w:lang w:val="vi-VN"/>
          </w:rPr>
          <w:t>Bảng thông tin</w:t>
        </w:r>
        <w:r>
          <w:rPr>
            <w:noProof/>
            <w:webHidden/>
          </w:rPr>
          <w:tab/>
        </w:r>
        <w:r>
          <w:rPr>
            <w:noProof/>
            <w:webHidden/>
          </w:rPr>
          <w:fldChar w:fldCharType="begin"/>
        </w:r>
        <w:r>
          <w:rPr>
            <w:noProof/>
            <w:webHidden/>
          </w:rPr>
          <w:instrText xml:space="preserve"> PAGEREF _Toc91966046 \h </w:instrText>
        </w:r>
        <w:r>
          <w:rPr>
            <w:noProof/>
            <w:webHidden/>
          </w:rPr>
        </w:r>
        <w:r>
          <w:rPr>
            <w:noProof/>
            <w:webHidden/>
          </w:rPr>
          <w:fldChar w:fldCharType="separate"/>
        </w:r>
        <w:r>
          <w:rPr>
            <w:noProof/>
            <w:webHidden/>
          </w:rPr>
          <w:t>63</w:t>
        </w:r>
        <w:r>
          <w:rPr>
            <w:noProof/>
            <w:webHidden/>
          </w:rPr>
          <w:fldChar w:fldCharType="end"/>
        </w:r>
      </w:hyperlink>
    </w:p>
    <w:p w14:paraId="5A480E91" w14:textId="19F39070"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47" w:history="1">
        <w:r w:rsidRPr="00F84706">
          <w:rPr>
            <w:rStyle w:val="Hyperlink"/>
            <w:noProof/>
          </w:rPr>
          <w:t>3.2.</w:t>
        </w:r>
        <w:r>
          <w:rPr>
            <w:rFonts w:asciiTheme="minorHAnsi" w:eastAsiaTheme="minorEastAsia" w:hAnsiTheme="minorHAnsi" w:cstheme="minorBidi"/>
            <w:noProof/>
            <w:sz w:val="22"/>
            <w:szCs w:val="22"/>
          </w:rPr>
          <w:tab/>
        </w:r>
        <w:r w:rsidRPr="00F84706">
          <w:rPr>
            <w:rStyle w:val="Hyperlink"/>
            <w:noProof/>
          </w:rPr>
          <w:t>Cấu</w:t>
        </w:r>
        <w:r w:rsidRPr="00F84706">
          <w:rPr>
            <w:rStyle w:val="Hyperlink"/>
            <w:noProof/>
            <w:lang w:val="vi-VN"/>
          </w:rPr>
          <w:t xml:space="preserve"> hình trên các thiết bị</w:t>
        </w:r>
        <w:r>
          <w:rPr>
            <w:noProof/>
            <w:webHidden/>
          </w:rPr>
          <w:tab/>
        </w:r>
        <w:r>
          <w:rPr>
            <w:noProof/>
            <w:webHidden/>
          </w:rPr>
          <w:fldChar w:fldCharType="begin"/>
        </w:r>
        <w:r>
          <w:rPr>
            <w:noProof/>
            <w:webHidden/>
          </w:rPr>
          <w:instrText xml:space="preserve"> PAGEREF _Toc91966047 \h </w:instrText>
        </w:r>
        <w:r>
          <w:rPr>
            <w:noProof/>
            <w:webHidden/>
          </w:rPr>
        </w:r>
        <w:r>
          <w:rPr>
            <w:noProof/>
            <w:webHidden/>
          </w:rPr>
          <w:fldChar w:fldCharType="separate"/>
        </w:r>
        <w:r>
          <w:rPr>
            <w:noProof/>
            <w:webHidden/>
          </w:rPr>
          <w:t>64</w:t>
        </w:r>
        <w:r>
          <w:rPr>
            <w:noProof/>
            <w:webHidden/>
          </w:rPr>
          <w:fldChar w:fldCharType="end"/>
        </w:r>
      </w:hyperlink>
    </w:p>
    <w:p w14:paraId="1963BC33" w14:textId="7C8D3CFE"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8" w:history="1">
        <w:r w:rsidRPr="00F84706">
          <w:rPr>
            <w:rStyle w:val="Hyperlink"/>
            <w:noProof/>
          </w:rPr>
          <w:t>3.2.1.</w:t>
        </w:r>
        <w:r>
          <w:rPr>
            <w:rFonts w:asciiTheme="minorHAnsi" w:eastAsiaTheme="minorEastAsia" w:hAnsiTheme="minorHAnsi" w:cstheme="minorBidi"/>
            <w:noProof/>
            <w:sz w:val="22"/>
            <w:szCs w:val="22"/>
          </w:rPr>
          <w:tab/>
        </w:r>
        <w:r w:rsidRPr="00F84706">
          <w:rPr>
            <w:rStyle w:val="Hyperlink"/>
            <w:noProof/>
            <w:lang w:val="vi-VN"/>
          </w:rPr>
          <w:t>Máy chủ web</w:t>
        </w:r>
        <w:r>
          <w:rPr>
            <w:noProof/>
            <w:webHidden/>
          </w:rPr>
          <w:tab/>
        </w:r>
        <w:r>
          <w:rPr>
            <w:noProof/>
            <w:webHidden/>
          </w:rPr>
          <w:fldChar w:fldCharType="begin"/>
        </w:r>
        <w:r>
          <w:rPr>
            <w:noProof/>
            <w:webHidden/>
          </w:rPr>
          <w:instrText xml:space="preserve"> PAGEREF _Toc91966048 \h </w:instrText>
        </w:r>
        <w:r>
          <w:rPr>
            <w:noProof/>
            <w:webHidden/>
          </w:rPr>
        </w:r>
        <w:r>
          <w:rPr>
            <w:noProof/>
            <w:webHidden/>
          </w:rPr>
          <w:fldChar w:fldCharType="separate"/>
        </w:r>
        <w:r>
          <w:rPr>
            <w:noProof/>
            <w:webHidden/>
          </w:rPr>
          <w:t>64</w:t>
        </w:r>
        <w:r>
          <w:rPr>
            <w:noProof/>
            <w:webHidden/>
          </w:rPr>
          <w:fldChar w:fldCharType="end"/>
        </w:r>
      </w:hyperlink>
    </w:p>
    <w:p w14:paraId="2237BD1B" w14:textId="7905F223"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49" w:history="1">
        <w:r w:rsidRPr="00F84706">
          <w:rPr>
            <w:rStyle w:val="Hyperlink"/>
            <w:noProof/>
            <w:lang w:val="vi-VN"/>
          </w:rPr>
          <w:t>3.2.2.</w:t>
        </w:r>
        <w:r>
          <w:rPr>
            <w:rFonts w:asciiTheme="minorHAnsi" w:eastAsiaTheme="minorEastAsia" w:hAnsiTheme="minorHAnsi" w:cstheme="minorBidi"/>
            <w:noProof/>
            <w:sz w:val="22"/>
            <w:szCs w:val="22"/>
          </w:rPr>
          <w:tab/>
        </w:r>
        <w:r w:rsidRPr="00F84706">
          <w:rPr>
            <w:rStyle w:val="Hyperlink"/>
            <w:noProof/>
            <w:lang w:val="vi-VN"/>
          </w:rPr>
          <w:t>Máy chủ DNS</w:t>
        </w:r>
        <w:r>
          <w:rPr>
            <w:noProof/>
            <w:webHidden/>
          </w:rPr>
          <w:tab/>
        </w:r>
        <w:r>
          <w:rPr>
            <w:noProof/>
            <w:webHidden/>
          </w:rPr>
          <w:fldChar w:fldCharType="begin"/>
        </w:r>
        <w:r>
          <w:rPr>
            <w:noProof/>
            <w:webHidden/>
          </w:rPr>
          <w:instrText xml:space="preserve"> PAGEREF _Toc91966049 \h </w:instrText>
        </w:r>
        <w:r>
          <w:rPr>
            <w:noProof/>
            <w:webHidden/>
          </w:rPr>
        </w:r>
        <w:r>
          <w:rPr>
            <w:noProof/>
            <w:webHidden/>
          </w:rPr>
          <w:fldChar w:fldCharType="separate"/>
        </w:r>
        <w:r>
          <w:rPr>
            <w:noProof/>
            <w:webHidden/>
          </w:rPr>
          <w:t>65</w:t>
        </w:r>
        <w:r>
          <w:rPr>
            <w:noProof/>
            <w:webHidden/>
          </w:rPr>
          <w:fldChar w:fldCharType="end"/>
        </w:r>
      </w:hyperlink>
    </w:p>
    <w:p w14:paraId="4F5E80B6" w14:textId="69401774"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0" w:history="1">
        <w:r w:rsidRPr="00F84706">
          <w:rPr>
            <w:rStyle w:val="Hyperlink"/>
            <w:noProof/>
            <w:lang w:val="vi-VN"/>
          </w:rPr>
          <w:t>3.2.3.</w:t>
        </w:r>
        <w:r>
          <w:rPr>
            <w:rFonts w:asciiTheme="minorHAnsi" w:eastAsiaTheme="minorEastAsia" w:hAnsiTheme="minorHAnsi" w:cstheme="minorBidi"/>
            <w:noProof/>
            <w:sz w:val="22"/>
            <w:szCs w:val="22"/>
          </w:rPr>
          <w:tab/>
        </w:r>
        <w:r w:rsidRPr="00F84706">
          <w:rPr>
            <w:rStyle w:val="Hyperlink"/>
            <w:noProof/>
            <w:lang w:val="vi-VN"/>
          </w:rPr>
          <w:t>Máy chủ mail</w:t>
        </w:r>
        <w:r>
          <w:rPr>
            <w:noProof/>
            <w:webHidden/>
          </w:rPr>
          <w:tab/>
        </w:r>
        <w:r>
          <w:rPr>
            <w:noProof/>
            <w:webHidden/>
          </w:rPr>
          <w:fldChar w:fldCharType="begin"/>
        </w:r>
        <w:r>
          <w:rPr>
            <w:noProof/>
            <w:webHidden/>
          </w:rPr>
          <w:instrText xml:space="preserve"> PAGEREF _Toc91966050 \h </w:instrText>
        </w:r>
        <w:r>
          <w:rPr>
            <w:noProof/>
            <w:webHidden/>
          </w:rPr>
        </w:r>
        <w:r>
          <w:rPr>
            <w:noProof/>
            <w:webHidden/>
          </w:rPr>
          <w:fldChar w:fldCharType="separate"/>
        </w:r>
        <w:r>
          <w:rPr>
            <w:noProof/>
            <w:webHidden/>
          </w:rPr>
          <w:t>66</w:t>
        </w:r>
        <w:r>
          <w:rPr>
            <w:noProof/>
            <w:webHidden/>
          </w:rPr>
          <w:fldChar w:fldCharType="end"/>
        </w:r>
      </w:hyperlink>
    </w:p>
    <w:p w14:paraId="777CA007" w14:textId="2E183B57"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1" w:history="1">
        <w:r w:rsidRPr="00F84706">
          <w:rPr>
            <w:rStyle w:val="Hyperlink"/>
            <w:noProof/>
            <w:lang w:val="vi-VN"/>
          </w:rPr>
          <w:t>3.2.4.</w:t>
        </w:r>
        <w:r>
          <w:rPr>
            <w:rFonts w:asciiTheme="minorHAnsi" w:eastAsiaTheme="minorEastAsia" w:hAnsiTheme="minorHAnsi" w:cstheme="minorBidi"/>
            <w:noProof/>
            <w:sz w:val="22"/>
            <w:szCs w:val="22"/>
          </w:rPr>
          <w:tab/>
        </w:r>
        <w:r w:rsidRPr="00F84706">
          <w:rPr>
            <w:rStyle w:val="Hyperlink"/>
            <w:noProof/>
            <w:lang w:val="vi-VN"/>
          </w:rPr>
          <w:t>RADIUS Server</w:t>
        </w:r>
        <w:r>
          <w:rPr>
            <w:noProof/>
            <w:webHidden/>
          </w:rPr>
          <w:tab/>
        </w:r>
        <w:r>
          <w:rPr>
            <w:noProof/>
            <w:webHidden/>
          </w:rPr>
          <w:fldChar w:fldCharType="begin"/>
        </w:r>
        <w:r>
          <w:rPr>
            <w:noProof/>
            <w:webHidden/>
          </w:rPr>
          <w:instrText xml:space="preserve"> PAGEREF _Toc91966051 \h </w:instrText>
        </w:r>
        <w:r>
          <w:rPr>
            <w:noProof/>
            <w:webHidden/>
          </w:rPr>
        </w:r>
        <w:r>
          <w:rPr>
            <w:noProof/>
            <w:webHidden/>
          </w:rPr>
          <w:fldChar w:fldCharType="separate"/>
        </w:r>
        <w:r>
          <w:rPr>
            <w:noProof/>
            <w:webHidden/>
          </w:rPr>
          <w:t>67</w:t>
        </w:r>
        <w:r>
          <w:rPr>
            <w:noProof/>
            <w:webHidden/>
          </w:rPr>
          <w:fldChar w:fldCharType="end"/>
        </w:r>
      </w:hyperlink>
    </w:p>
    <w:p w14:paraId="03142B8D" w14:textId="61F53E9B"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2" w:history="1">
        <w:r w:rsidRPr="00F84706">
          <w:rPr>
            <w:rStyle w:val="Hyperlink"/>
            <w:noProof/>
            <w:lang w:val="vi-VN"/>
          </w:rPr>
          <w:t>3.2.5.</w:t>
        </w:r>
        <w:r>
          <w:rPr>
            <w:rFonts w:asciiTheme="minorHAnsi" w:eastAsiaTheme="minorEastAsia" w:hAnsiTheme="minorHAnsi" w:cstheme="minorBidi"/>
            <w:noProof/>
            <w:sz w:val="22"/>
            <w:szCs w:val="22"/>
          </w:rPr>
          <w:tab/>
        </w:r>
        <w:r w:rsidRPr="00F84706">
          <w:rPr>
            <w:rStyle w:val="Hyperlink"/>
            <w:noProof/>
            <w:lang w:val="vi-VN"/>
          </w:rPr>
          <w:t>Router ISP</w:t>
        </w:r>
        <w:r>
          <w:rPr>
            <w:noProof/>
            <w:webHidden/>
          </w:rPr>
          <w:tab/>
        </w:r>
        <w:r>
          <w:rPr>
            <w:noProof/>
            <w:webHidden/>
          </w:rPr>
          <w:fldChar w:fldCharType="begin"/>
        </w:r>
        <w:r>
          <w:rPr>
            <w:noProof/>
            <w:webHidden/>
          </w:rPr>
          <w:instrText xml:space="preserve"> PAGEREF _Toc91966052 \h </w:instrText>
        </w:r>
        <w:r>
          <w:rPr>
            <w:noProof/>
            <w:webHidden/>
          </w:rPr>
        </w:r>
        <w:r>
          <w:rPr>
            <w:noProof/>
            <w:webHidden/>
          </w:rPr>
          <w:fldChar w:fldCharType="separate"/>
        </w:r>
        <w:r>
          <w:rPr>
            <w:noProof/>
            <w:webHidden/>
          </w:rPr>
          <w:t>68</w:t>
        </w:r>
        <w:r>
          <w:rPr>
            <w:noProof/>
            <w:webHidden/>
          </w:rPr>
          <w:fldChar w:fldCharType="end"/>
        </w:r>
      </w:hyperlink>
    </w:p>
    <w:p w14:paraId="37D76F34" w14:textId="65280C96"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3" w:history="1">
        <w:r w:rsidRPr="00F84706">
          <w:rPr>
            <w:rStyle w:val="Hyperlink"/>
            <w:noProof/>
            <w:lang w:val="vi-VN"/>
          </w:rPr>
          <w:t>3.2.6.</w:t>
        </w:r>
        <w:r>
          <w:rPr>
            <w:rFonts w:asciiTheme="minorHAnsi" w:eastAsiaTheme="minorEastAsia" w:hAnsiTheme="minorHAnsi" w:cstheme="minorBidi"/>
            <w:noProof/>
            <w:sz w:val="22"/>
            <w:szCs w:val="22"/>
          </w:rPr>
          <w:tab/>
        </w:r>
        <w:r w:rsidRPr="00F84706">
          <w:rPr>
            <w:rStyle w:val="Hyperlink"/>
            <w:noProof/>
            <w:lang w:val="vi-VN"/>
          </w:rPr>
          <w:t>Cấu hình Cloud</w:t>
        </w:r>
        <w:r>
          <w:rPr>
            <w:noProof/>
            <w:webHidden/>
          </w:rPr>
          <w:tab/>
        </w:r>
        <w:r>
          <w:rPr>
            <w:noProof/>
            <w:webHidden/>
          </w:rPr>
          <w:fldChar w:fldCharType="begin"/>
        </w:r>
        <w:r>
          <w:rPr>
            <w:noProof/>
            <w:webHidden/>
          </w:rPr>
          <w:instrText xml:space="preserve"> PAGEREF _Toc91966053 \h </w:instrText>
        </w:r>
        <w:r>
          <w:rPr>
            <w:noProof/>
            <w:webHidden/>
          </w:rPr>
        </w:r>
        <w:r>
          <w:rPr>
            <w:noProof/>
            <w:webHidden/>
          </w:rPr>
          <w:fldChar w:fldCharType="separate"/>
        </w:r>
        <w:r>
          <w:rPr>
            <w:noProof/>
            <w:webHidden/>
          </w:rPr>
          <w:t>70</w:t>
        </w:r>
        <w:r>
          <w:rPr>
            <w:noProof/>
            <w:webHidden/>
          </w:rPr>
          <w:fldChar w:fldCharType="end"/>
        </w:r>
      </w:hyperlink>
    </w:p>
    <w:p w14:paraId="5ED1F376" w14:textId="70F3E640"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4" w:history="1">
        <w:r w:rsidRPr="00F84706">
          <w:rPr>
            <w:rStyle w:val="Hyperlink"/>
            <w:noProof/>
            <w:lang w:val="vi-VN"/>
          </w:rPr>
          <w:t>3.2.7.</w:t>
        </w:r>
        <w:r>
          <w:rPr>
            <w:rFonts w:asciiTheme="minorHAnsi" w:eastAsiaTheme="minorEastAsia" w:hAnsiTheme="minorHAnsi" w:cstheme="minorBidi"/>
            <w:noProof/>
            <w:sz w:val="22"/>
            <w:szCs w:val="22"/>
          </w:rPr>
          <w:tab/>
        </w:r>
        <w:r w:rsidRPr="00F84706">
          <w:rPr>
            <w:rStyle w:val="Hyperlink"/>
            <w:noProof/>
            <w:lang w:val="vi-VN"/>
          </w:rPr>
          <w:t>Cấu hình router Mobifone</w:t>
        </w:r>
        <w:r>
          <w:rPr>
            <w:noProof/>
            <w:webHidden/>
          </w:rPr>
          <w:tab/>
        </w:r>
        <w:r>
          <w:rPr>
            <w:noProof/>
            <w:webHidden/>
          </w:rPr>
          <w:fldChar w:fldCharType="begin"/>
        </w:r>
        <w:r>
          <w:rPr>
            <w:noProof/>
            <w:webHidden/>
          </w:rPr>
          <w:instrText xml:space="preserve"> PAGEREF _Toc91966054 \h </w:instrText>
        </w:r>
        <w:r>
          <w:rPr>
            <w:noProof/>
            <w:webHidden/>
          </w:rPr>
        </w:r>
        <w:r>
          <w:rPr>
            <w:noProof/>
            <w:webHidden/>
          </w:rPr>
          <w:fldChar w:fldCharType="separate"/>
        </w:r>
        <w:r>
          <w:rPr>
            <w:noProof/>
            <w:webHidden/>
          </w:rPr>
          <w:t>70</w:t>
        </w:r>
        <w:r>
          <w:rPr>
            <w:noProof/>
            <w:webHidden/>
          </w:rPr>
          <w:fldChar w:fldCharType="end"/>
        </w:r>
      </w:hyperlink>
    </w:p>
    <w:p w14:paraId="3775D0FB" w14:textId="08C6F1D0"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5" w:history="1">
        <w:r w:rsidRPr="00F84706">
          <w:rPr>
            <w:rStyle w:val="Hyperlink"/>
            <w:noProof/>
            <w:lang w:val="vi-VN"/>
          </w:rPr>
          <w:t>3.2.8.</w:t>
        </w:r>
        <w:r>
          <w:rPr>
            <w:rFonts w:asciiTheme="minorHAnsi" w:eastAsiaTheme="minorEastAsia" w:hAnsiTheme="minorHAnsi" w:cstheme="minorBidi"/>
            <w:noProof/>
            <w:sz w:val="22"/>
            <w:szCs w:val="22"/>
          </w:rPr>
          <w:tab/>
        </w:r>
        <w:r w:rsidRPr="00F84706">
          <w:rPr>
            <w:rStyle w:val="Hyperlink"/>
            <w:noProof/>
            <w:lang w:val="vi-VN"/>
          </w:rPr>
          <w:t>MLS</w:t>
        </w:r>
        <w:r>
          <w:rPr>
            <w:noProof/>
            <w:webHidden/>
          </w:rPr>
          <w:tab/>
        </w:r>
        <w:r>
          <w:rPr>
            <w:noProof/>
            <w:webHidden/>
          </w:rPr>
          <w:fldChar w:fldCharType="begin"/>
        </w:r>
        <w:r>
          <w:rPr>
            <w:noProof/>
            <w:webHidden/>
          </w:rPr>
          <w:instrText xml:space="preserve"> PAGEREF _Toc91966055 \h </w:instrText>
        </w:r>
        <w:r>
          <w:rPr>
            <w:noProof/>
            <w:webHidden/>
          </w:rPr>
        </w:r>
        <w:r>
          <w:rPr>
            <w:noProof/>
            <w:webHidden/>
          </w:rPr>
          <w:fldChar w:fldCharType="separate"/>
        </w:r>
        <w:r>
          <w:rPr>
            <w:noProof/>
            <w:webHidden/>
          </w:rPr>
          <w:t>72</w:t>
        </w:r>
        <w:r>
          <w:rPr>
            <w:noProof/>
            <w:webHidden/>
          </w:rPr>
          <w:fldChar w:fldCharType="end"/>
        </w:r>
      </w:hyperlink>
    </w:p>
    <w:p w14:paraId="3DDF023A" w14:textId="76F08D18"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56" w:history="1">
        <w:r w:rsidRPr="00F84706">
          <w:rPr>
            <w:rStyle w:val="Hyperlink"/>
            <w:noProof/>
            <w:lang w:val="vi-VN"/>
          </w:rPr>
          <w:t>3.2.9.</w:t>
        </w:r>
        <w:r>
          <w:rPr>
            <w:rFonts w:asciiTheme="minorHAnsi" w:eastAsiaTheme="minorEastAsia" w:hAnsiTheme="minorHAnsi" w:cstheme="minorBidi"/>
            <w:noProof/>
            <w:sz w:val="22"/>
            <w:szCs w:val="22"/>
          </w:rPr>
          <w:tab/>
        </w:r>
        <w:r w:rsidRPr="00F84706">
          <w:rPr>
            <w:rStyle w:val="Hyperlink"/>
            <w:noProof/>
            <w:lang w:val="vi-VN"/>
          </w:rPr>
          <w:t>Switch tầng 1</w:t>
        </w:r>
        <w:r>
          <w:rPr>
            <w:noProof/>
            <w:webHidden/>
          </w:rPr>
          <w:tab/>
        </w:r>
        <w:r>
          <w:rPr>
            <w:noProof/>
            <w:webHidden/>
          </w:rPr>
          <w:fldChar w:fldCharType="begin"/>
        </w:r>
        <w:r>
          <w:rPr>
            <w:noProof/>
            <w:webHidden/>
          </w:rPr>
          <w:instrText xml:space="preserve"> PAGEREF _Toc91966056 \h </w:instrText>
        </w:r>
        <w:r>
          <w:rPr>
            <w:noProof/>
            <w:webHidden/>
          </w:rPr>
        </w:r>
        <w:r>
          <w:rPr>
            <w:noProof/>
            <w:webHidden/>
          </w:rPr>
          <w:fldChar w:fldCharType="separate"/>
        </w:r>
        <w:r>
          <w:rPr>
            <w:noProof/>
            <w:webHidden/>
          </w:rPr>
          <w:t>79</w:t>
        </w:r>
        <w:r>
          <w:rPr>
            <w:noProof/>
            <w:webHidden/>
          </w:rPr>
          <w:fldChar w:fldCharType="end"/>
        </w:r>
      </w:hyperlink>
    </w:p>
    <w:p w14:paraId="2F654B21" w14:textId="4EA1CAE2"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57" w:history="1">
        <w:r w:rsidRPr="00F84706">
          <w:rPr>
            <w:rStyle w:val="Hyperlink"/>
            <w:noProof/>
          </w:rPr>
          <w:t>3.2.10.</w:t>
        </w:r>
        <w:r>
          <w:rPr>
            <w:rFonts w:asciiTheme="minorHAnsi" w:eastAsiaTheme="minorEastAsia" w:hAnsiTheme="minorHAnsi" w:cstheme="minorBidi"/>
            <w:noProof/>
            <w:sz w:val="22"/>
            <w:szCs w:val="22"/>
          </w:rPr>
          <w:tab/>
        </w:r>
        <w:r w:rsidRPr="00F84706">
          <w:rPr>
            <w:rStyle w:val="Hyperlink"/>
            <w:noProof/>
            <w:lang w:val="vi-VN"/>
          </w:rPr>
          <w:t>Switch Tầng 2</w:t>
        </w:r>
        <w:r>
          <w:rPr>
            <w:noProof/>
            <w:webHidden/>
          </w:rPr>
          <w:tab/>
        </w:r>
        <w:r>
          <w:rPr>
            <w:noProof/>
            <w:webHidden/>
          </w:rPr>
          <w:fldChar w:fldCharType="begin"/>
        </w:r>
        <w:r>
          <w:rPr>
            <w:noProof/>
            <w:webHidden/>
          </w:rPr>
          <w:instrText xml:space="preserve"> PAGEREF _Toc91966057 \h </w:instrText>
        </w:r>
        <w:r>
          <w:rPr>
            <w:noProof/>
            <w:webHidden/>
          </w:rPr>
        </w:r>
        <w:r>
          <w:rPr>
            <w:noProof/>
            <w:webHidden/>
          </w:rPr>
          <w:fldChar w:fldCharType="separate"/>
        </w:r>
        <w:r>
          <w:rPr>
            <w:noProof/>
            <w:webHidden/>
          </w:rPr>
          <w:t>80</w:t>
        </w:r>
        <w:r>
          <w:rPr>
            <w:noProof/>
            <w:webHidden/>
          </w:rPr>
          <w:fldChar w:fldCharType="end"/>
        </w:r>
      </w:hyperlink>
    </w:p>
    <w:p w14:paraId="5C000595" w14:textId="01F725F0"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58" w:history="1">
        <w:r w:rsidRPr="00F84706">
          <w:rPr>
            <w:rStyle w:val="Hyperlink"/>
            <w:noProof/>
          </w:rPr>
          <w:t>3.2.11.</w:t>
        </w:r>
        <w:r>
          <w:rPr>
            <w:rFonts w:asciiTheme="minorHAnsi" w:eastAsiaTheme="minorEastAsia" w:hAnsiTheme="minorHAnsi" w:cstheme="minorBidi"/>
            <w:noProof/>
            <w:sz w:val="22"/>
            <w:szCs w:val="22"/>
          </w:rPr>
          <w:tab/>
        </w:r>
        <w:r w:rsidRPr="00F84706">
          <w:rPr>
            <w:rStyle w:val="Hyperlink"/>
            <w:noProof/>
            <w:lang w:val="vi-VN"/>
          </w:rPr>
          <w:t>Switch Tầng 3</w:t>
        </w:r>
        <w:r>
          <w:rPr>
            <w:noProof/>
            <w:webHidden/>
          </w:rPr>
          <w:tab/>
        </w:r>
        <w:r>
          <w:rPr>
            <w:noProof/>
            <w:webHidden/>
          </w:rPr>
          <w:fldChar w:fldCharType="begin"/>
        </w:r>
        <w:r>
          <w:rPr>
            <w:noProof/>
            <w:webHidden/>
          </w:rPr>
          <w:instrText xml:space="preserve"> PAGEREF _Toc91966058 \h </w:instrText>
        </w:r>
        <w:r>
          <w:rPr>
            <w:noProof/>
            <w:webHidden/>
          </w:rPr>
        </w:r>
        <w:r>
          <w:rPr>
            <w:noProof/>
            <w:webHidden/>
          </w:rPr>
          <w:fldChar w:fldCharType="separate"/>
        </w:r>
        <w:r>
          <w:rPr>
            <w:noProof/>
            <w:webHidden/>
          </w:rPr>
          <w:t>82</w:t>
        </w:r>
        <w:r>
          <w:rPr>
            <w:noProof/>
            <w:webHidden/>
          </w:rPr>
          <w:fldChar w:fldCharType="end"/>
        </w:r>
      </w:hyperlink>
    </w:p>
    <w:p w14:paraId="07E301BE" w14:textId="7A7E70F1"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59" w:history="1">
        <w:r w:rsidRPr="00F84706">
          <w:rPr>
            <w:rStyle w:val="Hyperlink"/>
            <w:noProof/>
          </w:rPr>
          <w:t>3.2.12.</w:t>
        </w:r>
        <w:r>
          <w:rPr>
            <w:rFonts w:asciiTheme="minorHAnsi" w:eastAsiaTheme="minorEastAsia" w:hAnsiTheme="minorHAnsi" w:cstheme="minorBidi"/>
            <w:noProof/>
            <w:sz w:val="22"/>
            <w:szCs w:val="22"/>
          </w:rPr>
          <w:tab/>
        </w:r>
        <w:r w:rsidRPr="00F84706">
          <w:rPr>
            <w:rStyle w:val="Hyperlink"/>
            <w:noProof/>
            <w:lang w:val="vi-VN"/>
          </w:rPr>
          <w:t>Cấu hình WRTang1</w:t>
        </w:r>
        <w:r>
          <w:rPr>
            <w:noProof/>
            <w:webHidden/>
          </w:rPr>
          <w:tab/>
        </w:r>
        <w:r>
          <w:rPr>
            <w:noProof/>
            <w:webHidden/>
          </w:rPr>
          <w:fldChar w:fldCharType="begin"/>
        </w:r>
        <w:r>
          <w:rPr>
            <w:noProof/>
            <w:webHidden/>
          </w:rPr>
          <w:instrText xml:space="preserve"> PAGEREF _Toc91966059 \h </w:instrText>
        </w:r>
        <w:r>
          <w:rPr>
            <w:noProof/>
            <w:webHidden/>
          </w:rPr>
        </w:r>
        <w:r>
          <w:rPr>
            <w:noProof/>
            <w:webHidden/>
          </w:rPr>
          <w:fldChar w:fldCharType="separate"/>
        </w:r>
        <w:r>
          <w:rPr>
            <w:noProof/>
            <w:webHidden/>
          </w:rPr>
          <w:t>83</w:t>
        </w:r>
        <w:r>
          <w:rPr>
            <w:noProof/>
            <w:webHidden/>
          </w:rPr>
          <w:fldChar w:fldCharType="end"/>
        </w:r>
      </w:hyperlink>
    </w:p>
    <w:p w14:paraId="2AC69CFB" w14:textId="03DB3442"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60" w:history="1">
        <w:r w:rsidRPr="00F84706">
          <w:rPr>
            <w:rStyle w:val="Hyperlink"/>
            <w:noProof/>
            <w:lang w:val="vi-VN"/>
          </w:rPr>
          <w:t>3.2.13.</w:t>
        </w:r>
        <w:r>
          <w:rPr>
            <w:rFonts w:asciiTheme="minorHAnsi" w:eastAsiaTheme="minorEastAsia" w:hAnsiTheme="minorHAnsi" w:cstheme="minorBidi"/>
            <w:noProof/>
            <w:sz w:val="22"/>
            <w:szCs w:val="22"/>
          </w:rPr>
          <w:tab/>
        </w:r>
        <w:r w:rsidRPr="00F84706">
          <w:rPr>
            <w:rStyle w:val="Hyperlink"/>
            <w:noProof/>
            <w:lang w:val="vi-VN"/>
          </w:rPr>
          <w:t>Cấu hình WLC tầng 2</w:t>
        </w:r>
        <w:r>
          <w:rPr>
            <w:noProof/>
            <w:webHidden/>
          </w:rPr>
          <w:tab/>
        </w:r>
        <w:r>
          <w:rPr>
            <w:noProof/>
            <w:webHidden/>
          </w:rPr>
          <w:fldChar w:fldCharType="begin"/>
        </w:r>
        <w:r>
          <w:rPr>
            <w:noProof/>
            <w:webHidden/>
          </w:rPr>
          <w:instrText xml:space="preserve"> PAGEREF _Toc91966060 \h </w:instrText>
        </w:r>
        <w:r>
          <w:rPr>
            <w:noProof/>
            <w:webHidden/>
          </w:rPr>
        </w:r>
        <w:r>
          <w:rPr>
            <w:noProof/>
            <w:webHidden/>
          </w:rPr>
          <w:fldChar w:fldCharType="separate"/>
        </w:r>
        <w:r>
          <w:rPr>
            <w:noProof/>
            <w:webHidden/>
          </w:rPr>
          <w:t>85</w:t>
        </w:r>
        <w:r>
          <w:rPr>
            <w:noProof/>
            <w:webHidden/>
          </w:rPr>
          <w:fldChar w:fldCharType="end"/>
        </w:r>
      </w:hyperlink>
    </w:p>
    <w:p w14:paraId="2081238D" w14:textId="33345EBB"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61" w:history="1">
        <w:r w:rsidRPr="00F84706">
          <w:rPr>
            <w:rStyle w:val="Hyperlink"/>
            <w:noProof/>
            <w:lang w:val="vi-VN"/>
          </w:rPr>
          <w:t>3.2.14.</w:t>
        </w:r>
        <w:r>
          <w:rPr>
            <w:rFonts w:asciiTheme="minorHAnsi" w:eastAsiaTheme="minorEastAsia" w:hAnsiTheme="minorHAnsi" w:cstheme="minorBidi"/>
            <w:noProof/>
            <w:sz w:val="22"/>
            <w:szCs w:val="22"/>
          </w:rPr>
          <w:tab/>
        </w:r>
        <w:r w:rsidRPr="00F84706">
          <w:rPr>
            <w:rStyle w:val="Hyperlink"/>
            <w:noProof/>
            <w:lang w:val="vi-VN"/>
          </w:rPr>
          <w:t>Cấu hình AP Tầng 2 KV1</w:t>
        </w:r>
        <w:r>
          <w:rPr>
            <w:noProof/>
            <w:webHidden/>
          </w:rPr>
          <w:tab/>
        </w:r>
        <w:r>
          <w:rPr>
            <w:noProof/>
            <w:webHidden/>
          </w:rPr>
          <w:fldChar w:fldCharType="begin"/>
        </w:r>
        <w:r>
          <w:rPr>
            <w:noProof/>
            <w:webHidden/>
          </w:rPr>
          <w:instrText xml:space="preserve"> PAGEREF _Toc91966061 \h </w:instrText>
        </w:r>
        <w:r>
          <w:rPr>
            <w:noProof/>
            <w:webHidden/>
          </w:rPr>
        </w:r>
        <w:r>
          <w:rPr>
            <w:noProof/>
            <w:webHidden/>
          </w:rPr>
          <w:fldChar w:fldCharType="separate"/>
        </w:r>
        <w:r>
          <w:rPr>
            <w:noProof/>
            <w:webHidden/>
          </w:rPr>
          <w:t>95</w:t>
        </w:r>
        <w:r>
          <w:rPr>
            <w:noProof/>
            <w:webHidden/>
          </w:rPr>
          <w:fldChar w:fldCharType="end"/>
        </w:r>
      </w:hyperlink>
    </w:p>
    <w:p w14:paraId="153D8DF3" w14:textId="3A17FC60"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62" w:history="1">
        <w:r w:rsidRPr="00F84706">
          <w:rPr>
            <w:rStyle w:val="Hyperlink"/>
            <w:noProof/>
            <w:lang w:val="vi-VN"/>
          </w:rPr>
          <w:t>3.2.15.</w:t>
        </w:r>
        <w:r>
          <w:rPr>
            <w:rFonts w:asciiTheme="minorHAnsi" w:eastAsiaTheme="minorEastAsia" w:hAnsiTheme="minorHAnsi" w:cstheme="minorBidi"/>
            <w:noProof/>
            <w:sz w:val="22"/>
            <w:szCs w:val="22"/>
          </w:rPr>
          <w:tab/>
        </w:r>
        <w:r w:rsidRPr="00F84706">
          <w:rPr>
            <w:rStyle w:val="Hyperlink"/>
            <w:noProof/>
            <w:lang w:val="vi-VN"/>
          </w:rPr>
          <w:t>Cấu hình AP Tầng 2 KV2</w:t>
        </w:r>
        <w:r>
          <w:rPr>
            <w:noProof/>
            <w:webHidden/>
          </w:rPr>
          <w:tab/>
        </w:r>
        <w:r>
          <w:rPr>
            <w:noProof/>
            <w:webHidden/>
          </w:rPr>
          <w:fldChar w:fldCharType="begin"/>
        </w:r>
        <w:r>
          <w:rPr>
            <w:noProof/>
            <w:webHidden/>
          </w:rPr>
          <w:instrText xml:space="preserve"> PAGEREF _Toc91966062 \h </w:instrText>
        </w:r>
        <w:r>
          <w:rPr>
            <w:noProof/>
            <w:webHidden/>
          </w:rPr>
        </w:r>
        <w:r>
          <w:rPr>
            <w:noProof/>
            <w:webHidden/>
          </w:rPr>
          <w:fldChar w:fldCharType="separate"/>
        </w:r>
        <w:r>
          <w:rPr>
            <w:noProof/>
            <w:webHidden/>
          </w:rPr>
          <w:t>96</w:t>
        </w:r>
        <w:r>
          <w:rPr>
            <w:noProof/>
            <w:webHidden/>
          </w:rPr>
          <w:fldChar w:fldCharType="end"/>
        </w:r>
      </w:hyperlink>
    </w:p>
    <w:p w14:paraId="757B5FD1" w14:textId="5228F87C"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63" w:history="1">
        <w:r w:rsidRPr="00F84706">
          <w:rPr>
            <w:rStyle w:val="Hyperlink"/>
            <w:noProof/>
            <w:lang w:val="vi-VN"/>
          </w:rPr>
          <w:t>3.2.16.</w:t>
        </w:r>
        <w:r>
          <w:rPr>
            <w:rFonts w:asciiTheme="minorHAnsi" w:eastAsiaTheme="minorEastAsia" w:hAnsiTheme="minorHAnsi" w:cstheme="minorBidi"/>
            <w:noProof/>
            <w:sz w:val="22"/>
            <w:szCs w:val="22"/>
          </w:rPr>
          <w:tab/>
        </w:r>
        <w:r w:rsidRPr="00F84706">
          <w:rPr>
            <w:rStyle w:val="Hyperlink"/>
            <w:noProof/>
            <w:lang w:val="vi-VN"/>
          </w:rPr>
          <w:t>Cấu hình WLC Tầng 3</w:t>
        </w:r>
        <w:r>
          <w:rPr>
            <w:noProof/>
            <w:webHidden/>
          </w:rPr>
          <w:tab/>
        </w:r>
        <w:r>
          <w:rPr>
            <w:noProof/>
            <w:webHidden/>
          </w:rPr>
          <w:fldChar w:fldCharType="begin"/>
        </w:r>
        <w:r>
          <w:rPr>
            <w:noProof/>
            <w:webHidden/>
          </w:rPr>
          <w:instrText xml:space="preserve"> PAGEREF _Toc91966063 \h </w:instrText>
        </w:r>
        <w:r>
          <w:rPr>
            <w:noProof/>
            <w:webHidden/>
          </w:rPr>
        </w:r>
        <w:r>
          <w:rPr>
            <w:noProof/>
            <w:webHidden/>
          </w:rPr>
          <w:fldChar w:fldCharType="separate"/>
        </w:r>
        <w:r>
          <w:rPr>
            <w:noProof/>
            <w:webHidden/>
          </w:rPr>
          <w:t>96</w:t>
        </w:r>
        <w:r>
          <w:rPr>
            <w:noProof/>
            <w:webHidden/>
          </w:rPr>
          <w:fldChar w:fldCharType="end"/>
        </w:r>
      </w:hyperlink>
    </w:p>
    <w:p w14:paraId="1917CC24" w14:textId="46014AA4" w:rsidR="001700E2" w:rsidRDefault="001700E2">
      <w:pPr>
        <w:pStyle w:val="TOC3"/>
        <w:tabs>
          <w:tab w:val="left" w:pos="2375"/>
          <w:tab w:val="right" w:leader="dot" w:pos="9111"/>
        </w:tabs>
        <w:rPr>
          <w:rFonts w:asciiTheme="minorHAnsi" w:eastAsiaTheme="minorEastAsia" w:hAnsiTheme="minorHAnsi" w:cstheme="minorBidi"/>
          <w:noProof/>
          <w:sz w:val="22"/>
          <w:szCs w:val="22"/>
        </w:rPr>
      </w:pPr>
      <w:hyperlink w:anchor="_Toc91966064" w:history="1">
        <w:r w:rsidRPr="00F84706">
          <w:rPr>
            <w:rStyle w:val="Hyperlink"/>
            <w:noProof/>
            <w:lang w:val="vi-VN"/>
          </w:rPr>
          <w:t>3.2.17.</w:t>
        </w:r>
        <w:r>
          <w:rPr>
            <w:rFonts w:asciiTheme="minorHAnsi" w:eastAsiaTheme="minorEastAsia" w:hAnsiTheme="minorHAnsi" w:cstheme="minorBidi"/>
            <w:noProof/>
            <w:sz w:val="22"/>
            <w:szCs w:val="22"/>
          </w:rPr>
          <w:tab/>
        </w:r>
        <w:r w:rsidRPr="00F84706">
          <w:rPr>
            <w:rStyle w:val="Hyperlink"/>
            <w:noProof/>
            <w:lang w:val="vi-VN"/>
          </w:rPr>
          <w:t>Cấu hình cho Access Point Tang 3 Personal và Access Point Tang 3 Enterprise</w:t>
        </w:r>
        <w:r>
          <w:rPr>
            <w:noProof/>
            <w:webHidden/>
          </w:rPr>
          <w:tab/>
        </w:r>
        <w:r>
          <w:rPr>
            <w:noProof/>
            <w:webHidden/>
          </w:rPr>
          <w:fldChar w:fldCharType="begin"/>
        </w:r>
        <w:r>
          <w:rPr>
            <w:noProof/>
            <w:webHidden/>
          </w:rPr>
          <w:instrText xml:space="preserve"> PAGEREF _Toc91966064 \h </w:instrText>
        </w:r>
        <w:r>
          <w:rPr>
            <w:noProof/>
            <w:webHidden/>
          </w:rPr>
        </w:r>
        <w:r>
          <w:rPr>
            <w:noProof/>
            <w:webHidden/>
          </w:rPr>
          <w:fldChar w:fldCharType="separate"/>
        </w:r>
        <w:r>
          <w:rPr>
            <w:noProof/>
            <w:webHidden/>
          </w:rPr>
          <w:t>99</w:t>
        </w:r>
        <w:r>
          <w:rPr>
            <w:noProof/>
            <w:webHidden/>
          </w:rPr>
          <w:fldChar w:fldCharType="end"/>
        </w:r>
      </w:hyperlink>
    </w:p>
    <w:p w14:paraId="40FF3441" w14:textId="474EF47D" w:rsidR="001700E2" w:rsidRDefault="001700E2">
      <w:pPr>
        <w:pStyle w:val="TOC2"/>
        <w:tabs>
          <w:tab w:val="left" w:pos="1440"/>
          <w:tab w:val="right" w:leader="dot" w:pos="9111"/>
        </w:tabs>
        <w:rPr>
          <w:rFonts w:asciiTheme="minorHAnsi" w:eastAsiaTheme="minorEastAsia" w:hAnsiTheme="minorHAnsi" w:cstheme="minorBidi"/>
          <w:noProof/>
          <w:sz w:val="22"/>
          <w:szCs w:val="22"/>
        </w:rPr>
      </w:pPr>
      <w:hyperlink w:anchor="_Toc91966065" w:history="1">
        <w:r w:rsidRPr="00F84706">
          <w:rPr>
            <w:rStyle w:val="Hyperlink"/>
            <w:noProof/>
          </w:rPr>
          <w:t>3.3.</w:t>
        </w:r>
        <w:r>
          <w:rPr>
            <w:rFonts w:asciiTheme="minorHAnsi" w:eastAsiaTheme="minorEastAsia" w:hAnsiTheme="minorHAnsi" w:cstheme="minorBidi"/>
            <w:noProof/>
            <w:sz w:val="22"/>
            <w:szCs w:val="22"/>
          </w:rPr>
          <w:tab/>
        </w:r>
        <w:r w:rsidRPr="00F84706">
          <w:rPr>
            <w:rStyle w:val="Hyperlink"/>
            <w:noProof/>
          </w:rPr>
          <w:t>Kết</w:t>
        </w:r>
        <w:r w:rsidRPr="00F84706">
          <w:rPr>
            <w:rStyle w:val="Hyperlink"/>
            <w:noProof/>
            <w:lang w:val="vi-VN"/>
          </w:rPr>
          <w:t xml:space="preserve"> quả chạy chương trình</w:t>
        </w:r>
        <w:r>
          <w:rPr>
            <w:noProof/>
            <w:webHidden/>
          </w:rPr>
          <w:tab/>
        </w:r>
        <w:r>
          <w:rPr>
            <w:noProof/>
            <w:webHidden/>
          </w:rPr>
          <w:fldChar w:fldCharType="begin"/>
        </w:r>
        <w:r>
          <w:rPr>
            <w:noProof/>
            <w:webHidden/>
          </w:rPr>
          <w:instrText xml:space="preserve"> PAGEREF _Toc91966065 \h </w:instrText>
        </w:r>
        <w:r>
          <w:rPr>
            <w:noProof/>
            <w:webHidden/>
          </w:rPr>
        </w:r>
        <w:r>
          <w:rPr>
            <w:noProof/>
            <w:webHidden/>
          </w:rPr>
          <w:fldChar w:fldCharType="separate"/>
        </w:r>
        <w:r>
          <w:rPr>
            <w:noProof/>
            <w:webHidden/>
          </w:rPr>
          <w:t>99</w:t>
        </w:r>
        <w:r>
          <w:rPr>
            <w:noProof/>
            <w:webHidden/>
          </w:rPr>
          <w:fldChar w:fldCharType="end"/>
        </w:r>
      </w:hyperlink>
    </w:p>
    <w:p w14:paraId="19847DC7" w14:textId="450A09C2"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66" w:history="1">
        <w:r w:rsidRPr="00F84706">
          <w:rPr>
            <w:rStyle w:val="Hyperlink"/>
            <w:noProof/>
          </w:rPr>
          <w:t>3.3.1.</w:t>
        </w:r>
        <w:r>
          <w:rPr>
            <w:rFonts w:asciiTheme="minorHAnsi" w:eastAsiaTheme="minorEastAsia" w:hAnsiTheme="minorHAnsi" w:cstheme="minorBidi"/>
            <w:noProof/>
            <w:sz w:val="22"/>
            <w:szCs w:val="22"/>
          </w:rPr>
          <w:tab/>
        </w:r>
        <w:r w:rsidRPr="00F84706">
          <w:rPr>
            <w:rStyle w:val="Hyperlink"/>
            <w:noProof/>
          </w:rPr>
          <w:t>PCTang1</w:t>
        </w:r>
        <w:r>
          <w:rPr>
            <w:noProof/>
            <w:webHidden/>
          </w:rPr>
          <w:tab/>
        </w:r>
        <w:r>
          <w:rPr>
            <w:noProof/>
            <w:webHidden/>
          </w:rPr>
          <w:fldChar w:fldCharType="begin"/>
        </w:r>
        <w:r>
          <w:rPr>
            <w:noProof/>
            <w:webHidden/>
          </w:rPr>
          <w:instrText xml:space="preserve"> PAGEREF _Toc91966066 \h </w:instrText>
        </w:r>
        <w:r>
          <w:rPr>
            <w:noProof/>
            <w:webHidden/>
          </w:rPr>
        </w:r>
        <w:r>
          <w:rPr>
            <w:noProof/>
            <w:webHidden/>
          </w:rPr>
          <w:fldChar w:fldCharType="separate"/>
        </w:r>
        <w:r>
          <w:rPr>
            <w:noProof/>
            <w:webHidden/>
          </w:rPr>
          <w:t>99</w:t>
        </w:r>
        <w:r>
          <w:rPr>
            <w:noProof/>
            <w:webHidden/>
          </w:rPr>
          <w:fldChar w:fldCharType="end"/>
        </w:r>
      </w:hyperlink>
    </w:p>
    <w:p w14:paraId="0AD9FECF" w14:textId="04EE350B"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67" w:history="1">
        <w:r w:rsidRPr="00F84706">
          <w:rPr>
            <w:rStyle w:val="Hyperlink"/>
            <w:noProof/>
          </w:rPr>
          <w:t>3.3.2.</w:t>
        </w:r>
        <w:r>
          <w:rPr>
            <w:rFonts w:asciiTheme="minorHAnsi" w:eastAsiaTheme="minorEastAsia" w:hAnsiTheme="minorHAnsi" w:cstheme="minorBidi"/>
            <w:noProof/>
            <w:sz w:val="22"/>
            <w:szCs w:val="22"/>
          </w:rPr>
          <w:tab/>
        </w:r>
        <w:r w:rsidRPr="00F84706">
          <w:rPr>
            <w:rStyle w:val="Hyperlink"/>
            <w:noProof/>
          </w:rPr>
          <w:t>LaptopTang1</w:t>
        </w:r>
        <w:r>
          <w:rPr>
            <w:noProof/>
            <w:webHidden/>
          </w:rPr>
          <w:tab/>
        </w:r>
        <w:r>
          <w:rPr>
            <w:noProof/>
            <w:webHidden/>
          </w:rPr>
          <w:fldChar w:fldCharType="begin"/>
        </w:r>
        <w:r>
          <w:rPr>
            <w:noProof/>
            <w:webHidden/>
          </w:rPr>
          <w:instrText xml:space="preserve"> PAGEREF _Toc91966067 \h </w:instrText>
        </w:r>
        <w:r>
          <w:rPr>
            <w:noProof/>
            <w:webHidden/>
          </w:rPr>
        </w:r>
        <w:r>
          <w:rPr>
            <w:noProof/>
            <w:webHidden/>
          </w:rPr>
          <w:fldChar w:fldCharType="separate"/>
        </w:r>
        <w:r>
          <w:rPr>
            <w:noProof/>
            <w:webHidden/>
          </w:rPr>
          <w:t>100</w:t>
        </w:r>
        <w:r>
          <w:rPr>
            <w:noProof/>
            <w:webHidden/>
          </w:rPr>
          <w:fldChar w:fldCharType="end"/>
        </w:r>
      </w:hyperlink>
    </w:p>
    <w:p w14:paraId="6810F18F" w14:textId="49F14C27"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68" w:history="1">
        <w:r w:rsidRPr="00F84706">
          <w:rPr>
            <w:rStyle w:val="Hyperlink"/>
            <w:noProof/>
          </w:rPr>
          <w:t>3.3.3.</w:t>
        </w:r>
        <w:r>
          <w:rPr>
            <w:rFonts w:asciiTheme="minorHAnsi" w:eastAsiaTheme="minorEastAsia" w:hAnsiTheme="minorHAnsi" w:cstheme="minorBidi"/>
            <w:noProof/>
            <w:sz w:val="22"/>
            <w:szCs w:val="22"/>
          </w:rPr>
          <w:tab/>
        </w:r>
        <w:r w:rsidRPr="00F84706">
          <w:rPr>
            <w:rStyle w:val="Hyperlink"/>
            <w:noProof/>
          </w:rPr>
          <w:t>LaptopTang1KD</w:t>
        </w:r>
        <w:r>
          <w:rPr>
            <w:noProof/>
            <w:webHidden/>
          </w:rPr>
          <w:tab/>
        </w:r>
        <w:r>
          <w:rPr>
            <w:noProof/>
            <w:webHidden/>
          </w:rPr>
          <w:fldChar w:fldCharType="begin"/>
        </w:r>
        <w:r>
          <w:rPr>
            <w:noProof/>
            <w:webHidden/>
          </w:rPr>
          <w:instrText xml:space="preserve"> PAGEREF _Toc91966068 \h </w:instrText>
        </w:r>
        <w:r>
          <w:rPr>
            <w:noProof/>
            <w:webHidden/>
          </w:rPr>
        </w:r>
        <w:r>
          <w:rPr>
            <w:noProof/>
            <w:webHidden/>
          </w:rPr>
          <w:fldChar w:fldCharType="separate"/>
        </w:r>
        <w:r>
          <w:rPr>
            <w:noProof/>
            <w:webHidden/>
          </w:rPr>
          <w:t>101</w:t>
        </w:r>
        <w:r>
          <w:rPr>
            <w:noProof/>
            <w:webHidden/>
          </w:rPr>
          <w:fldChar w:fldCharType="end"/>
        </w:r>
      </w:hyperlink>
    </w:p>
    <w:p w14:paraId="6D0FFB26" w14:textId="057CFDEE"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69" w:history="1">
        <w:r w:rsidRPr="00F84706">
          <w:rPr>
            <w:rStyle w:val="Hyperlink"/>
            <w:noProof/>
          </w:rPr>
          <w:t>3.3.4.</w:t>
        </w:r>
        <w:r>
          <w:rPr>
            <w:rFonts w:asciiTheme="minorHAnsi" w:eastAsiaTheme="minorEastAsia" w:hAnsiTheme="minorHAnsi" w:cstheme="minorBidi"/>
            <w:noProof/>
            <w:sz w:val="22"/>
            <w:szCs w:val="22"/>
          </w:rPr>
          <w:tab/>
        </w:r>
        <w:r w:rsidRPr="00F84706">
          <w:rPr>
            <w:rStyle w:val="Hyperlink"/>
            <w:noProof/>
          </w:rPr>
          <w:t>TabletTang1KD</w:t>
        </w:r>
        <w:r>
          <w:rPr>
            <w:noProof/>
            <w:webHidden/>
          </w:rPr>
          <w:tab/>
        </w:r>
        <w:r>
          <w:rPr>
            <w:noProof/>
            <w:webHidden/>
          </w:rPr>
          <w:fldChar w:fldCharType="begin"/>
        </w:r>
        <w:r>
          <w:rPr>
            <w:noProof/>
            <w:webHidden/>
          </w:rPr>
          <w:instrText xml:space="preserve"> PAGEREF _Toc91966069 \h </w:instrText>
        </w:r>
        <w:r>
          <w:rPr>
            <w:noProof/>
            <w:webHidden/>
          </w:rPr>
        </w:r>
        <w:r>
          <w:rPr>
            <w:noProof/>
            <w:webHidden/>
          </w:rPr>
          <w:fldChar w:fldCharType="separate"/>
        </w:r>
        <w:r>
          <w:rPr>
            <w:noProof/>
            <w:webHidden/>
          </w:rPr>
          <w:t>102</w:t>
        </w:r>
        <w:r>
          <w:rPr>
            <w:noProof/>
            <w:webHidden/>
          </w:rPr>
          <w:fldChar w:fldCharType="end"/>
        </w:r>
      </w:hyperlink>
    </w:p>
    <w:p w14:paraId="1922D8D8" w14:textId="6E83BCEA"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70" w:history="1">
        <w:r w:rsidRPr="00F84706">
          <w:rPr>
            <w:rStyle w:val="Hyperlink"/>
            <w:noProof/>
          </w:rPr>
          <w:t>3.3.5.</w:t>
        </w:r>
        <w:r>
          <w:rPr>
            <w:rFonts w:asciiTheme="minorHAnsi" w:eastAsiaTheme="minorEastAsia" w:hAnsiTheme="minorHAnsi" w:cstheme="minorBidi"/>
            <w:noProof/>
            <w:sz w:val="22"/>
            <w:szCs w:val="22"/>
          </w:rPr>
          <w:tab/>
        </w:r>
        <w:r w:rsidRPr="00F84706">
          <w:rPr>
            <w:rStyle w:val="Hyperlink"/>
            <w:noProof/>
          </w:rPr>
          <w:t>SmartphoneTang1KD</w:t>
        </w:r>
        <w:r>
          <w:rPr>
            <w:noProof/>
            <w:webHidden/>
          </w:rPr>
          <w:tab/>
        </w:r>
        <w:r>
          <w:rPr>
            <w:noProof/>
            <w:webHidden/>
          </w:rPr>
          <w:fldChar w:fldCharType="begin"/>
        </w:r>
        <w:r>
          <w:rPr>
            <w:noProof/>
            <w:webHidden/>
          </w:rPr>
          <w:instrText xml:space="preserve"> PAGEREF _Toc91966070 \h </w:instrText>
        </w:r>
        <w:r>
          <w:rPr>
            <w:noProof/>
            <w:webHidden/>
          </w:rPr>
        </w:r>
        <w:r>
          <w:rPr>
            <w:noProof/>
            <w:webHidden/>
          </w:rPr>
          <w:fldChar w:fldCharType="separate"/>
        </w:r>
        <w:r>
          <w:rPr>
            <w:noProof/>
            <w:webHidden/>
          </w:rPr>
          <w:t>104</w:t>
        </w:r>
        <w:r>
          <w:rPr>
            <w:noProof/>
            <w:webHidden/>
          </w:rPr>
          <w:fldChar w:fldCharType="end"/>
        </w:r>
      </w:hyperlink>
    </w:p>
    <w:p w14:paraId="68E589A5" w14:textId="0BDDF166"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71" w:history="1">
        <w:r w:rsidRPr="00F84706">
          <w:rPr>
            <w:rStyle w:val="Hyperlink"/>
            <w:noProof/>
          </w:rPr>
          <w:t>3.3.6.</w:t>
        </w:r>
        <w:r>
          <w:rPr>
            <w:rFonts w:asciiTheme="minorHAnsi" w:eastAsiaTheme="minorEastAsia" w:hAnsiTheme="minorHAnsi" w:cstheme="minorBidi"/>
            <w:noProof/>
            <w:sz w:val="22"/>
            <w:szCs w:val="22"/>
          </w:rPr>
          <w:tab/>
        </w:r>
        <w:r w:rsidRPr="00F84706">
          <w:rPr>
            <w:rStyle w:val="Hyperlink"/>
            <w:noProof/>
          </w:rPr>
          <w:t>LaptopTang2</w:t>
        </w:r>
        <w:r w:rsidRPr="00F84706">
          <w:rPr>
            <w:rStyle w:val="Hyperlink"/>
            <w:noProof/>
            <w:lang w:val="vi-VN"/>
          </w:rPr>
          <w:t>_KV1</w:t>
        </w:r>
        <w:r>
          <w:rPr>
            <w:noProof/>
            <w:webHidden/>
          </w:rPr>
          <w:tab/>
        </w:r>
        <w:r>
          <w:rPr>
            <w:noProof/>
            <w:webHidden/>
          </w:rPr>
          <w:fldChar w:fldCharType="begin"/>
        </w:r>
        <w:r>
          <w:rPr>
            <w:noProof/>
            <w:webHidden/>
          </w:rPr>
          <w:instrText xml:space="preserve"> PAGEREF _Toc91966071 \h </w:instrText>
        </w:r>
        <w:r>
          <w:rPr>
            <w:noProof/>
            <w:webHidden/>
          </w:rPr>
        </w:r>
        <w:r>
          <w:rPr>
            <w:noProof/>
            <w:webHidden/>
          </w:rPr>
          <w:fldChar w:fldCharType="separate"/>
        </w:r>
        <w:r>
          <w:rPr>
            <w:noProof/>
            <w:webHidden/>
          </w:rPr>
          <w:t>105</w:t>
        </w:r>
        <w:r>
          <w:rPr>
            <w:noProof/>
            <w:webHidden/>
          </w:rPr>
          <w:fldChar w:fldCharType="end"/>
        </w:r>
      </w:hyperlink>
    </w:p>
    <w:p w14:paraId="48DE5B1A" w14:textId="3A34E44D"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72" w:history="1">
        <w:r w:rsidRPr="00F84706">
          <w:rPr>
            <w:rStyle w:val="Hyperlink"/>
            <w:noProof/>
          </w:rPr>
          <w:t>3.3.7.</w:t>
        </w:r>
        <w:r>
          <w:rPr>
            <w:rFonts w:asciiTheme="minorHAnsi" w:eastAsiaTheme="minorEastAsia" w:hAnsiTheme="minorHAnsi" w:cstheme="minorBidi"/>
            <w:noProof/>
            <w:sz w:val="22"/>
            <w:szCs w:val="22"/>
          </w:rPr>
          <w:tab/>
        </w:r>
        <w:r w:rsidRPr="00F84706">
          <w:rPr>
            <w:rStyle w:val="Hyperlink"/>
            <w:noProof/>
            <w:lang w:val="vi-VN"/>
          </w:rPr>
          <w:t>LaptopTang2_KV2</w:t>
        </w:r>
        <w:r>
          <w:rPr>
            <w:noProof/>
            <w:webHidden/>
          </w:rPr>
          <w:tab/>
        </w:r>
        <w:r>
          <w:rPr>
            <w:noProof/>
            <w:webHidden/>
          </w:rPr>
          <w:fldChar w:fldCharType="begin"/>
        </w:r>
        <w:r>
          <w:rPr>
            <w:noProof/>
            <w:webHidden/>
          </w:rPr>
          <w:instrText xml:space="preserve"> PAGEREF _Toc91966072 \h </w:instrText>
        </w:r>
        <w:r>
          <w:rPr>
            <w:noProof/>
            <w:webHidden/>
          </w:rPr>
        </w:r>
        <w:r>
          <w:rPr>
            <w:noProof/>
            <w:webHidden/>
          </w:rPr>
          <w:fldChar w:fldCharType="separate"/>
        </w:r>
        <w:r>
          <w:rPr>
            <w:noProof/>
            <w:webHidden/>
          </w:rPr>
          <w:t>106</w:t>
        </w:r>
        <w:r>
          <w:rPr>
            <w:noProof/>
            <w:webHidden/>
          </w:rPr>
          <w:fldChar w:fldCharType="end"/>
        </w:r>
      </w:hyperlink>
    </w:p>
    <w:p w14:paraId="1559DE52" w14:textId="5283296C"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73" w:history="1">
        <w:r w:rsidRPr="00F84706">
          <w:rPr>
            <w:rStyle w:val="Hyperlink"/>
            <w:noProof/>
          </w:rPr>
          <w:t>3.3.8.</w:t>
        </w:r>
        <w:r>
          <w:rPr>
            <w:rFonts w:asciiTheme="minorHAnsi" w:eastAsiaTheme="minorEastAsia" w:hAnsiTheme="minorHAnsi" w:cstheme="minorBidi"/>
            <w:noProof/>
            <w:sz w:val="22"/>
            <w:szCs w:val="22"/>
          </w:rPr>
          <w:tab/>
        </w:r>
        <w:r w:rsidRPr="00F84706">
          <w:rPr>
            <w:rStyle w:val="Hyperlink"/>
            <w:noProof/>
            <w:lang w:val="vi-VN"/>
          </w:rPr>
          <w:t>LaptopTang3_Per</w:t>
        </w:r>
        <w:r>
          <w:rPr>
            <w:noProof/>
            <w:webHidden/>
          </w:rPr>
          <w:tab/>
        </w:r>
        <w:r>
          <w:rPr>
            <w:noProof/>
            <w:webHidden/>
          </w:rPr>
          <w:fldChar w:fldCharType="begin"/>
        </w:r>
        <w:r>
          <w:rPr>
            <w:noProof/>
            <w:webHidden/>
          </w:rPr>
          <w:instrText xml:space="preserve"> PAGEREF _Toc91966073 \h </w:instrText>
        </w:r>
        <w:r>
          <w:rPr>
            <w:noProof/>
            <w:webHidden/>
          </w:rPr>
        </w:r>
        <w:r>
          <w:rPr>
            <w:noProof/>
            <w:webHidden/>
          </w:rPr>
          <w:fldChar w:fldCharType="separate"/>
        </w:r>
        <w:r>
          <w:rPr>
            <w:noProof/>
            <w:webHidden/>
          </w:rPr>
          <w:t>107</w:t>
        </w:r>
        <w:r>
          <w:rPr>
            <w:noProof/>
            <w:webHidden/>
          </w:rPr>
          <w:fldChar w:fldCharType="end"/>
        </w:r>
      </w:hyperlink>
    </w:p>
    <w:p w14:paraId="33B2BC84" w14:textId="6459F40A" w:rsidR="001700E2" w:rsidRDefault="001700E2">
      <w:pPr>
        <w:pStyle w:val="TOC3"/>
        <w:tabs>
          <w:tab w:val="left" w:pos="2245"/>
          <w:tab w:val="right" w:leader="dot" w:pos="9111"/>
        </w:tabs>
        <w:rPr>
          <w:rFonts w:asciiTheme="minorHAnsi" w:eastAsiaTheme="minorEastAsia" w:hAnsiTheme="minorHAnsi" w:cstheme="minorBidi"/>
          <w:noProof/>
          <w:sz w:val="22"/>
          <w:szCs w:val="22"/>
        </w:rPr>
      </w:pPr>
      <w:hyperlink w:anchor="_Toc91966074" w:history="1">
        <w:r w:rsidRPr="00F84706">
          <w:rPr>
            <w:rStyle w:val="Hyperlink"/>
            <w:noProof/>
          </w:rPr>
          <w:t>3.3.9.</w:t>
        </w:r>
        <w:r>
          <w:rPr>
            <w:rFonts w:asciiTheme="minorHAnsi" w:eastAsiaTheme="minorEastAsia" w:hAnsiTheme="minorHAnsi" w:cstheme="minorBidi"/>
            <w:noProof/>
            <w:sz w:val="22"/>
            <w:szCs w:val="22"/>
          </w:rPr>
          <w:tab/>
        </w:r>
        <w:r w:rsidRPr="00F84706">
          <w:rPr>
            <w:rStyle w:val="Hyperlink"/>
            <w:noProof/>
            <w:lang w:val="vi-VN"/>
          </w:rPr>
          <w:t>LaptopTang3_Ent</w:t>
        </w:r>
        <w:r>
          <w:rPr>
            <w:noProof/>
            <w:webHidden/>
          </w:rPr>
          <w:tab/>
        </w:r>
        <w:r>
          <w:rPr>
            <w:noProof/>
            <w:webHidden/>
          </w:rPr>
          <w:fldChar w:fldCharType="begin"/>
        </w:r>
        <w:r>
          <w:rPr>
            <w:noProof/>
            <w:webHidden/>
          </w:rPr>
          <w:instrText xml:space="preserve"> PAGEREF _Toc91966074 \h </w:instrText>
        </w:r>
        <w:r>
          <w:rPr>
            <w:noProof/>
            <w:webHidden/>
          </w:rPr>
        </w:r>
        <w:r>
          <w:rPr>
            <w:noProof/>
            <w:webHidden/>
          </w:rPr>
          <w:fldChar w:fldCharType="separate"/>
        </w:r>
        <w:r>
          <w:rPr>
            <w:noProof/>
            <w:webHidden/>
          </w:rPr>
          <w:t>108</w:t>
        </w:r>
        <w:r>
          <w:rPr>
            <w:noProof/>
            <w:webHidden/>
          </w:rPr>
          <w:fldChar w:fldCharType="end"/>
        </w:r>
      </w:hyperlink>
    </w:p>
    <w:p w14:paraId="6AF6EDCA" w14:textId="10744FB1" w:rsidR="001700E2" w:rsidRDefault="001700E2">
      <w:pPr>
        <w:pStyle w:val="TOC1"/>
        <w:tabs>
          <w:tab w:val="left" w:pos="720"/>
          <w:tab w:val="right" w:leader="dot" w:pos="9111"/>
        </w:tabs>
        <w:rPr>
          <w:rFonts w:asciiTheme="minorHAnsi" w:eastAsiaTheme="minorEastAsia" w:hAnsiTheme="minorHAnsi" w:cstheme="minorBidi"/>
          <w:noProof/>
          <w:sz w:val="22"/>
          <w:szCs w:val="22"/>
        </w:rPr>
      </w:pPr>
      <w:hyperlink w:anchor="_Toc91966075" w:history="1">
        <w:r w:rsidRPr="00F84706">
          <w:rPr>
            <w:rStyle w:val="Hyperlink"/>
            <w:noProof/>
            <w:lang w:val="vi-VN"/>
          </w:rPr>
          <w:t>IV.</w:t>
        </w:r>
        <w:r>
          <w:rPr>
            <w:rFonts w:asciiTheme="minorHAnsi" w:eastAsiaTheme="minorEastAsia" w:hAnsiTheme="minorHAnsi" w:cstheme="minorBidi"/>
            <w:noProof/>
            <w:sz w:val="22"/>
            <w:szCs w:val="22"/>
          </w:rPr>
          <w:tab/>
        </w:r>
        <w:r w:rsidRPr="00F84706">
          <w:rPr>
            <w:rStyle w:val="Hyperlink"/>
            <w:noProof/>
            <w:lang w:val="vi-VN"/>
          </w:rPr>
          <w:t>Kết luận</w:t>
        </w:r>
        <w:r>
          <w:rPr>
            <w:noProof/>
            <w:webHidden/>
          </w:rPr>
          <w:tab/>
        </w:r>
        <w:r>
          <w:rPr>
            <w:noProof/>
            <w:webHidden/>
          </w:rPr>
          <w:fldChar w:fldCharType="begin"/>
        </w:r>
        <w:r>
          <w:rPr>
            <w:noProof/>
            <w:webHidden/>
          </w:rPr>
          <w:instrText xml:space="preserve"> PAGEREF _Toc91966075 \h </w:instrText>
        </w:r>
        <w:r>
          <w:rPr>
            <w:noProof/>
            <w:webHidden/>
          </w:rPr>
        </w:r>
        <w:r>
          <w:rPr>
            <w:noProof/>
            <w:webHidden/>
          </w:rPr>
          <w:fldChar w:fldCharType="separate"/>
        </w:r>
        <w:r>
          <w:rPr>
            <w:noProof/>
            <w:webHidden/>
          </w:rPr>
          <w:t>109</w:t>
        </w:r>
        <w:r>
          <w:rPr>
            <w:noProof/>
            <w:webHidden/>
          </w:rPr>
          <w:fldChar w:fldCharType="end"/>
        </w:r>
      </w:hyperlink>
    </w:p>
    <w:p w14:paraId="1E0D566C" w14:textId="1818EB8F" w:rsidR="001700E2" w:rsidRDefault="001700E2">
      <w:pPr>
        <w:pStyle w:val="TOC1"/>
        <w:tabs>
          <w:tab w:val="right" w:leader="dot" w:pos="9111"/>
        </w:tabs>
        <w:rPr>
          <w:rFonts w:asciiTheme="minorHAnsi" w:eastAsiaTheme="minorEastAsia" w:hAnsiTheme="minorHAnsi" w:cstheme="minorBidi"/>
          <w:noProof/>
          <w:sz w:val="22"/>
          <w:szCs w:val="22"/>
        </w:rPr>
      </w:pPr>
      <w:hyperlink w:anchor="_Toc91966076" w:history="1">
        <w:r w:rsidRPr="00F84706">
          <w:rPr>
            <w:rStyle w:val="Hyperlink"/>
            <w:noProof/>
          </w:rPr>
          <w:t>TÀI LIỆU THAM KHẢO</w:t>
        </w:r>
        <w:r>
          <w:rPr>
            <w:noProof/>
            <w:webHidden/>
          </w:rPr>
          <w:tab/>
        </w:r>
        <w:r>
          <w:rPr>
            <w:noProof/>
            <w:webHidden/>
          </w:rPr>
          <w:fldChar w:fldCharType="begin"/>
        </w:r>
        <w:r>
          <w:rPr>
            <w:noProof/>
            <w:webHidden/>
          </w:rPr>
          <w:instrText xml:space="preserve"> PAGEREF _Toc91966076 \h </w:instrText>
        </w:r>
        <w:r>
          <w:rPr>
            <w:noProof/>
            <w:webHidden/>
          </w:rPr>
        </w:r>
        <w:r>
          <w:rPr>
            <w:noProof/>
            <w:webHidden/>
          </w:rPr>
          <w:fldChar w:fldCharType="separate"/>
        </w:r>
        <w:r>
          <w:rPr>
            <w:noProof/>
            <w:webHidden/>
          </w:rPr>
          <w:t>110</w:t>
        </w:r>
        <w:r>
          <w:rPr>
            <w:noProof/>
            <w:webHidden/>
          </w:rPr>
          <w:fldChar w:fldCharType="end"/>
        </w:r>
      </w:hyperlink>
    </w:p>
    <w:p w14:paraId="00B9206A" w14:textId="3851A4F7" w:rsidR="001700E2" w:rsidRDefault="001700E2">
      <w:pPr>
        <w:pStyle w:val="TOC2"/>
        <w:tabs>
          <w:tab w:val="right" w:leader="dot" w:pos="9111"/>
        </w:tabs>
        <w:rPr>
          <w:rFonts w:asciiTheme="minorHAnsi" w:eastAsiaTheme="minorEastAsia" w:hAnsiTheme="minorHAnsi" w:cstheme="minorBidi"/>
          <w:noProof/>
          <w:sz w:val="22"/>
          <w:szCs w:val="22"/>
        </w:rPr>
      </w:pPr>
      <w:hyperlink w:anchor="_Toc91966077" w:history="1">
        <w:r w:rsidRPr="00F84706">
          <w:rPr>
            <w:rStyle w:val="Hyperlink"/>
            <w:noProof/>
          </w:rPr>
          <w:t>Tiếng Việt</w:t>
        </w:r>
        <w:r>
          <w:rPr>
            <w:noProof/>
            <w:webHidden/>
          </w:rPr>
          <w:tab/>
        </w:r>
        <w:r>
          <w:rPr>
            <w:noProof/>
            <w:webHidden/>
          </w:rPr>
          <w:fldChar w:fldCharType="begin"/>
        </w:r>
        <w:r>
          <w:rPr>
            <w:noProof/>
            <w:webHidden/>
          </w:rPr>
          <w:instrText xml:space="preserve"> PAGEREF _Toc91966077 \h </w:instrText>
        </w:r>
        <w:r>
          <w:rPr>
            <w:noProof/>
            <w:webHidden/>
          </w:rPr>
        </w:r>
        <w:r>
          <w:rPr>
            <w:noProof/>
            <w:webHidden/>
          </w:rPr>
          <w:fldChar w:fldCharType="separate"/>
        </w:r>
        <w:r>
          <w:rPr>
            <w:noProof/>
            <w:webHidden/>
          </w:rPr>
          <w:t>110</w:t>
        </w:r>
        <w:r>
          <w:rPr>
            <w:noProof/>
            <w:webHidden/>
          </w:rPr>
          <w:fldChar w:fldCharType="end"/>
        </w:r>
      </w:hyperlink>
    </w:p>
    <w:p w14:paraId="591D384E" w14:textId="26D33E0C" w:rsidR="001700E2" w:rsidRDefault="001700E2">
      <w:pPr>
        <w:pStyle w:val="TOC2"/>
        <w:tabs>
          <w:tab w:val="right" w:leader="dot" w:pos="9111"/>
        </w:tabs>
        <w:rPr>
          <w:rFonts w:asciiTheme="minorHAnsi" w:eastAsiaTheme="minorEastAsia" w:hAnsiTheme="minorHAnsi" w:cstheme="minorBidi"/>
          <w:noProof/>
          <w:sz w:val="22"/>
          <w:szCs w:val="22"/>
        </w:rPr>
      </w:pPr>
      <w:hyperlink w:anchor="_Toc91966078" w:history="1">
        <w:r w:rsidRPr="00F84706">
          <w:rPr>
            <w:rStyle w:val="Hyperlink"/>
            <w:noProof/>
          </w:rPr>
          <w:t>Tiếng Anh</w:t>
        </w:r>
        <w:r>
          <w:rPr>
            <w:noProof/>
            <w:webHidden/>
          </w:rPr>
          <w:tab/>
        </w:r>
        <w:r>
          <w:rPr>
            <w:noProof/>
            <w:webHidden/>
          </w:rPr>
          <w:fldChar w:fldCharType="begin"/>
        </w:r>
        <w:r>
          <w:rPr>
            <w:noProof/>
            <w:webHidden/>
          </w:rPr>
          <w:instrText xml:space="preserve"> PAGEREF _Toc91966078 \h </w:instrText>
        </w:r>
        <w:r>
          <w:rPr>
            <w:noProof/>
            <w:webHidden/>
          </w:rPr>
        </w:r>
        <w:r>
          <w:rPr>
            <w:noProof/>
            <w:webHidden/>
          </w:rPr>
          <w:fldChar w:fldCharType="separate"/>
        </w:r>
        <w:r>
          <w:rPr>
            <w:noProof/>
            <w:webHidden/>
          </w:rPr>
          <w:t>110</w:t>
        </w:r>
        <w:r>
          <w:rPr>
            <w:noProof/>
            <w:webHidden/>
          </w:rPr>
          <w:fldChar w:fldCharType="end"/>
        </w:r>
      </w:hyperlink>
    </w:p>
    <w:p w14:paraId="373B0D66" w14:textId="5105F236" w:rsidR="00C75086" w:rsidRDefault="00C75086">
      <w:pPr>
        <w:spacing w:after="200" w:line="276" w:lineRule="auto"/>
        <w:rPr>
          <w:sz w:val="26"/>
          <w:szCs w:val="26"/>
        </w:rPr>
      </w:pPr>
      <w:r>
        <w:rPr>
          <w:sz w:val="26"/>
          <w:szCs w:val="26"/>
        </w:rPr>
        <w:fldChar w:fldCharType="end"/>
      </w:r>
    </w:p>
    <w:p w14:paraId="6F7DCB42" w14:textId="77777777" w:rsidR="007E6AB9" w:rsidRDefault="007E6AB9">
      <w:pPr>
        <w:spacing w:after="200" w:line="276" w:lineRule="auto"/>
        <w:rPr>
          <w:sz w:val="26"/>
          <w:szCs w:val="26"/>
        </w:rPr>
      </w:pPr>
      <w:r>
        <w:rPr>
          <w:sz w:val="26"/>
          <w:szCs w:val="26"/>
        </w:rPr>
        <w:br w:type="page"/>
      </w:r>
    </w:p>
    <w:p w14:paraId="363BE952" w14:textId="27D06EA4" w:rsidR="00291721" w:rsidRDefault="007E6AB9" w:rsidP="000A11F8">
      <w:pPr>
        <w:pStyle w:val="Chng"/>
        <w:jc w:val="center"/>
      </w:pPr>
      <w:bookmarkStart w:id="4" w:name="_Toc91966002"/>
      <w:r>
        <w:lastRenderedPageBreak/>
        <w:t>DANH MỤC KÍ HIỆU VÀ CHỮ VIẾT TẮT</w:t>
      </w:r>
      <w:bookmarkEnd w:id="4"/>
    </w:p>
    <w:p w14:paraId="3372BE5D" w14:textId="77777777" w:rsidR="00791EED" w:rsidRPr="00B26A30" w:rsidRDefault="00791EED" w:rsidP="0013559C">
      <w:pPr>
        <w:pStyle w:val="Nidungvnbn"/>
        <w:ind w:firstLine="0"/>
        <w:rPr>
          <w:b/>
          <w:bCs/>
          <w:sz w:val="32"/>
          <w:szCs w:val="32"/>
        </w:rPr>
      </w:pPr>
      <w:r w:rsidRPr="00B26A30">
        <w:rPr>
          <w:b/>
          <w:bCs/>
          <w:sz w:val="32"/>
          <w:szCs w:val="32"/>
        </w:rPr>
        <w:t>CÁC KÝ HIỆU</w:t>
      </w:r>
    </w:p>
    <w:p w14:paraId="07D29102" w14:textId="7D48AF0E" w:rsidR="00E07230" w:rsidRDefault="00EA7BB8" w:rsidP="0013559C">
      <w:pPr>
        <w:pStyle w:val="Nidungvnbn"/>
        <w:ind w:firstLine="0"/>
      </w:pPr>
      <w:r>
        <w:tab/>
        <w:t>Mbps</w:t>
      </w:r>
      <w:r>
        <w:rPr>
          <w:lang w:val="vi-VN"/>
        </w:rPr>
        <w:t xml:space="preserve">: </w:t>
      </w:r>
      <w:r w:rsidRPr="00EA7BB8">
        <w:t>Megabit trên giây</w:t>
      </w:r>
    </w:p>
    <w:p w14:paraId="6870B6DA" w14:textId="3DE2F266" w:rsidR="00480F81" w:rsidRPr="00480F81" w:rsidRDefault="00480F81" w:rsidP="0013559C">
      <w:pPr>
        <w:pStyle w:val="Nidungvnbn"/>
        <w:ind w:firstLine="0"/>
        <w:rPr>
          <w:lang w:val="vi-VN"/>
        </w:rPr>
      </w:pPr>
      <w:r>
        <w:tab/>
        <w:t>m</w:t>
      </w:r>
      <w:r>
        <w:rPr>
          <w:lang w:val="vi-VN"/>
        </w:rPr>
        <w:t>: mét</w:t>
      </w:r>
    </w:p>
    <w:p w14:paraId="404F9F96" w14:textId="77777777" w:rsidR="00791EED" w:rsidRPr="00E07230" w:rsidRDefault="00791EED" w:rsidP="0013559C">
      <w:pPr>
        <w:pStyle w:val="Nidungvnbn"/>
        <w:ind w:firstLine="0"/>
        <w:rPr>
          <w:b/>
          <w:bCs/>
        </w:rPr>
      </w:pPr>
      <w:r w:rsidRPr="00B26A30">
        <w:rPr>
          <w:b/>
          <w:bCs/>
          <w:sz w:val="32"/>
          <w:szCs w:val="32"/>
        </w:rPr>
        <w:t>CÁC CHỮ VIẾT TẮT</w:t>
      </w:r>
      <w:r w:rsidRPr="00B26A30">
        <w:rPr>
          <w:b/>
          <w:bCs/>
          <w:sz w:val="28"/>
          <w:szCs w:val="28"/>
        </w:rPr>
        <w:t xml:space="preserve"> </w:t>
      </w:r>
    </w:p>
    <w:p w14:paraId="614DCB9C" w14:textId="0A1FF467" w:rsidR="00B805F7" w:rsidRDefault="00B805F7" w:rsidP="00B805F7">
      <w:pPr>
        <w:pStyle w:val="Nidungvnbn"/>
        <w:rPr>
          <w:shd w:val="clear" w:color="auto" w:fill="FFFFFF"/>
          <w:lang w:val="vi-VN"/>
        </w:rPr>
      </w:pPr>
      <w:r>
        <w:t xml:space="preserve">DSL: </w:t>
      </w:r>
      <w:r w:rsidR="006A15DC">
        <w:t>Digital</w:t>
      </w:r>
      <w:r w:rsidR="006A15DC">
        <w:rPr>
          <w:lang w:val="vi-VN"/>
        </w:rPr>
        <w:t xml:space="preserve"> Subcriber Line</w:t>
      </w:r>
      <w:r w:rsidR="006A15DC">
        <w:rPr>
          <w:shd w:val="clear" w:color="auto" w:fill="FFFFFF"/>
          <w:lang w:val="vi-VN"/>
        </w:rPr>
        <w:t xml:space="preserve"> (Đường thuê bao số)</w:t>
      </w:r>
    </w:p>
    <w:p w14:paraId="0089007C" w14:textId="0B93F001" w:rsidR="00B805F7" w:rsidRDefault="008322B1" w:rsidP="008322B1">
      <w:pPr>
        <w:pStyle w:val="Nidungvnbn"/>
        <w:rPr>
          <w:shd w:val="clear" w:color="auto" w:fill="FFFFFF"/>
          <w:lang w:val="vi-VN"/>
        </w:rPr>
      </w:pPr>
      <w:r>
        <w:rPr>
          <w:shd w:val="clear" w:color="auto" w:fill="FFFFFF"/>
          <w:lang w:val="vi-VN"/>
        </w:rPr>
        <w:t>SSID: Service Set Identifier (Tên chính của mạng WLAN)</w:t>
      </w:r>
    </w:p>
    <w:p w14:paraId="456B01BF" w14:textId="48AAB7AF" w:rsidR="008322B1" w:rsidRDefault="008322B1" w:rsidP="008322B1">
      <w:pPr>
        <w:pStyle w:val="Nidungvnbn"/>
        <w:rPr>
          <w:shd w:val="clear" w:color="auto" w:fill="FFFFFF"/>
          <w:lang w:val="vi-VN"/>
        </w:rPr>
      </w:pPr>
      <w:r>
        <w:rPr>
          <w:shd w:val="clear" w:color="auto" w:fill="FFFFFF"/>
          <w:lang w:val="vi-VN"/>
        </w:rPr>
        <w:t>CAPWAP: Control And Provisioning of Wireless Access Points (</w:t>
      </w:r>
      <w:r w:rsidRPr="008322B1">
        <w:t>Kiểm soát và cung cấp các điểm truy cập không dây</w:t>
      </w:r>
      <w:r>
        <w:rPr>
          <w:shd w:val="clear" w:color="auto" w:fill="FFFFFF"/>
          <w:lang w:val="vi-VN"/>
        </w:rPr>
        <w:t>)</w:t>
      </w:r>
    </w:p>
    <w:p w14:paraId="28E7A390" w14:textId="275281AA" w:rsidR="00B805F7" w:rsidRPr="00462102" w:rsidRDefault="008322B1" w:rsidP="00462102">
      <w:pPr>
        <w:pStyle w:val="Nidungvnbn"/>
        <w:rPr>
          <w:shd w:val="clear" w:color="auto" w:fill="FFFFFF"/>
          <w:lang w:val="vi-VN"/>
        </w:rPr>
      </w:pPr>
      <w:r>
        <w:rPr>
          <w:shd w:val="clear" w:color="auto" w:fill="FFFFFF"/>
          <w:lang w:val="vi-VN"/>
        </w:rPr>
        <w:t xml:space="preserve">WLC: </w:t>
      </w:r>
      <w:r w:rsidRPr="008322B1">
        <w:t xml:space="preserve">Wireless </w:t>
      </w:r>
      <w:r>
        <w:t>LAN</w:t>
      </w:r>
      <w:r w:rsidRPr="008322B1">
        <w:t xml:space="preserve"> Controller</w:t>
      </w:r>
      <w:r>
        <w:rPr>
          <w:lang w:val="vi-VN"/>
        </w:rPr>
        <w:t xml:space="preserve"> (</w:t>
      </w:r>
      <w:r w:rsidR="0029248C">
        <w:rPr>
          <w:lang w:val="vi-VN"/>
        </w:rPr>
        <w:t>Bộ kiểm soát mạng WLAN</w:t>
      </w:r>
      <w:r>
        <w:rPr>
          <w:lang w:val="vi-VN"/>
        </w:rPr>
        <w:t>)</w:t>
      </w:r>
    </w:p>
    <w:p w14:paraId="597AA184" w14:textId="0F35C9CE" w:rsidR="00B805F7" w:rsidRPr="0029248C" w:rsidRDefault="00B805F7" w:rsidP="00B471E1">
      <w:pPr>
        <w:pStyle w:val="Nidungvnbn"/>
        <w:rPr>
          <w:lang w:val="vi-VN"/>
        </w:rPr>
      </w:pPr>
      <w:r w:rsidRPr="00B471E1">
        <w:t>AP: Access Point</w:t>
      </w:r>
      <w:r w:rsidR="0029248C">
        <w:rPr>
          <w:lang w:val="vi-VN"/>
        </w:rPr>
        <w:t xml:space="preserve"> (Điểm truy cập mạng)</w:t>
      </w:r>
    </w:p>
    <w:p w14:paraId="00C444D6" w14:textId="04916A3C" w:rsidR="008F1335" w:rsidRPr="0029248C" w:rsidRDefault="00B805F7" w:rsidP="008F1335">
      <w:pPr>
        <w:pStyle w:val="Nidungvnbn"/>
        <w:rPr>
          <w:lang w:val="vi-VN"/>
        </w:rPr>
      </w:pPr>
      <w:r w:rsidRPr="00B471E1">
        <w:t>ADSL: Asymmetric Digital Subscriber Line</w:t>
      </w:r>
      <w:r w:rsidR="0029248C">
        <w:rPr>
          <w:lang w:val="vi-VN"/>
        </w:rPr>
        <w:t xml:space="preserve"> (</w:t>
      </w:r>
      <w:r w:rsidR="008F1335" w:rsidRPr="008F1335">
        <w:t>đường dây thuê bao số bất đối xứng</w:t>
      </w:r>
      <w:r w:rsidR="0029248C">
        <w:rPr>
          <w:lang w:val="vi-VN"/>
        </w:rPr>
        <w:t>)</w:t>
      </w:r>
    </w:p>
    <w:p w14:paraId="39CFF3C3" w14:textId="6560E262" w:rsidR="00B805F7" w:rsidRPr="0024277A" w:rsidRDefault="00B805F7" w:rsidP="008F1335">
      <w:pPr>
        <w:pStyle w:val="Nidungvnbn"/>
        <w:rPr>
          <w:lang w:val="vi-VN"/>
        </w:rPr>
      </w:pPr>
      <w:r w:rsidRPr="008F1335">
        <w:t xml:space="preserve">IBSS: </w:t>
      </w:r>
      <w:r w:rsidR="00363CE4" w:rsidRPr="008F1335">
        <w:t>Independent Basic Service Set</w:t>
      </w:r>
      <w:r w:rsidR="0024277A">
        <w:rPr>
          <w:lang w:val="vi-VN"/>
        </w:rPr>
        <w:t xml:space="preserve"> (</w:t>
      </w:r>
      <w:r w:rsidR="0024277A" w:rsidRPr="0024277A">
        <w:t>mạng ad-hoc</w:t>
      </w:r>
      <w:r w:rsidR="0024277A">
        <w:rPr>
          <w:lang w:val="vi-VN"/>
        </w:rPr>
        <w:t>)</w:t>
      </w:r>
    </w:p>
    <w:p w14:paraId="79C74B97" w14:textId="53AF2EA8" w:rsidR="00B805F7" w:rsidRPr="0024277A" w:rsidRDefault="00B805F7" w:rsidP="008F1335">
      <w:pPr>
        <w:pStyle w:val="Nidungvnbn"/>
        <w:rPr>
          <w:lang w:val="vi-VN"/>
        </w:rPr>
      </w:pPr>
      <w:r w:rsidRPr="008F1335">
        <w:t>BSS: Base Station Subsystem</w:t>
      </w:r>
      <w:r w:rsidR="0024277A">
        <w:rPr>
          <w:lang w:val="vi-VN"/>
        </w:rPr>
        <w:t xml:space="preserve"> (</w:t>
      </w:r>
      <w:r w:rsidR="0024277A" w:rsidRPr="0024277A">
        <w:t>Hệ thống trạm gốc</w:t>
      </w:r>
      <w:r w:rsidR="0024277A">
        <w:rPr>
          <w:lang w:val="vi-VN"/>
        </w:rPr>
        <w:t>)</w:t>
      </w:r>
    </w:p>
    <w:p w14:paraId="6DABD232" w14:textId="629130E3" w:rsidR="00B805F7" w:rsidRPr="0024277A" w:rsidRDefault="00B805F7" w:rsidP="008F1335">
      <w:pPr>
        <w:pStyle w:val="Nidungvnbn"/>
        <w:rPr>
          <w:lang w:val="vi-VN"/>
        </w:rPr>
      </w:pPr>
      <w:r w:rsidRPr="008F1335">
        <w:t>BSSID: Basic Service Set I</w:t>
      </w:r>
      <w:r w:rsidR="0024277A" w:rsidRPr="008F1335">
        <w:t>de</w:t>
      </w:r>
      <w:r w:rsidRPr="008F1335">
        <w:t>ntifier</w:t>
      </w:r>
      <w:r w:rsidR="0024277A">
        <w:rPr>
          <w:lang w:val="vi-VN"/>
        </w:rPr>
        <w:t xml:space="preserve"> (Dịch vụ cơ bản thiết lập định danh)</w:t>
      </w:r>
    </w:p>
    <w:p w14:paraId="73ABA932" w14:textId="2F968020" w:rsidR="00B805F7" w:rsidRPr="00003228" w:rsidRDefault="00B805F7" w:rsidP="008F1335">
      <w:pPr>
        <w:pStyle w:val="Nidungvnbn"/>
        <w:rPr>
          <w:lang w:val="vi-VN"/>
        </w:rPr>
      </w:pPr>
      <w:r w:rsidRPr="008F1335">
        <w:t>MAC: Media Access Control</w:t>
      </w:r>
      <w:r w:rsidR="00003228">
        <w:rPr>
          <w:lang w:val="vi-VN"/>
        </w:rPr>
        <w:t xml:space="preserve"> (Địa chỉ MAC)</w:t>
      </w:r>
    </w:p>
    <w:p w14:paraId="1B86C5B3" w14:textId="09217671" w:rsidR="00B805F7" w:rsidRPr="00003228" w:rsidRDefault="00B805F7" w:rsidP="008F1335">
      <w:pPr>
        <w:pStyle w:val="Nidungvnbn"/>
        <w:rPr>
          <w:lang w:val="vi-VN"/>
        </w:rPr>
      </w:pPr>
      <w:r w:rsidRPr="008F1335">
        <w:t>WEP: Wired Equivalent Privacy</w:t>
      </w:r>
      <w:r w:rsidR="00003228">
        <w:rPr>
          <w:lang w:val="vi-VN"/>
        </w:rPr>
        <w:t xml:space="preserve"> (chuẩn bảo mật cơ bản nhất của mạng không dây)</w:t>
      </w:r>
    </w:p>
    <w:p w14:paraId="1C5B121C" w14:textId="2020CB63" w:rsidR="00B805F7" w:rsidRPr="00B313CB" w:rsidRDefault="00B805F7" w:rsidP="008F1335">
      <w:pPr>
        <w:pStyle w:val="Nidungvnbn"/>
        <w:rPr>
          <w:lang w:val="vi-VN"/>
        </w:rPr>
      </w:pPr>
      <w:r w:rsidRPr="008F1335">
        <w:lastRenderedPageBreak/>
        <w:t>TKIP: Temporal Key Integrity Protocol</w:t>
      </w:r>
      <w:r w:rsidR="00B313CB">
        <w:rPr>
          <w:lang w:val="vi-VN"/>
        </w:rPr>
        <w:t xml:space="preserve"> (</w:t>
      </w:r>
      <w:r w:rsidR="00B313CB" w:rsidRPr="00B313CB">
        <w:t>giao thức mã hóa cũ được giới thiệu với WPA để thay thế mã hóa WEP rất không an toàn vào thời điểm đó.</w:t>
      </w:r>
      <w:r w:rsidR="00B313CB">
        <w:rPr>
          <w:lang w:val="vi-VN"/>
        </w:rPr>
        <w:t>)</w:t>
      </w:r>
    </w:p>
    <w:p w14:paraId="6CD28AD8" w14:textId="2EA3E3B1" w:rsidR="00B805F7" w:rsidRPr="003E00E6" w:rsidRDefault="00B805F7" w:rsidP="008F1335">
      <w:pPr>
        <w:pStyle w:val="Nidungvnbn"/>
        <w:rPr>
          <w:lang w:val="vi-VN"/>
        </w:rPr>
      </w:pPr>
      <w:r w:rsidRPr="008F1335">
        <w:t>MIC: Message Integrity Check</w:t>
      </w:r>
      <w:r w:rsidR="003E00E6">
        <w:rPr>
          <w:lang w:val="vi-VN"/>
        </w:rPr>
        <w:t xml:space="preserve"> (</w:t>
      </w:r>
      <w:r w:rsidR="00CC0E72">
        <w:rPr>
          <w:lang w:val="vi-VN"/>
        </w:rPr>
        <w:t>đảm bảo cho dữ liệu không bị giả mạo</w:t>
      </w:r>
      <w:r w:rsidR="003E00E6">
        <w:rPr>
          <w:lang w:val="vi-VN"/>
        </w:rPr>
        <w:t>)</w:t>
      </w:r>
    </w:p>
    <w:p w14:paraId="6C60C725" w14:textId="03E74A82" w:rsidR="00791EED" w:rsidRPr="00CC0E72" w:rsidRDefault="00B805F7" w:rsidP="008F1335">
      <w:pPr>
        <w:pStyle w:val="Nidungvnbn"/>
        <w:rPr>
          <w:lang w:val="vi-VN"/>
        </w:rPr>
      </w:pPr>
      <w:r w:rsidRPr="008F1335">
        <w:t>WPA: Wireless Application Protocol</w:t>
      </w:r>
      <w:r w:rsidR="00CC0E72">
        <w:rPr>
          <w:lang w:val="vi-VN"/>
        </w:rPr>
        <w:t xml:space="preserve"> (chuẩn bảo mật mạng không dây)</w:t>
      </w:r>
    </w:p>
    <w:p w14:paraId="57C4CF60" w14:textId="77777777" w:rsidR="007E6AB9" w:rsidRPr="005D5C20" w:rsidRDefault="007E6AB9" w:rsidP="00291721">
      <w:pPr>
        <w:pStyle w:val="Nidungvnbn"/>
      </w:pPr>
    </w:p>
    <w:p w14:paraId="3454764F" w14:textId="77777777" w:rsidR="007E6AB9" w:rsidRDefault="007E6AB9">
      <w:pPr>
        <w:spacing w:after="200" w:line="276" w:lineRule="auto"/>
        <w:rPr>
          <w:sz w:val="26"/>
          <w:szCs w:val="26"/>
        </w:rPr>
      </w:pPr>
      <w:r>
        <w:rPr>
          <w:sz w:val="26"/>
          <w:szCs w:val="26"/>
        </w:rPr>
        <w:br w:type="page"/>
      </w:r>
    </w:p>
    <w:p w14:paraId="274B85C6" w14:textId="77777777" w:rsidR="007E6AB9" w:rsidRPr="007E6AB9" w:rsidRDefault="007B1A23" w:rsidP="00DC2276">
      <w:pPr>
        <w:pStyle w:val="Chng"/>
        <w:jc w:val="center"/>
      </w:pPr>
      <w:bookmarkStart w:id="5" w:name="_Toc91966003"/>
      <w:r>
        <w:lastRenderedPageBreak/>
        <w:t>DANH MỤC CÁC BẢNG BIỂU, HÌNH VẼ, ĐỒ THỊ</w:t>
      </w:r>
      <w:bookmarkEnd w:id="5"/>
    </w:p>
    <w:p w14:paraId="1757C4F0" w14:textId="77777777" w:rsidR="007E6AB9" w:rsidRPr="00791EED" w:rsidRDefault="00791EED" w:rsidP="00AF4505">
      <w:pPr>
        <w:spacing w:before="240" w:after="240" w:line="360" w:lineRule="auto"/>
        <w:rPr>
          <w:b/>
          <w:sz w:val="28"/>
        </w:rPr>
      </w:pPr>
      <w:r w:rsidRPr="00791EED">
        <w:rPr>
          <w:b/>
          <w:sz w:val="28"/>
        </w:rPr>
        <w:t>DANH MỤC HÌNH</w:t>
      </w:r>
    </w:p>
    <w:p w14:paraId="4BDC75DA" w14:textId="060F214D" w:rsidR="00D90D74" w:rsidRDefault="00E902F9">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"Caption,Hình,bảng biểu" \c </w:instrText>
      </w:r>
      <w:r>
        <w:rPr>
          <w:szCs w:val="26"/>
        </w:rPr>
        <w:fldChar w:fldCharType="separate"/>
      </w:r>
      <w:hyperlink w:anchor="_Toc91966079" w:history="1">
        <w:r w:rsidR="00D90D74" w:rsidRPr="00941C85">
          <w:rPr>
            <w:rStyle w:val="Hyperlink"/>
            <w:noProof/>
            <w:lang w:val="vi-VN"/>
          </w:rPr>
          <w:t>Hình 2.1. Mạng máy tính</w:t>
        </w:r>
        <w:r w:rsidR="00D90D74">
          <w:rPr>
            <w:noProof/>
            <w:webHidden/>
          </w:rPr>
          <w:tab/>
        </w:r>
        <w:r w:rsidR="00D90D74">
          <w:rPr>
            <w:noProof/>
            <w:webHidden/>
          </w:rPr>
          <w:fldChar w:fldCharType="begin"/>
        </w:r>
        <w:r w:rsidR="00D90D74">
          <w:rPr>
            <w:noProof/>
            <w:webHidden/>
          </w:rPr>
          <w:instrText xml:space="preserve"> PAGEREF _Toc91966079 \h </w:instrText>
        </w:r>
        <w:r w:rsidR="00D90D74">
          <w:rPr>
            <w:noProof/>
            <w:webHidden/>
          </w:rPr>
        </w:r>
        <w:r w:rsidR="00D90D74">
          <w:rPr>
            <w:noProof/>
            <w:webHidden/>
          </w:rPr>
          <w:fldChar w:fldCharType="separate"/>
        </w:r>
        <w:r w:rsidR="00D90D74">
          <w:rPr>
            <w:noProof/>
            <w:webHidden/>
          </w:rPr>
          <w:t>15</w:t>
        </w:r>
        <w:r w:rsidR="00D90D74">
          <w:rPr>
            <w:noProof/>
            <w:webHidden/>
          </w:rPr>
          <w:fldChar w:fldCharType="end"/>
        </w:r>
      </w:hyperlink>
    </w:p>
    <w:p w14:paraId="63A1F77F" w14:textId="003B273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0" w:history="1">
        <w:r w:rsidRPr="00941C85">
          <w:rPr>
            <w:rStyle w:val="Hyperlink"/>
            <w:noProof/>
            <w:lang w:val="vi-VN"/>
          </w:rPr>
          <w:t>Hình 2.2.</w:t>
        </w:r>
        <w:r>
          <w:rPr>
            <w:noProof/>
            <w:webHidden/>
          </w:rPr>
          <w:tab/>
        </w:r>
        <w:r>
          <w:rPr>
            <w:noProof/>
            <w:webHidden/>
          </w:rPr>
          <w:fldChar w:fldCharType="begin"/>
        </w:r>
        <w:r>
          <w:rPr>
            <w:noProof/>
            <w:webHidden/>
          </w:rPr>
          <w:instrText xml:space="preserve"> PAGEREF _Toc91966080 \h </w:instrText>
        </w:r>
        <w:r>
          <w:rPr>
            <w:noProof/>
            <w:webHidden/>
          </w:rPr>
        </w:r>
        <w:r>
          <w:rPr>
            <w:noProof/>
            <w:webHidden/>
          </w:rPr>
          <w:fldChar w:fldCharType="separate"/>
        </w:r>
        <w:r>
          <w:rPr>
            <w:noProof/>
            <w:webHidden/>
          </w:rPr>
          <w:t>20</w:t>
        </w:r>
        <w:r>
          <w:rPr>
            <w:noProof/>
            <w:webHidden/>
          </w:rPr>
          <w:fldChar w:fldCharType="end"/>
        </w:r>
      </w:hyperlink>
    </w:p>
    <w:p w14:paraId="57A0B208" w14:textId="159B833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1" w:history="1">
        <w:r w:rsidRPr="00941C85">
          <w:rPr>
            <w:rStyle w:val="Hyperlink"/>
            <w:noProof/>
            <w:lang w:val="vi-VN"/>
          </w:rPr>
          <w:t>Hình 2.3.</w:t>
        </w:r>
        <w:r>
          <w:rPr>
            <w:noProof/>
            <w:webHidden/>
          </w:rPr>
          <w:tab/>
        </w:r>
        <w:r>
          <w:rPr>
            <w:noProof/>
            <w:webHidden/>
          </w:rPr>
          <w:fldChar w:fldCharType="begin"/>
        </w:r>
        <w:r>
          <w:rPr>
            <w:noProof/>
            <w:webHidden/>
          </w:rPr>
          <w:instrText xml:space="preserve"> PAGEREF _Toc91966081 \h </w:instrText>
        </w:r>
        <w:r>
          <w:rPr>
            <w:noProof/>
            <w:webHidden/>
          </w:rPr>
        </w:r>
        <w:r>
          <w:rPr>
            <w:noProof/>
            <w:webHidden/>
          </w:rPr>
          <w:fldChar w:fldCharType="separate"/>
        </w:r>
        <w:r>
          <w:rPr>
            <w:noProof/>
            <w:webHidden/>
          </w:rPr>
          <w:t>21</w:t>
        </w:r>
        <w:r>
          <w:rPr>
            <w:noProof/>
            <w:webHidden/>
          </w:rPr>
          <w:fldChar w:fldCharType="end"/>
        </w:r>
      </w:hyperlink>
    </w:p>
    <w:p w14:paraId="4ADAB027" w14:textId="5E0060AD"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2" w:history="1">
        <w:r w:rsidRPr="00941C85">
          <w:rPr>
            <w:rStyle w:val="Hyperlink"/>
            <w:noProof/>
            <w:lang w:val="vi-VN"/>
          </w:rPr>
          <w:t>Hình 2.4.</w:t>
        </w:r>
        <w:r>
          <w:rPr>
            <w:noProof/>
            <w:webHidden/>
          </w:rPr>
          <w:tab/>
        </w:r>
        <w:r>
          <w:rPr>
            <w:noProof/>
            <w:webHidden/>
          </w:rPr>
          <w:fldChar w:fldCharType="begin"/>
        </w:r>
        <w:r>
          <w:rPr>
            <w:noProof/>
            <w:webHidden/>
          </w:rPr>
          <w:instrText xml:space="preserve"> PAGEREF _Toc91966082 \h </w:instrText>
        </w:r>
        <w:r>
          <w:rPr>
            <w:noProof/>
            <w:webHidden/>
          </w:rPr>
        </w:r>
        <w:r>
          <w:rPr>
            <w:noProof/>
            <w:webHidden/>
          </w:rPr>
          <w:fldChar w:fldCharType="separate"/>
        </w:r>
        <w:r>
          <w:rPr>
            <w:noProof/>
            <w:webHidden/>
          </w:rPr>
          <w:t>22</w:t>
        </w:r>
        <w:r>
          <w:rPr>
            <w:noProof/>
            <w:webHidden/>
          </w:rPr>
          <w:fldChar w:fldCharType="end"/>
        </w:r>
      </w:hyperlink>
    </w:p>
    <w:p w14:paraId="42A49A70" w14:textId="0C0A832C"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3" w:history="1">
        <w:r w:rsidRPr="00941C85">
          <w:rPr>
            <w:rStyle w:val="Hyperlink"/>
            <w:noProof/>
          </w:rPr>
          <w:t>Hình</w:t>
        </w:r>
        <w:r w:rsidRPr="00941C85">
          <w:rPr>
            <w:rStyle w:val="Hyperlink"/>
            <w:noProof/>
            <w:lang w:val="vi-VN"/>
          </w:rPr>
          <w:t xml:space="preserve"> 2.5.</w:t>
        </w:r>
        <w:r>
          <w:rPr>
            <w:noProof/>
            <w:webHidden/>
          </w:rPr>
          <w:tab/>
        </w:r>
        <w:r>
          <w:rPr>
            <w:noProof/>
            <w:webHidden/>
          </w:rPr>
          <w:fldChar w:fldCharType="begin"/>
        </w:r>
        <w:r>
          <w:rPr>
            <w:noProof/>
            <w:webHidden/>
          </w:rPr>
          <w:instrText xml:space="preserve"> PAGEREF _Toc91966083 \h </w:instrText>
        </w:r>
        <w:r>
          <w:rPr>
            <w:noProof/>
            <w:webHidden/>
          </w:rPr>
        </w:r>
        <w:r>
          <w:rPr>
            <w:noProof/>
            <w:webHidden/>
          </w:rPr>
          <w:fldChar w:fldCharType="separate"/>
        </w:r>
        <w:r>
          <w:rPr>
            <w:noProof/>
            <w:webHidden/>
          </w:rPr>
          <w:t>22</w:t>
        </w:r>
        <w:r>
          <w:rPr>
            <w:noProof/>
            <w:webHidden/>
          </w:rPr>
          <w:fldChar w:fldCharType="end"/>
        </w:r>
      </w:hyperlink>
    </w:p>
    <w:p w14:paraId="3FC5A576" w14:textId="18C76274"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4" w:history="1">
        <w:r w:rsidRPr="00941C85">
          <w:rPr>
            <w:rStyle w:val="Hyperlink"/>
            <w:noProof/>
          </w:rPr>
          <w:t>Hình</w:t>
        </w:r>
        <w:r w:rsidRPr="00941C85">
          <w:rPr>
            <w:rStyle w:val="Hyperlink"/>
            <w:noProof/>
            <w:lang w:val="vi-VN"/>
          </w:rPr>
          <w:t xml:space="preserve"> 2.6. AP</w:t>
        </w:r>
        <w:r>
          <w:rPr>
            <w:noProof/>
            <w:webHidden/>
          </w:rPr>
          <w:tab/>
        </w:r>
        <w:r>
          <w:rPr>
            <w:noProof/>
            <w:webHidden/>
          </w:rPr>
          <w:fldChar w:fldCharType="begin"/>
        </w:r>
        <w:r>
          <w:rPr>
            <w:noProof/>
            <w:webHidden/>
          </w:rPr>
          <w:instrText xml:space="preserve"> PAGEREF _Toc91966084 \h </w:instrText>
        </w:r>
        <w:r>
          <w:rPr>
            <w:noProof/>
            <w:webHidden/>
          </w:rPr>
        </w:r>
        <w:r>
          <w:rPr>
            <w:noProof/>
            <w:webHidden/>
          </w:rPr>
          <w:fldChar w:fldCharType="separate"/>
        </w:r>
        <w:r>
          <w:rPr>
            <w:noProof/>
            <w:webHidden/>
          </w:rPr>
          <w:t>31</w:t>
        </w:r>
        <w:r>
          <w:rPr>
            <w:noProof/>
            <w:webHidden/>
          </w:rPr>
          <w:fldChar w:fldCharType="end"/>
        </w:r>
      </w:hyperlink>
    </w:p>
    <w:p w14:paraId="1C69737D" w14:textId="303841AE"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5" w:history="1">
        <w:r w:rsidRPr="00941C85">
          <w:rPr>
            <w:rStyle w:val="Hyperlink"/>
            <w:noProof/>
          </w:rPr>
          <w:t>Hình</w:t>
        </w:r>
        <w:r w:rsidRPr="00941C85">
          <w:rPr>
            <w:rStyle w:val="Hyperlink"/>
            <w:noProof/>
            <w:lang w:val="vi-VN"/>
          </w:rPr>
          <w:t xml:space="preserve"> 2.7. Router AP</w:t>
        </w:r>
        <w:r>
          <w:rPr>
            <w:noProof/>
            <w:webHidden/>
          </w:rPr>
          <w:tab/>
        </w:r>
        <w:r>
          <w:rPr>
            <w:noProof/>
            <w:webHidden/>
          </w:rPr>
          <w:fldChar w:fldCharType="begin"/>
        </w:r>
        <w:r>
          <w:rPr>
            <w:noProof/>
            <w:webHidden/>
          </w:rPr>
          <w:instrText xml:space="preserve"> PAGEREF _Toc91966085 \h </w:instrText>
        </w:r>
        <w:r>
          <w:rPr>
            <w:noProof/>
            <w:webHidden/>
          </w:rPr>
        </w:r>
        <w:r>
          <w:rPr>
            <w:noProof/>
            <w:webHidden/>
          </w:rPr>
          <w:fldChar w:fldCharType="separate"/>
        </w:r>
        <w:r>
          <w:rPr>
            <w:noProof/>
            <w:webHidden/>
          </w:rPr>
          <w:t>31</w:t>
        </w:r>
        <w:r>
          <w:rPr>
            <w:noProof/>
            <w:webHidden/>
          </w:rPr>
          <w:fldChar w:fldCharType="end"/>
        </w:r>
      </w:hyperlink>
    </w:p>
    <w:p w14:paraId="1480512A" w14:textId="715F9684"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6" w:history="1">
        <w:r w:rsidRPr="00941C85">
          <w:rPr>
            <w:rStyle w:val="Hyperlink"/>
            <w:noProof/>
            <w:lang w:val="vi-VN"/>
          </w:rPr>
          <w:t>Hình 2.8. Card mạng không dây</w:t>
        </w:r>
        <w:r>
          <w:rPr>
            <w:noProof/>
            <w:webHidden/>
          </w:rPr>
          <w:tab/>
        </w:r>
        <w:r>
          <w:rPr>
            <w:noProof/>
            <w:webHidden/>
          </w:rPr>
          <w:fldChar w:fldCharType="begin"/>
        </w:r>
        <w:r>
          <w:rPr>
            <w:noProof/>
            <w:webHidden/>
          </w:rPr>
          <w:instrText xml:space="preserve"> PAGEREF _Toc91966086 \h </w:instrText>
        </w:r>
        <w:r>
          <w:rPr>
            <w:noProof/>
            <w:webHidden/>
          </w:rPr>
        </w:r>
        <w:r>
          <w:rPr>
            <w:noProof/>
            <w:webHidden/>
          </w:rPr>
          <w:fldChar w:fldCharType="separate"/>
        </w:r>
        <w:r>
          <w:rPr>
            <w:noProof/>
            <w:webHidden/>
          </w:rPr>
          <w:t>32</w:t>
        </w:r>
        <w:r>
          <w:rPr>
            <w:noProof/>
            <w:webHidden/>
          </w:rPr>
          <w:fldChar w:fldCharType="end"/>
        </w:r>
      </w:hyperlink>
    </w:p>
    <w:p w14:paraId="19B66811" w14:textId="4F80A2B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7" w:history="1">
        <w:r w:rsidRPr="00941C85">
          <w:rPr>
            <w:rStyle w:val="Hyperlink"/>
            <w:noProof/>
            <w:lang w:val="vi-VN"/>
          </w:rPr>
          <w:t>Hinh 2.9. Bridge không dây</w:t>
        </w:r>
        <w:r>
          <w:rPr>
            <w:noProof/>
            <w:webHidden/>
          </w:rPr>
          <w:tab/>
        </w:r>
        <w:r>
          <w:rPr>
            <w:noProof/>
            <w:webHidden/>
          </w:rPr>
          <w:fldChar w:fldCharType="begin"/>
        </w:r>
        <w:r>
          <w:rPr>
            <w:noProof/>
            <w:webHidden/>
          </w:rPr>
          <w:instrText xml:space="preserve"> PAGEREF _Toc91966087 \h </w:instrText>
        </w:r>
        <w:r>
          <w:rPr>
            <w:noProof/>
            <w:webHidden/>
          </w:rPr>
        </w:r>
        <w:r>
          <w:rPr>
            <w:noProof/>
            <w:webHidden/>
          </w:rPr>
          <w:fldChar w:fldCharType="separate"/>
        </w:r>
        <w:r>
          <w:rPr>
            <w:noProof/>
            <w:webHidden/>
          </w:rPr>
          <w:t>32</w:t>
        </w:r>
        <w:r>
          <w:rPr>
            <w:noProof/>
            <w:webHidden/>
          </w:rPr>
          <w:fldChar w:fldCharType="end"/>
        </w:r>
      </w:hyperlink>
    </w:p>
    <w:p w14:paraId="05C3034F" w14:textId="53E43F9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8" w:history="1">
        <w:r w:rsidRPr="00941C85">
          <w:rPr>
            <w:rStyle w:val="Hyperlink"/>
            <w:noProof/>
            <w:lang w:val="vi-VN"/>
          </w:rPr>
          <w:t>Hình 2.10. IBSS</w:t>
        </w:r>
        <w:r>
          <w:rPr>
            <w:noProof/>
            <w:webHidden/>
          </w:rPr>
          <w:tab/>
        </w:r>
        <w:r>
          <w:rPr>
            <w:noProof/>
            <w:webHidden/>
          </w:rPr>
          <w:fldChar w:fldCharType="begin"/>
        </w:r>
        <w:r>
          <w:rPr>
            <w:noProof/>
            <w:webHidden/>
          </w:rPr>
          <w:instrText xml:space="preserve"> PAGEREF _Toc91966088 \h </w:instrText>
        </w:r>
        <w:r>
          <w:rPr>
            <w:noProof/>
            <w:webHidden/>
          </w:rPr>
        </w:r>
        <w:r>
          <w:rPr>
            <w:noProof/>
            <w:webHidden/>
          </w:rPr>
          <w:fldChar w:fldCharType="separate"/>
        </w:r>
        <w:r>
          <w:rPr>
            <w:noProof/>
            <w:webHidden/>
          </w:rPr>
          <w:t>34</w:t>
        </w:r>
        <w:r>
          <w:rPr>
            <w:noProof/>
            <w:webHidden/>
          </w:rPr>
          <w:fldChar w:fldCharType="end"/>
        </w:r>
      </w:hyperlink>
    </w:p>
    <w:p w14:paraId="2562AAD8" w14:textId="22C1057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89" w:history="1">
        <w:r w:rsidRPr="00941C85">
          <w:rPr>
            <w:rStyle w:val="Hyperlink"/>
            <w:noProof/>
            <w:lang w:val="vi-VN"/>
          </w:rPr>
          <w:t>Hình 2.11. BSS</w:t>
        </w:r>
        <w:r>
          <w:rPr>
            <w:noProof/>
            <w:webHidden/>
          </w:rPr>
          <w:tab/>
        </w:r>
        <w:r>
          <w:rPr>
            <w:noProof/>
            <w:webHidden/>
          </w:rPr>
          <w:fldChar w:fldCharType="begin"/>
        </w:r>
        <w:r>
          <w:rPr>
            <w:noProof/>
            <w:webHidden/>
          </w:rPr>
          <w:instrText xml:space="preserve"> PAGEREF _Toc91966089 \h </w:instrText>
        </w:r>
        <w:r>
          <w:rPr>
            <w:noProof/>
            <w:webHidden/>
          </w:rPr>
        </w:r>
        <w:r>
          <w:rPr>
            <w:noProof/>
            <w:webHidden/>
          </w:rPr>
          <w:fldChar w:fldCharType="separate"/>
        </w:r>
        <w:r>
          <w:rPr>
            <w:noProof/>
            <w:webHidden/>
          </w:rPr>
          <w:t>34</w:t>
        </w:r>
        <w:r>
          <w:rPr>
            <w:noProof/>
            <w:webHidden/>
          </w:rPr>
          <w:fldChar w:fldCharType="end"/>
        </w:r>
      </w:hyperlink>
    </w:p>
    <w:p w14:paraId="5540DC56" w14:textId="6EF9E376"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0" w:history="1">
        <w:r w:rsidRPr="00941C85">
          <w:rPr>
            <w:rStyle w:val="Hyperlink"/>
            <w:noProof/>
            <w:lang w:val="vi-VN"/>
          </w:rPr>
          <w:t>Hình 2.12. BSS(tt)</w:t>
        </w:r>
        <w:r>
          <w:rPr>
            <w:noProof/>
            <w:webHidden/>
          </w:rPr>
          <w:tab/>
        </w:r>
        <w:r>
          <w:rPr>
            <w:noProof/>
            <w:webHidden/>
          </w:rPr>
          <w:fldChar w:fldCharType="begin"/>
        </w:r>
        <w:r>
          <w:rPr>
            <w:noProof/>
            <w:webHidden/>
          </w:rPr>
          <w:instrText xml:space="preserve"> PAGEREF _Toc91966090 \h </w:instrText>
        </w:r>
        <w:r>
          <w:rPr>
            <w:noProof/>
            <w:webHidden/>
          </w:rPr>
        </w:r>
        <w:r>
          <w:rPr>
            <w:noProof/>
            <w:webHidden/>
          </w:rPr>
          <w:fldChar w:fldCharType="separate"/>
        </w:r>
        <w:r>
          <w:rPr>
            <w:noProof/>
            <w:webHidden/>
          </w:rPr>
          <w:t>35</w:t>
        </w:r>
        <w:r>
          <w:rPr>
            <w:noProof/>
            <w:webHidden/>
          </w:rPr>
          <w:fldChar w:fldCharType="end"/>
        </w:r>
      </w:hyperlink>
    </w:p>
    <w:p w14:paraId="3451AE1A" w14:textId="71BED14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1" w:history="1">
        <w:r w:rsidRPr="00941C85">
          <w:rPr>
            <w:rStyle w:val="Hyperlink"/>
            <w:noProof/>
            <w:lang w:val="vi-VN"/>
          </w:rPr>
          <w:t>Hình 2.13. BSS(tt)</w:t>
        </w:r>
        <w:r>
          <w:rPr>
            <w:noProof/>
            <w:webHidden/>
          </w:rPr>
          <w:tab/>
        </w:r>
        <w:r>
          <w:rPr>
            <w:noProof/>
            <w:webHidden/>
          </w:rPr>
          <w:fldChar w:fldCharType="begin"/>
        </w:r>
        <w:r>
          <w:rPr>
            <w:noProof/>
            <w:webHidden/>
          </w:rPr>
          <w:instrText xml:space="preserve"> PAGEREF _Toc91966091 \h </w:instrText>
        </w:r>
        <w:r>
          <w:rPr>
            <w:noProof/>
            <w:webHidden/>
          </w:rPr>
        </w:r>
        <w:r>
          <w:rPr>
            <w:noProof/>
            <w:webHidden/>
          </w:rPr>
          <w:fldChar w:fldCharType="separate"/>
        </w:r>
        <w:r>
          <w:rPr>
            <w:noProof/>
            <w:webHidden/>
          </w:rPr>
          <w:t>36</w:t>
        </w:r>
        <w:r>
          <w:rPr>
            <w:noProof/>
            <w:webHidden/>
          </w:rPr>
          <w:fldChar w:fldCharType="end"/>
        </w:r>
      </w:hyperlink>
    </w:p>
    <w:p w14:paraId="3C90F3A3" w14:textId="03FDE8AE"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2" w:history="1">
        <w:r w:rsidRPr="00941C85">
          <w:rPr>
            <w:rStyle w:val="Hyperlink"/>
            <w:noProof/>
            <w:lang w:val="vi-VN"/>
          </w:rPr>
          <w:t>Hình 2.14. DS</w:t>
        </w:r>
        <w:r>
          <w:rPr>
            <w:noProof/>
            <w:webHidden/>
          </w:rPr>
          <w:tab/>
        </w:r>
        <w:r>
          <w:rPr>
            <w:noProof/>
            <w:webHidden/>
          </w:rPr>
          <w:fldChar w:fldCharType="begin"/>
        </w:r>
        <w:r>
          <w:rPr>
            <w:noProof/>
            <w:webHidden/>
          </w:rPr>
          <w:instrText xml:space="preserve"> PAGEREF _Toc91966092 \h </w:instrText>
        </w:r>
        <w:r>
          <w:rPr>
            <w:noProof/>
            <w:webHidden/>
          </w:rPr>
        </w:r>
        <w:r>
          <w:rPr>
            <w:noProof/>
            <w:webHidden/>
          </w:rPr>
          <w:fldChar w:fldCharType="separate"/>
        </w:r>
        <w:r>
          <w:rPr>
            <w:noProof/>
            <w:webHidden/>
          </w:rPr>
          <w:t>37</w:t>
        </w:r>
        <w:r>
          <w:rPr>
            <w:noProof/>
            <w:webHidden/>
          </w:rPr>
          <w:fldChar w:fldCharType="end"/>
        </w:r>
      </w:hyperlink>
    </w:p>
    <w:p w14:paraId="1FDF860A" w14:textId="7980621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3" w:history="1">
        <w:r w:rsidRPr="00941C85">
          <w:rPr>
            <w:rStyle w:val="Hyperlink"/>
            <w:noProof/>
            <w:lang w:val="vi-VN"/>
          </w:rPr>
          <w:t>Hình 2.15. DS(tt)</w:t>
        </w:r>
        <w:r>
          <w:rPr>
            <w:noProof/>
            <w:webHidden/>
          </w:rPr>
          <w:tab/>
        </w:r>
        <w:r>
          <w:rPr>
            <w:noProof/>
            <w:webHidden/>
          </w:rPr>
          <w:fldChar w:fldCharType="begin"/>
        </w:r>
        <w:r>
          <w:rPr>
            <w:noProof/>
            <w:webHidden/>
          </w:rPr>
          <w:instrText xml:space="preserve"> PAGEREF _Toc91966093 \h </w:instrText>
        </w:r>
        <w:r>
          <w:rPr>
            <w:noProof/>
            <w:webHidden/>
          </w:rPr>
        </w:r>
        <w:r>
          <w:rPr>
            <w:noProof/>
            <w:webHidden/>
          </w:rPr>
          <w:fldChar w:fldCharType="separate"/>
        </w:r>
        <w:r>
          <w:rPr>
            <w:noProof/>
            <w:webHidden/>
          </w:rPr>
          <w:t>37</w:t>
        </w:r>
        <w:r>
          <w:rPr>
            <w:noProof/>
            <w:webHidden/>
          </w:rPr>
          <w:fldChar w:fldCharType="end"/>
        </w:r>
      </w:hyperlink>
    </w:p>
    <w:p w14:paraId="5D25EE98" w14:textId="38A766EE"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4" w:history="1">
        <w:r w:rsidRPr="00941C85">
          <w:rPr>
            <w:rStyle w:val="Hyperlink"/>
            <w:noProof/>
            <w:lang w:val="vi-VN"/>
          </w:rPr>
          <w:t>Hình 2.16. ESS</w:t>
        </w:r>
        <w:r>
          <w:rPr>
            <w:noProof/>
            <w:webHidden/>
          </w:rPr>
          <w:tab/>
        </w:r>
        <w:r>
          <w:rPr>
            <w:noProof/>
            <w:webHidden/>
          </w:rPr>
          <w:fldChar w:fldCharType="begin"/>
        </w:r>
        <w:r>
          <w:rPr>
            <w:noProof/>
            <w:webHidden/>
          </w:rPr>
          <w:instrText xml:space="preserve"> PAGEREF _Toc91966094 \h </w:instrText>
        </w:r>
        <w:r>
          <w:rPr>
            <w:noProof/>
            <w:webHidden/>
          </w:rPr>
        </w:r>
        <w:r>
          <w:rPr>
            <w:noProof/>
            <w:webHidden/>
          </w:rPr>
          <w:fldChar w:fldCharType="separate"/>
        </w:r>
        <w:r>
          <w:rPr>
            <w:noProof/>
            <w:webHidden/>
          </w:rPr>
          <w:t>39</w:t>
        </w:r>
        <w:r>
          <w:rPr>
            <w:noProof/>
            <w:webHidden/>
          </w:rPr>
          <w:fldChar w:fldCharType="end"/>
        </w:r>
      </w:hyperlink>
    </w:p>
    <w:p w14:paraId="133F2991" w14:textId="03DF34B4"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5" w:history="1">
        <w:r w:rsidRPr="00941C85">
          <w:rPr>
            <w:rStyle w:val="Hyperlink"/>
            <w:noProof/>
            <w:lang w:val="vi-VN"/>
          </w:rPr>
          <w:t>Hình 2.17. MBSS</w:t>
        </w:r>
        <w:r>
          <w:rPr>
            <w:noProof/>
            <w:webHidden/>
          </w:rPr>
          <w:tab/>
        </w:r>
        <w:r>
          <w:rPr>
            <w:noProof/>
            <w:webHidden/>
          </w:rPr>
          <w:fldChar w:fldCharType="begin"/>
        </w:r>
        <w:r>
          <w:rPr>
            <w:noProof/>
            <w:webHidden/>
          </w:rPr>
          <w:instrText xml:space="preserve"> PAGEREF _Toc91966095 \h </w:instrText>
        </w:r>
        <w:r>
          <w:rPr>
            <w:noProof/>
            <w:webHidden/>
          </w:rPr>
        </w:r>
        <w:r>
          <w:rPr>
            <w:noProof/>
            <w:webHidden/>
          </w:rPr>
          <w:fldChar w:fldCharType="separate"/>
        </w:r>
        <w:r>
          <w:rPr>
            <w:noProof/>
            <w:webHidden/>
          </w:rPr>
          <w:t>40</w:t>
        </w:r>
        <w:r>
          <w:rPr>
            <w:noProof/>
            <w:webHidden/>
          </w:rPr>
          <w:fldChar w:fldCharType="end"/>
        </w:r>
      </w:hyperlink>
    </w:p>
    <w:p w14:paraId="792A6C2D" w14:textId="6B6A68DF"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6" w:history="1">
        <w:r w:rsidRPr="00941C85">
          <w:rPr>
            <w:rStyle w:val="Hyperlink"/>
            <w:noProof/>
          </w:rPr>
          <w:t>Hình 2.18. Bộ lặp</w:t>
        </w:r>
        <w:r>
          <w:rPr>
            <w:noProof/>
            <w:webHidden/>
          </w:rPr>
          <w:tab/>
        </w:r>
        <w:r>
          <w:rPr>
            <w:noProof/>
            <w:webHidden/>
          </w:rPr>
          <w:fldChar w:fldCharType="begin"/>
        </w:r>
        <w:r>
          <w:rPr>
            <w:noProof/>
            <w:webHidden/>
          </w:rPr>
          <w:instrText xml:space="preserve"> PAGEREF _Toc91966096 \h </w:instrText>
        </w:r>
        <w:r>
          <w:rPr>
            <w:noProof/>
            <w:webHidden/>
          </w:rPr>
        </w:r>
        <w:r>
          <w:rPr>
            <w:noProof/>
            <w:webHidden/>
          </w:rPr>
          <w:fldChar w:fldCharType="separate"/>
        </w:r>
        <w:r>
          <w:rPr>
            <w:noProof/>
            <w:webHidden/>
          </w:rPr>
          <w:t>41</w:t>
        </w:r>
        <w:r>
          <w:rPr>
            <w:noProof/>
            <w:webHidden/>
          </w:rPr>
          <w:fldChar w:fldCharType="end"/>
        </w:r>
      </w:hyperlink>
    </w:p>
    <w:p w14:paraId="6B84E5A5" w14:textId="24D73DE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7" w:history="1">
        <w:r w:rsidRPr="00941C85">
          <w:rPr>
            <w:rStyle w:val="Hyperlink"/>
            <w:noProof/>
            <w:lang w:val="vi-VN"/>
          </w:rPr>
          <w:t>Hình 2.19. Cầu nối dành cho Làm việc nhóm</w:t>
        </w:r>
        <w:r>
          <w:rPr>
            <w:noProof/>
            <w:webHidden/>
          </w:rPr>
          <w:tab/>
        </w:r>
        <w:r>
          <w:rPr>
            <w:noProof/>
            <w:webHidden/>
          </w:rPr>
          <w:fldChar w:fldCharType="begin"/>
        </w:r>
        <w:r>
          <w:rPr>
            <w:noProof/>
            <w:webHidden/>
          </w:rPr>
          <w:instrText xml:space="preserve"> PAGEREF _Toc91966097 \h </w:instrText>
        </w:r>
        <w:r>
          <w:rPr>
            <w:noProof/>
            <w:webHidden/>
          </w:rPr>
        </w:r>
        <w:r>
          <w:rPr>
            <w:noProof/>
            <w:webHidden/>
          </w:rPr>
          <w:fldChar w:fldCharType="separate"/>
        </w:r>
        <w:r>
          <w:rPr>
            <w:noProof/>
            <w:webHidden/>
          </w:rPr>
          <w:t>42</w:t>
        </w:r>
        <w:r>
          <w:rPr>
            <w:noProof/>
            <w:webHidden/>
          </w:rPr>
          <w:fldChar w:fldCharType="end"/>
        </w:r>
      </w:hyperlink>
    </w:p>
    <w:p w14:paraId="646AC8F9" w14:textId="0DAED55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8" w:history="1">
        <w:r w:rsidRPr="00941C85">
          <w:rPr>
            <w:rStyle w:val="Hyperlink"/>
            <w:noProof/>
            <w:lang w:val="vi-VN"/>
          </w:rPr>
          <w:t>Hình 2.20. Cầu nối dành cho Ngoài trời</w:t>
        </w:r>
        <w:r>
          <w:rPr>
            <w:noProof/>
            <w:webHidden/>
          </w:rPr>
          <w:tab/>
        </w:r>
        <w:r>
          <w:rPr>
            <w:noProof/>
            <w:webHidden/>
          </w:rPr>
          <w:fldChar w:fldCharType="begin"/>
        </w:r>
        <w:r>
          <w:rPr>
            <w:noProof/>
            <w:webHidden/>
          </w:rPr>
          <w:instrText xml:space="preserve"> PAGEREF _Toc91966098 \h </w:instrText>
        </w:r>
        <w:r>
          <w:rPr>
            <w:noProof/>
            <w:webHidden/>
          </w:rPr>
        </w:r>
        <w:r>
          <w:rPr>
            <w:noProof/>
            <w:webHidden/>
          </w:rPr>
          <w:fldChar w:fldCharType="separate"/>
        </w:r>
        <w:r>
          <w:rPr>
            <w:noProof/>
            <w:webHidden/>
          </w:rPr>
          <w:t>43</w:t>
        </w:r>
        <w:r>
          <w:rPr>
            <w:noProof/>
            <w:webHidden/>
          </w:rPr>
          <w:fldChar w:fldCharType="end"/>
        </w:r>
      </w:hyperlink>
    </w:p>
    <w:p w14:paraId="6FACF728" w14:textId="7D551EA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099" w:history="1">
        <w:r w:rsidRPr="00941C85">
          <w:rPr>
            <w:rStyle w:val="Hyperlink"/>
            <w:noProof/>
            <w:lang w:val="vi-VN"/>
          </w:rPr>
          <w:t xml:space="preserve">Hình 2.21. Cầu nối dành cho </w:t>
        </w:r>
        <w:r w:rsidRPr="00941C85">
          <w:rPr>
            <w:rStyle w:val="Hyperlink"/>
            <w:noProof/>
          </w:rPr>
          <w:t>Ngoài</w:t>
        </w:r>
        <w:r w:rsidRPr="00941C85">
          <w:rPr>
            <w:rStyle w:val="Hyperlink"/>
            <w:noProof/>
            <w:lang w:val="vi-VN"/>
          </w:rPr>
          <w:t xml:space="preserve"> trời(tt)</w:t>
        </w:r>
        <w:r>
          <w:rPr>
            <w:noProof/>
            <w:webHidden/>
          </w:rPr>
          <w:tab/>
        </w:r>
        <w:r>
          <w:rPr>
            <w:noProof/>
            <w:webHidden/>
          </w:rPr>
          <w:fldChar w:fldCharType="begin"/>
        </w:r>
        <w:r>
          <w:rPr>
            <w:noProof/>
            <w:webHidden/>
          </w:rPr>
          <w:instrText xml:space="preserve"> PAGEREF _Toc91966099 \h </w:instrText>
        </w:r>
        <w:r>
          <w:rPr>
            <w:noProof/>
            <w:webHidden/>
          </w:rPr>
        </w:r>
        <w:r>
          <w:rPr>
            <w:noProof/>
            <w:webHidden/>
          </w:rPr>
          <w:fldChar w:fldCharType="separate"/>
        </w:r>
        <w:r>
          <w:rPr>
            <w:noProof/>
            <w:webHidden/>
          </w:rPr>
          <w:t>44</w:t>
        </w:r>
        <w:r>
          <w:rPr>
            <w:noProof/>
            <w:webHidden/>
          </w:rPr>
          <w:fldChar w:fldCharType="end"/>
        </w:r>
      </w:hyperlink>
    </w:p>
    <w:p w14:paraId="5992BFA7" w14:textId="1446A08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0" w:history="1">
        <w:r w:rsidRPr="00941C85">
          <w:rPr>
            <w:rStyle w:val="Hyperlink"/>
            <w:noProof/>
          </w:rPr>
          <w:t>Hình</w:t>
        </w:r>
        <w:r w:rsidRPr="00941C85">
          <w:rPr>
            <w:rStyle w:val="Hyperlink"/>
            <w:noProof/>
            <w:lang w:val="vi-VN"/>
          </w:rPr>
          <w:t xml:space="preserve"> 3.1.1. Mô hình luận lý tổng quát</w:t>
        </w:r>
        <w:r>
          <w:rPr>
            <w:noProof/>
            <w:webHidden/>
          </w:rPr>
          <w:tab/>
        </w:r>
        <w:r>
          <w:rPr>
            <w:noProof/>
            <w:webHidden/>
          </w:rPr>
          <w:fldChar w:fldCharType="begin"/>
        </w:r>
        <w:r>
          <w:rPr>
            <w:noProof/>
            <w:webHidden/>
          </w:rPr>
          <w:instrText xml:space="preserve"> PAGEREF _Toc91966100 \h </w:instrText>
        </w:r>
        <w:r>
          <w:rPr>
            <w:noProof/>
            <w:webHidden/>
          </w:rPr>
        </w:r>
        <w:r>
          <w:rPr>
            <w:noProof/>
            <w:webHidden/>
          </w:rPr>
          <w:fldChar w:fldCharType="separate"/>
        </w:r>
        <w:r>
          <w:rPr>
            <w:noProof/>
            <w:webHidden/>
          </w:rPr>
          <w:t>53</w:t>
        </w:r>
        <w:r>
          <w:rPr>
            <w:noProof/>
            <w:webHidden/>
          </w:rPr>
          <w:fldChar w:fldCharType="end"/>
        </w:r>
      </w:hyperlink>
    </w:p>
    <w:p w14:paraId="6DCF48E6" w14:textId="1C4AFF37"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1" w:history="1">
        <w:r w:rsidRPr="00941C85">
          <w:rPr>
            <w:rStyle w:val="Hyperlink"/>
            <w:noProof/>
            <w:lang w:val="vi-VN"/>
          </w:rPr>
          <w:t>Hình 3.1.2. Chi tiết mô hình luận lý Internet ISP</w:t>
        </w:r>
        <w:r>
          <w:rPr>
            <w:noProof/>
            <w:webHidden/>
          </w:rPr>
          <w:tab/>
        </w:r>
        <w:r>
          <w:rPr>
            <w:noProof/>
            <w:webHidden/>
          </w:rPr>
          <w:fldChar w:fldCharType="begin"/>
        </w:r>
        <w:r>
          <w:rPr>
            <w:noProof/>
            <w:webHidden/>
          </w:rPr>
          <w:instrText xml:space="preserve"> PAGEREF _Toc91966101 \h </w:instrText>
        </w:r>
        <w:r>
          <w:rPr>
            <w:noProof/>
            <w:webHidden/>
          </w:rPr>
        </w:r>
        <w:r>
          <w:rPr>
            <w:noProof/>
            <w:webHidden/>
          </w:rPr>
          <w:fldChar w:fldCharType="separate"/>
        </w:r>
        <w:r>
          <w:rPr>
            <w:noProof/>
            <w:webHidden/>
          </w:rPr>
          <w:t>54</w:t>
        </w:r>
        <w:r>
          <w:rPr>
            <w:noProof/>
            <w:webHidden/>
          </w:rPr>
          <w:fldChar w:fldCharType="end"/>
        </w:r>
      </w:hyperlink>
    </w:p>
    <w:p w14:paraId="442C9A96" w14:textId="3F4B58E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2" w:history="1">
        <w:r w:rsidRPr="00941C85">
          <w:rPr>
            <w:rStyle w:val="Hyperlink"/>
            <w:noProof/>
            <w:lang w:val="vi-VN"/>
          </w:rPr>
          <w:t>Hình 3.1.3. Mô hình luận lý Modem, Router Mobifone và MLSMobifone</w:t>
        </w:r>
        <w:r>
          <w:rPr>
            <w:noProof/>
            <w:webHidden/>
          </w:rPr>
          <w:tab/>
        </w:r>
        <w:r>
          <w:rPr>
            <w:noProof/>
            <w:webHidden/>
          </w:rPr>
          <w:fldChar w:fldCharType="begin"/>
        </w:r>
        <w:r>
          <w:rPr>
            <w:noProof/>
            <w:webHidden/>
          </w:rPr>
          <w:instrText xml:space="preserve"> PAGEREF _Toc91966102 \h </w:instrText>
        </w:r>
        <w:r>
          <w:rPr>
            <w:noProof/>
            <w:webHidden/>
          </w:rPr>
        </w:r>
        <w:r>
          <w:rPr>
            <w:noProof/>
            <w:webHidden/>
          </w:rPr>
          <w:fldChar w:fldCharType="separate"/>
        </w:r>
        <w:r>
          <w:rPr>
            <w:noProof/>
            <w:webHidden/>
          </w:rPr>
          <w:t>54</w:t>
        </w:r>
        <w:r>
          <w:rPr>
            <w:noProof/>
            <w:webHidden/>
          </w:rPr>
          <w:fldChar w:fldCharType="end"/>
        </w:r>
      </w:hyperlink>
    </w:p>
    <w:p w14:paraId="7E335038" w14:textId="6114D80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3" w:history="1">
        <w:r w:rsidRPr="00941C85">
          <w:rPr>
            <w:rStyle w:val="Hyperlink"/>
            <w:noProof/>
            <w:lang w:val="vi-VN"/>
          </w:rPr>
          <w:t>Hình 3.1.4. Chi tiết mô hình luận lý tầng 1</w:t>
        </w:r>
        <w:r>
          <w:rPr>
            <w:noProof/>
            <w:webHidden/>
          </w:rPr>
          <w:tab/>
        </w:r>
        <w:r>
          <w:rPr>
            <w:noProof/>
            <w:webHidden/>
          </w:rPr>
          <w:fldChar w:fldCharType="begin"/>
        </w:r>
        <w:r>
          <w:rPr>
            <w:noProof/>
            <w:webHidden/>
          </w:rPr>
          <w:instrText xml:space="preserve"> PAGEREF _Toc91966103 \h </w:instrText>
        </w:r>
        <w:r>
          <w:rPr>
            <w:noProof/>
            <w:webHidden/>
          </w:rPr>
        </w:r>
        <w:r>
          <w:rPr>
            <w:noProof/>
            <w:webHidden/>
          </w:rPr>
          <w:fldChar w:fldCharType="separate"/>
        </w:r>
        <w:r>
          <w:rPr>
            <w:noProof/>
            <w:webHidden/>
          </w:rPr>
          <w:t>55</w:t>
        </w:r>
        <w:r>
          <w:rPr>
            <w:noProof/>
            <w:webHidden/>
          </w:rPr>
          <w:fldChar w:fldCharType="end"/>
        </w:r>
      </w:hyperlink>
    </w:p>
    <w:p w14:paraId="11996B7C" w14:textId="5E60E7A6"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4" w:history="1">
        <w:r w:rsidRPr="00941C85">
          <w:rPr>
            <w:rStyle w:val="Hyperlink"/>
            <w:noProof/>
            <w:lang w:val="vi-VN"/>
          </w:rPr>
          <w:t>Hình 3.1.5. Chi tiết mô hình luận lý tầng 2</w:t>
        </w:r>
        <w:r>
          <w:rPr>
            <w:noProof/>
            <w:webHidden/>
          </w:rPr>
          <w:tab/>
        </w:r>
        <w:r>
          <w:rPr>
            <w:noProof/>
            <w:webHidden/>
          </w:rPr>
          <w:fldChar w:fldCharType="begin"/>
        </w:r>
        <w:r>
          <w:rPr>
            <w:noProof/>
            <w:webHidden/>
          </w:rPr>
          <w:instrText xml:space="preserve"> PAGEREF _Toc91966104 \h </w:instrText>
        </w:r>
        <w:r>
          <w:rPr>
            <w:noProof/>
            <w:webHidden/>
          </w:rPr>
        </w:r>
        <w:r>
          <w:rPr>
            <w:noProof/>
            <w:webHidden/>
          </w:rPr>
          <w:fldChar w:fldCharType="separate"/>
        </w:r>
        <w:r>
          <w:rPr>
            <w:noProof/>
            <w:webHidden/>
          </w:rPr>
          <w:t>55</w:t>
        </w:r>
        <w:r>
          <w:rPr>
            <w:noProof/>
            <w:webHidden/>
          </w:rPr>
          <w:fldChar w:fldCharType="end"/>
        </w:r>
      </w:hyperlink>
    </w:p>
    <w:p w14:paraId="45BD2054" w14:textId="3E9D7ECC"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5" w:history="1">
        <w:r w:rsidRPr="00941C85">
          <w:rPr>
            <w:rStyle w:val="Hyperlink"/>
            <w:noProof/>
            <w:lang w:val="vi-VN"/>
          </w:rPr>
          <w:t>Hình 3.1.6. Chi tiết mô hình luận lý tầng 3</w:t>
        </w:r>
        <w:r>
          <w:rPr>
            <w:noProof/>
            <w:webHidden/>
          </w:rPr>
          <w:tab/>
        </w:r>
        <w:r>
          <w:rPr>
            <w:noProof/>
            <w:webHidden/>
          </w:rPr>
          <w:fldChar w:fldCharType="begin"/>
        </w:r>
        <w:r>
          <w:rPr>
            <w:noProof/>
            <w:webHidden/>
          </w:rPr>
          <w:instrText xml:space="preserve"> PAGEREF _Toc91966105 \h </w:instrText>
        </w:r>
        <w:r>
          <w:rPr>
            <w:noProof/>
            <w:webHidden/>
          </w:rPr>
        </w:r>
        <w:r>
          <w:rPr>
            <w:noProof/>
            <w:webHidden/>
          </w:rPr>
          <w:fldChar w:fldCharType="separate"/>
        </w:r>
        <w:r>
          <w:rPr>
            <w:noProof/>
            <w:webHidden/>
          </w:rPr>
          <w:t>55</w:t>
        </w:r>
        <w:r>
          <w:rPr>
            <w:noProof/>
            <w:webHidden/>
          </w:rPr>
          <w:fldChar w:fldCharType="end"/>
        </w:r>
      </w:hyperlink>
    </w:p>
    <w:p w14:paraId="038E1DC5" w14:textId="1BD78A5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6" w:history="1">
        <w:r w:rsidRPr="00941C85">
          <w:rPr>
            <w:rStyle w:val="Hyperlink"/>
            <w:noProof/>
          </w:rPr>
          <w:t>Hình</w:t>
        </w:r>
        <w:r w:rsidRPr="00941C85">
          <w:rPr>
            <w:rStyle w:val="Hyperlink"/>
            <w:noProof/>
            <w:lang w:val="vi-VN"/>
          </w:rPr>
          <w:t xml:space="preserve"> 3.1.7. Mô hình vật lý tổng quát</w:t>
        </w:r>
        <w:r>
          <w:rPr>
            <w:noProof/>
            <w:webHidden/>
          </w:rPr>
          <w:tab/>
        </w:r>
        <w:r>
          <w:rPr>
            <w:noProof/>
            <w:webHidden/>
          </w:rPr>
          <w:fldChar w:fldCharType="begin"/>
        </w:r>
        <w:r>
          <w:rPr>
            <w:noProof/>
            <w:webHidden/>
          </w:rPr>
          <w:instrText xml:space="preserve"> PAGEREF _Toc91966106 \h </w:instrText>
        </w:r>
        <w:r>
          <w:rPr>
            <w:noProof/>
            <w:webHidden/>
          </w:rPr>
        </w:r>
        <w:r>
          <w:rPr>
            <w:noProof/>
            <w:webHidden/>
          </w:rPr>
          <w:fldChar w:fldCharType="separate"/>
        </w:r>
        <w:r>
          <w:rPr>
            <w:noProof/>
            <w:webHidden/>
          </w:rPr>
          <w:t>56</w:t>
        </w:r>
        <w:r>
          <w:rPr>
            <w:noProof/>
            <w:webHidden/>
          </w:rPr>
          <w:fldChar w:fldCharType="end"/>
        </w:r>
      </w:hyperlink>
    </w:p>
    <w:p w14:paraId="7E18CD94" w14:textId="5A343D41"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7" w:history="1">
        <w:r w:rsidRPr="00941C85">
          <w:rPr>
            <w:rStyle w:val="Hyperlink"/>
            <w:noProof/>
          </w:rPr>
          <w:t>Hình</w:t>
        </w:r>
        <w:r w:rsidRPr="00941C85">
          <w:rPr>
            <w:rStyle w:val="Hyperlink"/>
            <w:noProof/>
            <w:lang w:val="vi-VN"/>
          </w:rPr>
          <w:t xml:space="preserve"> 3.1.8. Chi tiết mô hình vật lý tầng 1</w:t>
        </w:r>
        <w:r>
          <w:rPr>
            <w:noProof/>
            <w:webHidden/>
          </w:rPr>
          <w:tab/>
        </w:r>
        <w:r>
          <w:rPr>
            <w:noProof/>
            <w:webHidden/>
          </w:rPr>
          <w:fldChar w:fldCharType="begin"/>
        </w:r>
        <w:r>
          <w:rPr>
            <w:noProof/>
            <w:webHidden/>
          </w:rPr>
          <w:instrText xml:space="preserve"> PAGEREF _Toc91966107 \h </w:instrText>
        </w:r>
        <w:r>
          <w:rPr>
            <w:noProof/>
            <w:webHidden/>
          </w:rPr>
        </w:r>
        <w:r>
          <w:rPr>
            <w:noProof/>
            <w:webHidden/>
          </w:rPr>
          <w:fldChar w:fldCharType="separate"/>
        </w:r>
        <w:r>
          <w:rPr>
            <w:noProof/>
            <w:webHidden/>
          </w:rPr>
          <w:t>56</w:t>
        </w:r>
        <w:r>
          <w:rPr>
            <w:noProof/>
            <w:webHidden/>
          </w:rPr>
          <w:fldChar w:fldCharType="end"/>
        </w:r>
      </w:hyperlink>
    </w:p>
    <w:p w14:paraId="18939DC1" w14:textId="7879B4C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8" w:history="1">
        <w:r w:rsidRPr="00941C85">
          <w:rPr>
            <w:rStyle w:val="Hyperlink"/>
            <w:noProof/>
          </w:rPr>
          <w:t>Hình</w:t>
        </w:r>
        <w:r w:rsidRPr="00941C85">
          <w:rPr>
            <w:rStyle w:val="Hyperlink"/>
            <w:noProof/>
            <w:lang w:val="vi-VN"/>
          </w:rPr>
          <w:t xml:space="preserve"> 3.1.9. Chi tiết mô hình vật lý tầng 2</w:t>
        </w:r>
        <w:r>
          <w:rPr>
            <w:noProof/>
            <w:webHidden/>
          </w:rPr>
          <w:tab/>
        </w:r>
        <w:r>
          <w:rPr>
            <w:noProof/>
            <w:webHidden/>
          </w:rPr>
          <w:fldChar w:fldCharType="begin"/>
        </w:r>
        <w:r>
          <w:rPr>
            <w:noProof/>
            <w:webHidden/>
          </w:rPr>
          <w:instrText xml:space="preserve"> PAGEREF _Toc91966108 \h </w:instrText>
        </w:r>
        <w:r>
          <w:rPr>
            <w:noProof/>
            <w:webHidden/>
          </w:rPr>
        </w:r>
        <w:r>
          <w:rPr>
            <w:noProof/>
            <w:webHidden/>
          </w:rPr>
          <w:fldChar w:fldCharType="separate"/>
        </w:r>
        <w:r>
          <w:rPr>
            <w:noProof/>
            <w:webHidden/>
          </w:rPr>
          <w:t>56</w:t>
        </w:r>
        <w:r>
          <w:rPr>
            <w:noProof/>
            <w:webHidden/>
          </w:rPr>
          <w:fldChar w:fldCharType="end"/>
        </w:r>
      </w:hyperlink>
    </w:p>
    <w:p w14:paraId="7217B9AC" w14:textId="0976FF9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09" w:history="1">
        <w:r w:rsidRPr="00941C85">
          <w:rPr>
            <w:rStyle w:val="Hyperlink"/>
            <w:noProof/>
          </w:rPr>
          <w:t>Hình</w:t>
        </w:r>
        <w:r w:rsidRPr="00941C85">
          <w:rPr>
            <w:rStyle w:val="Hyperlink"/>
            <w:noProof/>
            <w:lang w:val="vi-VN"/>
          </w:rPr>
          <w:t xml:space="preserve"> 3.1.10. Chi tiết mô hình vật lý tầng 3</w:t>
        </w:r>
        <w:r>
          <w:rPr>
            <w:noProof/>
            <w:webHidden/>
          </w:rPr>
          <w:tab/>
        </w:r>
        <w:r>
          <w:rPr>
            <w:noProof/>
            <w:webHidden/>
          </w:rPr>
          <w:fldChar w:fldCharType="begin"/>
        </w:r>
        <w:r>
          <w:rPr>
            <w:noProof/>
            <w:webHidden/>
          </w:rPr>
          <w:instrText xml:space="preserve"> PAGEREF _Toc91966109 \h </w:instrText>
        </w:r>
        <w:r>
          <w:rPr>
            <w:noProof/>
            <w:webHidden/>
          </w:rPr>
        </w:r>
        <w:r>
          <w:rPr>
            <w:noProof/>
            <w:webHidden/>
          </w:rPr>
          <w:fldChar w:fldCharType="separate"/>
        </w:r>
        <w:r>
          <w:rPr>
            <w:noProof/>
            <w:webHidden/>
          </w:rPr>
          <w:t>57</w:t>
        </w:r>
        <w:r>
          <w:rPr>
            <w:noProof/>
            <w:webHidden/>
          </w:rPr>
          <w:fldChar w:fldCharType="end"/>
        </w:r>
      </w:hyperlink>
    </w:p>
    <w:p w14:paraId="133ADD0B" w14:textId="059E15ED"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0" w:history="1">
        <w:r w:rsidRPr="00941C85">
          <w:rPr>
            <w:rStyle w:val="Hyperlink"/>
            <w:noProof/>
          </w:rPr>
          <w:t>Hình</w:t>
        </w:r>
        <w:r w:rsidRPr="00941C85">
          <w:rPr>
            <w:rStyle w:val="Hyperlink"/>
            <w:noProof/>
            <w:lang w:val="vi-VN"/>
          </w:rPr>
          <w:t xml:space="preserve"> 3.1.11. Chi tiết phòng Server</w:t>
        </w:r>
        <w:r>
          <w:rPr>
            <w:noProof/>
            <w:webHidden/>
          </w:rPr>
          <w:tab/>
        </w:r>
        <w:r>
          <w:rPr>
            <w:noProof/>
            <w:webHidden/>
          </w:rPr>
          <w:fldChar w:fldCharType="begin"/>
        </w:r>
        <w:r>
          <w:rPr>
            <w:noProof/>
            <w:webHidden/>
          </w:rPr>
          <w:instrText xml:space="preserve"> PAGEREF _Toc91966110 \h </w:instrText>
        </w:r>
        <w:r>
          <w:rPr>
            <w:noProof/>
            <w:webHidden/>
          </w:rPr>
        </w:r>
        <w:r>
          <w:rPr>
            <w:noProof/>
            <w:webHidden/>
          </w:rPr>
          <w:fldChar w:fldCharType="separate"/>
        </w:r>
        <w:r>
          <w:rPr>
            <w:noProof/>
            <w:webHidden/>
          </w:rPr>
          <w:t>57</w:t>
        </w:r>
        <w:r>
          <w:rPr>
            <w:noProof/>
            <w:webHidden/>
          </w:rPr>
          <w:fldChar w:fldCharType="end"/>
        </w:r>
      </w:hyperlink>
    </w:p>
    <w:p w14:paraId="543EB5A7" w14:textId="23E3F34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1" w:history="1">
        <w:r w:rsidRPr="00941C85">
          <w:rPr>
            <w:rStyle w:val="Hyperlink"/>
            <w:noProof/>
          </w:rPr>
          <w:t>Hình</w:t>
        </w:r>
        <w:r w:rsidRPr="00941C85">
          <w:rPr>
            <w:rStyle w:val="Hyperlink"/>
            <w:noProof/>
            <w:lang w:val="vi-VN"/>
          </w:rPr>
          <w:t xml:space="preserve"> 3.2.1. Cấu hình máy chủ web</w:t>
        </w:r>
        <w:r>
          <w:rPr>
            <w:noProof/>
            <w:webHidden/>
          </w:rPr>
          <w:tab/>
        </w:r>
        <w:r>
          <w:rPr>
            <w:noProof/>
            <w:webHidden/>
          </w:rPr>
          <w:fldChar w:fldCharType="begin"/>
        </w:r>
        <w:r>
          <w:rPr>
            <w:noProof/>
            <w:webHidden/>
          </w:rPr>
          <w:instrText xml:space="preserve"> PAGEREF _Toc91966111 \h </w:instrText>
        </w:r>
        <w:r>
          <w:rPr>
            <w:noProof/>
            <w:webHidden/>
          </w:rPr>
        </w:r>
        <w:r>
          <w:rPr>
            <w:noProof/>
            <w:webHidden/>
          </w:rPr>
          <w:fldChar w:fldCharType="separate"/>
        </w:r>
        <w:r>
          <w:rPr>
            <w:noProof/>
            <w:webHidden/>
          </w:rPr>
          <w:t>65</w:t>
        </w:r>
        <w:r>
          <w:rPr>
            <w:noProof/>
            <w:webHidden/>
          </w:rPr>
          <w:fldChar w:fldCharType="end"/>
        </w:r>
      </w:hyperlink>
    </w:p>
    <w:p w14:paraId="04CBAC86" w14:textId="7E523EF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2" w:history="1">
        <w:r w:rsidRPr="00941C85">
          <w:rPr>
            <w:rStyle w:val="Hyperlink"/>
            <w:noProof/>
            <w:lang w:val="vi-VN"/>
          </w:rPr>
          <w:t>Hình 3.2.2. Cấu hình dịch vụ web</w:t>
        </w:r>
        <w:r>
          <w:rPr>
            <w:noProof/>
            <w:webHidden/>
          </w:rPr>
          <w:tab/>
        </w:r>
        <w:r>
          <w:rPr>
            <w:noProof/>
            <w:webHidden/>
          </w:rPr>
          <w:fldChar w:fldCharType="begin"/>
        </w:r>
        <w:r>
          <w:rPr>
            <w:noProof/>
            <w:webHidden/>
          </w:rPr>
          <w:instrText xml:space="preserve"> PAGEREF _Toc91966112 \h </w:instrText>
        </w:r>
        <w:r>
          <w:rPr>
            <w:noProof/>
            <w:webHidden/>
          </w:rPr>
        </w:r>
        <w:r>
          <w:rPr>
            <w:noProof/>
            <w:webHidden/>
          </w:rPr>
          <w:fldChar w:fldCharType="separate"/>
        </w:r>
        <w:r>
          <w:rPr>
            <w:noProof/>
            <w:webHidden/>
          </w:rPr>
          <w:t>65</w:t>
        </w:r>
        <w:r>
          <w:rPr>
            <w:noProof/>
            <w:webHidden/>
          </w:rPr>
          <w:fldChar w:fldCharType="end"/>
        </w:r>
      </w:hyperlink>
    </w:p>
    <w:p w14:paraId="14A656E4" w14:textId="580F6FF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3" w:history="1">
        <w:r w:rsidRPr="00941C85">
          <w:rPr>
            <w:rStyle w:val="Hyperlink"/>
            <w:noProof/>
            <w:lang w:val="vi-VN"/>
          </w:rPr>
          <w:t>Hình 3.2.3. Cấu hình máy chủ DNS</w:t>
        </w:r>
        <w:r>
          <w:rPr>
            <w:noProof/>
            <w:webHidden/>
          </w:rPr>
          <w:tab/>
        </w:r>
        <w:r>
          <w:rPr>
            <w:noProof/>
            <w:webHidden/>
          </w:rPr>
          <w:fldChar w:fldCharType="begin"/>
        </w:r>
        <w:r>
          <w:rPr>
            <w:noProof/>
            <w:webHidden/>
          </w:rPr>
          <w:instrText xml:space="preserve"> PAGEREF _Toc91966113 \h </w:instrText>
        </w:r>
        <w:r>
          <w:rPr>
            <w:noProof/>
            <w:webHidden/>
          </w:rPr>
        </w:r>
        <w:r>
          <w:rPr>
            <w:noProof/>
            <w:webHidden/>
          </w:rPr>
          <w:fldChar w:fldCharType="separate"/>
        </w:r>
        <w:r>
          <w:rPr>
            <w:noProof/>
            <w:webHidden/>
          </w:rPr>
          <w:t>66</w:t>
        </w:r>
        <w:r>
          <w:rPr>
            <w:noProof/>
            <w:webHidden/>
          </w:rPr>
          <w:fldChar w:fldCharType="end"/>
        </w:r>
      </w:hyperlink>
    </w:p>
    <w:p w14:paraId="4C6023DF" w14:textId="3A8DF7D5"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4" w:history="1">
        <w:r w:rsidRPr="00941C85">
          <w:rPr>
            <w:rStyle w:val="Hyperlink"/>
            <w:noProof/>
            <w:lang w:val="vi-VN"/>
          </w:rPr>
          <w:t>Hình 3.2.4. Cấu hình dịch vụ DNS</w:t>
        </w:r>
        <w:r>
          <w:rPr>
            <w:noProof/>
            <w:webHidden/>
          </w:rPr>
          <w:tab/>
        </w:r>
        <w:r>
          <w:rPr>
            <w:noProof/>
            <w:webHidden/>
          </w:rPr>
          <w:fldChar w:fldCharType="begin"/>
        </w:r>
        <w:r>
          <w:rPr>
            <w:noProof/>
            <w:webHidden/>
          </w:rPr>
          <w:instrText xml:space="preserve"> PAGEREF _Toc91966114 \h </w:instrText>
        </w:r>
        <w:r>
          <w:rPr>
            <w:noProof/>
            <w:webHidden/>
          </w:rPr>
        </w:r>
        <w:r>
          <w:rPr>
            <w:noProof/>
            <w:webHidden/>
          </w:rPr>
          <w:fldChar w:fldCharType="separate"/>
        </w:r>
        <w:r>
          <w:rPr>
            <w:noProof/>
            <w:webHidden/>
          </w:rPr>
          <w:t>66</w:t>
        </w:r>
        <w:r>
          <w:rPr>
            <w:noProof/>
            <w:webHidden/>
          </w:rPr>
          <w:fldChar w:fldCharType="end"/>
        </w:r>
      </w:hyperlink>
    </w:p>
    <w:p w14:paraId="1F4D00F3" w14:textId="1221439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5" w:history="1">
        <w:r w:rsidRPr="00941C85">
          <w:rPr>
            <w:rStyle w:val="Hyperlink"/>
            <w:noProof/>
            <w:lang w:val="vi-VN"/>
          </w:rPr>
          <w:t>Hình 3.2.5. Cấu hình cho máy chủ mail</w:t>
        </w:r>
        <w:r>
          <w:rPr>
            <w:noProof/>
            <w:webHidden/>
          </w:rPr>
          <w:tab/>
        </w:r>
        <w:r>
          <w:rPr>
            <w:noProof/>
            <w:webHidden/>
          </w:rPr>
          <w:fldChar w:fldCharType="begin"/>
        </w:r>
        <w:r>
          <w:rPr>
            <w:noProof/>
            <w:webHidden/>
          </w:rPr>
          <w:instrText xml:space="preserve"> PAGEREF _Toc91966115 \h </w:instrText>
        </w:r>
        <w:r>
          <w:rPr>
            <w:noProof/>
            <w:webHidden/>
          </w:rPr>
        </w:r>
        <w:r>
          <w:rPr>
            <w:noProof/>
            <w:webHidden/>
          </w:rPr>
          <w:fldChar w:fldCharType="separate"/>
        </w:r>
        <w:r>
          <w:rPr>
            <w:noProof/>
            <w:webHidden/>
          </w:rPr>
          <w:t>67</w:t>
        </w:r>
        <w:r>
          <w:rPr>
            <w:noProof/>
            <w:webHidden/>
          </w:rPr>
          <w:fldChar w:fldCharType="end"/>
        </w:r>
      </w:hyperlink>
    </w:p>
    <w:p w14:paraId="682A2312" w14:textId="2B3316F6"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6" w:history="1">
        <w:r w:rsidRPr="00941C85">
          <w:rPr>
            <w:rStyle w:val="Hyperlink"/>
            <w:noProof/>
            <w:lang w:val="vi-VN"/>
          </w:rPr>
          <w:t>Hình 3.2.6. Thêm tên người dùng vào máy chủ mail</w:t>
        </w:r>
        <w:r>
          <w:rPr>
            <w:noProof/>
            <w:webHidden/>
          </w:rPr>
          <w:tab/>
        </w:r>
        <w:r>
          <w:rPr>
            <w:noProof/>
            <w:webHidden/>
          </w:rPr>
          <w:fldChar w:fldCharType="begin"/>
        </w:r>
        <w:r>
          <w:rPr>
            <w:noProof/>
            <w:webHidden/>
          </w:rPr>
          <w:instrText xml:space="preserve"> PAGEREF _Toc91966116 \h </w:instrText>
        </w:r>
        <w:r>
          <w:rPr>
            <w:noProof/>
            <w:webHidden/>
          </w:rPr>
        </w:r>
        <w:r>
          <w:rPr>
            <w:noProof/>
            <w:webHidden/>
          </w:rPr>
          <w:fldChar w:fldCharType="separate"/>
        </w:r>
        <w:r>
          <w:rPr>
            <w:noProof/>
            <w:webHidden/>
          </w:rPr>
          <w:t>67</w:t>
        </w:r>
        <w:r>
          <w:rPr>
            <w:noProof/>
            <w:webHidden/>
          </w:rPr>
          <w:fldChar w:fldCharType="end"/>
        </w:r>
      </w:hyperlink>
    </w:p>
    <w:p w14:paraId="33905D9B" w14:textId="4B223FB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7" w:history="1">
        <w:r w:rsidRPr="00941C85">
          <w:rPr>
            <w:rStyle w:val="Hyperlink"/>
            <w:noProof/>
            <w:lang w:val="vi-VN"/>
          </w:rPr>
          <w:t>Hình 3.2.8. Cấu hình dịch vụ cho RADIUS Server</w:t>
        </w:r>
        <w:r>
          <w:rPr>
            <w:noProof/>
            <w:webHidden/>
          </w:rPr>
          <w:tab/>
        </w:r>
        <w:r>
          <w:rPr>
            <w:noProof/>
            <w:webHidden/>
          </w:rPr>
          <w:fldChar w:fldCharType="begin"/>
        </w:r>
        <w:r>
          <w:rPr>
            <w:noProof/>
            <w:webHidden/>
          </w:rPr>
          <w:instrText xml:space="preserve"> PAGEREF _Toc91966117 \h </w:instrText>
        </w:r>
        <w:r>
          <w:rPr>
            <w:noProof/>
            <w:webHidden/>
          </w:rPr>
        </w:r>
        <w:r>
          <w:rPr>
            <w:noProof/>
            <w:webHidden/>
          </w:rPr>
          <w:fldChar w:fldCharType="separate"/>
        </w:r>
        <w:r>
          <w:rPr>
            <w:noProof/>
            <w:webHidden/>
          </w:rPr>
          <w:t>68</w:t>
        </w:r>
        <w:r>
          <w:rPr>
            <w:noProof/>
            <w:webHidden/>
          </w:rPr>
          <w:fldChar w:fldCharType="end"/>
        </w:r>
      </w:hyperlink>
    </w:p>
    <w:p w14:paraId="4463C4A5" w14:textId="3DAA029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8" w:history="1">
        <w:r w:rsidRPr="00941C85">
          <w:rPr>
            <w:rStyle w:val="Hyperlink"/>
            <w:noProof/>
            <w:lang w:val="vi-VN"/>
          </w:rPr>
          <w:t>Hình 3.2.9. Cấu hình cho cloud</w:t>
        </w:r>
        <w:r>
          <w:rPr>
            <w:noProof/>
            <w:webHidden/>
          </w:rPr>
          <w:tab/>
        </w:r>
        <w:r>
          <w:rPr>
            <w:noProof/>
            <w:webHidden/>
          </w:rPr>
          <w:fldChar w:fldCharType="begin"/>
        </w:r>
        <w:r>
          <w:rPr>
            <w:noProof/>
            <w:webHidden/>
          </w:rPr>
          <w:instrText xml:space="preserve"> PAGEREF _Toc91966118 \h </w:instrText>
        </w:r>
        <w:r>
          <w:rPr>
            <w:noProof/>
            <w:webHidden/>
          </w:rPr>
        </w:r>
        <w:r>
          <w:rPr>
            <w:noProof/>
            <w:webHidden/>
          </w:rPr>
          <w:fldChar w:fldCharType="separate"/>
        </w:r>
        <w:r>
          <w:rPr>
            <w:noProof/>
            <w:webHidden/>
          </w:rPr>
          <w:t>70</w:t>
        </w:r>
        <w:r>
          <w:rPr>
            <w:noProof/>
            <w:webHidden/>
          </w:rPr>
          <w:fldChar w:fldCharType="end"/>
        </w:r>
      </w:hyperlink>
    </w:p>
    <w:p w14:paraId="427BD6C4" w14:textId="1725799C"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19" w:history="1">
        <w:r w:rsidRPr="00941C85">
          <w:rPr>
            <w:rStyle w:val="Hyperlink"/>
            <w:noProof/>
            <w:lang w:val="vi-VN"/>
          </w:rPr>
          <w:t>Hình 3.2.10. Cấu hình cơ bản cho WRTang1</w:t>
        </w:r>
        <w:r>
          <w:rPr>
            <w:noProof/>
            <w:webHidden/>
          </w:rPr>
          <w:tab/>
        </w:r>
        <w:r>
          <w:rPr>
            <w:noProof/>
            <w:webHidden/>
          </w:rPr>
          <w:fldChar w:fldCharType="begin"/>
        </w:r>
        <w:r>
          <w:rPr>
            <w:noProof/>
            <w:webHidden/>
          </w:rPr>
          <w:instrText xml:space="preserve"> PAGEREF _Toc91966119 \h </w:instrText>
        </w:r>
        <w:r>
          <w:rPr>
            <w:noProof/>
            <w:webHidden/>
          </w:rPr>
        </w:r>
        <w:r>
          <w:rPr>
            <w:noProof/>
            <w:webHidden/>
          </w:rPr>
          <w:fldChar w:fldCharType="separate"/>
        </w:r>
        <w:r>
          <w:rPr>
            <w:noProof/>
            <w:webHidden/>
          </w:rPr>
          <w:t>84</w:t>
        </w:r>
        <w:r>
          <w:rPr>
            <w:noProof/>
            <w:webHidden/>
          </w:rPr>
          <w:fldChar w:fldCharType="end"/>
        </w:r>
      </w:hyperlink>
    </w:p>
    <w:p w14:paraId="23EAFB77" w14:textId="2533F09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0" w:history="1">
        <w:r w:rsidRPr="00941C85">
          <w:rPr>
            <w:rStyle w:val="Hyperlink"/>
            <w:noProof/>
            <w:lang w:val="vi-VN"/>
          </w:rPr>
          <w:t>Hình 3.2.11. Cấu hình SSID cho WRTang1</w:t>
        </w:r>
        <w:r>
          <w:rPr>
            <w:noProof/>
            <w:webHidden/>
          </w:rPr>
          <w:tab/>
        </w:r>
        <w:r>
          <w:rPr>
            <w:noProof/>
            <w:webHidden/>
          </w:rPr>
          <w:fldChar w:fldCharType="begin"/>
        </w:r>
        <w:r>
          <w:rPr>
            <w:noProof/>
            <w:webHidden/>
          </w:rPr>
          <w:instrText xml:space="preserve"> PAGEREF _Toc91966120 \h </w:instrText>
        </w:r>
        <w:r>
          <w:rPr>
            <w:noProof/>
            <w:webHidden/>
          </w:rPr>
        </w:r>
        <w:r>
          <w:rPr>
            <w:noProof/>
            <w:webHidden/>
          </w:rPr>
          <w:fldChar w:fldCharType="separate"/>
        </w:r>
        <w:r>
          <w:rPr>
            <w:noProof/>
            <w:webHidden/>
          </w:rPr>
          <w:t>84</w:t>
        </w:r>
        <w:r>
          <w:rPr>
            <w:noProof/>
            <w:webHidden/>
          </w:rPr>
          <w:fldChar w:fldCharType="end"/>
        </w:r>
      </w:hyperlink>
    </w:p>
    <w:p w14:paraId="08BDCB0B" w14:textId="2E231C6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1" w:history="1">
        <w:r w:rsidRPr="00941C85">
          <w:rPr>
            <w:rStyle w:val="Hyperlink"/>
            <w:noProof/>
            <w:lang w:val="vi-VN"/>
          </w:rPr>
          <w:t>Hình 3.2.12. Đặt mật khẩu cho cho WRTang1</w:t>
        </w:r>
        <w:r>
          <w:rPr>
            <w:noProof/>
            <w:webHidden/>
          </w:rPr>
          <w:tab/>
        </w:r>
        <w:r>
          <w:rPr>
            <w:noProof/>
            <w:webHidden/>
          </w:rPr>
          <w:fldChar w:fldCharType="begin"/>
        </w:r>
        <w:r>
          <w:rPr>
            <w:noProof/>
            <w:webHidden/>
          </w:rPr>
          <w:instrText xml:space="preserve"> PAGEREF _Toc91966121 \h </w:instrText>
        </w:r>
        <w:r>
          <w:rPr>
            <w:noProof/>
            <w:webHidden/>
          </w:rPr>
        </w:r>
        <w:r>
          <w:rPr>
            <w:noProof/>
            <w:webHidden/>
          </w:rPr>
          <w:fldChar w:fldCharType="separate"/>
        </w:r>
        <w:r>
          <w:rPr>
            <w:noProof/>
            <w:webHidden/>
          </w:rPr>
          <w:t>85</w:t>
        </w:r>
        <w:r>
          <w:rPr>
            <w:noProof/>
            <w:webHidden/>
          </w:rPr>
          <w:fldChar w:fldCharType="end"/>
        </w:r>
      </w:hyperlink>
    </w:p>
    <w:p w14:paraId="74230B0F" w14:textId="15179EE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2" w:history="1">
        <w:r w:rsidRPr="00941C85">
          <w:rPr>
            <w:rStyle w:val="Hyperlink"/>
            <w:noProof/>
            <w:lang w:val="vi-VN"/>
          </w:rPr>
          <w:t>Hình 3.2.13. Cấu hình địa chỉ cho WLC Tang 2</w:t>
        </w:r>
        <w:r>
          <w:rPr>
            <w:noProof/>
            <w:webHidden/>
          </w:rPr>
          <w:tab/>
        </w:r>
        <w:r>
          <w:rPr>
            <w:noProof/>
            <w:webHidden/>
          </w:rPr>
          <w:fldChar w:fldCharType="begin"/>
        </w:r>
        <w:r>
          <w:rPr>
            <w:noProof/>
            <w:webHidden/>
          </w:rPr>
          <w:instrText xml:space="preserve"> PAGEREF _Toc91966122 \h </w:instrText>
        </w:r>
        <w:r>
          <w:rPr>
            <w:noProof/>
            <w:webHidden/>
          </w:rPr>
        </w:r>
        <w:r>
          <w:rPr>
            <w:noProof/>
            <w:webHidden/>
          </w:rPr>
          <w:fldChar w:fldCharType="separate"/>
        </w:r>
        <w:r>
          <w:rPr>
            <w:noProof/>
            <w:webHidden/>
          </w:rPr>
          <w:t>85</w:t>
        </w:r>
        <w:r>
          <w:rPr>
            <w:noProof/>
            <w:webHidden/>
          </w:rPr>
          <w:fldChar w:fldCharType="end"/>
        </w:r>
      </w:hyperlink>
    </w:p>
    <w:p w14:paraId="7F6C22C6" w14:textId="5E4CDD7D"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3" w:history="1">
        <w:r w:rsidRPr="00941C85">
          <w:rPr>
            <w:rStyle w:val="Hyperlink"/>
            <w:noProof/>
            <w:lang w:val="vi-VN"/>
          </w:rPr>
          <w:t>Hình 3.2.14. Cấu hình địa chỉ cho Laptop1</w:t>
        </w:r>
        <w:r>
          <w:rPr>
            <w:noProof/>
            <w:webHidden/>
          </w:rPr>
          <w:tab/>
        </w:r>
        <w:r>
          <w:rPr>
            <w:noProof/>
            <w:webHidden/>
          </w:rPr>
          <w:fldChar w:fldCharType="begin"/>
        </w:r>
        <w:r>
          <w:rPr>
            <w:noProof/>
            <w:webHidden/>
          </w:rPr>
          <w:instrText xml:space="preserve"> PAGEREF _Toc91966123 \h </w:instrText>
        </w:r>
        <w:r>
          <w:rPr>
            <w:noProof/>
            <w:webHidden/>
          </w:rPr>
        </w:r>
        <w:r>
          <w:rPr>
            <w:noProof/>
            <w:webHidden/>
          </w:rPr>
          <w:fldChar w:fldCharType="separate"/>
        </w:r>
        <w:r>
          <w:rPr>
            <w:noProof/>
            <w:webHidden/>
          </w:rPr>
          <w:t>86</w:t>
        </w:r>
        <w:r>
          <w:rPr>
            <w:noProof/>
            <w:webHidden/>
          </w:rPr>
          <w:fldChar w:fldCharType="end"/>
        </w:r>
      </w:hyperlink>
    </w:p>
    <w:p w14:paraId="727F0E85" w14:textId="4574F01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4" w:history="1">
        <w:r w:rsidRPr="00941C85">
          <w:rPr>
            <w:rStyle w:val="Hyperlink"/>
            <w:noProof/>
          </w:rPr>
          <w:t>Hình</w:t>
        </w:r>
        <w:r w:rsidRPr="00941C85">
          <w:rPr>
            <w:rStyle w:val="Hyperlink"/>
            <w:noProof/>
            <w:lang w:val="vi-VN"/>
          </w:rPr>
          <w:t xml:space="preserve"> 3.2.15. Trang đăng ký cho WLC Tang 2</w:t>
        </w:r>
        <w:r>
          <w:rPr>
            <w:noProof/>
            <w:webHidden/>
          </w:rPr>
          <w:tab/>
        </w:r>
        <w:r>
          <w:rPr>
            <w:noProof/>
            <w:webHidden/>
          </w:rPr>
          <w:fldChar w:fldCharType="begin"/>
        </w:r>
        <w:r>
          <w:rPr>
            <w:noProof/>
            <w:webHidden/>
          </w:rPr>
          <w:instrText xml:space="preserve"> PAGEREF _Toc91966124 \h </w:instrText>
        </w:r>
        <w:r>
          <w:rPr>
            <w:noProof/>
            <w:webHidden/>
          </w:rPr>
        </w:r>
        <w:r>
          <w:rPr>
            <w:noProof/>
            <w:webHidden/>
          </w:rPr>
          <w:fldChar w:fldCharType="separate"/>
        </w:r>
        <w:r>
          <w:rPr>
            <w:noProof/>
            <w:webHidden/>
          </w:rPr>
          <w:t>87</w:t>
        </w:r>
        <w:r>
          <w:rPr>
            <w:noProof/>
            <w:webHidden/>
          </w:rPr>
          <w:fldChar w:fldCharType="end"/>
        </w:r>
      </w:hyperlink>
    </w:p>
    <w:p w14:paraId="0F5D099E" w14:textId="5207955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5" w:history="1">
        <w:r w:rsidRPr="00941C85">
          <w:rPr>
            <w:rStyle w:val="Hyperlink"/>
            <w:noProof/>
            <w:lang w:val="vi-VN"/>
          </w:rPr>
          <w:t>Hình 3.2.17. Trang đăng ký tên mạng và mật khẩu cho WLC Tang 2</w:t>
        </w:r>
        <w:r>
          <w:rPr>
            <w:noProof/>
            <w:webHidden/>
          </w:rPr>
          <w:tab/>
        </w:r>
        <w:r>
          <w:rPr>
            <w:noProof/>
            <w:webHidden/>
          </w:rPr>
          <w:fldChar w:fldCharType="begin"/>
        </w:r>
        <w:r>
          <w:rPr>
            <w:noProof/>
            <w:webHidden/>
          </w:rPr>
          <w:instrText xml:space="preserve"> PAGEREF _Toc91966125 \h </w:instrText>
        </w:r>
        <w:r>
          <w:rPr>
            <w:noProof/>
            <w:webHidden/>
          </w:rPr>
        </w:r>
        <w:r>
          <w:rPr>
            <w:noProof/>
            <w:webHidden/>
          </w:rPr>
          <w:fldChar w:fldCharType="separate"/>
        </w:r>
        <w:r>
          <w:rPr>
            <w:noProof/>
            <w:webHidden/>
          </w:rPr>
          <w:t>88</w:t>
        </w:r>
        <w:r>
          <w:rPr>
            <w:noProof/>
            <w:webHidden/>
          </w:rPr>
          <w:fldChar w:fldCharType="end"/>
        </w:r>
      </w:hyperlink>
    </w:p>
    <w:p w14:paraId="7F46AB44" w14:textId="6AE3931F"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6" w:history="1">
        <w:r w:rsidRPr="00941C85">
          <w:rPr>
            <w:rStyle w:val="Hyperlink"/>
            <w:noProof/>
            <w:lang w:val="vi-VN"/>
          </w:rPr>
          <w:t>Hình 3.2.18. Trang nhập địa chỉ IP ảo cho WLC Tang 2</w:t>
        </w:r>
        <w:r>
          <w:rPr>
            <w:noProof/>
            <w:webHidden/>
          </w:rPr>
          <w:tab/>
        </w:r>
        <w:r>
          <w:rPr>
            <w:noProof/>
            <w:webHidden/>
          </w:rPr>
          <w:fldChar w:fldCharType="begin"/>
        </w:r>
        <w:r>
          <w:rPr>
            <w:noProof/>
            <w:webHidden/>
          </w:rPr>
          <w:instrText xml:space="preserve"> PAGEREF _Toc91966126 \h </w:instrText>
        </w:r>
        <w:r>
          <w:rPr>
            <w:noProof/>
            <w:webHidden/>
          </w:rPr>
        </w:r>
        <w:r>
          <w:rPr>
            <w:noProof/>
            <w:webHidden/>
          </w:rPr>
          <w:fldChar w:fldCharType="separate"/>
        </w:r>
        <w:r>
          <w:rPr>
            <w:noProof/>
            <w:webHidden/>
          </w:rPr>
          <w:t>88</w:t>
        </w:r>
        <w:r>
          <w:rPr>
            <w:noProof/>
            <w:webHidden/>
          </w:rPr>
          <w:fldChar w:fldCharType="end"/>
        </w:r>
      </w:hyperlink>
    </w:p>
    <w:p w14:paraId="55254ABC" w14:textId="3AE0494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7" w:history="1">
        <w:r w:rsidRPr="00941C85">
          <w:rPr>
            <w:rStyle w:val="Hyperlink"/>
            <w:noProof/>
            <w:lang w:val="vi-VN"/>
          </w:rPr>
          <w:t>Hình 3.2.19. Kết quả đăng ký cho WLC Tang 2</w:t>
        </w:r>
        <w:r>
          <w:rPr>
            <w:noProof/>
            <w:webHidden/>
          </w:rPr>
          <w:tab/>
        </w:r>
        <w:r>
          <w:rPr>
            <w:noProof/>
            <w:webHidden/>
          </w:rPr>
          <w:fldChar w:fldCharType="begin"/>
        </w:r>
        <w:r>
          <w:rPr>
            <w:noProof/>
            <w:webHidden/>
          </w:rPr>
          <w:instrText xml:space="preserve"> PAGEREF _Toc91966127 \h </w:instrText>
        </w:r>
        <w:r>
          <w:rPr>
            <w:noProof/>
            <w:webHidden/>
          </w:rPr>
        </w:r>
        <w:r>
          <w:rPr>
            <w:noProof/>
            <w:webHidden/>
          </w:rPr>
          <w:fldChar w:fldCharType="separate"/>
        </w:r>
        <w:r>
          <w:rPr>
            <w:noProof/>
            <w:webHidden/>
          </w:rPr>
          <w:t>89</w:t>
        </w:r>
        <w:r>
          <w:rPr>
            <w:noProof/>
            <w:webHidden/>
          </w:rPr>
          <w:fldChar w:fldCharType="end"/>
        </w:r>
      </w:hyperlink>
    </w:p>
    <w:p w14:paraId="12B0F208" w14:textId="563BF1B1"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8" w:history="1">
        <w:r w:rsidRPr="00941C85">
          <w:rPr>
            <w:rStyle w:val="Hyperlink"/>
            <w:noProof/>
            <w:lang w:val="vi-VN"/>
          </w:rPr>
          <w:t>Hình 3.2.20. Kết quả đăng ký cho WLC Tang 2 (tiếp theo)</w:t>
        </w:r>
        <w:r>
          <w:rPr>
            <w:noProof/>
            <w:webHidden/>
          </w:rPr>
          <w:tab/>
        </w:r>
        <w:r>
          <w:rPr>
            <w:noProof/>
            <w:webHidden/>
          </w:rPr>
          <w:fldChar w:fldCharType="begin"/>
        </w:r>
        <w:r>
          <w:rPr>
            <w:noProof/>
            <w:webHidden/>
          </w:rPr>
          <w:instrText xml:space="preserve"> PAGEREF _Toc91966128 \h </w:instrText>
        </w:r>
        <w:r>
          <w:rPr>
            <w:noProof/>
            <w:webHidden/>
          </w:rPr>
        </w:r>
        <w:r>
          <w:rPr>
            <w:noProof/>
            <w:webHidden/>
          </w:rPr>
          <w:fldChar w:fldCharType="separate"/>
        </w:r>
        <w:r>
          <w:rPr>
            <w:noProof/>
            <w:webHidden/>
          </w:rPr>
          <w:t>89</w:t>
        </w:r>
        <w:r>
          <w:rPr>
            <w:noProof/>
            <w:webHidden/>
          </w:rPr>
          <w:fldChar w:fldCharType="end"/>
        </w:r>
      </w:hyperlink>
    </w:p>
    <w:p w14:paraId="2941C751" w14:textId="4D78050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29" w:history="1">
        <w:r w:rsidRPr="00941C85">
          <w:rPr>
            <w:rStyle w:val="Hyperlink"/>
            <w:noProof/>
            <w:lang w:val="vi-VN"/>
          </w:rPr>
          <w:t>Hình 3.2.21. Trang đăng nhập của WLC Tang 2.</w:t>
        </w:r>
        <w:r>
          <w:rPr>
            <w:noProof/>
            <w:webHidden/>
          </w:rPr>
          <w:tab/>
        </w:r>
        <w:r>
          <w:rPr>
            <w:noProof/>
            <w:webHidden/>
          </w:rPr>
          <w:fldChar w:fldCharType="begin"/>
        </w:r>
        <w:r>
          <w:rPr>
            <w:noProof/>
            <w:webHidden/>
          </w:rPr>
          <w:instrText xml:space="preserve"> PAGEREF _Toc91966129 \h </w:instrText>
        </w:r>
        <w:r>
          <w:rPr>
            <w:noProof/>
            <w:webHidden/>
          </w:rPr>
        </w:r>
        <w:r>
          <w:rPr>
            <w:noProof/>
            <w:webHidden/>
          </w:rPr>
          <w:fldChar w:fldCharType="separate"/>
        </w:r>
        <w:r>
          <w:rPr>
            <w:noProof/>
            <w:webHidden/>
          </w:rPr>
          <w:t>90</w:t>
        </w:r>
        <w:r>
          <w:rPr>
            <w:noProof/>
            <w:webHidden/>
          </w:rPr>
          <w:fldChar w:fldCharType="end"/>
        </w:r>
      </w:hyperlink>
    </w:p>
    <w:p w14:paraId="5B8840EC" w14:textId="3F15715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0" w:history="1">
        <w:r w:rsidRPr="00941C85">
          <w:rPr>
            <w:rStyle w:val="Hyperlink"/>
            <w:noProof/>
            <w:lang w:val="vi-VN"/>
          </w:rPr>
          <w:t>Hình 3.2.22. Tạo thêm mạng WLAN cho WLC Tang 2</w:t>
        </w:r>
        <w:r>
          <w:rPr>
            <w:noProof/>
            <w:webHidden/>
          </w:rPr>
          <w:tab/>
        </w:r>
        <w:r>
          <w:rPr>
            <w:noProof/>
            <w:webHidden/>
          </w:rPr>
          <w:fldChar w:fldCharType="begin"/>
        </w:r>
        <w:r>
          <w:rPr>
            <w:noProof/>
            <w:webHidden/>
          </w:rPr>
          <w:instrText xml:space="preserve"> PAGEREF _Toc91966130 \h </w:instrText>
        </w:r>
        <w:r>
          <w:rPr>
            <w:noProof/>
            <w:webHidden/>
          </w:rPr>
        </w:r>
        <w:r>
          <w:rPr>
            <w:noProof/>
            <w:webHidden/>
          </w:rPr>
          <w:fldChar w:fldCharType="separate"/>
        </w:r>
        <w:r>
          <w:rPr>
            <w:noProof/>
            <w:webHidden/>
          </w:rPr>
          <w:t>91</w:t>
        </w:r>
        <w:r>
          <w:rPr>
            <w:noProof/>
            <w:webHidden/>
          </w:rPr>
          <w:fldChar w:fldCharType="end"/>
        </w:r>
      </w:hyperlink>
    </w:p>
    <w:p w14:paraId="152F770D" w14:textId="5CED4387"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1" w:history="1">
        <w:r w:rsidRPr="00941C85">
          <w:rPr>
            <w:rStyle w:val="Hyperlink"/>
            <w:noProof/>
            <w:lang w:val="vi-VN"/>
          </w:rPr>
          <w:t>Hình 3.2.23. Chọn Enabled và nhấn vào nút Apply để lưu lại</w:t>
        </w:r>
        <w:r>
          <w:rPr>
            <w:noProof/>
            <w:webHidden/>
          </w:rPr>
          <w:tab/>
        </w:r>
        <w:r>
          <w:rPr>
            <w:noProof/>
            <w:webHidden/>
          </w:rPr>
          <w:fldChar w:fldCharType="begin"/>
        </w:r>
        <w:r>
          <w:rPr>
            <w:noProof/>
            <w:webHidden/>
          </w:rPr>
          <w:instrText xml:space="preserve"> PAGEREF _Toc91966131 \h </w:instrText>
        </w:r>
        <w:r>
          <w:rPr>
            <w:noProof/>
            <w:webHidden/>
          </w:rPr>
        </w:r>
        <w:r>
          <w:rPr>
            <w:noProof/>
            <w:webHidden/>
          </w:rPr>
          <w:fldChar w:fldCharType="separate"/>
        </w:r>
        <w:r>
          <w:rPr>
            <w:noProof/>
            <w:webHidden/>
          </w:rPr>
          <w:t>91</w:t>
        </w:r>
        <w:r>
          <w:rPr>
            <w:noProof/>
            <w:webHidden/>
          </w:rPr>
          <w:fldChar w:fldCharType="end"/>
        </w:r>
      </w:hyperlink>
    </w:p>
    <w:p w14:paraId="58F6F4FA" w14:textId="7301A14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2" w:history="1">
        <w:r w:rsidRPr="00941C85">
          <w:rPr>
            <w:rStyle w:val="Hyperlink"/>
            <w:noProof/>
            <w:lang w:val="vi-VN"/>
          </w:rPr>
          <w:t>Hình 3.2.24. Tạo AP group mới cho WLC Tang 2</w:t>
        </w:r>
        <w:r>
          <w:rPr>
            <w:noProof/>
            <w:webHidden/>
          </w:rPr>
          <w:tab/>
        </w:r>
        <w:r>
          <w:rPr>
            <w:noProof/>
            <w:webHidden/>
          </w:rPr>
          <w:fldChar w:fldCharType="begin"/>
        </w:r>
        <w:r>
          <w:rPr>
            <w:noProof/>
            <w:webHidden/>
          </w:rPr>
          <w:instrText xml:space="preserve"> PAGEREF _Toc91966132 \h </w:instrText>
        </w:r>
        <w:r>
          <w:rPr>
            <w:noProof/>
            <w:webHidden/>
          </w:rPr>
        </w:r>
        <w:r>
          <w:rPr>
            <w:noProof/>
            <w:webHidden/>
          </w:rPr>
          <w:fldChar w:fldCharType="separate"/>
        </w:r>
        <w:r>
          <w:rPr>
            <w:noProof/>
            <w:webHidden/>
          </w:rPr>
          <w:t>92</w:t>
        </w:r>
        <w:r>
          <w:rPr>
            <w:noProof/>
            <w:webHidden/>
          </w:rPr>
          <w:fldChar w:fldCharType="end"/>
        </w:r>
      </w:hyperlink>
    </w:p>
    <w:p w14:paraId="1521110F" w14:textId="42FB2A7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3" w:history="1">
        <w:r w:rsidRPr="00941C85">
          <w:rPr>
            <w:rStyle w:val="Hyperlink"/>
            <w:noProof/>
            <w:lang w:val="vi-VN"/>
          </w:rPr>
          <w:t>Hình 3.2.25. Kết quả tạo AP groups cho WLC Tang 2</w:t>
        </w:r>
        <w:r>
          <w:rPr>
            <w:noProof/>
            <w:webHidden/>
          </w:rPr>
          <w:tab/>
        </w:r>
        <w:r>
          <w:rPr>
            <w:noProof/>
            <w:webHidden/>
          </w:rPr>
          <w:fldChar w:fldCharType="begin"/>
        </w:r>
        <w:r>
          <w:rPr>
            <w:noProof/>
            <w:webHidden/>
          </w:rPr>
          <w:instrText xml:space="preserve"> PAGEREF _Toc91966133 \h </w:instrText>
        </w:r>
        <w:r>
          <w:rPr>
            <w:noProof/>
            <w:webHidden/>
          </w:rPr>
        </w:r>
        <w:r>
          <w:rPr>
            <w:noProof/>
            <w:webHidden/>
          </w:rPr>
          <w:fldChar w:fldCharType="separate"/>
        </w:r>
        <w:r>
          <w:rPr>
            <w:noProof/>
            <w:webHidden/>
          </w:rPr>
          <w:t>93</w:t>
        </w:r>
        <w:r>
          <w:rPr>
            <w:noProof/>
            <w:webHidden/>
          </w:rPr>
          <w:fldChar w:fldCharType="end"/>
        </w:r>
      </w:hyperlink>
    </w:p>
    <w:p w14:paraId="3098380E" w14:textId="7239054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4" w:history="1">
        <w:r w:rsidRPr="00941C85">
          <w:rPr>
            <w:rStyle w:val="Hyperlink"/>
            <w:noProof/>
            <w:lang w:val="vi-VN"/>
          </w:rPr>
          <w:t>Hình 3.2.26. Thêm mạng WLANTang2 vào nhóm WLANTang2KV1</w:t>
        </w:r>
        <w:r>
          <w:rPr>
            <w:noProof/>
            <w:webHidden/>
          </w:rPr>
          <w:tab/>
        </w:r>
        <w:r>
          <w:rPr>
            <w:noProof/>
            <w:webHidden/>
          </w:rPr>
          <w:fldChar w:fldCharType="begin"/>
        </w:r>
        <w:r>
          <w:rPr>
            <w:noProof/>
            <w:webHidden/>
          </w:rPr>
          <w:instrText xml:space="preserve"> PAGEREF _Toc91966134 \h </w:instrText>
        </w:r>
        <w:r>
          <w:rPr>
            <w:noProof/>
            <w:webHidden/>
          </w:rPr>
        </w:r>
        <w:r>
          <w:rPr>
            <w:noProof/>
            <w:webHidden/>
          </w:rPr>
          <w:fldChar w:fldCharType="separate"/>
        </w:r>
        <w:r>
          <w:rPr>
            <w:noProof/>
            <w:webHidden/>
          </w:rPr>
          <w:t>93</w:t>
        </w:r>
        <w:r>
          <w:rPr>
            <w:noProof/>
            <w:webHidden/>
          </w:rPr>
          <w:fldChar w:fldCharType="end"/>
        </w:r>
      </w:hyperlink>
    </w:p>
    <w:p w14:paraId="5AAB2F20" w14:textId="19CAAC83"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5" w:history="1">
        <w:r w:rsidRPr="00941C85">
          <w:rPr>
            <w:rStyle w:val="Hyperlink"/>
            <w:noProof/>
            <w:lang w:val="vi-VN"/>
          </w:rPr>
          <w:t>Hình 3.2.27. Thêm AP Access Point Tang 2 KV1 vào nhóm WLANTang2KV1</w:t>
        </w:r>
        <w:r>
          <w:rPr>
            <w:noProof/>
            <w:webHidden/>
          </w:rPr>
          <w:tab/>
        </w:r>
        <w:r>
          <w:rPr>
            <w:noProof/>
            <w:webHidden/>
          </w:rPr>
          <w:fldChar w:fldCharType="begin"/>
        </w:r>
        <w:r>
          <w:rPr>
            <w:noProof/>
            <w:webHidden/>
          </w:rPr>
          <w:instrText xml:space="preserve"> PAGEREF _Toc91966135 \h </w:instrText>
        </w:r>
        <w:r>
          <w:rPr>
            <w:noProof/>
            <w:webHidden/>
          </w:rPr>
        </w:r>
        <w:r>
          <w:rPr>
            <w:noProof/>
            <w:webHidden/>
          </w:rPr>
          <w:fldChar w:fldCharType="separate"/>
        </w:r>
        <w:r>
          <w:rPr>
            <w:noProof/>
            <w:webHidden/>
          </w:rPr>
          <w:t>94</w:t>
        </w:r>
        <w:r>
          <w:rPr>
            <w:noProof/>
            <w:webHidden/>
          </w:rPr>
          <w:fldChar w:fldCharType="end"/>
        </w:r>
      </w:hyperlink>
    </w:p>
    <w:p w14:paraId="743BC7BF" w14:textId="20660DB1"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6" w:history="1">
        <w:r w:rsidRPr="00941C85">
          <w:rPr>
            <w:rStyle w:val="Hyperlink"/>
            <w:noProof/>
            <w:lang w:val="vi-VN"/>
          </w:rPr>
          <w:t>Hình 3.2.28. Thêm mạng WLANTang2KV2 vào nhóm WLANTang2KV2</w:t>
        </w:r>
        <w:r>
          <w:rPr>
            <w:noProof/>
            <w:webHidden/>
          </w:rPr>
          <w:tab/>
        </w:r>
        <w:r>
          <w:rPr>
            <w:noProof/>
            <w:webHidden/>
          </w:rPr>
          <w:fldChar w:fldCharType="begin"/>
        </w:r>
        <w:r>
          <w:rPr>
            <w:noProof/>
            <w:webHidden/>
          </w:rPr>
          <w:instrText xml:space="preserve"> PAGEREF _Toc91966136 \h </w:instrText>
        </w:r>
        <w:r>
          <w:rPr>
            <w:noProof/>
            <w:webHidden/>
          </w:rPr>
        </w:r>
        <w:r>
          <w:rPr>
            <w:noProof/>
            <w:webHidden/>
          </w:rPr>
          <w:fldChar w:fldCharType="separate"/>
        </w:r>
        <w:r>
          <w:rPr>
            <w:noProof/>
            <w:webHidden/>
          </w:rPr>
          <w:t>94</w:t>
        </w:r>
        <w:r>
          <w:rPr>
            <w:noProof/>
            <w:webHidden/>
          </w:rPr>
          <w:fldChar w:fldCharType="end"/>
        </w:r>
      </w:hyperlink>
    </w:p>
    <w:p w14:paraId="346AE485" w14:textId="53064F1D"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7" w:history="1">
        <w:r w:rsidRPr="00941C85">
          <w:rPr>
            <w:rStyle w:val="Hyperlink"/>
            <w:noProof/>
            <w:lang w:val="vi-VN"/>
          </w:rPr>
          <w:t>Hình 3.2.30. Gắn power adapter cho Access Point Tang 2 KV1.</w:t>
        </w:r>
        <w:r>
          <w:rPr>
            <w:noProof/>
            <w:webHidden/>
          </w:rPr>
          <w:tab/>
        </w:r>
        <w:r>
          <w:rPr>
            <w:noProof/>
            <w:webHidden/>
          </w:rPr>
          <w:fldChar w:fldCharType="begin"/>
        </w:r>
        <w:r>
          <w:rPr>
            <w:noProof/>
            <w:webHidden/>
          </w:rPr>
          <w:instrText xml:space="preserve"> PAGEREF _Toc91966137 \h </w:instrText>
        </w:r>
        <w:r>
          <w:rPr>
            <w:noProof/>
            <w:webHidden/>
          </w:rPr>
        </w:r>
        <w:r>
          <w:rPr>
            <w:noProof/>
            <w:webHidden/>
          </w:rPr>
          <w:fldChar w:fldCharType="separate"/>
        </w:r>
        <w:r>
          <w:rPr>
            <w:noProof/>
            <w:webHidden/>
          </w:rPr>
          <w:t>96</w:t>
        </w:r>
        <w:r>
          <w:rPr>
            <w:noProof/>
            <w:webHidden/>
          </w:rPr>
          <w:fldChar w:fldCharType="end"/>
        </w:r>
      </w:hyperlink>
    </w:p>
    <w:p w14:paraId="03CD9F28" w14:textId="59716BA5"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8" w:history="1">
        <w:r w:rsidRPr="00941C85">
          <w:rPr>
            <w:rStyle w:val="Hyperlink"/>
            <w:noProof/>
            <w:lang w:val="vi-VN"/>
          </w:rPr>
          <w:t>Hình 3.2.31. Cấu hình địa chỉ cho Access Point Tang 2 KV1.</w:t>
        </w:r>
        <w:r>
          <w:rPr>
            <w:noProof/>
            <w:webHidden/>
          </w:rPr>
          <w:tab/>
        </w:r>
        <w:r>
          <w:rPr>
            <w:noProof/>
            <w:webHidden/>
          </w:rPr>
          <w:fldChar w:fldCharType="begin"/>
        </w:r>
        <w:r>
          <w:rPr>
            <w:noProof/>
            <w:webHidden/>
          </w:rPr>
          <w:instrText xml:space="preserve"> PAGEREF _Toc91966138 \h </w:instrText>
        </w:r>
        <w:r>
          <w:rPr>
            <w:noProof/>
            <w:webHidden/>
          </w:rPr>
        </w:r>
        <w:r>
          <w:rPr>
            <w:noProof/>
            <w:webHidden/>
          </w:rPr>
          <w:fldChar w:fldCharType="separate"/>
        </w:r>
        <w:r>
          <w:rPr>
            <w:noProof/>
            <w:webHidden/>
          </w:rPr>
          <w:t>96</w:t>
        </w:r>
        <w:r>
          <w:rPr>
            <w:noProof/>
            <w:webHidden/>
          </w:rPr>
          <w:fldChar w:fldCharType="end"/>
        </w:r>
      </w:hyperlink>
    </w:p>
    <w:p w14:paraId="025F7709" w14:textId="63611BBF"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39" w:history="1">
        <w:r w:rsidRPr="00941C85">
          <w:rPr>
            <w:rStyle w:val="Hyperlink"/>
            <w:noProof/>
            <w:lang w:val="vi-VN"/>
          </w:rPr>
          <w:t>Hình 3.2.32. Cấu hình WPA2 Enterprise</w:t>
        </w:r>
        <w:r>
          <w:rPr>
            <w:noProof/>
            <w:webHidden/>
          </w:rPr>
          <w:tab/>
        </w:r>
        <w:r>
          <w:rPr>
            <w:noProof/>
            <w:webHidden/>
          </w:rPr>
          <w:fldChar w:fldCharType="begin"/>
        </w:r>
        <w:r>
          <w:rPr>
            <w:noProof/>
            <w:webHidden/>
          </w:rPr>
          <w:instrText xml:space="preserve"> PAGEREF _Toc91966139 \h </w:instrText>
        </w:r>
        <w:r>
          <w:rPr>
            <w:noProof/>
            <w:webHidden/>
          </w:rPr>
        </w:r>
        <w:r>
          <w:rPr>
            <w:noProof/>
            <w:webHidden/>
          </w:rPr>
          <w:fldChar w:fldCharType="separate"/>
        </w:r>
        <w:r>
          <w:rPr>
            <w:noProof/>
            <w:webHidden/>
          </w:rPr>
          <w:t>97</w:t>
        </w:r>
        <w:r>
          <w:rPr>
            <w:noProof/>
            <w:webHidden/>
          </w:rPr>
          <w:fldChar w:fldCharType="end"/>
        </w:r>
      </w:hyperlink>
    </w:p>
    <w:p w14:paraId="23663BE9" w14:textId="1039C0B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0" w:history="1">
        <w:r w:rsidRPr="00941C85">
          <w:rPr>
            <w:rStyle w:val="Hyperlink"/>
            <w:noProof/>
            <w:lang w:val="vi-VN"/>
          </w:rPr>
          <w:t>Hình 3.2.33. Cấu hình WPA2 Enterprise (tiếp theo)</w:t>
        </w:r>
        <w:r>
          <w:rPr>
            <w:noProof/>
            <w:webHidden/>
          </w:rPr>
          <w:tab/>
        </w:r>
        <w:r>
          <w:rPr>
            <w:noProof/>
            <w:webHidden/>
          </w:rPr>
          <w:fldChar w:fldCharType="begin"/>
        </w:r>
        <w:r>
          <w:rPr>
            <w:noProof/>
            <w:webHidden/>
          </w:rPr>
          <w:instrText xml:space="preserve"> PAGEREF _Toc91966140 \h </w:instrText>
        </w:r>
        <w:r>
          <w:rPr>
            <w:noProof/>
            <w:webHidden/>
          </w:rPr>
        </w:r>
        <w:r>
          <w:rPr>
            <w:noProof/>
            <w:webHidden/>
          </w:rPr>
          <w:fldChar w:fldCharType="separate"/>
        </w:r>
        <w:r>
          <w:rPr>
            <w:noProof/>
            <w:webHidden/>
          </w:rPr>
          <w:t>97</w:t>
        </w:r>
        <w:r>
          <w:rPr>
            <w:noProof/>
            <w:webHidden/>
          </w:rPr>
          <w:fldChar w:fldCharType="end"/>
        </w:r>
      </w:hyperlink>
    </w:p>
    <w:p w14:paraId="2415107F" w14:textId="31CE6C69"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1" w:history="1">
        <w:r w:rsidRPr="00941C85">
          <w:rPr>
            <w:rStyle w:val="Hyperlink"/>
            <w:noProof/>
            <w:lang w:val="vi-VN"/>
          </w:rPr>
          <w:t>Hình 3.2.34. Cấu hình WPA2 Enterprise (tiếp theo)</w:t>
        </w:r>
        <w:r>
          <w:rPr>
            <w:noProof/>
            <w:webHidden/>
          </w:rPr>
          <w:tab/>
        </w:r>
        <w:r>
          <w:rPr>
            <w:noProof/>
            <w:webHidden/>
          </w:rPr>
          <w:fldChar w:fldCharType="begin"/>
        </w:r>
        <w:r>
          <w:rPr>
            <w:noProof/>
            <w:webHidden/>
          </w:rPr>
          <w:instrText xml:space="preserve"> PAGEREF _Toc91966141 \h </w:instrText>
        </w:r>
        <w:r>
          <w:rPr>
            <w:noProof/>
            <w:webHidden/>
          </w:rPr>
        </w:r>
        <w:r>
          <w:rPr>
            <w:noProof/>
            <w:webHidden/>
          </w:rPr>
          <w:fldChar w:fldCharType="separate"/>
        </w:r>
        <w:r>
          <w:rPr>
            <w:noProof/>
            <w:webHidden/>
          </w:rPr>
          <w:t>98</w:t>
        </w:r>
        <w:r>
          <w:rPr>
            <w:noProof/>
            <w:webHidden/>
          </w:rPr>
          <w:fldChar w:fldCharType="end"/>
        </w:r>
      </w:hyperlink>
    </w:p>
    <w:p w14:paraId="5726A11E" w14:textId="35BD1577"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2" w:history="1">
        <w:r w:rsidRPr="00941C85">
          <w:rPr>
            <w:rStyle w:val="Hyperlink"/>
            <w:noProof/>
            <w:lang w:val="vi-VN"/>
          </w:rPr>
          <w:t>Hình 3.2.35. Cấu hình WPA2 Enterprise (tiếp theo)</w:t>
        </w:r>
        <w:r>
          <w:rPr>
            <w:noProof/>
            <w:webHidden/>
          </w:rPr>
          <w:tab/>
        </w:r>
        <w:r>
          <w:rPr>
            <w:noProof/>
            <w:webHidden/>
          </w:rPr>
          <w:fldChar w:fldCharType="begin"/>
        </w:r>
        <w:r>
          <w:rPr>
            <w:noProof/>
            <w:webHidden/>
          </w:rPr>
          <w:instrText xml:space="preserve"> PAGEREF _Toc91966142 \h </w:instrText>
        </w:r>
        <w:r>
          <w:rPr>
            <w:noProof/>
            <w:webHidden/>
          </w:rPr>
        </w:r>
        <w:r>
          <w:rPr>
            <w:noProof/>
            <w:webHidden/>
          </w:rPr>
          <w:fldChar w:fldCharType="separate"/>
        </w:r>
        <w:r>
          <w:rPr>
            <w:noProof/>
            <w:webHidden/>
          </w:rPr>
          <w:t>98</w:t>
        </w:r>
        <w:r>
          <w:rPr>
            <w:noProof/>
            <w:webHidden/>
          </w:rPr>
          <w:fldChar w:fldCharType="end"/>
        </w:r>
      </w:hyperlink>
    </w:p>
    <w:p w14:paraId="7FFFD296" w14:textId="6916E3B1"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3" w:history="1">
        <w:r w:rsidRPr="00941C85">
          <w:rPr>
            <w:rStyle w:val="Hyperlink"/>
            <w:noProof/>
            <w:lang w:val="vi-VN"/>
          </w:rPr>
          <w:t>Hình 3.2.36. Cấu hình WPA2 Enterprise (tiếp theo)</w:t>
        </w:r>
        <w:r>
          <w:rPr>
            <w:noProof/>
            <w:webHidden/>
          </w:rPr>
          <w:tab/>
        </w:r>
        <w:r>
          <w:rPr>
            <w:noProof/>
            <w:webHidden/>
          </w:rPr>
          <w:fldChar w:fldCharType="begin"/>
        </w:r>
        <w:r>
          <w:rPr>
            <w:noProof/>
            <w:webHidden/>
          </w:rPr>
          <w:instrText xml:space="preserve"> PAGEREF _Toc91966143 \h </w:instrText>
        </w:r>
        <w:r>
          <w:rPr>
            <w:noProof/>
            <w:webHidden/>
          </w:rPr>
        </w:r>
        <w:r>
          <w:rPr>
            <w:noProof/>
            <w:webHidden/>
          </w:rPr>
          <w:fldChar w:fldCharType="separate"/>
        </w:r>
        <w:r>
          <w:rPr>
            <w:noProof/>
            <w:webHidden/>
          </w:rPr>
          <w:t>99</w:t>
        </w:r>
        <w:r>
          <w:rPr>
            <w:noProof/>
            <w:webHidden/>
          </w:rPr>
          <w:fldChar w:fldCharType="end"/>
        </w:r>
      </w:hyperlink>
    </w:p>
    <w:p w14:paraId="143ECAC4" w14:textId="63CC3F3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4" w:history="1">
        <w:r w:rsidRPr="00941C85">
          <w:rPr>
            <w:rStyle w:val="Hyperlink"/>
            <w:noProof/>
            <w:lang w:val="vi-VN"/>
          </w:rPr>
          <w:t>Hình 3.3.1. PCTang1 kết nối đến trang web mobifone.com.vn</w:t>
        </w:r>
        <w:r>
          <w:rPr>
            <w:noProof/>
            <w:webHidden/>
          </w:rPr>
          <w:tab/>
        </w:r>
        <w:r>
          <w:rPr>
            <w:noProof/>
            <w:webHidden/>
          </w:rPr>
          <w:fldChar w:fldCharType="begin"/>
        </w:r>
        <w:r>
          <w:rPr>
            <w:noProof/>
            <w:webHidden/>
          </w:rPr>
          <w:instrText xml:space="preserve"> PAGEREF _Toc91966144 \h </w:instrText>
        </w:r>
        <w:r>
          <w:rPr>
            <w:noProof/>
            <w:webHidden/>
          </w:rPr>
        </w:r>
        <w:r>
          <w:rPr>
            <w:noProof/>
            <w:webHidden/>
          </w:rPr>
          <w:fldChar w:fldCharType="separate"/>
        </w:r>
        <w:r>
          <w:rPr>
            <w:noProof/>
            <w:webHidden/>
          </w:rPr>
          <w:t>100</w:t>
        </w:r>
        <w:r>
          <w:rPr>
            <w:noProof/>
            <w:webHidden/>
          </w:rPr>
          <w:fldChar w:fldCharType="end"/>
        </w:r>
      </w:hyperlink>
    </w:p>
    <w:p w14:paraId="47F587DC" w14:textId="1D97DDA6"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5" w:history="1">
        <w:r w:rsidRPr="00941C85">
          <w:rPr>
            <w:rStyle w:val="Hyperlink"/>
            <w:noProof/>
            <w:lang w:val="vi-VN"/>
          </w:rPr>
          <w:t>Hình 3.3.2. PCTang1 gửi và nhận mail đến LaptopTang1</w:t>
        </w:r>
        <w:r>
          <w:rPr>
            <w:noProof/>
            <w:webHidden/>
          </w:rPr>
          <w:tab/>
        </w:r>
        <w:r>
          <w:rPr>
            <w:noProof/>
            <w:webHidden/>
          </w:rPr>
          <w:fldChar w:fldCharType="begin"/>
        </w:r>
        <w:r>
          <w:rPr>
            <w:noProof/>
            <w:webHidden/>
          </w:rPr>
          <w:instrText xml:space="preserve"> PAGEREF _Toc91966145 \h </w:instrText>
        </w:r>
        <w:r>
          <w:rPr>
            <w:noProof/>
            <w:webHidden/>
          </w:rPr>
        </w:r>
        <w:r>
          <w:rPr>
            <w:noProof/>
            <w:webHidden/>
          </w:rPr>
          <w:fldChar w:fldCharType="separate"/>
        </w:r>
        <w:r>
          <w:rPr>
            <w:noProof/>
            <w:webHidden/>
          </w:rPr>
          <w:t>100</w:t>
        </w:r>
        <w:r>
          <w:rPr>
            <w:noProof/>
            <w:webHidden/>
          </w:rPr>
          <w:fldChar w:fldCharType="end"/>
        </w:r>
      </w:hyperlink>
    </w:p>
    <w:p w14:paraId="3169E7C7" w14:textId="4063200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6" w:history="1">
        <w:r w:rsidRPr="00941C85">
          <w:rPr>
            <w:rStyle w:val="Hyperlink"/>
            <w:noProof/>
            <w:lang w:val="vi-VN"/>
          </w:rPr>
          <w:t>Hình 3.3.3. LaptopTang1 kết nối đến trang web mobifone.com.vn</w:t>
        </w:r>
        <w:r>
          <w:rPr>
            <w:noProof/>
            <w:webHidden/>
          </w:rPr>
          <w:tab/>
        </w:r>
        <w:r>
          <w:rPr>
            <w:noProof/>
            <w:webHidden/>
          </w:rPr>
          <w:fldChar w:fldCharType="begin"/>
        </w:r>
        <w:r>
          <w:rPr>
            <w:noProof/>
            <w:webHidden/>
          </w:rPr>
          <w:instrText xml:space="preserve"> PAGEREF _Toc91966146 \h </w:instrText>
        </w:r>
        <w:r>
          <w:rPr>
            <w:noProof/>
            <w:webHidden/>
          </w:rPr>
        </w:r>
        <w:r>
          <w:rPr>
            <w:noProof/>
            <w:webHidden/>
          </w:rPr>
          <w:fldChar w:fldCharType="separate"/>
        </w:r>
        <w:r>
          <w:rPr>
            <w:noProof/>
            <w:webHidden/>
          </w:rPr>
          <w:t>101</w:t>
        </w:r>
        <w:r>
          <w:rPr>
            <w:noProof/>
            <w:webHidden/>
          </w:rPr>
          <w:fldChar w:fldCharType="end"/>
        </w:r>
      </w:hyperlink>
    </w:p>
    <w:p w14:paraId="46ED8380" w14:textId="2A84E98F"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7" w:history="1">
        <w:r w:rsidRPr="00941C85">
          <w:rPr>
            <w:rStyle w:val="Hyperlink"/>
            <w:noProof/>
            <w:lang w:val="vi-VN"/>
          </w:rPr>
          <w:t>Hình 3.3.4. LaptopTang1 gửi và nhận mail đến PCTang1</w:t>
        </w:r>
        <w:r>
          <w:rPr>
            <w:noProof/>
            <w:webHidden/>
          </w:rPr>
          <w:tab/>
        </w:r>
        <w:r>
          <w:rPr>
            <w:noProof/>
            <w:webHidden/>
          </w:rPr>
          <w:fldChar w:fldCharType="begin"/>
        </w:r>
        <w:r>
          <w:rPr>
            <w:noProof/>
            <w:webHidden/>
          </w:rPr>
          <w:instrText xml:space="preserve"> PAGEREF _Toc91966147 \h </w:instrText>
        </w:r>
        <w:r>
          <w:rPr>
            <w:noProof/>
            <w:webHidden/>
          </w:rPr>
        </w:r>
        <w:r>
          <w:rPr>
            <w:noProof/>
            <w:webHidden/>
          </w:rPr>
          <w:fldChar w:fldCharType="separate"/>
        </w:r>
        <w:r>
          <w:rPr>
            <w:noProof/>
            <w:webHidden/>
          </w:rPr>
          <w:t>101</w:t>
        </w:r>
        <w:r>
          <w:rPr>
            <w:noProof/>
            <w:webHidden/>
          </w:rPr>
          <w:fldChar w:fldCharType="end"/>
        </w:r>
      </w:hyperlink>
    </w:p>
    <w:p w14:paraId="20DAA6E9" w14:textId="0B4F7E3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8" w:history="1">
        <w:r w:rsidRPr="00941C85">
          <w:rPr>
            <w:rStyle w:val="Hyperlink"/>
            <w:noProof/>
            <w:lang w:val="vi-VN"/>
          </w:rPr>
          <w:t>Hình 3.3.5. LaptopTang1KD kết nối đến trang web mobifone.com.vn</w:t>
        </w:r>
        <w:r>
          <w:rPr>
            <w:noProof/>
            <w:webHidden/>
          </w:rPr>
          <w:tab/>
        </w:r>
        <w:r>
          <w:rPr>
            <w:noProof/>
            <w:webHidden/>
          </w:rPr>
          <w:fldChar w:fldCharType="begin"/>
        </w:r>
        <w:r>
          <w:rPr>
            <w:noProof/>
            <w:webHidden/>
          </w:rPr>
          <w:instrText xml:space="preserve"> PAGEREF _Toc91966148 \h </w:instrText>
        </w:r>
        <w:r>
          <w:rPr>
            <w:noProof/>
            <w:webHidden/>
          </w:rPr>
        </w:r>
        <w:r>
          <w:rPr>
            <w:noProof/>
            <w:webHidden/>
          </w:rPr>
          <w:fldChar w:fldCharType="separate"/>
        </w:r>
        <w:r>
          <w:rPr>
            <w:noProof/>
            <w:webHidden/>
          </w:rPr>
          <w:t>102</w:t>
        </w:r>
        <w:r>
          <w:rPr>
            <w:noProof/>
            <w:webHidden/>
          </w:rPr>
          <w:fldChar w:fldCharType="end"/>
        </w:r>
      </w:hyperlink>
    </w:p>
    <w:p w14:paraId="7F41F136" w14:textId="4BD43BAE"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49" w:history="1">
        <w:r w:rsidRPr="00941C85">
          <w:rPr>
            <w:rStyle w:val="Hyperlink"/>
            <w:noProof/>
            <w:lang w:val="vi-VN"/>
          </w:rPr>
          <w:t>Hình 3.3.6. LaptopTang1KD gửi và nhận mail đến SmartphoneTang1KD và TabletTang1KD</w:t>
        </w:r>
        <w:r>
          <w:rPr>
            <w:noProof/>
            <w:webHidden/>
          </w:rPr>
          <w:tab/>
        </w:r>
        <w:r>
          <w:rPr>
            <w:noProof/>
            <w:webHidden/>
          </w:rPr>
          <w:fldChar w:fldCharType="begin"/>
        </w:r>
        <w:r>
          <w:rPr>
            <w:noProof/>
            <w:webHidden/>
          </w:rPr>
          <w:instrText xml:space="preserve"> PAGEREF _Toc91966149 \h </w:instrText>
        </w:r>
        <w:r>
          <w:rPr>
            <w:noProof/>
            <w:webHidden/>
          </w:rPr>
        </w:r>
        <w:r>
          <w:rPr>
            <w:noProof/>
            <w:webHidden/>
          </w:rPr>
          <w:fldChar w:fldCharType="separate"/>
        </w:r>
        <w:r>
          <w:rPr>
            <w:noProof/>
            <w:webHidden/>
          </w:rPr>
          <w:t>102</w:t>
        </w:r>
        <w:r>
          <w:rPr>
            <w:noProof/>
            <w:webHidden/>
          </w:rPr>
          <w:fldChar w:fldCharType="end"/>
        </w:r>
      </w:hyperlink>
    </w:p>
    <w:p w14:paraId="1FCFAA24" w14:textId="3B46471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0" w:history="1">
        <w:r w:rsidRPr="00941C85">
          <w:rPr>
            <w:rStyle w:val="Hyperlink"/>
            <w:noProof/>
            <w:lang w:val="vi-VN"/>
          </w:rPr>
          <w:t>Hình 3.3.7. TabletTang1KD kết nối đến trang web mobifone.com.vn</w:t>
        </w:r>
        <w:r>
          <w:rPr>
            <w:noProof/>
            <w:webHidden/>
          </w:rPr>
          <w:tab/>
        </w:r>
        <w:r>
          <w:rPr>
            <w:noProof/>
            <w:webHidden/>
          </w:rPr>
          <w:fldChar w:fldCharType="begin"/>
        </w:r>
        <w:r>
          <w:rPr>
            <w:noProof/>
            <w:webHidden/>
          </w:rPr>
          <w:instrText xml:space="preserve"> PAGEREF _Toc91966150 \h </w:instrText>
        </w:r>
        <w:r>
          <w:rPr>
            <w:noProof/>
            <w:webHidden/>
          </w:rPr>
        </w:r>
        <w:r>
          <w:rPr>
            <w:noProof/>
            <w:webHidden/>
          </w:rPr>
          <w:fldChar w:fldCharType="separate"/>
        </w:r>
        <w:r>
          <w:rPr>
            <w:noProof/>
            <w:webHidden/>
          </w:rPr>
          <w:t>103</w:t>
        </w:r>
        <w:r>
          <w:rPr>
            <w:noProof/>
            <w:webHidden/>
          </w:rPr>
          <w:fldChar w:fldCharType="end"/>
        </w:r>
      </w:hyperlink>
    </w:p>
    <w:p w14:paraId="7CBEF4ED" w14:textId="2811CDDC"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1" w:history="1">
        <w:r w:rsidRPr="00941C85">
          <w:rPr>
            <w:rStyle w:val="Hyperlink"/>
            <w:noProof/>
            <w:lang w:val="vi-VN"/>
          </w:rPr>
          <w:t>Hình 3.3.8. TabletTang1KD gửi và nhận mail đến SmartphoneTang1KD và LaptopTang1KD</w:t>
        </w:r>
        <w:r>
          <w:rPr>
            <w:noProof/>
            <w:webHidden/>
          </w:rPr>
          <w:tab/>
        </w:r>
        <w:r>
          <w:rPr>
            <w:noProof/>
            <w:webHidden/>
          </w:rPr>
          <w:fldChar w:fldCharType="begin"/>
        </w:r>
        <w:r>
          <w:rPr>
            <w:noProof/>
            <w:webHidden/>
          </w:rPr>
          <w:instrText xml:space="preserve"> PAGEREF _Toc91966151 \h </w:instrText>
        </w:r>
        <w:r>
          <w:rPr>
            <w:noProof/>
            <w:webHidden/>
          </w:rPr>
        </w:r>
        <w:r>
          <w:rPr>
            <w:noProof/>
            <w:webHidden/>
          </w:rPr>
          <w:fldChar w:fldCharType="separate"/>
        </w:r>
        <w:r>
          <w:rPr>
            <w:noProof/>
            <w:webHidden/>
          </w:rPr>
          <w:t>103</w:t>
        </w:r>
        <w:r>
          <w:rPr>
            <w:noProof/>
            <w:webHidden/>
          </w:rPr>
          <w:fldChar w:fldCharType="end"/>
        </w:r>
      </w:hyperlink>
    </w:p>
    <w:p w14:paraId="44C71DBC" w14:textId="43984152"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2" w:history="1">
        <w:r w:rsidRPr="00941C85">
          <w:rPr>
            <w:rStyle w:val="Hyperlink"/>
            <w:noProof/>
            <w:lang w:val="vi-VN"/>
          </w:rPr>
          <w:t>Hình 3.3.9. SmartphoneTang1KD kết nối đến trang web mobifone.com.vn</w:t>
        </w:r>
        <w:r>
          <w:rPr>
            <w:noProof/>
            <w:webHidden/>
          </w:rPr>
          <w:tab/>
        </w:r>
        <w:r>
          <w:rPr>
            <w:noProof/>
            <w:webHidden/>
          </w:rPr>
          <w:fldChar w:fldCharType="begin"/>
        </w:r>
        <w:r>
          <w:rPr>
            <w:noProof/>
            <w:webHidden/>
          </w:rPr>
          <w:instrText xml:space="preserve"> PAGEREF _Toc91966152 \h </w:instrText>
        </w:r>
        <w:r>
          <w:rPr>
            <w:noProof/>
            <w:webHidden/>
          </w:rPr>
        </w:r>
        <w:r>
          <w:rPr>
            <w:noProof/>
            <w:webHidden/>
          </w:rPr>
          <w:fldChar w:fldCharType="separate"/>
        </w:r>
        <w:r>
          <w:rPr>
            <w:noProof/>
            <w:webHidden/>
          </w:rPr>
          <w:t>104</w:t>
        </w:r>
        <w:r>
          <w:rPr>
            <w:noProof/>
            <w:webHidden/>
          </w:rPr>
          <w:fldChar w:fldCharType="end"/>
        </w:r>
      </w:hyperlink>
    </w:p>
    <w:p w14:paraId="25CC9608" w14:textId="40BF79C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3" w:history="1">
        <w:r w:rsidRPr="00941C85">
          <w:rPr>
            <w:rStyle w:val="Hyperlink"/>
            <w:noProof/>
            <w:lang w:val="vi-VN"/>
          </w:rPr>
          <w:t>Hình 3.3.8. SmartphoneTang1KD gửi và nhận mail đến TabletTang1KD và LaptopTang1KD</w:t>
        </w:r>
        <w:r>
          <w:rPr>
            <w:noProof/>
            <w:webHidden/>
          </w:rPr>
          <w:tab/>
        </w:r>
        <w:r>
          <w:rPr>
            <w:noProof/>
            <w:webHidden/>
          </w:rPr>
          <w:fldChar w:fldCharType="begin"/>
        </w:r>
        <w:r>
          <w:rPr>
            <w:noProof/>
            <w:webHidden/>
          </w:rPr>
          <w:instrText xml:space="preserve"> PAGEREF _Toc91966153 \h </w:instrText>
        </w:r>
        <w:r>
          <w:rPr>
            <w:noProof/>
            <w:webHidden/>
          </w:rPr>
        </w:r>
        <w:r>
          <w:rPr>
            <w:noProof/>
            <w:webHidden/>
          </w:rPr>
          <w:fldChar w:fldCharType="separate"/>
        </w:r>
        <w:r>
          <w:rPr>
            <w:noProof/>
            <w:webHidden/>
          </w:rPr>
          <w:t>104</w:t>
        </w:r>
        <w:r>
          <w:rPr>
            <w:noProof/>
            <w:webHidden/>
          </w:rPr>
          <w:fldChar w:fldCharType="end"/>
        </w:r>
      </w:hyperlink>
    </w:p>
    <w:p w14:paraId="34A4777D" w14:textId="762188E0"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4" w:history="1">
        <w:r w:rsidRPr="00941C85">
          <w:rPr>
            <w:rStyle w:val="Hyperlink"/>
            <w:noProof/>
            <w:lang w:val="vi-VN"/>
          </w:rPr>
          <w:t>Hình 3.3.9. LaptopTang2_KV1 kết nối đến trang web mobifone.com.vn</w:t>
        </w:r>
        <w:r>
          <w:rPr>
            <w:noProof/>
            <w:webHidden/>
          </w:rPr>
          <w:tab/>
        </w:r>
        <w:r>
          <w:rPr>
            <w:noProof/>
            <w:webHidden/>
          </w:rPr>
          <w:fldChar w:fldCharType="begin"/>
        </w:r>
        <w:r>
          <w:rPr>
            <w:noProof/>
            <w:webHidden/>
          </w:rPr>
          <w:instrText xml:space="preserve"> PAGEREF _Toc91966154 \h </w:instrText>
        </w:r>
        <w:r>
          <w:rPr>
            <w:noProof/>
            <w:webHidden/>
          </w:rPr>
        </w:r>
        <w:r>
          <w:rPr>
            <w:noProof/>
            <w:webHidden/>
          </w:rPr>
          <w:fldChar w:fldCharType="separate"/>
        </w:r>
        <w:r>
          <w:rPr>
            <w:noProof/>
            <w:webHidden/>
          </w:rPr>
          <w:t>105</w:t>
        </w:r>
        <w:r>
          <w:rPr>
            <w:noProof/>
            <w:webHidden/>
          </w:rPr>
          <w:fldChar w:fldCharType="end"/>
        </w:r>
      </w:hyperlink>
    </w:p>
    <w:p w14:paraId="2488D44C" w14:textId="03BD312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5" w:history="1">
        <w:r w:rsidRPr="00941C85">
          <w:rPr>
            <w:rStyle w:val="Hyperlink"/>
            <w:noProof/>
            <w:lang w:val="vi-VN"/>
          </w:rPr>
          <w:t>Hình 3.3.10. LaptopTang2_KV1 gửi và nhận mail đến các thiết bị có kết nối vào điểm truy cập mạng</w:t>
        </w:r>
        <w:r>
          <w:rPr>
            <w:noProof/>
            <w:webHidden/>
          </w:rPr>
          <w:tab/>
        </w:r>
        <w:r>
          <w:rPr>
            <w:noProof/>
            <w:webHidden/>
          </w:rPr>
          <w:fldChar w:fldCharType="begin"/>
        </w:r>
        <w:r>
          <w:rPr>
            <w:noProof/>
            <w:webHidden/>
          </w:rPr>
          <w:instrText xml:space="preserve"> PAGEREF _Toc91966155 \h </w:instrText>
        </w:r>
        <w:r>
          <w:rPr>
            <w:noProof/>
            <w:webHidden/>
          </w:rPr>
        </w:r>
        <w:r>
          <w:rPr>
            <w:noProof/>
            <w:webHidden/>
          </w:rPr>
          <w:fldChar w:fldCharType="separate"/>
        </w:r>
        <w:r>
          <w:rPr>
            <w:noProof/>
            <w:webHidden/>
          </w:rPr>
          <w:t>105</w:t>
        </w:r>
        <w:r>
          <w:rPr>
            <w:noProof/>
            <w:webHidden/>
          </w:rPr>
          <w:fldChar w:fldCharType="end"/>
        </w:r>
      </w:hyperlink>
    </w:p>
    <w:p w14:paraId="304531F1" w14:textId="17A9D48C"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6" w:history="1">
        <w:r w:rsidRPr="00941C85">
          <w:rPr>
            <w:rStyle w:val="Hyperlink"/>
            <w:noProof/>
            <w:lang w:val="vi-VN"/>
          </w:rPr>
          <w:t>Hình 3.3.11. LaptopTang2_KV2 kết nối đến trang web mobifone.com.vn</w:t>
        </w:r>
        <w:r>
          <w:rPr>
            <w:noProof/>
            <w:webHidden/>
          </w:rPr>
          <w:tab/>
        </w:r>
        <w:r>
          <w:rPr>
            <w:noProof/>
            <w:webHidden/>
          </w:rPr>
          <w:fldChar w:fldCharType="begin"/>
        </w:r>
        <w:r>
          <w:rPr>
            <w:noProof/>
            <w:webHidden/>
          </w:rPr>
          <w:instrText xml:space="preserve"> PAGEREF _Toc91966156 \h </w:instrText>
        </w:r>
        <w:r>
          <w:rPr>
            <w:noProof/>
            <w:webHidden/>
          </w:rPr>
        </w:r>
        <w:r>
          <w:rPr>
            <w:noProof/>
            <w:webHidden/>
          </w:rPr>
          <w:fldChar w:fldCharType="separate"/>
        </w:r>
        <w:r>
          <w:rPr>
            <w:noProof/>
            <w:webHidden/>
          </w:rPr>
          <w:t>106</w:t>
        </w:r>
        <w:r>
          <w:rPr>
            <w:noProof/>
            <w:webHidden/>
          </w:rPr>
          <w:fldChar w:fldCharType="end"/>
        </w:r>
      </w:hyperlink>
    </w:p>
    <w:p w14:paraId="6999A538" w14:textId="409C24EA"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7" w:history="1">
        <w:r w:rsidRPr="00941C85">
          <w:rPr>
            <w:rStyle w:val="Hyperlink"/>
            <w:noProof/>
            <w:lang w:val="vi-VN"/>
          </w:rPr>
          <w:t>Hình 3.3.12. LaptopTang2_KV2 gửi và nhận mail đến các thiết bị có kết nối vào điểm truy cập mạng</w:t>
        </w:r>
        <w:r>
          <w:rPr>
            <w:noProof/>
            <w:webHidden/>
          </w:rPr>
          <w:tab/>
        </w:r>
        <w:r>
          <w:rPr>
            <w:noProof/>
            <w:webHidden/>
          </w:rPr>
          <w:fldChar w:fldCharType="begin"/>
        </w:r>
        <w:r>
          <w:rPr>
            <w:noProof/>
            <w:webHidden/>
          </w:rPr>
          <w:instrText xml:space="preserve"> PAGEREF _Toc91966157 \h </w:instrText>
        </w:r>
        <w:r>
          <w:rPr>
            <w:noProof/>
            <w:webHidden/>
          </w:rPr>
        </w:r>
        <w:r>
          <w:rPr>
            <w:noProof/>
            <w:webHidden/>
          </w:rPr>
          <w:fldChar w:fldCharType="separate"/>
        </w:r>
        <w:r>
          <w:rPr>
            <w:noProof/>
            <w:webHidden/>
          </w:rPr>
          <w:t>106</w:t>
        </w:r>
        <w:r>
          <w:rPr>
            <w:noProof/>
            <w:webHidden/>
          </w:rPr>
          <w:fldChar w:fldCharType="end"/>
        </w:r>
      </w:hyperlink>
    </w:p>
    <w:p w14:paraId="466437CD" w14:textId="7D4BF249"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8" w:history="1">
        <w:r w:rsidRPr="00941C85">
          <w:rPr>
            <w:rStyle w:val="Hyperlink"/>
            <w:noProof/>
            <w:lang w:val="vi-VN"/>
          </w:rPr>
          <w:t>Hình 3.3.11. LaptopTang3_Per kết nối đến trang web mobifone.com.vn</w:t>
        </w:r>
        <w:r>
          <w:rPr>
            <w:noProof/>
            <w:webHidden/>
          </w:rPr>
          <w:tab/>
        </w:r>
        <w:r>
          <w:rPr>
            <w:noProof/>
            <w:webHidden/>
          </w:rPr>
          <w:fldChar w:fldCharType="begin"/>
        </w:r>
        <w:r>
          <w:rPr>
            <w:noProof/>
            <w:webHidden/>
          </w:rPr>
          <w:instrText xml:space="preserve"> PAGEREF _Toc91966158 \h </w:instrText>
        </w:r>
        <w:r>
          <w:rPr>
            <w:noProof/>
            <w:webHidden/>
          </w:rPr>
        </w:r>
        <w:r>
          <w:rPr>
            <w:noProof/>
            <w:webHidden/>
          </w:rPr>
          <w:fldChar w:fldCharType="separate"/>
        </w:r>
        <w:r>
          <w:rPr>
            <w:noProof/>
            <w:webHidden/>
          </w:rPr>
          <w:t>107</w:t>
        </w:r>
        <w:r>
          <w:rPr>
            <w:noProof/>
            <w:webHidden/>
          </w:rPr>
          <w:fldChar w:fldCharType="end"/>
        </w:r>
      </w:hyperlink>
    </w:p>
    <w:p w14:paraId="0DBD80E1" w14:textId="13D18199"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59" w:history="1">
        <w:r w:rsidRPr="00941C85">
          <w:rPr>
            <w:rStyle w:val="Hyperlink"/>
            <w:noProof/>
            <w:lang w:val="vi-VN"/>
          </w:rPr>
          <w:t>Hình 3.3.14. LaptopTang3_Per gửi và nhận mail đến các thiết bị có kết nối vào điểm truy cập mạng</w:t>
        </w:r>
        <w:r>
          <w:rPr>
            <w:noProof/>
            <w:webHidden/>
          </w:rPr>
          <w:tab/>
        </w:r>
        <w:r>
          <w:rPr>
            <w:noProof/>
            <w:webHidden/>
          </w:rPr>
          <w:fldChar w:fldCharType="begin"/>
        </w:r>
        <w:r>
          <w:rPr>
            <w:noProof/>
            <w:webHidden/>
          </w:rPr>
          <w:instrText xml:space="preserve"> PAGEREF _Toc91966159 \h </w:instrText>
        </w:r>
        <w:r>
          <w:rPr>
            <w:noProof/>
            <w:webHidden/>
          </w:rPr>
        </w:r>
        <w:r>
          <w:rPr>
            <w:noProof/>
            <w:webHidden/>
          </w:rPr>
          <w:fldChar w:fldCharType="separate"/>
        </w:r>
        <w:r>
          <w:rPr>
            <w:noProof/>
            <w:webHidden/>
          </w:rPr>
          <w:t>107</w:t>
        </w:r>
        <w:r>
          <w:rPr>
            <w:noProof/>
            <w:webHidden/>
          </w:rPr>
          <w:fldChar w:fldCharType="end"/>
        </w:r>
      </w:hyperlink>
    </w:p>
    <w:p w14:paraId="3A05DD34" w14:textId="281C62D8"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0" w:history="1">
        <w:r w:rsidRPr="00941C85">
          <w:rPr>
            <w:rStyle w:val="Hyperlink"/>
            <w:noProof/>
            <w:lang w:val="vi-VN"/>
          </w:rPr>
          <w:t>Hình 3.3.15. LaptopTang3_Per kết nối đến trang web mobifone.com.vn</w:t>
        </w:r>
        <w:r>
          <w:rPr>
            <w:noProof/>
            <w:webHidden/>
          </w:rPr>
          <w:tab/>
        </w:r>
        <w:r>
          <w:rPr>
            <w:noProof/>
            <w:webHidden/>
          </w:rPr>
          <w:fldChar w:fldCharType="begin"/>
        </w:r>
        <w:r>
          <w:rPr>
            <w:noProof/>
            <w:webHidden/>
          </w:rPr>
          <w:instrText xml:space="preserve"> PAGEREF _Toc91966160 \h </w:instrText>
        </w:r>
        <w:r>
          <w:rPr>
            <w:noProof/>
            <w:webHidden/>
          </w:rPr>
        </w:r>
        <w:r>
          <w:rPr>
            <w:noProof/>
            <w:webHidden/>
          </w:rPr>
          <w:fldChar w:fldCharType="separate"/>
        </w:r>
        <w:r>
          <w:rPr>
            <w:noProof/>
            <w:webHidden/>
          </w:rPr>
          <w:t>108</w:t>
        </w:r>
        <w:r>
          <w:rPr>
            <w:noProof/>
            <w:webHidden/>
          </w:rPr>
          <w:fldChar w:fldCharType="end"/>
        </w:r>
      </w:hyperlink>
    </w:p>
    <w:p w14:paraId="0E03E6D7" w14:textId="3C46A98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1" w:history="1">
        <w:r w:rsidRPr="00941C85">
          <w:rPr>
            <w:rStyle w:val="Hyperlink"/>
            <w:noProof/>
            <w:lang w:val="vi-VN"/>
          </w:rPr>
          <w:t>Hình 3.3.16. LaptopTang3_Ent gửi và nhận mail đến các thiết bị có kết nối vào điểm truy cập mạng</w:t>
        </w:r>
        <w:r>
          <w:rPr>
            <w:noProof/>
            <w:webHidden/>
          </w:rPr>
          <w:tab/>
        </w:r>
        <w:r>
          <w:rPr>
            <w:noProof/>
            <w:webHidden/>
          </w:rPr>
          <w:fldChar w:fldCharType="begin"/>
        </w:r>
        <w:r>
          <w:rPr>
            <w:noProof/>
            <w:webHidden/>
          </w:rPr>
          <w:instrText xml:space="preserve"> PAGEREF _Toc91966161 \h </w:instrText>
        </w:r>
        <w:r>
          <w:rPr>
            <w:noProof/>
            <w:webHidden/>
          </w:rPr>
        </w:r>
        <w:r>
          <w:rPr>
            <w:noProof/>
            <w:webHidden/>
          </w:rPr>
          <w:fldChar w:fldCharType="separate"/>
        </w:r>
        <w:r>
          <w:rPr>
            <w:noProof/>
            <w:webHidden/>
          </w:rPr>
          <w:t>108</w:t>
        </w:r>
        <w:r>
          <w:rPr>
            <w:noProof/>
            <w:webHidden/>
          </w:rPr>
          <w:fldChar w:fldCharType="end"/>
        </w:r>
      </w:hyperlink>
    </w:p>
    <w:p w14:paraId="13E02C93" w14:textId="46BB7C81" w:rsidR="00867C2D" w:rsidRPr="005D5C20" w:rsidRDefault="00E902F9" w:rsidP="007E6AB9">
      <w:pPr>
        <w:tabs>
          <w:tab w:val="center" w:pos="6379"/>
        </w:tabs>
        <w:spacing w:after="200" w:line="360" w:lineRule="auto"/>
        <w:rPr>
          <w:sz w:val="26"/>
          <w:szCs w:val="26"/>
        </w:rPr>
      </w:pPr>
      <w:r>
        <w:rPr>
          <w:sz w:val="26"/>
          <w:szCs w:val="26"/>
        </w:rPr>
        <w:fldChar w:fldCharType="end"/>
      </w:r>
    </w:p>
    <w:p w14:paraId="3E50C11D" w14:textId="77777777" w:rsidR="00D90D74" w:rsidRDefault="00791EED" w:rsidP="00B964AC">
      <w:pPr>
        <w:spacing w:before="240" w:after="240" w:line="360" w:lineRule="auto"/>
        <w:rPr>
          <w:noProof/>
        </w:rPr>
      </w:pPr>
      <w:r w:rsidRPr="00791EED">
        <w:rPr>
          <w:b/>
          <w:sz w:val="28"/>
        </w:rPr>
        <w:t>DANH MỤC BẢNG</w:t>
      </w:r>
      <w:r w:rsidR="00147427">
        <w:rPr>
          <w:b/>
          <w:sz w:val="28"/>
        </w:rPr>
        <w:fldChar w:fldCharType="begin"/>
      </w:r>
      <w:r w:rsidR="00147427">
        <w:rPr>
          <w:b/>
          <w:sz w:val="28"/>
        </w:rPr>
        <w:instrText xml:space="preserve"> TOC \f F \h \z \t "Bảng biểu - nội dung" \c </w:instrText>
      </w:r>
      <w:r w:rsidR="00147427">
        <w:rPr>
          <w:b/>
          <w:sz w:val="28"/>
        </w:rPr>
        <w:fldChar w:fldCharType="separate"/>
      </w:r>
    </w:p>
    <w:p w14:paraId="3B0D585E" w14:textId="0AE6EF9B"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2" w:history="1">
        <w:r w:rsidRPr="00CB7212">
          <w:rPr>
            <w:rStyle w:val="Hyperlink"/>
            <w:noProof/>
            <w:lang w:val="vi-VN"/>
          </w:rPr>
          <w:t>Bảng 1.1. Số lượng và giá tiền của các thiết bị mạng</w:t>
        </w:r>
        <w:r>
          <w:rPr>
            <w:noProof/>
            <w:webHidden/>
          </w:rPr>
          <w:tab/>
        </w:r>
        <w:r>
          <w:rPr>
            <w:noProof/>
            <w:webHidden/>
          </w:rPr>
          <w:fldChar w:fldCharType="begin"/>
        </w:r>
        <w:r>
          <w:rPr>
            <w:noProof/>
            <w:webHidden/>
          </w:rPr>
          <w:instrText xml:space="preserve"> PAGEREF _Toc91966162 \h </w:instrText>
        </w:r>
        <w:r>
          <w:rPr>
            <w:noProof/>
            <w:webHidden/>
          </w:rPr>
        </w:r>
        <w:r>
          <w:rPr>
            <w:noProof/>
            <w:webHidden/>
          </w:rPr>
          <w:fldChar w:fldCharType="separate"/>
        </w:r>
        <w:r>
          <w:rPr>
            <w:noProof/>
            <w:webHidden/>
          </w:rPr>
          <w:t>14</w:t>
        </w:r>
        <w:r>
          <w:rPr>
            <w:noProof/>
            <w:webHidden/>
          </w:rPr>
          <w:fldChar w:fldCharType="end"/>
        </w:r>
      </w:hyperlink>
    </w:p>
    <w:p w14:paraId="0A03D808" w14:textId="411FAD79"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3" w:history="1">
        <w:r w:rsidRPr="00CB7212">
          <w:rPr>
            <w:rStyle w:val="Hyperlink"/>
            <w:noProof/>
            <w:lang w:val="vi-VN"/>
          </w:rPr>
          <w:t>Bảng 3.1.1. Bảng địa chỉ IP</w:t>
        </w:r>
        <w:r>
          <w:rPr>
            <w:noProof/>
            <w:webHidden/>
          </w:rPr>
          <w:tab/>
        </w:r>
        <w:r>
          <w:rPr>
            <w:noProof/>
            <w:webHidden/>
          </w:rPr>
          <w:fldChar w:fldCharType="begin"/>
        </w:r>
        <w:r>
          <w:rPr>
            <w:noProof/>
            <w:webHidden/>
          </w:rPr>
          <w:instrText xml:space="preserve"> PAGEREF _Toc91966163 \h </w:instrText>
        </w:r>
        <w:r>
          <w:rPr>
            <w:noProof/>
            <w:webHidden/>
          </w:rPr>
        </w:r>
        <w:r>
          <w:rPr>
            <w:noProof/>
            <w:webHidden/>
          </w:rPr>
          <w:fldChar w:fldCharType="separate"/>
        </w:r>
        <w:r>
          <w:rPr>
            <w:noProof/>
            <w:webHidden/>
          </w:rPr>
          <w:t>60</w:t>
        </w:r>
        <w:r>
          <w:rPr>
            <w:noProof/>
            <w:webHidden/>
          </w:rPr>
          <w:fldChar w:fldCharType="end"/>
        </w:r>
      </w:hyperlink>
    </w:p>
    <w:p w14:paraId="50836221" w14:textId="290C6FE4"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4" w:history="1">
        <w:r w:rsidRPr="00CB7212">
          <w:rPr>
            <w:rStyle w:val="Hyperlink"/>
            <w:noProof/>
          </w:rPr>
          <w:t>Bảng</w:t>
        </w:r>
        <w:r w:rsidRPr="00CB7212">
          <w:rPr>
            <w:rStyle w:val="Hyperlink"/>
            <w:noProof/>
            <w:lang w:val="vi-VN"/>
          </w:rPr>
          <w:t xml:space="preserve"> 3.1.2. Bảng thông tin kết nối cổng trong hệ thống</w:t>
        </w:r>
        <w:r>
          <w:rPr>
            <w:noProof/>
            <w:webHidden/>
          </w:rPr>
          <w:tab/>
        </w:r>
        <w:r>
          <w:rPr>
            <w:noProof/>
            <w:webHidden/>
          </w:rPr>
          <w:fldChar w:fldCharType="begin"/>
        </w:r>
        <w:r>
          <w:rPr>
            <w:noProof/>
            <w:webHidden/>
          </w:rPr>
          <w:instrText xml:space="preserve"> PAGEREF _Toc91966164 \h </w:instrText>
        </w:r>
        <w:r>
          <w:rPr>
            <w:noProof/>
            <w:webHidden/>
          </w:rPr>
        </w:r>
        <w:r>
          <w:rPr>
            <w:noProof/>
            <w:webHidden/>
          </w:rPr>
          <w:fldChar w:fldCharType="separate"/>
        </w:r>
        <w:r>
          <w:rPr>
            <w:noProof/>
            <w:webHidden/>
          </w:rPr>
          <w:t>63</w:t>
        </w:r>
        <w:r>
          <w:rPr>
            <w:noProof/>
            <w:webHidden/>
          </w:rPr>
          <w:fldChar w:fldCharType="end"/>
        </w:r>
      </w:hyperlink>
    </w:p>
    <w:p w14:paraId="5B5860CE" w14:textId="517DFEE6"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5" w:history="1">
        <w:r w:rsidRPr="00CB7212">
          <w:rPr>
            <w:rStyle w:val="Hyperlink"/>
            <w:noProof/>
          </w:rPr>
          <w:t>Bảng</w:t>
        </w:r>
        <w:r w:rsidRPr="00CB7212">
          <w:rPr>
            <w:rStyle w:val="Hyperlink"/>
            <w:noProof/>
            <w:lang w:val="vi-VN"/>
          </w:rPr>
          <w:t xml:space="preserve"> 3.1.3. Bảng thông tin vlan trong hệ thống</w:t>
        </w:r>
        <w:r>
          <w:rPr>
            <w:noProof/>
            <w:webHidden/>
          </w:rPr>
          <w:tab/>
        </w:r>
        <w:r>
          <w:rPr>
            <w:noProof/>
            <w:webHidden/>
          </w:rPr>
          <w:fldChar w:fldCharType="begin"/>
        </w:r>
        <w:r>
          <w:rPr>
            <w:noProof/>
            <w:webHidden/>
          </w:rPr>
          <w:instrText xml:space="preserve"> PAGEREF _Toc91966165 \h </w:instrText>
        </w:r>
        <w:r>
          <w:rPr>
            <w:noProof/>
            <w:webHidden/>
          </w:rPr>
        </w:r>
        <w:r>
          <w:rPr>
            <w:noProof/>
            <w:webHidden/>
          </w:rPr>
          <w:fldChar w:fldCharType="separate"/>
        </w:r>
        <w:r>
          <w:rPr>
            <w:noProof/>
            <w:webHidden/>
          </w:rPr>
          <w:t>63</w:t>
        </w:r>
        <w:r>
          <w:rPr>
            <w:noProof/>
            <w:webHidden/>
          </w:rPr>
          <w:fldChar w:fldCharType="end"/>
        </w:r>
      </w:hyperlink>
    </w:p>
    <w:p w14:paraId="6886B05A" w14:textId="38515F47" w:rsidR="00D90D74" w:rsidRDefault="00D90D74">
      <w:pPr>
        <w:pStyle w:val="TableofFigures"/>
        <w:tabs>
          <w:tab w:val="right" w:leader="dot" w:pos="9111"/>
        </w:tabs>
        <w:rPr>
          <w:rFonts w:asciiTheme="minorHAnsi" w:eastAsiaTheme="minorEastAsia" w:hAnsiTheme="minorHAnsi" w:cstheme="minorBidi"/>
          <w:noProof/>
          <w:sz w:val="22"/>
          <w:szCs w:val="22"/>
        </w:rPr>
      </w:pPr>
      <w:hyperlink w:anchor="_Toc91966166" w:history="1">
        <w:r w:rsidRPr="00CB7212">
          <w:rPr>
            <w:rStyle w:val="Hyperlink"/>
            <w:noProof/>
          </w:rPr>
          <w:t>Bảng</w:t>
        </w:r>
        <w:r w:rsidRPr="00CB7212">
          <w:rPr>
            <w:rStyle w:val="Hyperlink"/>
            <w:noProof/>
            <w:lang w:val="vi-VN"/>
          </w:rPr>
          <w:t xml:space="preserve"> 3.1.4. Bảng thông tin trong hệ thống</w:t>
        </w:r>
        <w:r>
          <w:rPr>
            <w:noProof/>
            <w:webHidden/>
          </w:rPr>
          <w:tab/>
        </w:r>
        <w:r>
          <w:rPr>
            <w:noProof/>
            <w:webHidden/>
          </w:rPr>
          <w:fldChar w:fldCharType="begin"/>
        </w:r>
        <w:r>
          <w:rPr>
            <w:noProof/>
            <w:webHidden/>
          </w:rPr>
          <w:instrText xml:space="preserve"> PAGEREF _Toc91966166 \h </w:instrText>
        </w:r>
        <w:r>
          <w:rPr>
            <w:noProof/>
            <w:webHidden/>
          </w:rPr>
        </w:r>
        <w:r>
          <w:rPr>
            <w:noProof/>
            <w:webHidden/>
          </w:rPr>
          <w:fldChar w:fldCharType="separate"/>
        </w:r>
        <w:r>
          <w:rPr>
            <w:noProof/>
            <w:webHidden/>
          </w:rPr>
          <w:t>64</w:t>
        </w:r>
        <w:r>
          <w:rPr>
            <w:noProof/>
            <w:webHidden/>
          </w:rPr>
          <w:fldChar w:fldCharType="end"/>
        </w:r>
      </w:hyperlink>
    </w:p>
    <w:p w14:paraId="1A1AC531" w14:textId="414FB29D" w:rsidR="00147427" w:rsidRDefault="00147427" w:rsidP="00147427">
      <w:pPr>
        <w:rPr>
          <w:sz w:val="26"/>
          <w:szCs w:val="26"/>
        </w:rPr>
      </w:pPr>
      <w:r>
        <w:rPr>
          <w:b/>
          <w:sz w:val="28"/>
        </w:rPr>
        <w:fldChar w:fldCharType="end"/>
      </w:r>
    </w:p>
    <w:p w14:paraId="2B3A41A7" w14:textId="65E907E4" w:rsidR="007B1A23" w:rsidRDefault="007B1A23">
      <w:pPr>
        <w:spacing w:after="200" w:line="276" w:lineRule="auto"/>
        <w:rPr>
          <w:sz w:val="26"/>
          <w:szCs w:val="26"/>
        </w:rPr>
      </w:pPr>
      <w:r>
        <w:rPr>
          <w:sz w:val="26"/>
          <w:szCs w:val="26"/>
        </w:rPr>
        <w:br w:type="page"/>
      </w:r>
    </w:p>
    <w:p w14:paraId="74F56CB8" w14:textId="2487CEC2" w:rsidR="007B1A23" w:rsidRPr="00A24EC6" w:rsidRDefault="00A24EC6" w:rsidP="00E72971">
      <w:pPr>
        <w:pStyle w:val="Chng"/>
        <w:numPr>
          <w:ilvl w:val="0"/>
          <w:numId w:val="13"/>
        </w:numPr>
        <w:jc w:val="center"/>
        <w:rPr>
          <w:lang w:val="vi-VN"/>
        </w:rPr>
      </w:pPr>
      <w:bookmarkStart w:id="6" w:name="_Toc91966004"/>
      <w:r>
        <w:lastRenderedPageBreak/>
        <w:t>MÔ</w:t>
      </w:r>
      <w:r>
        <w:rPr>
          <w:lang w:val="vi-VN"/>
        </w:rPr>
        <w:t xml:space="preserve"> TẢ ĐỀ TÀI</w:t>
      </w:r>
      <w:bookmarkEnd w:id="6"/>
    </w:p>
    <w:p w14:paraId="0658D2DF" w14:textId="3B618365" w:rsidR="00CD13EC" w:rsidRPr="00EC7810" w:rsidRDefault="00EC7810" w:rsidP="00EB2D2C">
      <w:pPr>
        <w:pStyle w:val="Tiumccp1"/>
        <w:numPr>
          <w:ilvl w:val="1"/>
          <w:numId w:val="13"/>
        </w:numPr>
        <w:rPr>
          <w:lang w:val="vi-VN"/>
        </w:rPr>
      </w:pPr>
      <w:bookmarkStart w:id="7" w:name="_Toc91966005"/>
      <w:r>
        <w:rPr>
          <w:lang w:val="vi-VN"/>
        </w:rPr>
        <w:t>Yêu cầu của khách hàng</w:t>
      </w:r>
      <w:bookmarkEnd w:id="7"/>
    </w:p>
    <w:p w14:paraId="5206E399" w14:textId="23910F69" w:rsidR="006964FD" w:rsidRDefault="006964FD" w:rsidP="006964FD">
      <w:pPr>
        <w:pStyle w:val="Nidungvnbn"/>
        <w:rPr>
          <w:lang w:val="vi-VN"/>
        </w:rPr>
      </w:pPr>
      <w:r>
        <w:t>Thiết</w:t>
      </w:r>
      <w:r>
        <w:rPr>
          <w:lang w:val="vi-VN"/>
        </w:rPr>
        <w:t xml:space="preserve"> kế và xây dựng hệ thống mạng không dây dành cho chi nhánh công ty Mobifone ở Vũng Tàu. Chi nhánh này có tòa nhà gồm có 5 tầng, diện tích tòa nhà là 300 mét vuông, Ở mỗi tầng sẽ có cùng 1 yêu cầu là tính bảo mật cao và có thể kết nối Internet ở bất kỳ vị trí nào ở mỗi tầng bên trong tòa nhà. Ngoài ra các thiết bị kết nối mạng có thể truy cập vào trang web của công ty là </w:t>
      </w:r>
      <w:r w:rsidRPr="003A62CF">
        <w:rPr>
          <w:b/>
          <w:bCs/>
          <w:lang w:val="vi-VN"/>
        </w:rPr>
        <w:t>mobifone.com.vn</w:t>
      </w:r>
      <w:r>
        <w:rPr>
          <w:b/>
          <w:bCs/>
          <w:lang w:val="vi-VN"/>
        </w:rPr>
        <w:t xml:space="preserve"> </w:t>
      </w:r>
      <w:r>
        <w:rPr>
          <w:lang w:val="vi-VN"/>
        </w:rPr>
        <w:t xml:space="preserve">và thực hiện việc gửi và nhận mail thông qua địa chỉ </w:t>
      </w:r>
      <w:r w:rsidRPr="00AC7063">
        <w:rPr>
          <w:b/>
          <w:bCs/>
          <w:lang w:val="vi-VN"/>
        </w:rPr>
        <w:t>@mobifone.</w:t>
      </w:r>
      <w:r>
        <w:rPr>
          <w:b/>
          <w:bCs/>
          <w:lang w:val="vi-VN"/>
        </w:rPr>
        <w:t xml:space="preserve">com. </w:t>
      </w:r>
      <w:r>
        <w:rPr>
          <w:lang w:val="vi-VN"/>
        </w:rPr>
        <w:t>Tuy nhiên ở mỗi tầng sẽ có các yêu cầu khác nhau.</w:t>
      </w:r>
    </w:p>
    <w:p w14:paraId="6D565499" w14:textId="723081D5" w:rsidR="006964FD" w:rsidRDefault="006964FD" w:rsidP="00506AA6">
      <w:pPr>
        <w:pStyle w:val="Nidungvnbn"/>
        <w:numPr>
          <w:ilvl w:val="0"/>
          <w:numId w:val="40"/>
        </w:numPr>
        <w:rPr>
          <w:lang w:val="vi-VN"/>
        </w:rPr>
      </w:pPr>
      <w:r w:rsidRPr="00506AA6">
        <w:rPr>
          <w:lang w:val="vi-VN"/>
        </w:rPr>
        <w:t>Tầng 1:</w:t>
      </w:r>
      <w:r w:rsidR="00D7026C" w:rsidRPr="00506AA6">
        <w:rPr>
          <w:lang w:val="vi-VN"/>
        </w:rPr>
        <w:t xml:space="preserve"> </w:t>
      </w:r>
      <w:bookmarkStart w:id="8" w:name="_Hlk91964000"/>
      <w:r w:rsidR="00D7026C" w:rsidRPr="00506AA6">
        <w:rPr>
          <w:lang w:val="vi-VN"/>
        </w:rPr>
        <w:t xml:space="preserve">sẽ có các yêu cầu về mạng </w:t>
      </w:r>
      <w:r w:rsidR="00D7026C">
        <w:t xml:space="preserve">Wifi, mạng </w:t>
      </w:r>
      <w:bookmarkEnd w:id="8"/>
      <w:r w:rsidR="00B70F3A">
        <w:t>LAN</w:t>
      </w:r>
      <w:r w:rsidR="00B70F3A">
        <w:rPr>
          <w:lang w:val="vi-VN"/>
        </w:rPr>
        <w:t>, c</w:t>
      </w:r>
      <w:r w:rsidR="00D7026C" w:rsidRPr="00506AA6">
        <w:rPr>
          <w:lang w:val="vi-VN"/>
        </w:rPr>
        <w:t xml:space="preserve">ó </w:t>
      </w:r>
      <w:r w:rsidR="00D7026C">
        <w:t xml:space="preserve">tối đa 40 user </w:t>
      </w:r>
      <w:r w:rsidR="00D7026C">
        <w:t>kết</w:t>
      </w:r>
      <w:r w:rsidR="00D7026C" w:rsidRPr="00506AA6">
        <w:rPr>
          <w:lang w:val="vi-VN"/>
        </w:rPr>
        <w:t xml:space="preserve"> nối vào mạng và sử dụng các t</w:t>
      </w:r>
      <w:r w:rsidR="00D7026C">
        <w:t>hiết bị: switch,</w:t>
      </w:r>
      <w:r w:rsidR="00D7026C" w:rsidRPr="00506AA6">
        <w:rPr>
          <w:lang w:val="vi-VN"/>
        </w:rPr>
        <w:t xml:space="preserve"> W</w:t>
      </w:r>
      <w:r w:rsidR="00D7026C">
        <w:t xml:space="preserve">ireless </w:t>
      </w:r>
      <w:r w:rsidR="00D7026C">
        <w:t>Router</w:t>
      </w:r>
      <w:r w:rsidR="00D7026C">
        <w:t>, Camera,</w:t>
      </w:r>
      <w:r w:rsidR="00D7026C" w:rsidRPr="00506AA6">
        <w:rPr>
          <w:lang w:val="vi-VN"/>
        </w:rPr>
        <w:t xml:space="preserve"> </w:t>
      </w:r>
      <w:r w:rsidR="00D7026C">
        <w:t xml:space="preserve">Cửa thông </w:t>
      </w:r>
      <w:r w:rsidR="000E5973">
        <w:t>minh</w:t>
      </w:r>
      <w:r w:rsidR="000E5973" w:rsidRPr="00506AA6">
        <w:rPr>
          <w:lang w:val="vi-VN"/>
        </w:rPr>
        <w:t xml:space="preserve">. Tầng 1 sẽ có quầy Dịch vụ để sử dụng các máy tính hoặc laptop kết nối với mạng LAN. Phòng Bảo vệ sử dụng </w:t>
      </w:r>
      <w:r w:rsidR="006D6AF4" w:rsidRPr="00506AA6">
        <w:rPr>
          <w:lang w:val="vi-VN"/>
        </w:rPr>
        <w:t xml:space="preserve">Camera, các thiết bị không dây và </w:t>
      </w:r>
      <w:r w:rsidR="000E5973" w:rsidRPr="00506AA6">
        <w:rPr>
          <w:lang w:val="vi-VN"/>
        </w:rPr>
        <w:t>cửa thông minh, phòng khách sẽ cho phép khách hàng sử dụng mạng wifi.</w:t>
      </w:r>
    </w:p>
    <w:p w14:paraId="35D9952F" w14:textId="6AA793D1" w:rsidR="00B70F3A" w:rsidRDefault="00B70F3A" w:rsidP="00506AA6">
      <w:pPr>
        <w:pStyle w:val="Nidungvnbn"/>
        <w:numPr>
          <w:ilvl w:val="0"/>
          <w:numId w:val="40"/>
        </w:numPr>
        <w:rPr>
          <w:lang w:val="vi-VN"/>
        </w:rPr>
      </w:pPr>
      <w:r>
        <w:rPr>
          <w:lang w:val="vi-VN"/>
        </w:rPr>
        <w:t>Tầng 2: sẽ có các yêu cầu về mạng WLAN có bảo mật WPA2 Personal, mạng LAN, có tối đa là 30 user sẽ kết nối với mạng</w:t>
      </w:r>
      <w:r w:rsidR="00513EF8">
        <w:rPr>
          <w:lang w:val="vi-VN"/>
        </w:rPr>
        <w:t xml:space="preserve"> và sẽ sử dụng các thiết bị </w:t>
      </w:r>
      <w:r w:rsidR="00513EF8">
        <w:t>switch,</w:t>
      </w:r>
      <w:r w:rsidR="00513EF8">
        <w:rPr>
          <w:lang w:val="vi-VN"/>
        </w:rPr>
        <w:t xml:space="preserve"> </w:t>
      </w:r>
      <w:r w:rsidR="00513EF8">
        <w:t>Access Point, Camera,</w:t>
      </w:r>
      <w:r w:rsidR="00513EF8">
        <w:rPr>
          <w:lang w:val="vi-VN"/>
        </w:rPr>
        <w:t xml:space="preserve"> </w:t>
      </w:r>
      <w:r w:rsidR="00513EF8">
        <w:t xml:space="preserve">WLC, Laptop, Cửa thông </w:t>
      </w:r>
      <w:r w:rsidR="00513EF8">
        <w:t>minh</w:t>
      </w:r>
      <w:r w:rsidR="00513EF8">
        <w:rPr>
          <w:lang w:val="vi-VN"/>
        </w:rPr>
        <w:t xml:space="preserve">. </w:t>
      </w:r>
      <w:r w:rsidR="00797CE8">
        <w:rPr>
          <w:lang w:val="vi-VN"/>
        </w:rPr>
        <w:t xml:space="preserve">Tầng 2 sẽ có phòng Nhân viên khu vực 1 sẽ sử dụng AP Tang 2 KV1, cửa thông minh và phòng Nhân viên khu vực 2 sử dụng AP Tang 2 KV2. </w:t>
      </w:r>
      <w:r w:rsidR="009B7E6F">
        <w:rPr>
          <w:lang w:val="vi-VN"/>
        </w:rPr>
        <w:t>Ngoài ra còn có Nhà kho có máy tính để quản lý.</w:t>
      </w:r>
    </w:p>
    <w:p w14:paraId="39DEAEDD" w14:textId="014E85BE" w:rsidR="00B83FA5" w:rsidRDefault="00B83FA5" w:rsidP="00506AA6">
      <w:pPr>
        <w:pStyle w:val="Nidungvnbn"/>
        <w:numPr>
          <w:ilvl w:val="0"/>
          <w:numId w:val="40"/>
        </w:numPr>
        <w:rPr>
          <w:lang w:val="vi-VN"/>
        </w:rPr>
      </w:pPr>
      <w:r>
        <w:rPr>
          <w:lang w:val="vi-VN"/>
        </w:rPr>
        <w:t xml:space="preserve">Tầng 3: </w:t>
      </w:r>
      <w:r w:rsidR="00D24327">
        <w:rPr>
          <w:lang w:val="vi-VN"/>
        </w:rPr>
        <w:t>sẽ có các yêu cầu về mạng WLAN có bảo mật WPA2 Personal</w:t>
      </w:r>
      <w:r w:rsidR="00D24327">
        <w:rPr>
          <w:lang w:val="vi-VN"/>
        </w:rPr>
        <w:t xml:space="preserve"> và WPA2 Enterprise</w:t>
      </w:r>
      <w:r w:rsidR="00D24327">
        <w:rPr>
          <w:lang w:val="vi-VN"/>
        </w:rPr>
        <w:t xml:space="preserve">, có tối đa là </w:t>
      </w:r>
      <w:r w:rsidR="00D24327">
        <w:rPr>
          <w:lang w:val="vi-VN"/>
        </w:rPr>
        <w:t>25</w:t>
      </w:r>
      <w:r w:rsidR="00D24327">
        <w:rPr>
          <w:lang w:val="vi-VN"/>
        </w:rPr>
        <w:t xml:space="preserve"> user sẽ kết nối với mạng và sẽ sử dụng các thiết bị </w:t>
      </w:r>
      <w:r w:rsidR="00D24327">
        <w:t>switch,</w:t>
      </w:r>
      <w:r w:rsidR="00D24327">
        <w:rPr>
          <w:lang w:val="vi-VN"/>
        </w:rPr>
        <w:t xml:space="preserve"> </w:t>
      </w:r>
      <w:r w:rsidR="00D24327">
        <w:t>Access Point, Camera,</w:t>
      </w:r>
      <w:r w:rsidR="00D24327">
        <w:rPr>
          <w:lang w:val="vi-VN"/>
        </w:rPr>
        <w:t xml:space="preserve"> </w:t>
      </w:r>
      <w:r w:rsidR="00D24327">
        <w:t>WLC, Laptop, Cửa thông minh</w:t>
      </w:r>
      <w:r w:rsidR="00D24327">
        <w:rPr>
          <w:lang w:val="vi-VN"/>
        </w:rPr>
        <w:t xml:space="preserve">. </w:t>
      </w:r>
      <w:r w:rsidR="00D24327">
        <w:rPr>
          <w:lang w:val="vi-VN"/>
        </w:rPr>
        <w:lastRenderedPageBreak/>
        <w:t xml:space="preserve">Tầng </w:t>
      </w:r>
      <w:r w:rsidR="00974F28">
        <w:rPr>
          <w:lang w:val="vi-VN"/>
        </w:rPr>
        <w:t>3</w:t>
      </w:r>
      <w:r w:rsidR="00D24327">
        <w:rPr>
          <w:lang w:val="vi-VN"/>
        </w:rPr>
        <w:t xml:space="preserve"> sẽ có phòng </w:t>
      </w:r>
      <w:r w:rsidR="00232055">
        <w:rPr>
          <w:lang w:val="vi-VN"/>
        </w:rPr>
        <w:t>Quản lý NS</w:t>
      </w:r>
      <w:r w:rsidR="00D24327">
        <w:rPr>
          <w:lang w:val="vi-VN"/>
        </w:rPr>
        <w:t xml:space="preserve"> sẽ sử dụng AP Tang </w:t>
      </w:r>
      <w:r w:rsidR="00232055">
        <w:rPr>
          <w:lang w:val="vi-VN"/>
        </w:rPr>
        <w:t>3</w:t>
      </w:r>
      <w:r w:rsidR="00D24327">
        <w:rPr>
          <w:lang w:val="vi-VN"/>
        </w:rPr>
        <w:t xml:space="preserve"> </w:t>
      </w:r>
      <w:r w:rsidR="00232055">
        <w:rPr>
          <w:lang w:val="vi-VN"/>
        </w:rPr>
        <w:t>Enterprise</w:t>
      </w:r>
      <w:r w:rsidR="00D24327">
        <w:rPr>
          <w:lang w:val="vi-VN"/>
        </w:rPr>
        <w:t>, cửa thông minh</w:t>
      </w:r>
      <w:r w:rsidR="007D6386">
        <w:rPr>
          <w:lang w:val="vi-VN"/>
        </w:rPr>
        <w:t xml:space="preserve">, camera </w:t>
      </w:r>
      <w:r w:rsidR="00D24327">
        <w:rPr>
          <w:lang w:val="vi-VN"/>
        </w:rPr>
        <w:t xml:space="preserve">và phòng </w:t>
      </w:r>
      <w:r w:rsidR="00232055">
        <w:rPr>
          <w:lang w:val="vi-VN"/>
        </w:rPr>
        <w:t>Giám đốc</w:t>
      </w:r>
      <w:r w:rsidR="00D24327">
        <w:rPr>
          <w:lang w:val="vi-VN"/>
        </w:rPr>
        <w:t xml:space="preserve"> sử dụng AP Tang </w:t>
      </w:r>
      <w:r w:rsidR="00232055">
        <w:rPr>
          <w:lang w:val="vi-VN"/>
        </w:rPr>
        <w:t>3 Personal</w:t>
      </w:r>
      <w:r w:rsidR="00D6758F">
        <w:rPr>
          <w:lang w:val="vi-VN"/>
        </w:rPr>
        <w:t xml:space="preserve"> và cửa thông minh</w:t>
      </w:r>
      <w:r w:rsidR="00D24327">
        <w:rPr>
          <w:lang w:val="vi-VN"/>
        </w:rPr>
        <w:t>.</w:t>
      </w:r>
    </w:p>
    <w:p w14:paraId="2CE74F79" w14:textId="7D5F5F0D" w:rsidR="006964FD" w:rsidRDefault="006964FD" w:rsidP="00CA60B0">
      <w:pPr>
        <w:pStyle w:val="Nidungvnbn"/>
        <w:numPr>
          <w:ilvl w:val="0"/>
          <w:numId w:val="40"/>
        </w:numPr>
        <w:rPr>
          <w:lang w:val="vi-VN"/>
        </w:rPr>
      </w:pPr>
      <w:r w:rsidRPr="00CA60B0">
        <w:rPr>
          <w:lang w:val="vi-VN"/>
        </w:rPr>
        <w:t>Tầng 4 sẽ có yêu cầu giống như tầng 2.</w:t>
      </w:r>
    </w:p>
    <w:p w14:paraId="40E091E0" w14:textId="77777777" w:rsidR="006964FD" w:rsidRPr="00CA60B0" w:rsidRDefault="006964FD" w:rsidP="00CA60B0">
      <w:pPr>
        <w:pStyle w:val="Nidungvnbn"/>
        <w:numPr>
          <w:ilvl w:val="0"/>
          <w:numId w:val="40"/>
        </w:numPr>
        <w:rPr>
          <w:lang w:val="vi-VN"/>
        </w:rPr>
      </w:pPr>
      <w:r w:rsidRPr="00CA60B0">
        <w:rPr>
          <w:lang w:val="vi-VN"/>
        </w:rPr>
        <w:t>Tầng 5 sẽ có yêu cầu giống như tầng 5.</w:t>
      </w:r>
    </w:p>
    <w:p w14:paraId="58ADB0F2" w14:textId="139C0C82" w:rsidR="00B118C8" w:rsidRDefault="006964FD" w:rsidP="006964FD">
      <w:pPr>
        <w:pStyle w:val="Nidungvnbn"/>
      </w:pPr>
      <w:r>
        <w:rPr>
          <w:lang w:val="vi-VN"/>
        </w:rPr>
        <w:t xml:space="preserve">Chi phí mà chi nhánh dành cho việc thiết kế, xây dựng mạng là </w:t>
      </w:r>
      <w:r w:rsidR="00F2691B">
        <w:rPr>
          <w:lang w:val="vi-VN"/>
        </w:rPr>
        <w:t>3</w:t>
      </w:r>
      <w:r>
        <w:rPr>
          <w:lang w:val="vi-VN"/>
        </w:rPr>
        <w:t>00 triệu VND.</w:t>
      </w:r>
    </w:p>
    <w:p w14:paraId="1A6A2BBA" w14:textId="53E8C832" w:rsidR="007B1A23" w:rsidRDefault="005E4D35" w:rsidP="00426C21">
      <w:pPr>
        <w:pStyle w:val="Tiumccp1"/>
        <w:numPr>
          <w:ilvl w:val="1"/>
          <w:numId w:val="13"/>
        </w:numPr>
      </w:pPr>
      <w:bookmarkStart w:id="9" w:name="_Toc91966006"/>
      <w:r>
        <w:t>Đề</w:t>
      </w:r>
      <w:r>
        <w:rPr>
          <w:lang w:val="vi-VN"/>
        </w:rPr>
        <w:t xml:space="preserve"> xuất hướng giải quyết</w:t>
      </w:r>
      <w:bookmarkEnd w:id="9"/>
    </w:p>
    <w:p w14:paraId="761C430D" w14:textId="6E4A9A02" w:rsidR="0064189C" w:rsidRDefault="00B26D4C" w:rsidP="00653194">
      <w:pPr>
        <w:pStyle w:val="Nidungvnbn"/>
        <w:rPr>
          <w:lang w:val="vi-VN"/>
        </w:rPr>
      </w:pPr>
      <w:r>
        <w:t>V</w:t>
      </w:r>
      <w:r w:rsidRPr="00B26D4C">
        <w:t xml:space="preserve">ới các yêu cầu trên của khách hàng, chúng em sẽ thiết kế và xây dựng hệ thống mạng gồm 3 tầng và 1 phòng server có các dịch phụ cơ bản của công ty như </w:t>
      </w:r>
      <w:r w:rsidR="00AA637D">
        <w:t>truy</w:t>
      </w:r>
      <w:r w:rsidR="00AA637D">
        <w:rPr>
          <w:lang w:val="vi-VN"/>
        </w:rPr>
        <w:t xml:space="preserve"> cập vào trang w</w:t>
      </w:r>
      <w:r w:rsidRPr="00B26D4C">
        <w:t>eb</w:t>
      </w:r>
      <w:r w:rsidR="00AA637D">
        <w:rPr>
          <w:lang w:val="vi-VN"/>
        </w:rPr>
        <w:t xml:space="preserve"> của công ty là mobifone.com.vn</w:t>
      </w:r>
      <w:r w:rsidRPr="00B26D4C">
        <w:t xml:space="preserve">, </w:t>
      </w:r>
      <w:r w:rsidR="00AA637D">
        <w:t>gửi</w:t>
      </w:r>
      <w:r w:rsidR="00AA637D">
        <w:rPr>
          <w:lang w:val="vi-VN"/>
        </w:rPr>
        <w:t xml:space="preserve"> và nhận </w:t>
      </w:r>
      <w:r w:rsidRPr="00B26D4C">
        <w:t>mail cũng như thiết kế có tính thông minh nhờ IoT Server. Khách hàng yêu có mạng không dây tộc đô cao cũng như kết nối được ở bất cứ đâu trong tòa nhà thì nhóm em sẽ đề xuất mạng WLAN kết hợp với mạng LAN đã có trước đây. Mạng WLAN sẽ cấu hình bảo mật WPA2 Personal và WPA2 Enterprise để đảm bảo độ bảo mật cao và tốc độ xử lý nhanh.</w:t>
      </w:r>
      <w:r w:rsidR="006D0101">
        <w:rPr>
          <w:lang w:val="vi-VN"/>
        </w:rPr>
        <w:t xml:space="preserve"> Chúng em đã chọn ra các thiết bị sẽ cấu hình cho công ty và đây là bảng số lượng và giá tiền của các thiết bị.</w:t>
      </w:r>
    </w:p>
    <w:tbl>
      <w:tblPr>
        <w:tblStyle w:val="TableGrid"/>
        <w:tblW w:w="0" w:type="auto"/>
        <w:tblLook w:val="04A0" w:firstRow="1" w:lastRow="0" w:firstColumn="1" w:lastColumn="0" w:noHBand="0" w:noVBand="1"/>
      </w:tblPr>
      <w:tblGrid>
        <w:gridCol w:w="708"/>
        <w:gridCol w:w="2995"/>
        <w:gridCol w:w="1808"/>
        <w:gridCol w:w="1791"/>
        <w:gridCol w:w="1809"/>
      </w:tblGrid>
      <w:tr w:rsidR="00541729" w:rsidRPr="00F2691B" w14:paraId="59DA7BB3" w14:textId="77777777" w:rsidTr="00D3768E">
        <w:tc>
          <w:tcPr>
            <w:tcW w:w="708"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F1F7783" w14:textId="77777777" w:rsidR="00F2691B" w:rsidRPr="000814BA" w:rsidRDefault="00F2691B" w:rsidP="000814BA">
            <w:pPr>
              <w:pStyle w:val="Nidungvnbn"/>
              <w:ind w:firstLine="0"/>
              <w:jc w:val="center"/>
              <w:rPr>
                <w:b/>
                <w:bCs/>
              </w:rPr>
            </w:pPr>
            <w:r w:rsidRPr="000814BA">
              <w:rPr>
                <w:b/>
                <w:bCs/>
              </w:rPr>
              <w:t>STT</w:t>
            </w:r>
          </w:p>
        </w:tc>
        <w:tc>
          <w:tcPr>
            <w:tcW w:w="2995"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538BCBA" w14:textId="77777777" w:rsidR="00F2691B" w:rsidRPr="000814BA" w:rsidRDefault="00F2691B" w:rsidP="000814BA">
            <w:pPr>
              <w:pStyle w:val="Nidungvnbn"/>
              <w:ind w:firstLine="0"/>
              <w:jc w:val="center"/>
              <w:rPr>
                <w:b/>
                <w:bCs/>
              </w:rPr>
            </w:pPr>
            <w:r w:rsidRPr="000814BA">
              <w:rPr>
                <w:b/>
                <w:bCs/>
              </w:rPr>
              <w:t>Tên thiết bị</w:t>
            </w:r>
          </w:p>
        </w:tc>
        <w:tc>
          <w:tcPr>
            <w:tcW w:w="1808"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CACE0D9" w14:textId="77777777" w:rsidR="00F2691B" w:rsidRPr="000814BA" w:rsidRDefault="00F2691B" w:rsidP="000814BA">
            <w:pPr>
              <w:pStyle w:val="Nidungvnbn"/>
              <w:ind w:firstLine="0"/>
              <w:jc w:val="center"/>
              <w:rPr>
                <w:b/>
                <w:bCs/>
              </w:rPr>
            </w:pPr>
            <w:r w:rsidRPr="000814BA">
              <w:rPr>
                <w:b/>
                <w:bCs/>
              </w:rPr>
              <w:t>Giá</w:t>
            </w:r>
          </w:p>
        </w:tc>
        <w:tc>
          <w:tcPr>
            <w:tcW w:w="179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F3A9DED" w14:textId="77777777" w:rsidR="00F2691B" w:rsidRPr="000814BA" w:rsidRDefault="00F2691B" w:rsidP="000814BA">
            <w:pPr>
              <w:pStyle w:val="Nidungvnbn"/>
              <w:ind w:firstLine="0"/>
              <w:jc w:val="center"/>
              <w:rPr>
                <w:b/>
                <w:bCs/>
              </w:rPr>
            </w:pPr>
            <w:r w:rsidRPr="000814BA">
              <w:rPr>
                <w:b/>
                <w:bCs/>
              </w:rPr>
              <w:t>Số lượng</w:t>
            </w:r>
          </w:p>
        </w:tc>
        <w:tc>
          <w:tcPr>
            <w:tcW w:w="1809"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6C976AB" w14:textId="3F4D5821" w:rsidR="00F2691B" w:rsidRPr="000814BA" w:rsidRDefault="00F2691B" w:rsidP="000814BA">
            <w:pPr>
              <w:pStyle w:val="Nidungvnbn"/>
              <w:ind w:firstLine="0"/>
              <w:jc w:val="center"/>
              <w:rPr>
                <w:b/>
                <w:bCs/>
              </w:rPr>
            </w:pPr>
            <w:r w:rsidRPr="000814BA">
              <w:rPr>
                <w:b/>
                <w:bCs/>
              </w:rPr>
              <w:t>Tổng tiền</w:t>
            </w:r>
          </w:p>
        </w:tc>
      </w:tr>
      <w:tr w:rsidR="00F2691B" w:rsidRPr="00F2691B" w14:paraId="5A7FD31B"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2DC86C5A" w14:textId="77777777" w:rsidR="00F2691B" w:rsidRPr="00F2691B" w:rsidRDefault="00F2691B" w:rsidP="009E7039">
            <w:pPr>
              <w:pStyle w:val="Nidungvnbn"/>
              <w:ind w:firstLine="0"/>
              <w:jc w:val="center"/>
            </w:pPr>
            <w:r w:rsidRPr="00F2691B">
              <w:t>1</w:t>
            </w:r>
          </w:p>
        </w:tc>
        <w:tc>
          <w:tcPr>
            <w:tcW w:w="2995" w:type="dxa"/>
            <w:tcBorders>
              <w:top w:val="single" w:sz="4" w:space="0" w:color="auto"/>
              <w:left w:val="single" w:sz="4" w:space="0" w:color="auto"/>
              <w:bottom w:val="single" w:sz="4" w:space="0" w:color="auto"/>
              <w:right w:val="single" w:sz="4" w:space="0" w:color="auto"/>
            </w:tcBorders>
            <w:hideMark/>
          </w:tcPr>
          <w:p w14:paraId="7CF188DD" w14:textId="77777777" w:rsidR="00F2691B" w:rsidRPr="00F2691B" w:rsidRDefault="00F2691B" w:rsidP="009E7039">
            <w:pPr>
              <w:pStyle w:val="Nidungvnbn"/>
              <w:ind w:firstLine="0"/>
              <w:jc w:val="center"/>
            </w:pPr>
            <w:r w:rsidRPr="00F2691B">
              <w:rPr>
                <w:rStyle w:val="Strong"/>
                <w:b w:val="0"/>
                <w:bCs w:val="0"/>
              </w:rPr>
              <w:t>Wireless Controller 2500 CISCO AIR-CT2504-5-K9</w:t>
            </w:r>
          </w:p>
        </w:tc>
        <w:tc>
          <w:tcPr>
            <w:tcW w:w="1808" w:type="dxa"/>
            <w:tcBorders>
              <w:top w:val="single" w:sz="4" w:space="0" w:color="auto"/>
              <w:left w:val="single" w:sz="4" w:space="0" w:color="auto"/>
              <w:bottom w:val="single" w:sz="4" w:space="0" w:color="auto"/>
              <w:right w:val="single" w:sz="4" w:space="0" w:color="auto"/>
            </w:tcBorders>
          </w:tcPr>
          <w:p w14:paraId="591C9420" w14:textId="0B713404" w:rsidR="00F2691B" w:rsidRPr="00F2691B" w:rsidRDefault="00F2691B" w:rsidP="009E7039">
            <w:pPr>
              <w:pStyle w:val="Nidungvnbn"/>
              <w:ind w:firstLine="0"/>
              <w:jc w:val="center"/>
            </w:pPr>
            <w:r w:rsidRPr="00F2691B">
              <w:t>22.423.500</w:t>
            </w:r>
          </w:p>
          <w:p w14:paraId="386B639F" w14:textId="77777777" w:rsidR="00F2691B" w:rsidRPr="00F2691B" w:rsidRDefault="00F2691B" w:rsidP="009E7039">
            <w:pPr>
              <w:pStyle w:val="Nidungvnbn"/>
              <w:jc w:val="center"/>
            </w:pPr>
          </w:p>
        </w:tc>
        <w:tc>
          <w:tcPr>
            <w:tcW w:w="1791" w:type="dxa"/>
            <w:tcBorders>
              <w:top w:val="single" w:sz="4" w:space="0" w:color="auto"/>
              <w:left w:val="single" w:sz="4" w:space="0" w:color="auto"/>
              <w:bottom w:val="single" w:sz="4" w:space="0" w:color="auto"/>
              <w:right w:val="single" w:sz="4" w:space="0" w:color="auto"/>
            </w:tcBorders>
            <w:hideMark/>
          </w:tcPr>
          <w:p w14:paraId="0AD995FE" w14:textId="41A7A22F" w:rsidR="00F2691B" w:rsidRPr="00F2691B" w:rsidRDefault="00F2691B" w:rsidP="009E7039">
            <w:pPr>
              <w:pStyle w:val="Nidungvnbn"/>
              <w:ind w:firstLine="0"/>
              <w:jc w:val="center"/>
            </w:pPr>
            <w:r w:rsidRPr="00F2691B">
              <w:t>4</w:t>
            </w:r>
          </w:p>
        </w:tc>
        <w:tc>
          <w:tcPr>
            <w:tcW w:w="1809" w:type="dxa"/>
            <w:tcBorders>
              <w:top w:val="single" w:sz="4" w:space="0" w:color="auto"/>
              <w:left w:val="single" w:sz="4" w:space="0" w:color="auto"/>
              <w:bottom w:val="single" w:sz="4" w:space="0" w:color="auto"/>
              <w:right w:val="single" w:sz="4" w:space="0" w:color="auto"/>
            </w:tcBorders>
            <w:hideMark/>
          </w:tcPr>
          <w:p w14:paraId="585BF2D6" w14:textId="77777777" w:rsidR="00F2691B" w:rsidRPr="00F2691B" w:rsidRDefault="00F2691B" w:rsidP="009E7039">
            <w:pPr>
              <w:pStyle w:val="Nidungvnbn"/>
              <w:ind w:firstLine="0"/>
              <w:jc w:val="center"/>
            </w:pPr>
            <w:r w:rsidRPr="00F2691B">
              <w:t>89.692.000</w:t>
            </w:r>
          </w:p>
        </w:tc>
      </w:tr>
      <w:tr w:rsidR="00F2691B" w:rsidRPr="00F2691B" w14:paraId="33D0632B"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74D2AB11" w14:textId="77777777" w:rsidR="00F2691B" w:rsidRPr="00F2691B" w:rsidRDefault="00F2691B" w:rsidP="009E7039">
            <w:pPr>
              <w:pStyle w:val="Nidungvnbn"/>
              <w:ind w:firstLine="0"/>
              <w:jc w:val="center"/>
            </w:pPr>
            <w:r w:rsidRPr="00F2691B">
              <w:lastRenderedPageBreak/>
              <w:t>2</w:t>
            </w:r>
          </w:p>
        </w:tc>
        <w:tc>
          <w:tcPr>
            <w:tcW w:w="2995" w:type="dxa"/>
            <w:tcBorders>
              <w:top w:val="single" w:sz="4" w:space="0" w:color="auto"/>
              <w:left w:val="single" w:sz="4" w:space="0" w:color="auto"/>
              <w:bottom w:val="single" w:sz="4" w:space="0" w:color="auto"/>
              <w:right w:val="single" w:sz="4" w:space="0" w:color="auto"/>
            </w:tcBorders>
          </w:tcPr>
          <w:p w14:paraId="128178D2" w14:textId="5705AE47" w:rsidR="00F2691B" w:rsidRPr="00F2691B" w:rsidRDefault="00F2691B" w:rsidP="009E7039">
            <w:pPr>
              <w:pStyle w:val="Nidungvnbn"/>
              <w:ind w:firstLine="0"/>
              <w:jc w:val="center"/>
            </w:pPr>
            <w:r w:rsidRPr="00F2691B">
              <w:t>Unifi EdgeRouter X SFP</w:t>
            </w:r>
          </w:p>
        </w:tc>
        <w:tc>
          <w:tcPr>
            <w:tcW w:w="1808" w:type="dxa"/>
            <w:tcBorders>
              <w:top w:val="single" w:sz="4" w:space="0" w:color="auto"/>
              <w:left w:val="single" w:sz="4" w:space="0" w:color="auto"/>
              <w:bottom w:val="single" w:sz="4" w:space="0" w:color="auto"/>
              <w:right w:val="single" w:sz="4" w:space="0" w:color="auto"/>
            </w:tcBorders>
            <w:hideMark/>
          </w:tcPr>
          <w:p w14:paraId="0C04DD2B" w14:textId="77777777" w:rsidR="00F2691B" w:rsidRPr="00F2691B" w:rsidRDefault="00F2691B" w:rsidP="009E7039">
            <w:pPr>
              <w:pStyle w:val="Nidungvnbn"/>
              <w:ind w:firstLine="0"/>
              <w:jc w:val="center"/>
            </w:pPr>
            <w:r w:rsidRPr="00F2691B">
              <w:t>1.892.000</w:t>
            </w:r>
          </w:p>
        </w:tc>
        <w:tc>
          <w:tcPr>
            <w:tcW w:w="1791" w:type="dxa"/>
            <w:tcBorders>
              <w:top w:val="single" w:sz="4" w:space="0" w:color="auto"/>
              <w:left w:val="single" w:sz="4" w:space="0" w:color="auto"/>
              <w:bottom w:val="single" w:sz="4" w:space="0" w:color="auto"/>
              <w:right w:val="single" w:sz="4" w:space="0" w:color="auto"/>
            </w:tcBorders>
            <w:hideMark/>
          </w:tcPr>
          <w:p w14:paraId="31A57C09" w14:textId="77777777" w:rsidR="00F2691B" w:rsidRPr="00F2691B" w:rsidRDefault="00F2691B" w:rsidP="009E7039">
            <w:pPr>
              <w:pStyle w:val="Nidungvnbn"/>
              <w:ind w:firstLine="0"/>
              <w:jc w:val="center"/>
            </w:pPr>
            <w:r w:rsidRPr="00F2691B">
              <w:t>2</w:t>
            </w:r>
          </w:p>
        </w:tc>
        <w:tc>
          <w:tcPr>
            <w:tcW w:w="1809" w:type="dxa"/>
            <w:tcBorders>
              <w:top w:val="single" w:sz="4" w:space="0" w:color="auto"/>
              <w:left w:val="single" w:sz="4" w:space="0" w:color="auto"/>
              <w:bottom w:val="single" w:sz="4" w:space="0" w:color="auto"/>
              <w:right w:val="single" w:sz="4" w:space="0" w:color="auto"/>
            </w:tcBorders>
            <w:hideMark/>
          </w:tcPr>
          <w:p w14:paraId="34942EB3" w14:textId="77777777" w:rsidR="00F2691B" w:rsidRPr="00F2691B" w:rsidRDefault="00F2691B" w:rsidP="009E7039">
            <w:pPr>
              <w:pStyle w:val="Nidungvnbn"/>
              <w:ind w:firstLine="0"/>
              <w:jc w:val="center"/>
            </w:pPr>
            <w:r w:rsidRPr="00F2691B">
              <w:t>3.785.000</w:t>
            </w:r>
          </w:p>
        </w:tc>
      </w:tr>
      <w:tr w:rsidR="00F2691B" w:rsidRPr="00F2691B" w14:paraId="11CF3F0E"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5C792FCD" w14:textId="77777777" w:rsidR="00F2691B" w:rsidRPr="00F2691B" w:rsidRDefault="00F2691B" w:rsidP="009E7039">
            <w:pPr>
              <w:pStyle w:val="Nidungvnbn"/>
              <w:ind w:firstLine="0"/>
              <w:jc w:val="center"/>
            </w:pPr>
            <w:r w:rsidRPr="00F2691B">
              <w:t>3</w:t>
            </w:r>
          </w:p>
        </w:tc>
        <w:tc>
          <w:tcPr>
            <w:tcW w:w="2995" w:type="dxa"/>
            <w:tcBorders>
              <w:top w:val="single" w:sz="4" w:space="0" w:color="auto"/>
              <w:left w:val="single" w:sz="4" w:space="0" w:color="auto"/>
              <w:bottom w:val="single" w:sz="4" w:space="0" w:color="auto"/>
              <w:right w:val="single" w:sz="4" w:space="0" w:color="auto"/>
            </w:tcBorders>
          </w:tcPr>
          <w:p w14:paraId="18A7DAC0" w14:textId="0FFBC565" w:rsidR="00F2691B" w:rsidRPr="00F2691B" w:rsidRDefault="00F2691B" w:rsidP="009E7039">
            <w:pPr>
              <w:pStyle w:val="Nidungvnbn"/>
              <w:ind w:firstLine="0"/>
              <w:jc w:val="center"/>
            </w:pPr>
            <w:r w:rsidRPr="00F2691B">
              <w:t>Router Wifi Tp-Link Archer</w:t>
            </w:r>
          </w:p>
        </w:tc>
        <w:tc>
          <w:tcPr>
            <w:tcW w:w="1808" w:type="dxa"/>
            <w:tcBorders>
              <w:top w:val="single" w:sz="4" w:space="0" w:color="auto"/>
              <w:left w:val="single" w:sz="4" w:space="0" w:color="auto"/>
              <w:bottom w:val="single" w:sz="4" w:space="0" w:color="auto"/>
              <w:right w:val="single" w:sz="4" w:space="0" w:color="auto"/>
            </w:tcBorders>
            <w:hideMark/>
          </w:tcPr>
          <w:p w14:paraId="7A7FB56A" w14:textId="77777777" w:rsidR="00F2691B" w:rsidRPr="00F2691B" w:rsidRDefault="00F2691B" w:rsidP="009E7039">
            <w:pPr>
              <w:pStyle w:val="Nidungvnbn"/>
              <w:ind w:firstLine="0"/>
              <w:jc w:val="center"/>
            </w:pPr>
            <w:r w:rsidRPr="00F2691B">
              <w:t>1.129.000</w:t>
            </w:r>
          </w:p>
        </w:tc>
        <w:tc>
          <w:tcPr>
            <w:tcW w:w="1791" w:type="dxa"/>
            <w:tcBorders>
              <w:top w:val="single" w:sz="4" w:space="0" w:color="auto"/>
              <w:left w:val="single" w:sz="4" w:space="0" w:color="auto"/>
              <w:bottom w:val="single" w:sz="4" w:space="0" w:color="auto"/>
              <w:right w:val="single" w:sz="4" w:space="0" w:color="auto"/>
            </w:tcBorders>
            <w:hideMark/>
          </w:tcPr>
          <w:p w14:paraId="105F9028" w14:textId="77777777" w:rsidR="00F2691B" w:rsidRPr="00F2691B" w:rsidRDefault="00F2691B" w:rsidP="009E7039">
            <w:pPr>
              <w:pStyle w:val="Nidungvnbn"/>
              <w:ind w:firstLine="0"/>
              <w:jc w:val="center"/>
            </w:pPr>
            <w:r w:rsidRPr="00F2691B">
              <w:t>1</w:t>
            </w:r>
          </w:p>
        </w:tc>
        <w:tc>
          <w:tcPr>
            <w:tcW w:w="1809" w:type="dxa"/>
            <w:tcBorders>
              <w:top w:val="single" w:sz="4" w:space="0" w:color="auto"/>
              <w:left w:val="single" w:sz="4" w:space="0" w:color="auto"/>
              <w:bottom w:val="single" w:sz="4" w:space="0" w:color="auto"/>
              <w:right w:val="single" w:sz="4" w:space="0" w:color="auto"/>
            </w:tcBorders>
            <w:hideMark/>
          </w:tcPr>
          <w:p w14:paraId="3D2A10B2" w14:textId="77777777" w:rsidR="00F2691B" w:rsidRPr="00F2691B" w:rsidRDefault="00F2691B" w:rsidP="009E7039">
            <w:pPr>
              <w:pStyle w:val="Nidungvnbn"/>
              <w:ind w:firstLine="0"/>
              <w:jc w:val="center"/>
            </w:pPr>
            <w:r w:rsidRPr="00F2691B">
              <w:t>1.129.000</w:t>
            </w:r>
          </w:p>
        </w:tc>
      </w:tr>
      <w:tr w:rsidR="00F2691B" w:rsidRPr="00F2691B" w14:paraId="4B867BD6"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56B2AD03" w14:textId="77777777" w:rsidR="00F2691B" w:rsidRPr="00F2691B" w:rsidRDefault="00F2691B" w:rsidP="009E7039">
            <w:pPr>
              <w:pStyle w:val="Nidungvnbn"/>
              <w:ind w:firstLine="0"/>
              <w:jc w:val="center"/>
            </w:pPr>
            <w:r w:rsidRPr="00F2691B">
              <w:t>4</w:t>
            </w:r>
          </w:p>
        </w:tc>
        <w:tc>
          <w:tcPr>
            <w:tcW w:w="2995" w:type="dxa"/>
            <w:tcBorders>
              <w:top w:val="single" w:sz="4" w:space="0" w:color="auto"/>
              <w:left w:val="single" w:sz="4" w:space="0" w:color="auto"/>
              <w:bottom w:val="single" w:sz="4" w:space="0" w:color="auto"/>
              <w:right w:val="single" w:sz="4" w:space="0" w:color="auto"/>
            </w:tcBorders>
          </w:tcPr>
          <w:p w14:paraId="7AD3A4A7" w14:textId="48D060DF" w:rsidR="00F2691B" w:rsidRPr="00F2691B" w:rsidRDefault="00F2691B" w:rsidP="009E7039">
            <w:pPr>
              <w:pStyle w:val="Nidungvnbn"/>
              <w:ind w:firstLine="0"/>
              <w:jc w:val="center"/>
            </w:pPr>
            <w:r w:rsidRPr="00F2691B">
              <w:t>Wifi Access Point GWN7605</w:t>
            </w:r>
          </w:p>
        </w:tc>
        <w:tc>
          <w:tcPr>
            <w:tcW w:w="1808" w:type="dxa"/>
            <w:tcBorders>
              <w:top w:val="single" w:sz="4" w:space="0" w:color="auto"/>
              <w:left w:val="single" w:sz="4" w:space="0" w:color="auto"/>
              <w:bottom w:val="single" w:sz="4" w:space="0" w:color="auto"/>
              <w:right w:val="single" w:sz="4" w:space="0" w:color="auto"/>
            </w:tcBorders>
            <w:hideMark/>
          </w:tcPr>
          <w:p w14:paraId="24608285" w14:textId="77777777" w:rsidR="00F2691B" w:rsidRPr="00F2691B" w:rsidRDefault="00F2691B" w:rsidP="009E7039">
            <w:pPr>
              <w:pStyle w:val="Nidungvnbn"/>
              <w:ind w:firstLine="0"/>
              <w:jc w:val="center"/>
            </w:pPr>
            <w:r w:rsidRPr="00F2691B">
              <w:t>2.250.000</w:t>
            </w:r>
          </w:p>
        </w:tc>
        <w:tc>
          <w:tcPr>
            <w:tcW w:w="1791" w:type="dxa"/>
            <w:tcBorders>
              <w:top w:val="single" w:sz="4" w:space="0" w:color="auto"/>
              <w:left w:val="single" w:sz="4" w:space="0" w:color="auto"/>
              <w:bottom w:val="single" w:sz="4" w:space="0" w:color="auto"/>
              <w:right w:val="single" w:sz="4" w:space="0" w:color="auto"/>
            </w:tcBorders>
            <w:hideMark/>
          </w:tcPr>
          <w:p w14:paraId="257BF8DE" w14:textId="77777777" w:rsidR="00F2691B" w:rsidRPr="00F2691B" w:rsidRDefault="00F2691B" w:rsidP="009E7039">
            <w:pPr>
              <w:pStyle w:val="Nidungvnbn"/>
              <w:ind w:firstLine="0"/>
              <w:jc w:val="center"/>
            </w:pPr>
            <w:r w:rsidRPr="00F2691B">
              <w:t>4</w:t>
            </w:r>
          </w:p>
        </w:tc>
        <w:tc>
          <w:tcPr>
            <w:tcW w:w="1809" w:type="dxa"/>
            <w:tcBorders>
              <w:top w:val="single" w:sz="4" w:space="0" w:color="auto"/>
              <w:left w:val="single" w:sz="4" w:space="0" w:color="auto"/>
              <w:bottom w:val="single" w:sz="4" w:space="0" w:color="auto"/>
              <w:right w:val="single" w:sz="4" w:space="0" w:color="auto"/>
            </w:tcBorders>
            <w:hideMark/>
          </w:tcPr>
          <w:p w14:paraId="20071A3E" w14:textId="77777777" w:rsidR="00F2691B" w:rsidRPr="00F2691B" w:rsidRDefault="00F2691B" w:rsidP="009E7039">
            <w:pPr>
              <w:pStyle w:val="Nidungvnbn"/>
              <w:ind w:firstLine="0"/>
              <w:jc w:val="center"/>
            </w:pPr>
            <w:r w:rsidRPr="00F2691B">
              <w:t>9.000.000</w:t>
            </w:r>
          </w:p>
        </w:tc>
      </w:tr>
      <w:tr w:rsidR="00F2691B" w:rsidRPr="00F2691B" w14:paraId="580981C1"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0149AD3E" w14:textId="77777777" w:rsidR="00F2691B" w:rsidRPr="00F2691B" w:rsidRDefault="00F2691B" w:rsidP="009E7039">
            <w:pPr>
              <w:pStyle w:val="Nidungvnbn"/>
              <w:ind w:firstLine="0"/>
              <w:jc w:val="center"/>
            </w:pPr>
            <w:r w:rsidRPr="00F2691B">
              <w:t>5</w:t>
            </w:r>
          </w:p>
        </w:tc>
        <w:tc>
          <w:tcPr>
            <w:tcW w:w="2995" w:type="dxa"/>
            <w:tcBorders>
              <w:top w:val="single" w:sz="4" w:space="0" w:color="auto"/>
              <w:left w:val="single" w:sz="4" w:space="0" w:color="auto"/>
              <w:bottom w:val="single" w:sz="4" w:space="0" w:color="auto"/>
              <w:right w:val="single" w:sz="4" w:space="0" w:color="auto"/>
            </w:tcBorders>
          </w:tcPr>
          <w:p w14:paraId="3066EBA4" w14:textId="347FD589" w:rsidR="00F2691B" w:rsidRPr="00F2691B" w:rsidRDefault="00F2691B" w:rsidP="009E7039">
            <w:pPr>
              <w:pStyle w:val="Nidungvnbn"/>
              <w:ind w:firstLine="0"/>
              <w:jc w:val="center"/>
            </w:pPr>
            <w:r w:rsidRPr="00F2691B">
              <w:t>Gigabit PoE TP-Link TL-SG1008MP</w:t>
            </w:r>
          </w:p>
        </w:tc>
        <w:tc>
          <w:tcPr>
            <w:tcW w:w="1808" w:type="dxa"/>
            <w:tcBorders>
              <w:top w:val="single" w:sz="4" w:space="0" w:color="auto"/>
              <w:left w:val="single" w:sz="4" w:space="0" w:color="auto"/>
              <w:bottom w:val="single" w:sz="4" w:space="0" w:color="auto"/>
              <w:right w:val="single" w:sz="4" w:space="0" w:color="auto"/>
            </w:tcBorders>
            <w:hideMark/>
          </w:tcPr>
          <w:p w14:paraId="776AB67F" w14:textId="77777777" w:rsidR="00F2691B" w:rsidRPr="00F2691B" w:rsidRDefault="00F2691B" w:rsidP="009E7039">
            <w:pPr>
              <w:pStyle w:val="Nidungvnbn"/>
              <w:ind w:firstLine="0"/>
              <w:jc w:val="center"/>
            </w:pPr>
            <w:r w:rsidRPr="00F2691B">
              <w:t>2.000.000</w:t>
            </w:r>
          </w:p>
        </w:tc>
        <w:tc>
          <w:tcPr>
            <w:tcW w:w="1791" w:type="dxa"/>
            <w:tcBorders>
              <w:top w:val="single" w:sz="4" w:space="0" w:color="auto"/>
              <w:left w:val="single" w:sz="4" w:space="0" w:color="auto"/>
              <w:bottom w:val="single" w:sz="4" w:space="0" w:color="auto"/>
              <w:right w:val="single" w:sz="4" w:space="0" w:color="auto"/>
            </w:tcBorders>
            <w:hideMark/>
          </w:tcPr>
          <w:p w14:paraId="53E8155E" w14:textId="77777777" w:rsidR="00F2691B" w:rsidRPr="00F2691B" w:rsidRDefault="00F2691B" w:rsidP="009E7039">
            <w:pPr>
              <w:pStyle w:val="Nidungvnbn"/>
              <w:ind w:firstLine="0"/>
              <w:jc w:val="center"/>
            </w:pPr>
            <w:r w:rsidRPr="00F2691B">
              <w:t>7</w:t>
            </w:r>
          </w:p>
        </w:tc>
        <w:tc>
          <w:tcPr>
            <w:tcW w:w="1809" w:type="dxa"/>
            <w:tcBorders>
              <w:top w:val="single" w:sz="4" w:space="0" w:color="auto"/>
              <w:left w:val="single" w:sz="4" w:space="0" w:color="auto"/>
              <w:bottom w:val="single" w:sz="4" w:space="0" w:color="auto"/>
              <w:right w:val="single" w:sz="4" w:space="0" w:color="auto"/>
            </w:tcBorders>
            <w:hideMark/>
          </w:tcPr>
          <w:p w14:paraId="098896B0" w14:textId="77777777" w:rsidR="00F2691B" w:rsidRPr="00F2691B" w:rsidRDefault="00F2691B" w:rsidP="009E7039">
            <w:pPr>
              <w:pStyle w:val="Nidungvnbn"/>
              <w:ind w:firstLine="0"/>
              <w:jc w:val="center"/>
            </w:pPr>
            <w:r w:rsidRPr="00F2691B">
              <w:t>14.000.000</w:t>
            </w:r>
          </w:p>
        </w:tc>
      </w:tr>
      <w:tr w:rsidR="00F2691B" w:rsidRPr="00F2691B" w14:paraId="6DCCA42C"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7FC39C35" w14:textId="77777777" w:rsidR="00F2691B" w:rsidRPr="00F2691B" w:rsidRDefault="00F2691B" w:rsidP="009E7039">
            <w:pPr>
              <w:pStyle w:val="Nidungvnbn"/>
              <w:ind w:firstLine="0"/>
              <w:jc w:val="center"/>
            </w:pPr>
            <w:r w:rsidRPr="00F2691B">
              <w:t>6</w:t>
            </w:r>
          </w:p>
        </w:tc>
        <w:tc>
          <w:tcPr>
            <w:tcW w:w="2995" w:type="dxa"/>
            <w:tcBorders>
              <w:top w:val="single" w:sz="4" w:space="0" w:color="auto"/>
              <w:left w:val="single" w:sz="4" w:space="0" w:color="auto"/>
              <w:bottom w:val="single" w:sz="4" w:space="0" w:color="auto"/>
              <w:right w:val="single" w:sz="4" w:space="0" w:color="auto"/>
            </w:tcBorders>
          </w:tcPr>
          <w:p w14:paraId="2908684B" w14:textId="272FB01A" w:rsidR="00F2691B" w:rsidRPr="00541729" w:rsidRDefault="00F2691B" w:rsidP="009E7039">
            <w:pPr>
              <w:pStyle w:val="Nidungvnbn"/>
              <w:ind w:firstLine="0"/>
              <w:jc w:val="center"/>
            </w:pPr>
            <w:r w:rsidRPr="00F2691B">
              <w:rPr>
                <w:rFonts w:eastAsiaTheme="minorHAnsi"/>
              </w:rPr>
              <w:t>Máy chủ server pos – Mini PC Intel NUC N5095</w:t>
            </w:r>
          </w:p>
        </w:tc>
        <w:tc>
          <w:tcPr>
            <w:tcW w:w="1808" w:type="dxa"/>
            <w:tcBorders>
              <w:top w:val="single" w:sz="4" w:space="0" w:color="auto"/>
              <w:left w:val="single" w:sz="4" w:space="0" w:color="auto"/>
              <w:bottom w:val="single" w:sz="4" w:space="0" w:color="auto"/>
              <w:right w:val="single" w:sz="4" w:space="0" w:color="auto"/>
            </w:tcBorders>
            <w:hideMark/>
          </w:tcPr>
          <w:p w14:paraId="4295D81E" w14:textId="77777777" w:rsidR="00F2691B" w:rsidRPr="00F2691B" w:rsidRDefault="00F2691B" w:rsidP="009E7039">
            <w:pPr>
              <w:pStyle w:val="Nidungvnbn"/>
              <w:ind w:firstLine="0"/>
              <w:jc w:val="center"/>
            </w:pPr>
            <w:r w:rsidRPr="00F2691B">
              <w:t>6.850.000</w:t>
            </w:r>
          </w:p>
        </w:tc>
        <w:tc>
          <w:tcPr>
            <w:tcW w:w="1791" w:type="dxa"/>
            <w:tcBorders>
              <w:top w:val="single" w:sz="4" w:space="0" w:color="auto"/>
              <w:left w:val="single" w:sz="4" w:space="0" w:color="auto"/>
              <w:bottom w:val="single" w:sz="4" w:space="0" w:color="auto"/>
              <w:right w:val="single" w:sz="4" w:space="0" w:color="auto"/>
            </w:tcBorders>
            <w:hideMark/>
          </w:tcPr>
          <w:p w14:paraId="0990CCB2" w14:textId="77777777" w:rsidR="00F2691B" w:rsidRPr="00F2691B" w:rsidRDefault="00F2691B" w:rsidP="009E7039">
            <w:pPr>
              <w:pStyle w:val="Nidungvnbn"/>
              <w:ind w:firstLine="0"/>
              <w:jc w:val="center"/>
            </w:pPr>
            <w:r w:rsidRPr="00F2691B">
              <w:t>5</w:t>
            </w:r>
          </w:p>
        </w:tc>
        <w:tc>
          <w:tcPr>
            <w:tcW w:w="1809" w:type="dxa"/>
            <w:tcBorders>
              <w:top w:val="single" w:sz="4" w:space="0" w:color="auto"/>
              <w:left w:val="single" w:sz="4" w:space="0" w:color="auto"/>
              <w:bottom w:val="single" w:sz="4" w:space="0" w:color="auto"/>
              <w:right w:val="single" w:sz="4" w:space="0" w:color="auto"/>
            </w:tcBorders>
            <w:hideMark/>
          </w:tcPr>
          <w:p w14:paraId="13097B52" w14:textId="77777777" w:rsidR="00F2691B" w:rsidRPr="00F2691B" w:rsidRDefault="00F2691B" w:rsidP="009E7039">
            <w:pPr>
              <w:pStyle w:val="Nidungvnbn"/>
              <w:ind w:firstLine="0"/>
              <w:jc w:val="center"/>
            </w:pPr>
            <w:r w:rsidRPr="00F2691B">
              <w:t>34.250.000</w:t>
            </w:r>
          </w:p>
        </w:tc>
      </w:tr>
      <w:tr w:rsidR="00F2691B" w:rsidRPr="00F2691B" w14:paraId="77AB7D81"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5EC30C57" w14:textId="77777777" w:rsidR="00F2691B" w:rsidRPr="00F2691B" w:rsidRDefault="00F2691B" w:rsidP="009E7039">
            <w:pPr>
              <w:pStyle w:val="Nidungvnbn"/>
              <w:ind w:firstLine="0"/>
              <w:jc w:val="center"/>
            </w:pPr>
            <w:r w:rsidRPr="00F2691B">
              <w:t>7</w:t>
            </w:r>
          </w:p>
        </w:tc>
        <w:tc>
          <w:tcPr>
            <w:tcW w:w="2995" w:type="dxa"/>
            <w:tcBorders>
              <w:top w:val="single" w:sz="4" w:space="0" w:color="auto"/>
              <w:left w:val="single" w:sz="4" w:space="0" w:color="auto"/>
              <w:bottom w:val="single" w:sz="4" w:space="0" w:color="auto"/>
              <w:right w:val="single" w:sz="4" w:space="0" w:color="auto"/>
            </w:tcBorders>
          </w:tcPr>
          <w:p w14:paraId="29A1A2C6" w14:textId="6B83AC49" w:rsidR="00F2691B" w:rsidRPr="00F2691B" w:rsidRDefault="00F2691B" w:rsidP="009E7039">
            <w:pPr>
              <w:pStyle w:val="Nidungvnbn"/>
              <w:ind w:firstLine="0"/>
              <w:jc w:val="center"/>
            </w:pPr>
            <w:r w:rsidRPr="00F2691B">
              <w:t>Camera IP Dome Hikvision ds-2cd2121g0-i</w:t>
            </w:r>
          </w:p>
        </w:tc>
        <w:tc>
          <w:tcPr>
            <w:tcW w:w="1808" w:type="dxa"/>
            <w:tcBorders>
              <w:top w:val="single" w:sz="4" w:space="0" w:color="auto"/>
              <w:left w:val="single" w:sz="4" w:space="0" w:color="auto"/>
              <w:bottom w:val="single" w:sz="4" w:space="0" w:color="auto"/>
              <w:right w:val="single" w:sz="4" w:space="0" w:color="auto"/>
            </w:tcBorders>
            <w:hideMark/>
          </w:tcPr>
          <w:p w14:paraId="38EE464B" w14:textId="77777777" w:rsidR="00F2691B" w:rsidRPr="00F2691B" w:rsidRDefault="00F2691B" w:rsidP="009E7039">
            <w:pPr>
              <w:pStyle w:val="Nidungvnbn"/>
              <w:ind w:firstLine="0"/>
              <w:jc w:val="center"/>
            </w:pPr>
            <w:r w:rsidRPr="00F2691B">
              <w:t>1.350.000</w:t>
            </w:r>
          </w:p>
        </w:tc>
        <w:tc>
          <w:tcPr>
            <w:tcW w:w="1791" w:type="dxa"/>
            <w:tcBorders>
              <w:top w:val="single" w:sz="4" w:space="0" w:color="auto"/>
              <w:left w:val="single" w:sz="4" w:space="0" w:color="auto"/>
              <w:bottom w:val="single" w:sz="4" w:space="0" w:color="auto"/>
              <w:right w:val="single" w:sz="4" w:space="0" w:color="auto"/>
            </w:tcBorders>
            <w:hideMark/>
          </w:tcPr>
          <w:p w14:paraId="280B8636" w14:textId="77777777" w:rsidR="00F2691B" w:rsidRPr="00F2691B" w:rsidRDefault="00F2691B" w:rsidP="009E7039">
            <w:pPr>
              <w:pStyle w:val="Nidungvnbn"/>
              <w:ind w:firstLine="0"/>
              <w:jc w:val="center"/>
            </w:pPr>
            <w:r w:rsidRPr="00F2691B">
              <w:t>3</w:t>
            </w:r>
          </w:p>
        </w:tc>
        <w:tc>
          <w:tcPr>
            <w:tcW w:w="1809" w:type="dxa"/>
            <w:tcBorders>
              <w:top w:val="single" w:sz="4" w:space="0" w:color="auto"/>
              <w:left w:val="single" w:sz="4" w:space="0" w:color="auto"/>
              <w:bottom w:val="single" w:sz="4" w:space="0" w:color="auto"/>
              <w:right w:val="single" w:sz="4" w:space="0" w:color="auto"/>
            </w:tcBorders>
            <w:hideMark/>
          </w:tcPr>
          <w:p w14:paraId="5D288CB9" w14:textId="77777777" w:rsidR="00F2691B" w:rsidRPr="00F2691B" w:rsidRDefault="00F2691B" w:rsidP="009E7039">
            <w:pPr>
              <w:pStyle w:val="Nidungvnbn"/>
              <w:ind w:firstLine="0"/>
              <w:jc w:val="center"/>
            </w:pPr>
            <w:r w:rsidRPr="00F2691B">
              <w:t>4.050.000</w:t>
            </w:r>
          </w:p>
        </w:tc>
      </w:tr>
      <w:tr w:rsidR="00F2691B" w:rsidRPr="00F2691B" w14:paraId="637C9E74"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08FAB813" w14:textId="77777777" w:rsidR="00F2691B" w:rsidRPr="00F2691B" w:rsidRDefault="00F2691B" w:rsidP="009E7039">
            <w:pPr>
              <w:pStyle w:val="Nidungvnbn"/>
              <w:ind w:firstLine="0"/>
              <w:jc w:val="center"/>
            </w:pPr>
            <w:r w:rsidRPr="00F2691B">
              <w:t>8</w:t>
            </w:r>
          </w:p>
        </w:tc>
        <w:tc>
          <w:tcPr>
            <w:tcW w:w="2995" w:type="dxa"/>
            <w:tcBorders>
              <w:top w:val="single" w:sz="4" w:space="0" w:color="auto"/>
              <w:left w:val="single" w:sz="4" w:space="0" w:color="auto"/>
              <w:bottom w:val="single" w:sz="4" w:space="0" w:color="auto"/>
              <w:right w:val="single" w:sz="4" w:space="0" w:color="auto"/>
            </w:tcBorders>
          </w:tcPr>
          <w:p w14:paraId="2EB71DD7" w14:textId="35755A5E" w:rsidR="00F2691B" w:rsidRPr="00F2691B" w:rsidRDefault="00F2691B" w:rsidP="009E7039">
            <w:pPr>
              <w:pStyle w:val="Nidungvnbn"/>
              <w:ind w:firstLine="0"/>
              <w:jc w:val="center"/>
            </w:pPr>
            <w:r w:rsidRPr="00F2691B">
              <w:t>Dây cáp mạng CAT5e,24AWG,lõi đồng</w:t>
            </w:r>
          </w:p>
        </w:tc>
        <w:tc>
          <w:tcPr>
            <w:tcW w:w="1808" w:type="dxa"/>
            <w:tcBorders>
              <w:top w:val="single" w:sz="4" w:space="0" w:color="auto"/>
              <w:left w:val="single" w:sz="4" w:space="0" w:color="auto"/>
              <w:bottom w:val="single" w:sz="4" w:space="0" w:color="auto"/>
              <w:right w:val="single" w:sz="4" w:space="0" w:color="auto"/>
            </w:tcBorders>
            <w:hideMark/>
          </w:tcPr>
          <w:p w14:paraId="4200939A" w14:textId="77777777" w:rsidR="00F2691B" w:rsidRPr="00F2691B" w:rsidRDefault="00F2691B" w:rsidP="009E7039">
            <w:pPr>
              <w:pStyle w:val="Nidungvnbn"/>
              <w:ind w:firstLine="0"/>
              <w:jc w:val="center"/>
            </w:pPr>
            <w:r w:rsidRPr="00F2691B">
              <w:t>1,683,000</w:t>
            </w:r>
          </w:p>
        </w:tc>
        <w:tc>
          <w:tcPr>
            <w:tcW w:w="1791" w:type="dxa"/>
            <w:tcBorders>
              <w:top w:val="single" w:sz="4" w:space="0" w:color="auto"/>
              <w:left w:val="single" w:sz="4" w:space="0" w:color="auto"/>
              <w:bottom w:val="single" w:sz="4" w:space="0" w:color="auto"/>
              <w:right w:val="single" w:sz="4" w:space="0" w:color="auto"/>
            </w:tcBorders>
            <w:hideMark/>
          </w:tcPr>
          <w:p w14:paraId="2B2B5443" w14:textId="77777777" w:rsidR="00F2691B" w:rsidRPr="00F2691B" w:rsidRDefault="00F2691B" w:rsidP="009E7039">
            <w:pPr>
              <w:pStyle w:val="Nidungvnbn"/>
              <w:ind w:firstLine="0"/>
              <w:jc w:val="center"/>
            </w:pPr>
            <w:r w:rsidRPr="00F2691B">
              <w:t>10</w:t>
            </w:r>
          </w:p>
        </w:tc>
        <w:tc>
          <w:tcPr>
            <w:tcW w:w="1809" w:type="dxa"/>
            <w:tcBorders>
              <w:top w:val="single" w:sz="4" w:space="0" w:color="auto"/>
              <w:left w:val="single" w:sz="4" w:space="0" w:color="auto"/>
              <w:bottom w:val="single" w:sz="4" w:space="0" w:color="auto"/>
              <w:right w:val="single" w:sz="4" w:space="0" w:color="auto"/>
            </w:tcBorders>
            <w:hideMark/>
          </w:tcPr>
          <w:p w14:paraId="384C5599" w14:textId="77777777" w:rsidR="00F2691B" w:rsidRPr="00F2691B" w:rsidRDefault="00F2691B" w:rsidP="009E7039">
            <w:pPr>
              <w:pStyle w:val="Nidungvnbn"/>
              <w:ind w:firstLine="0"/>
              <w:jc w:val="center"/>
            </w:pPr>
            <w:r w:rsidRPr="00F2691B">
              <w:t>16.830.000</w:t>
            </w:r>
          </w:p>
        </w:tc>
      </w:tr>
      <w:tr w:rsidR="00F2691B" w:rsidRPr="00F2691B" w14:paraId="3871D04A" w14:textId="77777777" w:rsidTr="00D3768E">
        <w:tc>
          <w:tcPr>
            <w:tcW w:w="708" w:type="dxa"/>
            <w:tcBorders>
              <w:top w:val="single" w:sz="4" w:space="0" w:color="auto"/>
              <w:left w:val="single" w:sz="4" w:space="0" w:color="auto"/>
              <w:bottom w:val="single" w:sz="4" w:space="0" w:color="auto"/>
              <w:right w:val="single" w:sz="4" w:space="0" w:color="auto"/>
            </w:tcBorders>
            <w:hideMark/>
          </w:tcPr>
          <w:p w14:paraId="3ED7BA1B" w14:textId="77777777" w:rsidR="00F2691B" w:rsidRPr="00F2691B" w:rsidRDefault="00F2691B" w:rsidP="009E7039">
            <w:pPr>
              <w:pStyle w:val="Nidungvnbn"/>
              <w:ind w:firstLine="0"/>
              <w:jc w:val="center"/>
            </w:pPr>
            <w:r w:rsidRPr="00F2691B">
              <w:t>9</w:t>
            </w:r>
          </w:p>
        </w:tc>
        <w:tc>
          <w:tcPr>
            <w:tcW w:w="2995" w:type="dxa"/>
            <w:tcBorders>
              <w:top w:val="single" w:sz="4" w:space="0" w:color="auto"/>
              <w:left w:val="single" w:sz="4" w:space="0" w:color="auto"/>
              <w:bottom w:val="single" w:sz="4" w:space="0" w:color="auto"/>
              <w:right w:val="single" w:sz="4" w:space="0" w:color="auto"/>
            </w:tcBorders>
            <w:hideMark/>
          </w:tcPr>
          <w:p w14:paraId="750B8236" w14:textId="10E528B1" w:rsidR="00F2691B" w:rsidRPr="00F2691B" w:rsidRDefault="00F2691B" w:rsidP="009E7039">
            <w:pPr>
              <w:pStyle w:val="Nidungvnbn"/>
              <w:ind w:firstLine="0"/>
              <w:jc w:val="center"/>
            </w:pPr>
            <w:r w:rsidRPr="00F2691B">
              <w:t>Tiền công</w:t>
            </w:r>
          </w:p>
        </w:tc>
        <w:tc>
          <w:tcPr>
            <w:tcW w:w="1808" w:type="dxa"/>
            <w:tcBorders>
              <w:top w:val="single" w:sz="4" w:space="0" w:color="auto"/>
              <w:left w:val="single" w:sz="4" w:space="0" w:color="auto"/>
              <w:bottom w:val="single" w:sz="4" w:space="0" w:color="auto"/>
              <w:right w:val="single" w:sz="4" w:space="0" w:color="auto"/>
            </w:tcBorders>
          </w:tcPr>
          <w:p w14:paraId="558F3ABE" w14:textId="77777777" w:rsidR="00F2691B" w:rsidRPr="00F2691B" w:rsidRDefault="00F2691B" w:rsidP="009E7039">
            <w:pPr>
              <w:pStyle w:val="Nidungvnbn"/>
              <w:jc w:val="center"/>
            </w:pPr>
          </w:p>
        </w:tc>
        <w:tc>
          <w:tcPr>
            <w:tcW w:w="1791" w:type="dxa"/>
            <w:tcBorders>
              <w:top w:val="single" w:sz="4" w:space="0" w:color="auto"/>
              <w:left w:val="single" w:sz="4" w:space="0" w:color="auto"/>
              <w:bottom w:val="single" w:sz="4" w:space="0" w:color="auto"/>
              <w:right w:val="single" w:sz="4" w:space="0" w:color="auto"/>
            </w:tcBorders>
          </w:tcPr>
          <w:p w14:paraId="72CD5EDE" w14:textId="77777777" w:rsidR="00F2691B" w:rsidRPr="00F2691B" w:rsidRDefault="00F2691B" w:rsidP="009E7039">
            <w:pPr>
              <w:pStyle w:val="Nidungvnbn"/>
              <w:jc w:val="center"/>
            </w:pPr>
          </w:p>
        </w:tc>
        <w:tc>
          <w:tcPr>
            <w:tcW w:w="1809" w:type="dxa"/>
            <w:tcBorders>
              <w:top w:val="single" w:sz="4" w:space="0" w:color="auto"/>
              <w:left w:val="single" w:sz="4" w:space="0" w:color="auto"/>
              <w:bottom w:val="single" w:sz="4" w:space="0" w:color="auto"/>
              <w:right w:val="single" w:sz="4" w:space="0" w:color="auto"/>
            </w:tcBorders>
            <w:hideMark/>
          </w:tcPr>
          <w:p w14:paraId="4BBD4E4D" w14:textId="77777777" w:rsidR="00F2691B" w:rsidRPr="00F2691B" w:rsidRDefault="00F2691B" w:rsidP="009E7039">
            <w:pPr>
              <w:pStyle w:val="Nidungvnbn"/>
              <w:ind w:firstLine="0"/>
              <w:jc w:val="center"/>
            </w:pPr>
            <w:r w:rsidRPr="00F2691B">
              <w:t>50.000.000</w:t>
            </w:r>
          </w:p>
        </w:tc>
      </w:tr>
      <w:tr w:rsidR="00D3768E" w:rsidRPr="00F2691B" w14:paraId="2CD79CCB" w14:textId="77777777" w:rsidTr="00E3481E">
        <w:tc>
          <w:tcPr>
            <w:tcW w:w="9111" w:type="dxa"/>
            <w:gridSpan w:val="5"/>
            <w:tcBorders>
              <w:top w:val="single" w:sz="4" w:space="0" w:color="auto"/>
              <w:left w:val="single" w:sz="4" w:space="0" w:color="auto"/>
              <w:bottom w:val="single" w:sz="4" w:space="0" w:color="auto"/>
              <w:right w:val="single" w:sz="4" w:space="0" w:color="auto"/>
            </w:tcBorders>
          </w:tcPr>
          <w:p w14:paraId="6711B19C" w14:textId="73892A28" w:rsidR="00D3768E" w:rsidRPr="00F2691B" w:rsidRDefault="00D3768E" w:rsidP="00D3768E">
            <w:pPr>
              <w:pStyle w:val="Nidungvnbn"/>
              <w:ind w:firstLine="0"/>
              <w:jc w:val="center"/>
            </w:pPr>
            <w:r w:rsidRPr="00D3768E">
              <w:rPr>
                <w:b/>
                <w:bCs/>
              </w:rPr>
              <w:t>Tổng cộng:</w:t>
            </w:r>
            <w:r>
              <w:rPr>
                <w:lang w:val="vi-VN"/>
              </w:rPr>
              <w:t xml:space="preserve"> </w:t>
            </w:r>
            <w:r w:rsidRPr="00F2691B">
              <w:t>222.736.</w:t>
            </w:r>
            <w:r>
              <w:t>000</w:t>
            </w:r>
            <w:r>
              <w:rPr>
                <w:lang w:val="vi-VN"/>
              </w:rPr>
              <w:t xml:space="preserve"> VND</w:t>
            </w:r>
          </w:p>
        </w:tc>
      </w:tr>
    </w:tbl>
    <w:p w14:paraId="3F032DFF" w14:textId="78085F6F" w:rsidR="00D9117F" w:rsidRDefault="00D9117F" w:rsidP="00432B2B">
      <w:pPr>
        <w:pStyle w:val="Nidungvnbn"/>
        <w:ind w:firstLine="0"/>
        <w:rPr>
          <w:lang w:val="vi-VN"/>
        </w:rPr>
      </w:pPr>
    </w:p>
    <w:p w14:paraId="74421052" w14:textId="36369C0E" w:rsidR="00D9117F" w:rsidRPr="006D0101" w:rsidRDefault="00D9117F" w:rsidP="00030D45">
      <w:pPr>
        <w:pStyle w:val="Bngbiu-nidung"/>
        <w:jc w:val="center"/>
        <w:rPr>
          <w:lang w:val="vi-VN"/>
        </w:rPr>
      </w:pPr>
      <w:bookmarkStart w:id="10" w:name="_Toc91966162"/>
      <w:r>
        <w:rPr>
          <w:lang w:val="vi-VN"/>
        </w:rPr>
        <w:lastRenderedPageBreak/>
        <w:t>Bảng 1.1. Số lượng và giá tiền của các thiết bị mạng</w:t>
      </w:r>
      <w:bookmarkEnd w:id="10"/>
    </w:p>
    <w:p w14:paraId="0971CCD3" w14:textId="77777777" w:rsidR="00B26D4C" w:rsidRPr="00653194" w:rsidRDefault="00B26D4C" w:rsidP="00653194">
      <w:pPr>
        <w:pStyle w:val="Nidungvnbn"/>
      </w:pPr>
    </w:p>
    <w:p w14:paraId="35454AAD" w14:textId="77777777" w:rsidR="00453AB1" w:rsidRDefault="00453AB1">
      <w:pPr>
        <w:spacing w:after="200" w:line="276" w:lineRule="auto"/>
        <w:rPr>
          <w:sz w:val="26"/>
          <w:szCs w:val="26"/>
        </w:rPr>
      </w:pPr>
      <w:r>
        <w:rPr>
          <w:sz w:val="26"/>
          <w:szCs w:val="26"/>
        </w:rPr>
        <w:br w:type="page"/>
      </w:r>
    </w:p>
    <w:p w14:paraId="3E4E998D" w14:textId="5A0C3176" w:rsidR="007B1A23" w:rsidRPr="004E3250" w:rsidRDefault="004E3250" w:rsidP="00B84DE3">
      <w:pPr>
        <w:pStyle w:val="Chng"/>
        <w:numPr>
          <w:ilvl w:val="0"/>
          <w:numId w:val="13"/>
        </w:numPr>
        <w:jc w:val="center"/>
        <w:rPr>
          <w:lang w:val="vi-VN"/>
        </w:rPr>
      </w:pPr>
      <w:bookmarkStart w:id="11" w:name="_Toc91966007"/>
      <w:r>
        <w:lastRenderedPageBreak/>
        <w:t>CƠ</w:t>
      </w:r>
      <w:r>
        <w:rPr>
          <w:lang w:val="vi-VN"/>
        </w:rPr>
        <w:t xml:space="preserve"> SỞ LÝ THUYẾT</w:t>
      </w:r>
      <w:bookmarkEnd w:id="11"/>
    </w:p>
    <w:p w14:paraId="1BE16126" w14:textId="5FE1E5A1" w:rsidR="00024496" w:rsidRPr="00B84DE3" w:rsidRDefault="003538D4" w:rsidP="00B84DE3">
      <w:pPr>
        <w:pStyle w:val="Tiumccp1"/>
        <w:numPr>
          <w:ilvl w:val="1"/>
          <w:numId w:val="13"/>
        </w:numPr>
        <w:rPr>
          <w:lang w:val="vi-VN"/>
        </w:rPr>
      </w:pPr>
      <w:bookmarkStart w:id="12" w:name="_Toc91966008"/>
      <w:r>
        <w:rPr>
          <w:lang w:val="vi-VN"/>
        </w:rPr>
        <w:t>Các khái niệm cơ bản</w:t>
      </w:r>
      <w:bookmarkEnd w:id="12"/>
    </w:p>
    <w:p w14:paraId="16F73B2F" w14:textId="5880B50D" w:rsidR="00CE5555" w:rsidRDefault="00C62651" w:rsidP="00C62651">
      <w:pPr>
        <w:pStyle w:val="Tiumccp2"/>
        <w:numPr>
          <w:ilvl w:val="2"/>
          <w:numId w:val="13"/>
        </w:numPr>
        <w:rPr>
          <w:lang w:val="vi-VN"/>
        </w:rPr>
      </w:pPr>
      <w:bookmarkStart w:id="13" w:name="_Toc91966009"/>
      <w:r>
        <w:rPr>
          <w:lang w:val="vi-VN"/>
        </w:rPr>
        <w:t>Khái niệm mạng máy tính</w:t>
      </w:r>
      <w:bookmarkEnd w:id="13"/>
    </w:p>
    <w:p w14:paraId="4E4AF786" w14:textId="03876E13" w:rsidR="00F3553C" w:rsidRDefault="00F3553C" w:rsidP="00F3553C">
      <w:pPr>
        <w:pStyle w:val="Nidungvnbn"/>
        <w:rPr>
          <w:lang w:val="vi-VN"/>
        </w:rPr>
      </w:pPr>
      <w:r>
        <w:rPr>
          <w:b/>
          <w:bCs/>
        </w:rPr>
        <w:t>Mạng</w:t>
      </w:r>
      <w:r>
        <w:rPr>
          <w:b/>
          <w:bCs/>
          <w:lang w:val="vi-VN"/>
        </w:rPr>
        <w:t xml:space="preserve"> máy tính </w:t>
      </w:r>
      <w:r>
        <w:rPr>
          <w:lang w:val="vi-VN"/>
        </w:rPr>
        <w:t>là mạng viễn thông kỹ thuật số, nó cho phép các nút mạng chia sẻ tài nguyên. Trong mạng máy tính, các thiết bị máy tính trao đổi dữ liệu hoặc thông tin với nhau bằng các liên kết dữ liệu giữa các nút. Các liên kết dữ liệu này được thiết lập qua cáp mạng hoặc cáp quang hoặc các mạng không dây như Wi-Fi.</w:t>
      </w:r>
    </w:p>
    <w:p w14:paraId="7D9682F9" w14:textId="611D3900" w:rsidR="009D4A4C" w:rsidRDefault="009D4A4C" w:rsidP="00F3553C">
      <w:pPr>
        <w:pStyle w:val="Nidungvnbn"/>
        <w:rPr>
          <w:lang w:val="vi-VN"/>
        </w:rPr>
      </w:pPr>
      <w:r>
        <w:rPr>
          <w:lang w:val="vi-VN"/>
        </w:rPr>
        <w:t xml:space="preserve">Các thiết bị trong mạng máy tính có nhiệm vụ khởi động, định tuyến và chấm dứt việc </w:t>
      </w:r>
      <w:r w:rsidR="00557E01">
        <w:t>gửi</w:t>
      </w:r>
      <w:r w:rsidR="00557E01">
        <w:rPr>
          <w:lang w:val="vi-VN"/>
        </w:rPr>
        <w:t xml:space="preserve"> hoặc nhận dữ liệu được gọi là các nút mạng. Các nút này thường được xác định bởi địa chỉ mạng và có thể bao gồm các host như: Laptop, Smartphone hoặc máy chủ.</w:t>
      </w:r>
    </w:p>
    <w:p w14:paraId="43B9265C" w14:textId="77777777" w:rsidR="00557E01" w:rsidRDefault="00557E01" w:rsidP="00F3553C">
      <w:pPr>
        <w:pStyle w:val="Nidungvnbn"/>
        <w:rPr>
          <w:lang w:val="vi-VN"/>
        </w:rPr>
      </w:pPr>
      <w:r>
        <w:rPr>
          <w:lang w:val="vi-VN"/>
        </w:rPr>
        <w:t>Mạng máy tính hỗ trợ các ứng dụng và dịch vụ như truy cập vào World Wide Web, video và âm thanh kỹ thuật số, sử dụng dịch vụ mail, ứng dụng nhắn tin như Messenger, Zalo, Telegram,.. dịch vụ máy in và máy fax, dịch vụ lưu trữ đám mây như Google Drive, OneDrive, DropBox,... và nhiều ứng dụng và dịch vụ khác.</w:t>
      </w:r>
    </w:p>
    <w:p w14:paraId="3920937C" w14:textId="1CECCE75" w:rsidR="00557E01" w:rsidRPr="00557E01" w:rsidRDefault="00557E01" w:rsidP="00F3553C">
      <w:pPr>
        <w:pStyle w:val="Nidungvnbn"/>
        <w:rPr>
          <w:lang w:val="vi-VN"/>
        </w:rPr>
      </w:pPr>
      <w:r>
        <w:rPr>
          <w:lang w:val="vi-VN"/>
        </w:rPr>
        <w:t>Mạng máy tính nổi tiếng nhất là Internet.</w:t>
      </w:r>
    </w:p>
    <w:p w14:paraId="5CAEA17E" w14:textId="1096CBBC" w:rsidR="008C7E00" w:rsidRDefault="00EA42E8" w:rsidP="00EA42E8">
      <w:pPr>
        <w:pStyle w:val="Nidungvnbn"/>
        <w:jc w:val="center"/>
        <w:rPr>
          <w:lang w:val="vi-VN"/>
        </w:rPr>
      </w:pPr>
      <w:r>
        <w:rPr>
          <w:noProof/>
        </w:rPr>
        <w:drawing>
          <wp:inline distT="0" distB="0" distL="0" distR="0" wp14:anchorId="651898DA" wp14:editId="6B0742B3">
            <wp:extent cx="2520000" cy="1318987"/>
            <wp:effectExtent l="0" t="0" r="0" b="0"/>
            <wp:docPr id="12" name="Picture 12" descr="Mạng máy tính là gì? Các loại mô hình mạng máy tính hiện nay - TOTOLIN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máy tính là gì? Các loại mô hình mạng máy tính hiện nay - TOTOLINK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1318987"/>
                    </a:xfrm>
                    <a:prstGeom prst="rect">
                      <a:avLst/>
                    </a:prstGeom>
                    <a:noFill/>
                    <a:ln>
                      <a:noFill/>
                    </a:ln>
                  </pic:spPr>
                </pic:pic>
              </a:graphicData>
            </a:graphic>
          </wp:inline>
        </w:drawing>
      </w:r>
    </w:p>
    <w:p w14:paraId="13840D30" w14:textId="7B1AD72E" w:rsidR="000C2ACC" w:rsidRPr="000714B4" w:rsidRDefault="00EA42E8" w:rsidP="000714B4">
      <w:pPr>
        <w:pStyle w:val="Caption"/>
        <w:rPr>
          <w:lang w:val="vi-VN"/>
        </w:rPr>
      </w:pPr>
      <w:bookmarkStart w:id="14" w:name="_Toc91966079"/>
      <w:r>
        <w:rPr>
          <w:lang w:val="vi-VN"/>
        </w:rPr>
        <w:t>Hình 2.1. Mạng máy tính</w:t>
      </w:r>
      <w:bookmarkEnd w:id="14"/>
    </w:p>
    <w:p w14:paraId="2376E856" w14:textId="7C70B8CC" w:rsidR="00C62651" w:rsidRDefault="00C62651" w:rsidP="00C62651">
      <w:pPr>
        <w:pStyle w:val="Tiumccp2"/>
        <w:numPr>
          <w:ilvl w:val="2"/>
          <w:numId w:val="13"/>
        </w:numPr>
        <w:rPr>
          <w:lang w:val="vi-VN"/>
        </w:rPr>
      </w:pPr>
      <w:bookmarkStart w:id="15" w:name="_Toc91966010"/>
      <w:r>
        <w:rPr>
          <w:lang w:val="vi-VN"/>
        </w:rPr>
        <w:t xml:space="preserve">Khái niệm </w:t>
      </w:r>
      <w:r w:rsidR="00981D66">
        <w:rPr>
          <w:lang w:val="vi-VN"/>
        </w:rPr>
        <w:t xml:space="preserve">mạng </w:t>
      </w:r>
      <w:r w:rsidR="00B919E6">
        <w:rPr>
          <w:lang w:val="vi-VN"/>
        </w:rPr>
        <w:t>WiFi</w:t>
      </w:r>
      <w:bookmarkEnd w:id="15"/>
    </w:p>
    <w:p w14:paraId="7DDB7A4F" w14:textId="797346E8" w:rsidR="004F328D" w:rsidRPr="003F63FD" w:rsidRDefault="00B919E6" w:rsidP="004F328D">
      <w:pPr>
        <w:pStyle w:val="Nidungvnbn"/>
        <w:rPr>
          <w:szCs w:val="24"/>
          <w:lang w:val="vi-VN"/>
        </w:rPr>
      </w:pPr>
      <w:r>
        <w:lastRenderedPageBreak/>
        <w:t>WiF</w:t>
      </w:r>
      <w:r w:rsidR="004F328D" w:rsidRPr="004F328D">
        <w:t>i là viết tắt của</w:t>
      </w:r>
      <w:r w:rsidR="004F328D">
        <w:rPr>
          <w:lang w:val="vi-VN"/>
        </w:rPr>
        <w:t xml:space="preserve"> </w:t>
      </w:r>
      <w:r w:rsidR="004F328D" w:rsidRPr="004F328D">
        <w:rPr>
          <w:b/>
          <w:bCs/>
        </w:rPr>
        <w:t>Wireless Fidelity</w:t>
      </w:r>
      <w:r w:rsidR="004F328D" w:rsidRPr="004F328D">
        <w:t> là hệ thống truy cập internet không dây. Loại sóng vô tuyến này tương tự như sóng điện thoại, truyền hình và radio</w:t>
      </w:r>
      <w:r w:rsidR="004F328D">
        <w:t>.</w:t>
      </w:r>
      <w:r w:rsidR="003F63FD">
        <w:rPr>
          <w:lang w:val="vi-VN"/>
        </w:rPr>
        <w:t xml:space="preserve"> WiFi là công nghệ mạng cho phép bạn kết nối không dây với Internet.</w:t>
      </w:r>
    </w:p>
    <w:p w14:paraId="28B67272" w14:textId="14913D64" w:rsidR="00BB18B0" w:rsidRDefault="004F328D" w:rsidP="00286ACD">
      <w:pPr>
        <w:pStyle w:val="Nidungvnbn"/>
      </w:pPr>
      <w:r>
        <w:t>Wifi là công cụ kết nối không thể thiếu trên điện thoại, laptop, </w:t>
      </w:r>
      <w:r w:rsidR="009319A4">
        <w:t>máy</w:t>
      </w:r>
      <w:r w:rsidR="009319A4">
        <w:rPr>
          <w:lang w:val="vi-VN"/>
        </w:rPr>
        <w:t xml:space="preserve"> tính bảng</w:t>
      </w:r>
      <w:r>
        <w:t> và một số thiết bị thông minh khác như </w:t>
      </w:r>
      <w:r w:rsidR="009319A4">
        <w:t>smartwatch</w:t>
      </w:r>
      <w:r w:rsidR="009319A4">
        <w:rPr>
          <w:lang w:val="vi-VN"/>
        </w:rPr>
        <w:t>, smartTV</w:t>
      </w:r>
      <w:r>
        <w:t>.</w:t>
      </w:r>
    </w:p>
    <w:p w14:paraId="0FE82CCF" w14:textId="485BA324" w:rsidR="0071195B" w:rsidRDefault="0071195B" w:rsidP="00B55484">
      <w:pPr>
        <w:pStyle w:val="Tiumccp2"/>
        <w:numPr>
          <w:ilvl w:val="2"/>
          <w:numId w:val="13"/>
        </w:numPr>
        <w:rPr>
          <w:lang w:val="vi-VN"/>
        </w:rPr>
      </w:pPr>
      <w:bookmarkStart w:id="16" w:name="_Toc91966011"/>
      <w:r>
        <w:rPr>
          <w:lang w:val="vi-VN"/>
        </w:rPr>
        <w:t>Khái niệm VLAN</w:t>
      </w:r>
      <w:bookmarkEnd w:id="16"/>
    </w:p>
    <w:p w14:paraId="7E8E6834" w14:textId="65FF38A6" w:rsidR="0071195B" w:rsidRDefault="0071195B" w:rsidP="0071195B">
      <w:pPr>
        <w:pStyle w:val="Nidungvnbn"/>
      </w:pPr>
      <w:r w:rsidRPr="0071195B">
        <w:t>VLAN là viết tắt của Virtual Local Area Network hay còn gọi là mạng LAN ảo. Một VLAN được định nghĩa là một nhóm logic các thiết bị mạng và được thiết lập dựa trên các yếu tố như chức năng, bộ phận, ứng dụng… của công ty. Về mặt kỹ thuật, VLAN là một miền quảng bá được tạo bởi các switch. Bình thường thì router đóng vai trò tạo ra miền quảng bá. Đối với VLAN, switch có thể tạo ra miền quảng bá.</w:t>
      </w:r>
    </w:p>
    <w:p w14:paraId="0B2D1BAA" w14:textId="0C8D801A" w:rsidR="00F65165" w:rsidRDefault="00F65165" w:rsidP="000609DD">
      <w:pPr>
        <w:pStyle w:val="Nidungvnbn"/>
        <w:ind w:left="720"/>
        <w:rPr>
          <w:lang w:val="vi-VN"/>
        </w:rPr>
      </w:pPr>
      <w:r>
        <w:t>Cấu</w:t>
      </w:r>
      <w:r>
        <w:rPr>
          <w:lang w:val="vi-VN"/>
        </w:rPr>
        <w:t xml:space="preserve"> hình vlan ở switch:</w:t>
      </w:r>
    </w:p>
    <w:p w14:paraId="7042DBDC" w14:textId="071D8A8C" w:rsidR="00F65165" w:rsidRDefault="00F65165" w:rsidP="0071195B">
      <w:pPr>
        <w:pStyle w:val="Nidungvnbn"/>
        <w:rPr>
          <w:lang w:val="vi-VN"/>
        </w:rPr>
      </w:pPr>
      <w:r>
        <w:rPr>
          <w:lang w:val="vi-VN"/>
        </w:rPr>
        <w:t xml:space="preserve">vlan </w:t>
      </w:r>
      <w:r w:rsidRPr="00F65165">
        <w:rPr>
          <w:u w:val="single"/>
          <w:lang w:val="vi-VN"/>
        </w:rPr>
        <w:t>số...</w:t>
      </w:r>
    </w:p>
    <w:p w14:paraId="1358CCD2" w14:textId="6EE2C494" w:rsidR="00F65165" w:rsidRDefault="00F65165" w:rsidP="0071195B">
      <w:pPr>
        <w:pStyle w:val="Nidungvnbn"/>
        <w:rPr>
          <w:lang w:val="vi-VN"/>
        </w:rPr>
      </w:pPr>
      <w:r>
        <w:rPr>
          <w:lang w:val="vi-VN"/>
        </w:rPr>
        <w:t xml:space="preserve">name </w:t>
      </w:r>
      <w:r w:rsidRPr="00F65165">
        <w:rPr>
          <w:u w:val="single"/>
          <w:lang w:val="vi-VN"/>
        </w:rPr>
        <w:t>nhập tên vlan</w:t>
      </w:r>
    </w:p>
    <w:p w14:paraId="0C9C4A98" w14:textId="2FFFBE76" w:rsidR="00F65165" w:rsidRDefault="00F65165" w:rsidP="0071195B">
      <w:pPr>
        <w:pStyle w:val="Nidungvnbn"/>
        <w:rPr>
          <w:lang w:val="vi-VN"/>
        </w:rPr>
      </w:pPr>
      <w:r>
        <w:rPr>
          <w:lang w:val="vi-VN"/>
        </w:rPr>
        <w:t xml:space="preserve">int range </w:t>
      </w:r>
      <w:r w:rsidRPr="00644958">
        <w:rPr>
          <w:u w:val="single"/>
          <w:lang w:val="vi-VN"/>
        </w:rPr>
        <w:t>f0/5-24</w:t>
      </w:r>
      <w:r>
        <w:rPr>
          <w:lang w:val="vi-VN"/>
        </w:rPr>
        <w:t xml:space="preserve"> (chọn port f0/5 đến 24)</w:t>
      </w:r>
    </w:p>
    <w:p w14:paraId="013A72D6" w14:textId="0EE59D3E" w:rsidR="00F65165" w:rsidRDefault="00F65165" w:rsidP="0071195B">
      <w:pPr>
        <w:pStyle w:val="Nidungvnbn"/>
        <w:rPr>
          <w:lang w:val="vi-VN"/>
        </w:rPr>
      </w:pPr>
      <w:r>
        <w:rPr>
          <w:lang w:val="vi-VN"/>
        </w:rPr>
        <w:t>switchport mode access</w:t>
      </w:r>
    </w:p>
    <w:p w14:paraId="19CDFC5D" w14:textId="014F3710" w:rsidR="00F65165" w:rsidRDefault="00F65165" w:rsidP="0071195B">
      <w:pPr>
        <w:pStyle w:val="Nidungvnbn"/>
        <w:rPr>
          <w:lang w:val="vi-VN"/>
        </w:rPr>
      </w:pPr>
      <w:r>
        <w:rPr>
          <w:lang w:val="vi-VN"/>
        </w:rPr>
        <w:t xml:space="preserve">swichport access vlan </w:t>
      </w:r>
      <w:r w:rsidRPr="00F65165">
        <w:rPr>
          <w:u w:val="single"/>
          <w:lang w:val="vi-VN"/>
        </w:rPr>
        <w:t>số vlan</w:t>
      </w:r>
      <w:r>
        <w:rPr>
          <w:lang w:val="vi-VN"/>
        </w:rPr>
        <w:t xml:space="preserve"> </w:t>
      </w:r>
    </w:p>
    <w:p w14:paraId="57002260" w14:textId="110261D0" w:rsidR="000609DD" w:rsidRPr="00F65165" w:rsidRDefault="0081526B" w:rsidP="0071195B">
      <w:pPr>
        <w:pStyle w:val="Nidungvnbn"/>
        <w:rPr>
          <w:lang w:val="vi-VN"/>
        </w:rPr>
      </w:pPr>
      <w:r>
        <w:rPr>
          <w:lang w:val="vi-VN"/>
        </w:rPr>
        <w:tab/>
      </w:r>
    </w:p>
    <w:p w14:paraId="22ECD090" w14:textId="3E990882" w:rsidR="00B55484" w:rsidRDefault="00B55484" w:rsidP="00B55484">
      <w:pPr>
        <w:pStyle w:val="Tiumccp2"/>
        <w:numPr>
          <w:ilvl w:val="2"/>
          <w:numId w:val="13"/>
        </w:numPr>
        <w:rPr>
          <w:lang w:val="vi-VN"/>
        </w:rPr>
      </w:pPr>
      <w:bookmarkStart w:id="17" w:name="_Toc91966012"/>
      <w:r>
        <w:rPr>
          <w:lang w:val="vi-VN"/>
        </w:rPr>
        <w:t>Khái niệm Định tuyến động OSPF</w:t>
      </w:r>
      <w:bookmarkEnd w:id="17"/>
    </w:p>
    <w:p w14:paraId="3990FCBF" w14:textId="1E27AC88" w:rsidR="00C7325B" w:rsidRDefault="000C175A" w:rsidP="00C7325B">
      <w:pPr>
        <w:pStyle w:val="Nidungvnbn"/>
        <w:rPr>
          <w:lang w:val="vi-VN"/>
        </w:rPr>
      </w:pPr>
      <w:r>
        <w:rPr>
          <w:lang w:val="vi-VN"/>
        </w:rPr>
        <w:lastRenderedPageBreak/>
        <w:t>Giao thức định tuyến OSPF là một giao thức định tuyến cho các mạng Giao thức Internet. Nó sử dụng thuật toán định tuyến trạng thái liên kết và nằm trong nhóm các giao thức cổng nội bộ, hoạt động trong một hệ thống tự trị duy nhất.</w:t>
      </w:r>
    </w:p>
    <w:p w14:paraId="4184CD67" w14:textId="77777777" w:rsidR="005D798F" w:rsidRDefault="007D57A8" w:rsidP="00C7325B">
      <w:pPr>
        <w:pStyle w:val="Nidungvnbn"/>
        <w:rPr>
          <w:lang w:val="vi-VN"/>
        </w:rPr>
      </w:pPr>
      <w:r>
        <w:rPr>
          <w:lang w:val="vi-VN"/>
        </w:rPr>
        <w:t>Nó sử dụng thuật toán Dijkstra, còn được gọi là thuật toán đường đi ngắn nhất.</w:t>
      </w:r>
    </w:p>
    <w:p w14:paraId="73129F0A" w14:textId="65592146" w:rsidR="000C175A" w:rsidRDefault="005D798F" w:rsidP="005D798F">
      <w:pPr>
        <w:pStyle w:val="Nidungvnbn"/>
      </w:pPr>
      <w:r w:rsidRPr="005D798F">
        <w:t>Một mạng OSPF có thể được cấu trúc hoặc chia nhỏ thành các khu vực định tuyến để đơn giản hóa việc quản trị và tối ưu hóa lưu lượng và sử dụng tài nguyên. Các khu vực được xác định bằng các số 32 bit, được thể hiện đơn giản bằng số thập phân hoặc thường bằng ký hiệu dấu chấm-thập phân được sử dụng cho địa chỉ </w:t>
      </w:r>
      <w:hyperlink r:id="rId12" w:tooltip="IPv4" w:history="1">
        <w:r w:rsidRPr="005D798F">
          <w:rPr>
            <w:rStyle w:val="Hyperlink"/>
            <w:color w:val="auto"/>
            <w:u w:val="none"/>
          </w:rPr>
          <w:t>IPv4</w:t>
        </w:r>
      </w:hyperlink>
      <w:r w:rsidRPr="005D798F">
        <w:t>. Theo quy ước, vùng 0 (không) hoặc 0.0.0.0, đại diện cho vùng lõi hoặc đường trục của mạng OSPF. Trong khi danh tính của các khu vực khác có thể được lựa chọn theo ý muốn; quản trị viên thường chọn địa chỉ </w:t>
      </w:r>
      <w:hyperlink r:id="rId13" w:tooltip="Internet Protocol" w:history="1">
        <w:r w:rsidRPr="005D798F">
          <w:rPr>
            <w:rStyle w:val="Hyperlink"/>
            <w:color w:val="auto"/>
            <w:u w:val="none"/>
          </w:rPr>
          <w:t>IP</w:t>
        </w:r>
      </w:hyperlink>
      <w:r w:rsidRPr="005D798F">
        <w:t> của </w:t>
      </w:r>
      <w:hyperlink r:id="rId14" w:tooltip="Bộ định tuyến" w:history="1">
        <w:r w:rsidRPr="005D798F">
          <w:rPr>
            <w:rStyle w:val="Hyperlink"/>
            <w:color w:val="auto"/>
            <w:u w:val="none"/>
          </w:rPr>
          <w:t>bộ định tuyến</w:t>
        </w:r>
      </w:hyperlink>
      <w:r w:rsidRPr="005D798F">
        <w:t> chính trong một khu vực làm định danh khu vực.</w:t>
      </w:r>
      <w:r w:rsidR="007D57A8" w:rsidRPr="005D798F">
        <w:t xml:space="preserve"> </w:t>
      </w:r>
    </w:p>
    <w:p w14:paraId="275E6B0C" w14:textId="27DA543A" w:rsidR="005274E2" w:rsidRDefault="005274E2" w:rsidP="005D798F">
      <w:pPr>
        <w:pStyle w:val="Nidungvnbn"/>
        <w:rPr>
          <w:lang w:val="vi-VN"/>
        </w:rPr>
      </w:pPr>
      <w:r>
        <w:t>Định</w:t>
      </w:r>
      <w:r>
        <w:rPr>
          <w:lang w:val="vi-VN"/>
        </w:rPr>
        <w:t xml:space="preserve"> tuyến OSPF được cấu hình như sau:</w:t>
      </w:r>
    </w:p>
    <w:p w14:paraId="7DDDEF23" w14:textId="663DF01E" w:rsidR="005274E2" w:rsidRDefault="00A45719" w:rsidP="005D798F">
      <w:pPr>
        <w:pStyle w:val="Nidungvnbn"/>
        <w:rPr>
          <w:lang w:val="vi-VN"/>
        </w:rPr>
      </w:pPr>
      <w:r>
        <w:rPr>
          <w:lang w:val="vi-VN"/>
        </w:rPr>
        <w:t>Router ospf 1</w:t>
      </w:r>
    </w:p>
    <w:p w14:paraId="71318C08" w14:textId="78236245" w:rsidR="00A45719" w:rsidRPr="005274E2" w:rsidRDefault="00A45719" w:rsidP="005D798F">
      <w:pPr>
        <w:pStyle w:val="Nidungvnbn"/>
        <w:rPr>
          <w:lang w:val="vi-VN"/>
        </w:rPr>
      </w:pPr>
      <w:r>
        <w:rPr>
          <w:lang w:val="vi-VN"/>
        </w:rPr>
        <w:t>Network địa chỉ mạng 0.255.255.255 area 0</w:t>
      </w:r>
    </w:p>
    <w:p w14:paraId="4B65B11C" w14:textId="439F0704" w:rsidR="00C161E1" w:rsidRDefault="00C7325B" w:rsidP="00C161E1">
      <w:pPr>
        <w:pStyle w:val="Tiumccp2"/>
        <w:numPr>
          <w:ilvl w:val="2"/>
          <w:numId w:val="13"/>
        </w:numPr>
        <w:rPr>
          <w:lang w:val="vi-VN"/>
        </w:rPr>
      </w:pPr>
      <w:bookmarkStart w:id="18" w:name="_Toc91966013"/>
      <w:r>
        <w:rPr>
          <w:lang w:val="vi-VN"/>
        </w:rPr>
        <w:t>Khái niệm DHCP</w:t>
      </w:r>
      <w:bookmarkEnd w:id="18"/>
    </w:p>
    <w:p w14:paraId="46DD0124" w14:textId="7AD6F0D6" w:rsidR="00822DFF" w:rsidRDefault="00822DFF" w:rsidP="00822DFF">
      <w:pPr>
        <w:pStyle w:val="Nidungvnbn"/>
      </w:pPr>
      <w:r w:rsidRPr="00822DFF">
        <w:t>DHCP (Dynamic Host Configuration Protocol hay Giao thức cấu hình host động) là một giao thức được sử dụng để cung cấp quản lý nhanh chóng, tự động và tập trung cho việc phân phối </w:t>
      </w:r>
      <w:hyperlink r:id="rId15" w:tooltip="Địa chỉ IP là gì?" w:history="1">
        <w:r w:rsidRPr="00822DFF">
          <w:rPr>
            <w:rStyle w:val="Hyperlink"/>
            <w:color w:val="auto"/>
            <w:u w:val="none"/>
          </w:rPr>
          <w:t>địa chỉ IP</w:t>
        </w:r>
      </w:hyperlink>
      <w:r w:rsidRPr="00822DFF">
        <w:t> trong mạng. DHCP cũng được sử dụng để cấu hình đúng subnet mask, cổng mặc định và thông tin về </w:t>
      </w:r>
      <w:hyperlink r:id="rId16" w:tooltip="Top 10 Public DNS Server tốt nhất hiện nay bạn nên biết" w:history="1">
        <w:r w:rsidRPr="00822DFF">
          <w:rPr>
            <w:rStyle w:val="Hyperlink"/>
            <w:color w:val="auto"/>
            <w:u w:val="none"/>
          </w:rPr>
          <w:t>DNS server</w:t>
        </w:r>
      </w:hyperlink>
      <w:r w:rsidRPr="00822DFF">
        <w:t> trên thiết bị.</w:t>
      </w:r>
    </w:p>
    <w:p w14:paraId="22E241F2" w14:textId="12B64DE2" w:rsidR="00A5521D" w:rsidRDefault="00A5521D" w:rsidP="00703E45">
      <w:pPr>
        <w:pStyle w:val="Nidungvnbn"/>
        <w:ind w:left="720"/>
        <w:rPr>
          <w:lang w:val="vi-VN"/>
        </w:rPr>
      </w:pPr>
      <w:r>
        <w:t>Cấu</w:t>
      </w:r>
      <w:r>
        <w:rPr>
          <w:lang w:val="vi-VN"/>
        </w:rPr>
        <w:t xml:space="preserve"> hình DHCP pool cho vlan:</w:t>
      </w:r>
    </w:p>
    <w:p w14:paraId="76D69331" w14:textId="2EF33031" w:rsidR="00A5521D" w:rsidRDefault="00A5521D" w:rsidP="00822DFF">
      <w:pPr>
        <w:pStyle w:val="Nidungvnbn"/>
        <w:rPr>
          <w:lang w:val="vi-VN"/>
        </w:rPr>
      </w:pPr>
      <w:r>
        <w:rPr>
          <w:lang w:val="vi-VN"/>
        </w:rPr>
        <w:t>ip dhcp excluded-address địa chỉ đầu địa chỉ cuối</w:t>
      </w:r>
    </w:p>
    <w:p w14:paraId="428C8BFC" w14:textId="084983A2" w:rsidR="00A5521D" w:rsidRDefault="00A5521D" w:rsidP="00822DFF">
      <w:pPr>
        <w:pStyle w:val="Nidungvnbn"/>
        <w:rPr>
          <w:lang w:val="vi-VN"/>
        </w:rPr>
      </w:pPr>
      <w:r>
        <w:rPr>
          <w:lang w:val="vi-VN"/>
        </w:rPr>
        <w:lastRenderedPageBreak/>
        <w:t>ip dhcp pool vlan...</w:t>
      </w:r>
    </w:p>
    <w:p w14:paraId="074B9946" w14:textId="46DBF710" w:rsidR="00A5521D" w:rsidRDefault="00A5521D" w:rsidP="00822DFF">
      <w:pPr>
        <w:pStyle w:val="Nidungvnbn"/>
        <w:rPr>
          <w:lang w:val="vi-VN"/>
        </w:rPr>
      </w:pPr>
      <w:r>
        <w:rPr>
          <w:lang w:val="vi-VN"/>
        </w:rPr>
        <w:t>network địa chỉ mạng subnet mask</w:t>
      </w:r>
    </w:p>
    <w:p w14:paraId="7FA20643" w14:textId="60E63201" w:rsidR="00A5521D" w:rsidRDefault="00A5521D" w:rsidP="00822DFF">
      <w:pPr>
        <w:pStyle w:val="Nidungvnbn"/>
        <w:rPr>
          <w:lang w:val="vi-VN"/>
        </w:rPr>
      </w:pPr>
      <w:r>
        <w:rPr>
          <w:lang w:val="vi-VN"/>
        </w:rPr>
        <w:t>default-router địa chỉ default gateway</w:t>
      </w:r>
    </w:p>
    <w:p w14:paraId="7A194326" w14:textId="00494641" w:rsidR="00A5521D" w:rsidRPr="00A5521D" w:rsidRDefault="00A5521D" w:rsidP="00822DFF">
      <w:pPr>
        <w:pStyle w:val="Nidungvnbn"/>
        <w:rPr>
          <w:lang w:val="vi-VN"/>
        </w:rPr>
      </w:pPr>
      <w:r>
        <w:rPr>
          <w:lang w:val="vi-VN"/>
        </w:rPr>
        <w:t>dns-server địa chỉ DNS</w:t>
      </w:r>
    </w:p>
    <w:p w14:paraId="37F84B18" w14:textId="77777777" w:rsidR="00C161E1" w:rsidRPr="00B55484" w:rsidRDefault="00C161E1" w:rsidP="00C161E1">
      <w:pPr>
        <w:rPr>
          <w:lang w:val="vi-VN"/>
        </w:rPr>
      </w:pPr>
    </w:p>
    <w:p w14:paraId="693A4998" w14:textId="1BC1A436" w:rsidR="00702D12" w:rsidRDefault="00702D12" w:rsidP="00702D12">
      <w:pPr>
        <w:pStyle w:val="Tiumccp1"/>
        <w:numPr>
          <w:ilvl w:val="1"/>
          <w:numId w:val="13"/>
        </w:numPr>
        <w:rPr>
          <w:lang w:val="vi-VN"/>
        </w:rPr>
      </w:pPr>
      <w:bookmarkStart w:id="19" w:name="_Toc91966014"/>
      <w:r>
        <w:rPr>
          <w:lang w:val="vi-VN"/>
        </w:rPr>
        <w:t>Mạng không dây</w:t>
      </w:r>
      <w:bookmarkEnd w:id="19"/>
    </w:p>
    <w:p w14:paraId="6EC57A70" w14:textId="6C190E32" w:rsidR="00702D12" w:rsidRDefault="00702D12" w:rsidP="00702D12">
      <w:pPr>
        <w:pStyle w:val="Tiumccp2"/>
        <w:numPr>
          <w:ilvl w:val="2"/>
          <w:numId w:val="13"/>
        </w:numPr>
        <w:rPr>
          <w:lang w:val="vi-VN"/>
        </w:rPr>
      </w:pPr>
      <w:bookmarkStart w:id="20" w:name="_Toc91966015"/>
      <w:r>
        <w:rPr>
          <w:lang w:val="vi-VN"/>
        </w:rPr>
        <w:t>Khái niệm</w:t>
      </w:r>
      <w:bookmarkEnd w:id="20"/>
    </w:p>
    <w:p w14:paraId="72AB0FD0" w14:textId="77777777" w:rsidR="008707FC" w:rsidRPr="008707FC" w:rsidRDefault="008707FC" w:rsidP="008707FC">
      <w:pPr>
        <w:pStyle w:val="Nidungvnbn"/>
        <w:rPr>
          <w:rStyle w:val="jlqj4b"/>
        </w:rPr>
      </w:pPr>
      <w:r w:rsidRPr="008707FC">
        <w:rPr>
          <w:rStyle w:val="jlqj4b"/>
        </w:rPr>
        <w:t>Mạng không dây là mạng máy tính mà ở đó nó sử dụng kết nối dữ liệu không dây giữa các nút mạng.</w:t>
      </w:r>
    </w:p>
    <w:p w14:paraId="278A9B9F" w14:textId="77777777" w:rsidR="008707FC" w:rsidRPr="008707FC" w:rsidRDefault="008707FC" w:rsidP="008707FC">
      <w:pPr>
        <w:pStyle w:val="Nidungvnbn"/>
        <w:rPr>
          <w:rStyle w:val="jlqj4b"/>
        </w:rPr>
      </w:pPr>
      <w:r w:rsidRPr="008707FC">
        <w:rPr>
          <w:rStyle w:val="jlqj4b"/>
        </w:rPr>
        <w:t>Kết nối mạng không dây là một phương pháp mà các hộ gia đình, mạng viễn thông và các cơ sở kinh doanh tránh lãng phí tiền bạc, công sức khi đưa dây cáp khắp tòa nhà hoặc ví dụ như một kết nối giữa các vị trí thiết bị khác nhau. Mạng viễn thông quản trị thường được thực hiện và quản lý bằng cách sử dụng liên lạc vô tuyến.</w:t>
      </w:r>
      <w:r w:rsidRPr="008707FC">
        <w:rPr>
          <w:rStyle w:val="viiyi"/>
        </w:rPr>
        <w:t xml:space="preserve"> </w:t>
      </w:r>
      <w:r w:rsidRPr="008707FC">
        <w:rPr>
          <w:rStyle w:val="jlqj4b"/>
        </w:rPr>
        <w:t xml:space="preserve">Việc triển khai này diễn ra ở mức (lớp) vật lý của cấu trúc mạng mô hình OSI. </w:t>
      </w:r>
    </w:p>
    <w:p w14:paraId="18428156" w14:textId="00773A57" w:rsidR="008707FC" w:rsidRDefault="008707FC" w:rsidP="008707FC">
      <w:pPr>
        <w:pStyle w:val="Nidungvnbn"/>
        <w:rPr>
          <w:rStyle w:val="jlqj4b"/>
        </w:rPr>
      </w:pPr>
      <w:r w:rsidRPr="008707FC">
        <w:rPr>
          <w:rStyle w:val="jlqj4b"/>
        </w:rPr>
        <w:t>Ví dụ về mạng không dây bao gồm mạng điện thoại di động, mạng cục bộ không dây (WLAN), mạng cảm biến không dây, mạng truyền thông vệ tinh và mạng vi sóng ở mặt đất.</w:t>
      </w:r>
    </w:p>
    <w:p w14:paraId="143D6711" w14:textId="335F3030" w:rsidR="002D6E24" w:rsidRDefault="002D6E24" w:rsidP="002D6E24">
      <w:pPr>
        <w:pStyle w:val="Nidungvnbn"/>
        <w:rPr>
          <w:szCs w:val="28"/>
        </w:rPr>
      </w:pPr>
      <w:r>
        <w:t>Mạng không dây thường được</w:t>
      </w:r>
      <w:r>
        <w:rPr>
          <w:lang w:val="vi-VN"/>
        </w:rPr>
        <w:t xml:space="preserve"> </w:t>
      </w:r>
      <w:r>
        <w:t>triển khai trong môi trường và</w:t>
      </w:r>
      <w:r>
        <w:rPr>
          <w:lang w:val="vi-VN"/>
        </w:rPr>
        <w:t xml:space="preserve"> điều kiện </w:t>
      </w:r>
      <w:r>
        <w:t>sau</w:t>
      </w:r>
      <w:r>
        <w:rPr>
          <w:lang w:val="vi-VN"/>
        </w:rPr>
        <w:t xml:space="preserve"> đây</w:t>
      </w:r>
      <w:r>
        <w:t>:</w:t>
      </w:r>
    </w:p>
    <w:p w14:paraId="12A7C687" w14:textId="7216352A" w:rsidR="002D6E24" w:rsidRDefault="002D6E24" w:rsidP="00C81C69">
      <w:pPr>
        <w:pStyle w:val="Nidungvnbn"/>
        <w:numPr>
          <w:ilvl w:val="0"/>
          <w:numId w:val="18"/>
        </w:numPr>
        <w:rPr>
          <w:lang w:val="vi-VN"/>
        </w:rPr>
      </w:pPr>
      <w:r>
        <w:t xml:space="preserve">Môi trường </w:t>
      </w:r>
      <w:r w:rsidR="00C81C69">
        <w:t>có</w:t>
      </w:r>
      <w:r w:rsidR="00C81C69">
        <w:rPr>
          <w:lang w:val="vi-VN"/>
        </w:rPr>
        <w:t xml:space="preserve"> </w:t>
      </w:r>
      <w:r>
        <w:t xml:space="preserve">địa hình phức </w:t>
      </w:r>
      <w:r w:rsidR="00C81C69">
        <w:t>tạp</w:t>
      </w:r>
      <w:r w:rsidR="00C81C69">
        <w:rPr>
          <w:lang w:val="vi-VN"/>
        </w:rPr>
        <w:t>, khó khăn cho</w:t>
      </w:r>
      <w:r>
        <w:t xml:space="preserve"> đi dây </w:t>
      </w:r>
      <w:r w:rsidR="00C81C69">
        <w:t>mạng</w:t>
      </w:r>
      <w:r w:rsidR="00C81C69">
        <w:rPr>
          <w:lang w:val="vi-VN"/>
        </w:rPr>
        <w:t xml:space="preserve"> </w:t>
      </w:r>
      <w:r>
        <w:t xml:space="preserve">được như núi, </w:t>
      </w:r>
      <w:r w:rsidR="00C81C69">
        <w:t>đồi</w:t>
      </w:r>
      <w:r w:rsidR="00C81C69">
        <w:rPr>
          <w:lang w:val="vi-VN"/>
        </w:rPr>
        <w:t xml:space="preserve">, </w:t>
      </w:r>
      <w:r w:rsidR="00410F35">
        <w:t>đảo</w:t>
      </w:r>
      <w:r w:rsidR="00410F35">
        <w:rPr>
          <w:lang w:val="vi-VN"/>
        </w:rPr>
        <w:t>,...</w:t>
      </w:r>
    </w:p>
    <w:p w14:paraId="4977EA3B" w14:textId="5CD7DD0D" w:rsidR="002D6E24" w:rsidRDefault="0045442E" w:rsidP="00410F35">
      <w:pPr>
        <w:pStyle w:val="Nidungvnbn"/>
        <w:numPr>
          <w:ilvl w:val="0"/>
          <w:numId w:val="18"/>
        </w:numPr>
        <w:rPr>
          <w:lang w:val="vi-VN"/>
        </w:rPr>
      </w:pPr>
      <w:r>
        <w:lastRenderedPageBreak/>
        <w:t>Các</w:t>
      </w:r>
      <w:r>
        <w:rPr>
          <w:lang w:val="vi-VN"/>
        </w:rPr>
        <w:t xml:space="preserve"> t</w:t>
      </w:r>
      <w:r w:rsidR="002D6E24">
        <w:t xml:space="preserve">òa </w:t>
      </w:r>
      <w:r>
        <w:t>nhà</w:t>
      </w:r>
      <w:r>
        <w:rPr>
          <w:lang w:val="vi-VN"/>
        </w:rPr>
        <w:t>, cơ quan, công ty mà</w:t>
      </w:r>
      <w:r w:rsidR="002D6E24">
        <w:t xml:space="preserve"> không thể </w:t>
      </w:r>
      <w:r>
        <w:t>nối</w:t>
      </w:r>
      <w:r>
        <w:rPr>
          <w:lang w:val="vi-VN"/>
        </w:rPr>
        <w:t xml:space="preserve"> được </w:t>
      </w:r>
      <w:r w:rsidR="002D6E24">
        <w:t xml:space="preserve">dây mạng hoặc </w:t>
      </w:r>
      <w:r>
        <w:t>có</w:t>
      </w:r>
      <w:r>
        <w:rPr>
          <w:lang w:val="vi-VN"/>
        </w:rPr>
        <w:t xml:space="preserve"> </w:t>
      </w:r>
      <w:r w:rsidR="002D6E24">
        <w:t xml:space="preserve">người dùng thường xuyên di </w:t>
      </w:r>
      <w:r>
        <w:t>chuyển</w:t>
      </w:r>
      <w:r>
        <w:rPr>
          <w:lang w:val="vi-VN"/>
        </w:rPr>
        <w:t xml:space="preserve"> </w:t>
      </w:r>
      <w:r w:rsidR="002D6E24">
        <w:t>như:</w:t>
      </w:r>
      <w:r>
        <w:rPr>
          <w:lang w:val="vi-VN"/>
        </w:rPr>
        <w:t xml:space="preserve"> </w:t>
      </w:r>
      <w:r w:rsidR="002D6E24">
        <w:t xml:space="preserve">khách sạn, </w:t>
      </w:r>
      <w:r>
        <w:t>cửa</w:t>
      </w:r>
      <w:r>
        <w:rPr>
          <w:lang w:val="vi-VN"/>
        </w:rPr>
        <w:t xml:space="preserve"> hàng điện thoại, nhà hàng,..</w:t>
      </w:r>
    </w:p>
    <w:p w14:paraId="7905C33D" w14:textId="3012B780" w:rsidR="002D6E24" w:rsidRPr="00393E72" w:rsidRDefault="002D6E24" w:rsidP="00393E72">
      <w:pPr>
        <w:pStyle w:val="Nidungvnbn"/>
        <w:numPr>
          <w:ilvl w:val="0"/>
          <w:numId w:val="18"/>
        </w:numPr>
        <w:rPr>
          <w:lang w:val="vi-VN"/>
        </w:rPr>
      </w:pPr>
      <w:r>
        <w:t xml:space="preserve">Những nơi phục vụ internet công cộng như: nhà ga, </w:t>
      </w:r>
      <w:r w:rsidR="00A54BC0">
        <w:t>bệnh</w:t>
      </w:r>
      <w:r w:rsidR="00A54BC0">
        <w:rPr>
          <w:lang w:val="vi-VN"/>
        </w:rPr>
        <w:t xml:space="preserve"> viện, </w:t>
      </w:r>
      <w:r>
        <w:t xml:space="preserve">sân bay, </w:t>
      </w:r>
      <w:r w:rsidR="00500756">
        <w:t>ngân</w:t>
      </w:r>
      <w:r w:rsidR="00500756">
        <w:rPr>
          <w:lang w:val="vi-VN"/>
        </w:rPr>
        <w:t xml:space="preserve"> hàng</w:t>
      </w:r>
      <w:r w:rsidR="00A54BC0">
        <w:rPr>
          <w:lang w:val="vi-VN"/>
        </w:rPr>
        <w:t>,...</w:t>
      </w:r>
    </w:p>
    <w:p w14:paraId="4BE8330B" w14:textId="2BC96C26" w:rsidR="00702D12" w:rsidRDefault="00702D12" w:rsidP="00702D12">
      <w:pPr>
        <w:pStyle w:val="Tiumccp2"/>
        <w:numPr>
          <w:ilvl w:val="2"/>
          <w:numId w:val="13"/>
        </w:numPr>
        <w:rPr>
          <w:lang w:val="vi-VN"/>
        </w:rPr>
      </w:pPr>
      <w:bookmarkStart w:id="21" w:name="_Toc91966016"/>
      <w:r>
        <w:rPr>
          <w:lang w:val="vi-VN"/>
        </w:rPr>
        <w:t>Phân loại mạng không dây</w:t>
      </w:r>
      <w:bookmarkEnd w:id="21"/>
    </w:p>
    <w:p w14:paraId="7B3E2ACC" w14:textId="7CB7AA28" w:rsidR="00D9544C" w:rsidRDefault="00D9544C" w:rsidP="00D9544C">
      <w:pPr>
        <w:pStyle w:val="Nidungvnbn"/>
        <w:rPr>
          <w:lang w:val="vi-VN"/>
        </w:rPr>
      </w:pPr>
      <w:r>
        <w:rPr>
          <w:lang w:val="vi-VN"/>
        </w:rPr>
        <w:t>Dựa trên phạm vi phủ sóng, ta có thể phân loại mạng không dây thành các loại mạng sau đây:</w:t>
      </w:r>
    </w:p>
    <w:p w14:paraId="6946BCDA" w14:textId="6367BDEF" w:rsidR="002D6E24" w:rsidRDefault="002D6E24" w:rsidP="00D9544C">
      <w:pPr>
        <w:pStyle w:val="Nidungvnbn"/>
        <w:numPr>
          <w:ilvl w:val="0"/>
          <w:numId w:val="18"/>
        </w:numPr>
        <w:rPr>
          <w:lang w:val="vi-VN"/>
        </w:rPr>
      </w:pPr>
      <w:r w:rsidRPr="00D9544C">
        <w:rPr>
          <w:lang w:val="vi-VN"/>
        </w:rPr>
        <w:t xml:space="preserve">Mạng </w:t>
      </w:r>
      <w:r w:rsidR="00D9544C">
        <w:rPr>
          <w:lang w:val="vi-VN"/>
        </w:rPr>
        <w:t>WW</w:t>
      </w:r>
      <w:r w:rsidRPr="00D9544C">
        <w:rPr>
          <w:lang w:val="vi-VN"/>
        </w:rPr>
        <w:t>AN</w:t>
      </w:r>
      <w:r w:rsidR="0003084C">
        <w:rPr>
          <w:lang w:val="vi-VN"/>
        </w:rPr>
        <w:t xml:space="preserve"> (Wireless Wide Area Network)</w:t>
      </w:r>
      <w:r w:rsidR="00BD7A61">
        <w:rPr>
          <w:lang w:val="vi-VN"/>
        </w:rPr>
        <w:t xml:space="preserve"> theo chuẩn 802.20</w:t>
      </w:r>
    </w:p>
    <w:p w14:paraId="39E75D74" w14:textId="42C2C82D" w:rsidR="00D9544C" w:rsidRDefault="00D9544C" w:rsidP="00D9544C">
      <w:pPr>
        <w:pStyle w:val="Nidungvnbn"/>
        <w:numPr>
          <w:ilvl w:val="0"/>
          <w:numId w:val="18"/>
        </w:numPr>
        <w:rPr>
          <w:lang w:val="vi-VN"/>
        </w:rPr>
      </w:pPr>
      <w:r>
        <w:rPr>
          <w:lang w:val="vi-VN"/>
        </w:rPr>
        <w:t>Mạng WMAN</w:t>
      </w:r>
      <w:r w:rsidR="0003084C">
        <w:rPr>
          <w:lang w:val="vi-VN"/>
        </w:rPr>
        <w:t xml:space="preserve"> (Wireless </w:t>
      </w:r>
      <w:r w:rsidR="00F42914">
        <w:t xml:space="preserve">Metropolitan </w:t>
      </w:r>
      <w:r w:rsidR="0003084C">
        <w:rPr>
          <w:lang w:val="vi-VN"/>
        </w:rPr>
        <w:t>Area Network)</w:t>
      </w:r>
      <w:r w:rsidR="00BD7A61">
        <w:rPr>
          <w:lang w:val="vi-VN"/>
        </w:rPr>
        <w:t xml:space="preserve"> theo chuẩn 802.16</w:t>
      </w:r>
    </w:p>
    <w:p w14:paraId="58F2CAE5" w14:textId="7AE59404" w:rsidR="00D9544C" w:rsidRDefault="00D9544C" w:rsidP="00D9544C">
      <w:pPr>
        <w:pStyle w:val="Nidungvnbn"/>
        <w:numPr>
          <w:ilvl w:val="0"/>
          <w:numId w:val="18"/>
        </w:numPr>
        <w:rPr>
          <w:lang w:val="vi-VN"/>
        </w:rPr>
      </w:pPr>
      <w:r>
        <w:rPr>
          <w:lang w:val="vi-VN"/>
        </w:rPr>
        <w:t>Mạng WLAN</w:t>
      </w:r>
      <w:r w:rsidR="0003084C">
        <w:rPr>
          <w:lang w:val="vi-VN"/>
        </w:rPr>
        <w:t xml:space="preserve"> (Wireless </w:t>
      </w:r>
      <w:r w:rsidR="00F42914">
        <w:rPr>
          <w:lang w:val="vi-VN"/>
        </w:rPr>
        <w:t>Local</w:t>
      </w:r>
      <w:r w:rsidR="0003084C">
        <w:rPr>
          <w:lang w:val="vi-VN"/>
        </w:rPr>
        <w:t xml:space="preserve"> Area Network)</w:t>
      </w:r>
      <w:r w:rsidR="00BD7A61">
        <w:rPr>
          <w:lang w:val="vi-VN"/>
        </w:rPr>
        <w:t xml:space="preserve"> theo chuẩn 802.11</w:t>
      </w:r>
    </w:p>
    <w:p w14:paraId="5201541B" w14:textId="3F150BF5" w:rsidR="00D9544C" w:rsidRDefault="00D9544C" w:rsidP="00D9544C">
      <w:pPr>
        <w:pStyle w:val="Nidungvnbn"/>
        <w:numPr>
          <w:ilvl w:val="0"/>
          <w:numId w:val="18"/>
        </w:numPr>
        <w:rPr>
          <w:lang w:val="vi-VN"/>
        </w:rPr>
      </w:pPr>
      <w:r>
        <w:rPr>
          <w:lang w:val="vi-VN"/>
        </w:rPr>
        <w:t>Mạng WPAN</w:t>
      </w:r>
      <w:r w:rsidR="0003084C">
        <w:rPr>
          <w:lang w:val="vi-VN"/>
        </w:rPr>
        <w:t xml:space="preserve"> (Wireless Personal Area Network)</w:t>
      </w:r>
      <w:r w:rsidR="00BD7A61">
        <w:rPr>
          <w:lang w:val="vi-VN"/>
        </w:rPr>
        <w:t xml:space="preserve"> theo chuẩn 802.15</w:t>
      </w:r>
    </w:p>
    <w:p w14:paraId="25A634E5" w14:textId="2754E6A2" w:rsidR="00CE5555" w:rsidRDefault="00B11281" w:rsidP="00F37618">
      <w:pPr>
        <w:pStyle w:val="Tiumccp1"/>
        <w:numPr>
          <w:ilvl w:val="1"/>
          <w:numId w:val="13"/>
        </w:numPr>
        <w:rPr>
          <w:lang w:val="vi-VN"/>
        </w:rPr>
      </w:pPr>
      <w:bookmarkStart w:id="22" w:name="_Toc91966017"/>
      <w:r>
        <w:rPr>
          <w:lang w:val="vi-VN"/>
        </w:rPr>
        <w:t>Mạng WLAN</w:t>
      </w:r>
      <w:bookmarkEnd w:id="22"/>
    </w:p>
    <w:p w14:paraId="7F20A8FE" w14:textId="6C463663" w:rsidR="004B78F4" w:rsidRDefault="004B78F4" w:rsidP="004B78F4">
      <w:pPr>
        <w:pStyle w:val="Tiumccp2"/>
        <w:numPr>
          <w:ilvl w:val="2"/>
          <w:numId w:val="13"/>
        </w:numPr>
        <w:rPr>
          <w:lang w:val="vi-VN"/>
        </w:rPr>
      </w:pPr>
      <w:bookmarkStart w:id="23" w:name="_Toc91966018"/>
      <w:r>
        <w:rPr>
          <w:lang w:val="vi-VN"/>
        </w:rPr>
        <w:t>Giới thiệu về mạng WLAN</w:t>
      </w:r>
      <w:bookmarkEnd w:id="23"/>
    </w:p>
    <w:p w14:paraId="7C58D347" w14:textId="77777777" w:rsidR="00451465" w:rsidRPr="00451465" w:rsidRDefault="00451465" w:rsidP="00451465">
      <w:pPr>
        <w:pStyle w:val="Nidungvnbn"/>
        <w:rPr>
          <w:lang w:val="vi-VN"/>
        </w:rPr>
      </w:pPr>
      <w:r w:rsidRPr="00A4545F">
        <w:t>Hiện</w:t>
      </w:r>
      <w:r w:rsidRPr="00451465">
        <w:rPr>
          <w:lang w:val="vi-VN"/>
        </w:rPr>
        <w:t xml:space="preserve"> nay, các thiết bị không dây có nhiều hơn các thiết bị có dây. Khoảng 10 năm trước về trước, khi mà hầu hết các văn phòng chỉ có máy tính để bàn và các thiết bị mạng khác như là máy in. Tất cả những thứ này đều được kết nối với dây điện. Hiện nay, rất nhiều người dùng có một cái máy tính xách tay, điện thoại thông minh và máy tính bảng. Đó là ba thiết bị không dây dành cho từng người dùng trong kỷ nguyên công nghệ. Tốc độ không dây đã tăng lên một cách đáng kể so với lúc trước, càng ngày tiến gần hơn đến tốc độ không dây Gigabit.</w:t>
      </w:r>
    </w:p>
    <w:p w14:paraId="5CA17178" w14:textId="0FFE7E82" w:rsidR="004B78F4" w:rsidRDefault="00451465" w:rsidP="00451465">
      <w:pPr>
        <w:pStyle w:val="Nidungvnbn"/>
        <w:rPr>
          <w:lang w:val="vi-VN"/>
        </w:rPr>
      </w:pPr>
      <w:r w:rsidRPr="00A4545F">
        <w:rPr>
          <w:lang w:val="vi-VN"/>
        </w:rPr>
        <w:lastRenderedPageBreak/>
        <w:t>IEEE sử dụng chuẩn 802.11 cho tất cả các giao thức mà nó có liên quan đến chuẩn không dây. Hầu hết chúng ta trước đây đã từng được thấy hay được nghe về các chuẩn 802.11a, 802.11b, 802.11g, 802.11n và/ hoặc 802.11ac. Chúng ta cũng có Liên minh Wi-Fi mà ở đó nó giúp đỡ chúng ta trong việc quảng bá mạng không dây. Ví dụ, IEEE đã mô tả về tính xác thực và mã hóa trong chuẩn 802.11i của họ. Liên minh Wi-Fi có WEP, WPA, và WPA2 trên chuẩn này. Những cái tên này dễ dàng làm việc hơn khi mà nó đề cập đến 802.11i.</w:t>
      </w:r>
    </w:p>
    <w:p w14:paraId="3147ECFC" w14:textId="39384603" w:rsidR="002530CE" w:rsidRDefault="002530CE" w:rsidP="00AE5B57">
      <w:pPr>
        <w:pStyle w:val="Nidungvnbn"/>
        <w:numPr>
          <w:ilvl w:val="0"/>
          <w:numId w:val="24"/>
        </w:numPr>
        <w:rPr>
          <w:b/>
          <w:bCs/>
          <w:lang w:val="vi-VN"/>
        </w:rPr>
      </w:pPr>
      <w:bookmarkStart w:id="24" w:name="_Toc87350208"/>
      <w:r w:rsidRPr="002530CE">
        <w:rPr>
          <w:b/>
          <w:bCs/>
          <w:lang w:val="vi-VN"/>
        </w:rPr>
        <w:t>Mạng LAN Không dây SOHO (SOHO : Văn phòng nhỏ/ Văn phòng ở Nhà)</w:t>
      </w:r>
      <w:bookmarkEnd w:id="24"/>
    </w:p>
    <w:p w14:paraId="02370DAC" w14:textId="77777777" w:rsidR="00081E9A" w:rsidRDefault="00081E9A" w:rsidP="00081E9A">
      <w:pPr>
        <w:pStyle w:val="Nidungvnbn"/>
        <w:rPr>
          <w:lang w:val="vi-VN"/>
        </w:rPr>
      </w:pPr>
      <w:r w:rsidRPr="00A4545F">
        <w:rPr>
          <w:lang w:val="vi-VN"/>
        </w:rPr>
        <w:t>Bộ định tuyến của bạn ở nhà có thể có các khả năng giống như một bộ định tuyến sau đây:</w:t>
      </w:r>
    </w:p>
    <w:p w14:paraId="15142A92" w14:textId="2FA176BC" w:rsidR="00081E9A" w:rsidRDefault="00081E9A" w:rsidP="00081E9A">
      <w:pPr>
        <w:pStyle w:val="Nidungvnbn"/>
        <w:jc w:val="center"/>
        <w:rPr>
          <w:lang w:val="vi-VN"/>
        </w:rPr>
      </w:pPr>
      <w:r w:rsidRPr="00A4545F">
        <w:rPr>
          <w:noProof/>
          <w:lang w:val="vi-VN"/>
        </w:rPr>
        <w:drawing>
          <wp:inline distT="0" distB="0" distL="0" distR="0" wp14:anchorId="79F230F0" wp14:editId="6EC0CAF7">
            <wp:extent cx="2981325" cy="1108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9801" cy="1115779"/>
                    </a:xfrm>
                    <a:prstGeom prst="rect">
                      <a:avLst/>
                    </a:prstGeom>
                  </pic:spPr>
                </pic:pic>
              </a:graphicData>
            </a:graphic>
          </wp:inline>
        </w:drawing>
      </w:r>
    </w:p>
    <w:p w14:paraId="6054D406" w14:textId="0557BD52" w:rsidR="00731292" w:rsidRPr="00A4545F" w:rsidRDefault="00731292" w:rsidP="00731292">
      <w:pPr>
        <w:pStyle w:val="Caption"/>
        <w:rPr>
          <w:lang w:val="vi-VN"/>
        </w:rPr>
      </w:pPr>
      <w:bookmarkStart w:id="25" w:name="_Toc91966080"/>
      <w:r>
        <w:rPr>
          <w:lang w:val="vi-VN"/>
        </w:rPr>
        <w:t>Hình 2.2.</w:t>
      </w:r>
      <w:bookmarkEnd w:id="25"/>
    </w:p>
    <w:p w14:paraId="07E12472" w14:textId="05698C8B" w:rsidR="00AE5B57" w:rsidRDefault="00081E9A" w:rsidP="00AE5B57">
      <w:pPr>
        <w:pStyle w:val="Nidungvnbn"/>
        <w:rPr>
          <w:lang w:val="vi-VN"/>
        </w:rPr>
      </w:pPr>
      <w:r w:rsidRPr="00A4545F">
        <w:rPr>
          <w:lang w:val="vi-VN"/>
        </w:rPr>
        <w:t>Nó được kết nối đến ISP (Nhà cung cấp Dịch vụ Mạng) của bạn thông qua dây cáp hoặc DSL, hoặc cũng có lẽ là dây cáp quang. Nó có nhiều cổng Ethernet để kết nối máy tính của bạn và nó có ăn ten cho những người thích dùng mạng không dây. Trong thực tế, các thành phần này đều được xây dựng lại thành một thiết bị:</w:t>
      </w:r>
    </w:p>
    <w:p w14:paraId="610BF145" w14:textId="1B177E4C" w:rsidR="00081E9A" w:rsidRDefault="00081E9A" w:rsidP="00C02CBA">
      <w:pPr>
        <w:pStyle w:val="Nidungvnbn"/>
        <w:numPr>
          <w:ilvl w:val="0"/>
          <w:numId w:val="23"/>
        </w:numPr>
        <w:rPr>
          <w:lang w:val="vi-VN"/>
        </w:rPr>
      </w:pPr>
      <w:r w:rsidRPr="00C02CBA">
        <w:rPr>
          <w:lang w:val="vi-VN"/>
        </w:rPr>
        <w:t>Bộ Chuyển mạch Ethernet</w:t>
      </w:r>
    </w:p>
    <w:p w14:paraId="2233CBFE" w14:textId="5AD76F10" w:rsidR="00081E9A" w:rsidRDefault="00081E9A" w:rsidP="00C02CBA">
      <w:pPr>
        <w:pStyle w:val="Nidungvnbn"/>
        <w:numPr>
          <w:ilvl w:val="0"/>
          <w:numId w:val="23"/>
        </w:numPr>
        <w:rPr>
          <w:lang w:val="vi-VN"/>
        </w:rPr>
      </w:pPr>
      <w:r w:rsidRPr="00C02CBA">
        <w:rPr>
          <w:lang w:val="vi-VN"/>
        </w:rPr>
        <w:t>Điểm Truy cập Không dây</w:t>
      </w:r>
    </w:p>
    <w:p w14:paraId="3825A6A4" w14:textId="5412A26A" w:rsidR="00081E9A" w:rsidRDefault="00081E9A" w:rsidP="00C02CBA">
      <w:pPr>
        <w:pStyle w:val="Nidungvnbn"/>
        <w:numPr>
          <w:ilvl w:val="0"/>
          <w:numId w:val="23"/>
        </w:numPr>
        <w:rPr>
          <w:lang w:val="vi-VN"/>
        </w:rPr>
      </w:pPr>
      <w:r w:rsidRPr="00C02CBA">
        <w:rPr>
          <w:lang w:val="vi-VN"/>
        </w:rPr>
        <w:lastRenderedPageBreak/>
        <w:t>(Cáp hoặc Modem DSL)</w:t>
      </w:r>
    </w:p>
    <w:p w14:paraId="1776B37A" w14:textId="77777777" w:rsidR="00081E9A" w:rsidRPr="00C02CBA" w:rsidRDefault="00081E9A" w:rsidP="00C02CBA">
      <w:pPr>
        <w:pStyle w:val="Nidungvnbn"/>
        <w:numPr>
          <w:ilvl w:val="0"/>
          <w:numId w:val="23"/>
        </w:numPr>
        <w:rPr>
          <w:lang w:val="vi-VN"/>
        </w:rPr>
      </w:pPr>
      <w:r w:rsidRPr="00C02CBA">
        <w:rPr>
          <w:lang w:val="vi-VN"/>
        </w:rPr>
        <w:t>Bộ định tuyến</w:t>
      </w:r>
    </w:p>
    <w:p w14:paraId="3FD01740" w14:textId="77777777" w:rsidR="00081E9A" w:rsidRPr="00A4545F" w:rsidRDefault="00081E9A" w:rsidP="00081E9A">
      <w:pPr>
        <w:pStyle w:val="Nidungvnbn"/>
        <w:rPr>
          <w:lang w:val="vi-VN"/>
        </w:rPr>
      </w:pPr>
      <w:r w:rsidRPr="00A4545F">
        <w:rPr>
          <w:lang w:val="vi-VN"/>
        </w:rPr>
        <w:t>Nếu bạn muốn tách mọi thứ ra, thì nó sẽ nhìn giống như thế này:</w:t>
      </w:r>
    </w:p>
    <w:p w14:paraId="2D18DA7A" w14:textId="01FFCE39" w:rsidR="00081E9A" w:rsidRDefault="00081E9A" w:rsidP="009C0AC8">
      <w:pPr>
        <w:pStyle w:val="Nidungvnbn"/>
        <w:jc w:val="center"/>
        <w:rPr>
          <w:lang w:val="vi-VN"/>
        </w:rPr>
      </w:pPr>
      <w:r w:rsidRPr="00A4545F">
        <w:rPr>
          <w:noProof/>
          <w:lang w:val="vi-VN"/>
        </w:rPr>
        <w:drawing>
          <wp:inline distT="0" distB="0" distL="0" distR="0" wp14:anchorId="1AB1B553" wp14:editId="51C40D00">
            <wp:extent cx="3067050" cy="109640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5498" cy="1106575"/>
                    </a:xfrm>
                    <a:prstGeom prst="rect">
                      <a:avLst/>
                    </a:prstGeom>
                  </pic:spPr>
                </pic:pic>
              </a:graphicData>
            </a:graphic>
          </wp:inline>
        </w:drawing>
      </w:r>
    </w:p>
    <w:p w14:paraId="4D971442" w14:textId="1389C302" w:rsidR="00731292" w:rsidRPr="00A4545F" w:rsidRDefault="00731292" w:rsidP="00731292">
      <w:pPr>
        <w:pStyle w:val="Caption"/>
        <w:rPr>
          <w:lang w:val="vi-VN"/>
        </w:rPr>
      </w:pPr>
      <w:bookmarkStart w:id="26" w:name="_Toc91966081"/>
      <w:r>
        <w:rPr>
          <w:lang w:val="vi-VN"/>
        </w:rPr>
        <w:t>Hình 2.3.</w:t>
      </w:r>
      <w:bookmarkEnd w:id="26"/>
    </w:p>
    <w:p w14:paraId="47DED24B" w14:textId="014A38AD" w:rsidR="00081E9A" w:rsidRDefault="00081E9A" w:rsidP="006D6E19">
      <w:pPr>
        <w:pStyle w:val="Nidungvnbn"/>
      </w:pPr>
      <w:r w:rsidRPr="00A4545F">
        <w:rPr>
          <w:lang w:val="vi-VN"/>
        </w:rPr>
        <w:t>Trong một mạng nhỏ như thế này, Điểm truy cập tự làm mọi việc. Chúng ta gọi một điểm truy cập tự động này. Nó sử dụng giao thức 802.11 để giao tiếp với các máy khách không dây và sử dụng Ethernet ở phía mạng LAN.</w:t>
      </w:r>
    </w:p>
    <w:p w14:paraId="176CE79E" w14:textId="6019F517" w:rsidR="006D6E19" w:rsidRDefault="004D2E1F" w:rsidP="006D6E19">
      <w:pPr>
        <w:pStyle w:val="Nidungvnbn"/>
        <w:numPr>
          <w:ilvl w:val="0"/>
          <w:numId w:val="24"/>
        </w:numPr>
        <w:rPr>
          <w:b/>
          <w:bCs/>
          <w:lang w:val="vi-VN"/>
        </w:rPr>
      </w:pPr>
      <w:bookmarkStart w:id="27" w:name="_Toc87350209"/>
      <w:r w:rsidRPr="004D2E1F">
        <w:rPr>
          <w:b/>
          <w:bCs/>
          <w:lang w:val="vi-VN"/>
        </w:rPr>
        <w:t>Mạng LAN Không dây dành cho Doanh nghiệp</w:t>
      </w:r>
      <w:bookmarkEnd w:id="27"/>
    </w:p>
    <w:p w14:paraId="77BDD783" w14:textId="2AD4596C" w:rsidR="004D2E1F" w:rsidRPr="004D2E1F" w:rsidRDefault="004D2E1F" w:rsidP="004D2E1F">
      <w:pPr>
        <w:pStyle w:val="Nidungvnbn"/>
        <w:rPr>
          <w:lang w:val="vi-VN"/>
        </w:rPr>
      </w:pPr>
      <w:r w:rsidRPr="004D2E1F">
        <w:rPr>
          <w:lang w:val="vi-VN"/>
        </w:rPr>
        <w:t xml:space="preserve">Khi chúng ta nhìn vào các mạng Doanh nghiệp rộng lớn, một điểm truy cập </w:t>
      </w:r>
      <w:r w:rsidR="00C95BFD">
        <w:rPr>
          <w:lang w:val="vi-VN"/>
        </w:rPr>
        <w:t xml:space="preserve">thôi là </w:t>
      </w:r>
      <w:r w:rsidRPr="004D2E1F">
        <w:rPr>
          <w:lang w:val="vi-VN"/>
        </w:rPr>
        <w:t>sẽ không đủ. Tưởng tượng rằng một mạng với hàng trăm hoặc hàng ngàn người dùng. Khi bạn đi bộ xung quanh văn phòng, bạn không muốn mất kết nối mỗi khi điện thoại của bạn thay đổi từ điểm truy cập này sang điểm truy cập khác. Bạn muốn có một kết nối không dây ổn định, mỗi khi mà bạn đi. Chuyển đổi liền mạch từ một điểm truy cập này đến điểm truy cập khác được gọi là chuyển vùng.</w:t>
      </w:r>
    </w:p>
    <w:p w14:paraId="4901AA36" w14:textId="77777777" w:rsidR="004D2E1F" w:rsidRPr="004D2E1F" w:rsidRDefault="004D2E1F" w:rsidP="004D2E1F">
      <w:pPr>
        <w:pStyle w:val="Nidungvnbn"/>
        <w:rPr>
          <w:lang w:val="vi-VN"/>
        </w:rPr>
      </w:pPr>
      <w:r w:rsidRPr="004D2E1F">
        <w:rPr>
          <w:lang w:val="vi-VN"/>
        </w:rPr>
        <w:t>Một điểm truy cập đơn cũng có băng thông giới hạn. Nếu bạn có một phòng họp mặt với 100 người dùng một điểm truy cập đơn có thể không cung cấp đủ băng thông cho mọi người.</w:t>
      </w:r>
    </w:p>
    <w:p w14:paraId="5FEBA990" w14:textId="77777777" w:rsidR="004D2E1F" w:rsidRPr="004D2E1F" w:rsidRDefault="004D2E1F" w:rsidP="004D2E1F">
      <w:pPr>
        <w:pStyle w:val="Nidungvnbn"/>
        <w:rPr>
          <w:lang w:val="vi-VN"/>
        </w:rPr>
      </w:pPr>
      <w:r w:rsidRPr="004D2E1F">
        <w:rPr>
          <w:lang w:val="vi-VN"/>
        </w:rPr>
        <w:lastRenderedPageBreak/>
        <w:t>Khi mà chúng tôi sử dụng mạng không dây cho các người dùng của chúng tôi, nó phải gần với người dùng của chúng tôi. Đó là lý do tại sao bạn sẽ tìm thấy điểm truy cập trên lớp truy cập của mạng của bạn, giống như các máy tính và các máy in:</w:t>
      </w:r>
    </w:p>
    <w:p w14:paraId="6ED4F23F" w14:textId="29F4CCCE" w:rsidR="004D2E1F" w:rsidRDefault="004D2E1F" w:rsidP="001F095E">
      <w:pPr>
        <w:pStyle w:val="Nidungvnbn"/>
        <w:jc w:val="center"/>
        <w:rPr>
          <w:lang w:val="vi-VN"/>
        </w:rPr>
      </w:pPr>
      <w:r w:rsidRPr="00A4545F">
        <w:rPr>
          <w:noProof/>
          <w:lang w:val="vi-VN"/>
        </w:rPr>
        <w:drawing>
          <wp:inline distT="0" distB="0" distL="0" distR="0" wp14:anchorId="6E7EF61E" wp14:editId="0B012418">
            <wp:extent cx="1962269" cy="1467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6075" cy="1470331"/>
                    </a:xfrm>
                    <a:prstGeom prst="rect">
                      <a:avLst/>
                    </a:prstGeom>
                  </pic:spPr>
                </pic:pic>
              </a:graphicData>
            </a:graphic>
          </wp:inline>
        </w:drawing>
      </w:r>
    </w:p>
    <w:p w14:paraId="2F61D1AE" w14:textId="6F04A9C8" w:rsidR="00AD77F4" w:rsidRPr="004D2E1F" w:rsidRDefault="00AD77F4" w:rsidP="00AD77F4">
      <w:pPr>
        <w:pStyle w:val="Caption"/>
        <w:rPr>
          <w:lang w:val="vi-VN"/>
        </w:rPr>
      </w:pPr>
      <w:bookmarkStart w:id="28" w:name="_Toc91966082"/>
      <w:r>
        <w:rPr>
          <w:lang w:val="vi-VN"/>
        </w:rPr>
        <w:t>Hình 2.4.</w:t>
      </w:r>
      <w:bookmarkEnd w:id="28"/>
    </w:p>
    <w:p w14:paraId="7A5E3B2B" w14:textId="77777777" w:rsidR="004D2E1F" w:rsidRPr="004D2E1F" w:rsidRDefault="004D2E1F" w:rsidP="004D2E1F">
      <w:pPr>
        <w:pStyle w:val="Nidungvnbn"/>
        <w:rPr>
          <w:lang w:val="vi-VN"/>
        </w:rPr>
      </w:pPr>
      <w:r w:rsidRPr="004D2E1F">
        <w:rPr>
          <w:lang w:val="vi-VN"/>
        </w:rPr>
        <w:t>Tuy nhiên vẫn còn có một vấn đề. Giả định bạn được kết nối đến một điểm truy cập và bạn bắt đầu đi bộ xung quanh văn phòng, điện thoại của bạn sẽ chuyển đến điểm truy cập khác. Làm thế nào để điểm truy cập thứ hai biết rằng bạn đã được xác thực vào mạng? Bạn có thể xác thực lại nhưng điều đó sẽ phá hủy kết nối của bạn ... không phải là một ý tưởng tốt.</w:t>
      </w:r>
    </w:p>
    <w:p w14:paraId="0C10CA33" w14:textId="77777777" w:rsidR="004D2E1F" w:rsidRPr="004D2E1F" w:rsidRDefault="004D2E1F" w:rsidP="004D2E1F">
      <w:pPr>
        <w:pStyle w:val="Nidungvnbn"/>
        <w:rPr>
          <w:lang w:val="vi-VN"/>
        </w:rPr>
      </w:pPr>
      <w:r w:rsidRPr="004D2E1F">
        <w:rPr>
          <w:lang w:val="vi-VN"/>
        </w:rPr>
        <w:t>Để giải quyết vấn đề này, chúng ta sẽ làm việc với bộ điều khiển mạng LAN không dây.</w:t>
      </w:r>
    </w:p>
    <w:p w14:paraId="7B29B774" w14:textId="20F25013" w:rsidR="004D2E1F" w:rsidRDefault="004D2E1F" w:rsidP="001F095E">
      <w:pPr>
        <w:pStyle w:val="Nidungvnbn"/>
        <w:jc w:val="center"/>
        <w:rPr>
          <w:color w:val="252525"/>
        </w:rPr>
      </w:pPr>
      <w:r w:rsidRPr="00A4545F">
        <w:rPr>
          <w:noProof/>
        </w:rPr>
        <w:drawing>
          <wp:inline distT="0" distB="0" distL="0" distR="0" wp14:anchorId="0C575107" wp14:editId="52A540EF">
            <wp:extent cx="2135505" cy="173149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0687" cy="1743800"/>
                    </a:xfrm>
                    <a:prstGeom prst="rect">
                      <a:avLst/>
                    </a:prstGeom>
                  </pic:spPr>
                </pic:pic>
              </a:graphicData>
            </a:graphic>
          </wp:inline>
        </w:drawing>
      </w:r>
    </w:p>
    <w:p w14:paraId="0AF6AA78" w14:textId="00E77830" w:rsidR="00AD77F4" w:rsidRPr="00AD77F4" w:rsidRDefault="00AD77F4" w:rsidP="00AD77F4">
      <w:pPr>
        <w:pStyle w:val="Caption"/>
        <w:rPr>
          <w:lang w:val="vi-VN"/>
        </w:rPr>
      </w:pPr>
      <w:bookmarkStart w:id="29" w:name="_Toc91966083"/>
      <w:r>
        <w:t>Hình</w:t>
      </w:r>
      <w:r>
        <w:rPr>
          <w:lang w:val="vi-VN"/>
        </w:rPr>
        <w:t xml:space="preserve"> 2.5.</w:t>
      </w:r>
      <w:bookmarkEnd w:id="29"/>
    </w:p>
    <w:p w14:paraId="0A6FCE70" w14:textId="77777777" w:rsidR="004D2E1F" w:rsidRPr="004D2E1F" w:rsidRDefault="004D2E1F" w:rsidP="00AD6A1D">
      <w:pPr>
        <w:pStyle w:val="Nidungvnbn"/>
        <w:ind w:firstLine="0"/>
        <w:rPr>
          <w:color w:val="252525"/>
          <w:lang w:val="vi-VN"/>
        </w:rPr>
      </w:pPr>
      <w:r w:rsidRPr="004D2E1F">
        <w:rPr>
          <w:color w:val="252525"/>
        </w:rPr>
        <w:lastRenderedPageBreak/>
        <w:tab/>
        <w:t>Tất</w:t>
      </w:r>
      <w:r w:rsidRPr="004D2E1F">
        <w:rPr>
          <w:color w:val="252525"/>
          <w:lang w:val="vi-VN"/>
        </w:rPr>
        <w:t xml:space="preserve"> cả các công việc quản lý được di chuyển từ các điểm truy cập sang bộ điều khiển mạng LAN không dây. Nó đảm bảo việc xác thực, chuyển vùng, tạo ra mạng không dây mới,.... Các điểm truy cập chỉ chịu trách nhiệm cho việc chuyển tiếp lưu lượng, chúng tôi gọi là các LWAPs (Điểm Truy cập Khối lượng Nhẹ).</w:t>
      </w:r>
    </w:p>
    <w:p w14:paraId="7E4F445F" w14:textId="77777777" w:rsidR="004D2E1F" w:rsidRPr="004D2E1F" w:rsidRDefault="004D2E1F" w:rsidP="004D2E1F">
      <w:pPr>
        <w:pStyle w:val="Nidungvnbn"/>
        <w:rPr>
          <w:color w:val="252525"/>
          <w:lang w:val="vi-VN"/>
        </w:rPr>
      </w:pPr>
      <w:r w:rsidRPr="004D2E1F">
        <w:rPr>
          <w:color w:val="252525"/>
          <w:lang w:val="vi-VN"/>
        </w:rPr>
        <w:t>Để làm được điều này, tất cả lưu lượng phải được gửi từ các điểm truy cập đến bộ điều khiển mạng LAN không dây. Điều này được thực hiện bởi các đường hầm được gọi là CAPWAP (Trình Điều khiển và Cấp phép của các Điểm Truy cập Không dây). Các đường gạch chấm màu xanh lá cây là các đường hầm CAPWAP giữa các Điểm Truy cập và WLC.</w:t>
      </w:r>
    </w:p>
    <w:p w14:paraId="5EDC5044" w14:textId="41FEFEBA" w:rsidR="004D2E1F" w:rsidRPr="004D2E1F" w:rsidRDefault="004D2E1F" w:rsidP="004D2E1F">
      <w:pPr>
        <w:pStyle w:val="Nidungvnbn"/>
      </w:pPr>
      <w:r>
        <w:rPr>
          <w:color w:val="252525"/>
          <w:lang w:val="vi-VN"/>
        </w:rPr>
        <w:t>Hiện tại, chúng ta có một mạng không dây lớn. Nếu bạn tạo ra một mạng không dây mới (SSID) thì nó sẽ được đẩy vào tất cả các điểm truy cập. Chuyển vùng cũng không thành vấn đề khi mà tất cả lưu lượng được chuyển tiếp đến WLC.</w:t>
      </w:r>
    </w:p>
    <w:p w14:paraId="17A2D439" w14:textId="0BC1DFCD" w:rsidR="00B11281" w:rsidRDefault="00B11281" w:rsidP="00B11281">
      <w:pPr>
        <w:pStyle w:val="Tiumccp2"/>
        <w:numPr>
          <w:ilvl w:val="2"/>
          <w:numId w:val="13"/>
        </w:numPr>
        <w:rPr>
          <w:lang w:val="vi-VN"/>
        </w:rPr>
      </w:pPr>
      <w:bookmarkStart w:id="30" w:name="_Toc91966019"/>
      <w:r>
        <w:rPr>
          <w:lang w:val="vi-VN"/>
        </w:rPr>
        <w:t>Khái niệm</w:t>
      </w:r>
      <w:bookmarkEnd w:id="30"/>
    </w:p>
    <w:p w14:paraId="27B374A5" w14:textId="1CF63F1C" w:rsidR="006A3806" w:rsidRDefault="006A3806" w:rsidP="006A3806">
      <w:pPr>
        <w:pStyle w:val="Nidungvnbn"/>
        <w:rPr>
          <w:lang w:val="vi-VN"/>
        </w:rPr>
      </w:pPr>
      <w:r>
        <w:rPr>
          <w:lang w:val="vi-VN"/>
        </w:rPr>
        <w:t>Mạng WLAN là mạng máy tính không dây mà ở đó nó liên kết hai hoặc nhiều thiết bị bằng cách sử dụng phương thức giao tiếp không dây để tạo thành mạng cục bộ (LAN) trong khu vực giới hạn diện tích như nhà riêng, trường học, cơ quan, công ty, xí nghiệp,...</w:t>
      </w:r>
      <w:r w:rsidR="00A17A95">
        <w:rPr>
          <w:lang w:val="vi-VN"/>
        </w:rPr>
        <w:t xml:space="preserve"> và nó đang dần thay thế cho kết nối có dây.</w:t>
      </w:r>
      <w:r>
        <w:rPr>
          <w:lang w:val="vi-VN"/>
        </w:rPr>
        <w:t xml:space="preserve"> Nó cung cấp cho người dùng kết nối Internet khi di chuyển xung quanh khu vực có kết nối mạng. Thông qua cổng mặc định, người dùng có thể kết nối đến Internet khắp nơi trên thế giới.</w:t>
      </w:r>
    </w:p>
    <w:p w14:paraId="7037BCF5" w14:textId="48355FEA" w:rsidR="005E2C1F" w:rsidRDefault="005E2C1F" w:rsidP="005E2C1F">
      <w:pPr>
        <w:pStyle w:val="Nidungvnbn"/>
      </w:pPr>
      <w:r>
        <w:rPr>
          <w:lang w:eastAsia="vi-VN"/>
        </w:rPr>
        <w:t>WLAN truyền tín hiệu trong bán kính khoảng</w:t>
      </w:r>
      <w:r>
        <w:rPr>
          <w:lang w:val="vi-VN" w:eastAsia="vi-VN"/>
        </w:rPr>
        <w:t xml:space="preserve"> </w:t>
      </w:r>
      <w:r>
        <w:rPr>
          <w:lang w:eastAsia="vi-VN"/>
        </w:rPr>
        <w:t>vài trăm mét, và nó</w:t>
      </w:r>
      <w:r>
        <w:rPr>
          <w:lang w:val="vi-VN" w:eastAsia="vi-VN"/>
        </w:rPr>
        <w:t xml:space="preserve"> </w:t>
      </w:r>
      <w:r>
        <w:rPr>
          <w:lang w:eastAsia="vi-VN"/>
        </w:rPr>
        <w:t>sử dụng băng tần 2,4 GHz</w:t>
      </w:r>
      <w:r>
        <w:rPr>
          <w:lang w:val="vi-VN" w:eastAsia="vi-VN"/>
        </w:rPr>
        <w:t xml:space="preserve"> hoặc </w:t>
      </w:r>
      <w:r>
        <w:rPr>
          <w:lang w:eastAsia="vi-VN"/>
        </w:rPr>
        <w:t>5 GHz.</w:t>
      </w:r>
    </w:p>
    <w:p w14:paraId="63A6D73B" w14:textId="5ADD0950" w:rsidR="005E2C1F" w:rsidRDefault="008A2C60" w:rsidP="006A3806">
      <w:pPr>
        <w:pStyle w:val="Nidungvnbn"/>
        <w:rPr>
          <w:lang w:val="vi-VN"/>
        </w:rPr>
      </w:pPr>
      <w:r>
        <w:rPr>
          <w:lang w:val="vi-VN"/>
        </w:rPr>
        <w:t xml:space="preserve">Tùy vào chuẩn kết nối IEEE 802.11a/b/g/n/ac mà mạng WLAN sẽ có các phạm vi phủ sóng trong nhà hoặc ngoài trời khác nhau và nó sẽ có tốc độ khác nhau. Ví dụ với </w:t>
      </w:r>
      <w:r>
        <w:rPr>
          <w:lang w:val="vi-VN"/>
        </w:rPr>
        <w:lastRenderedPageBreak/>
        <w:t>chuẩn 802.11a sẽ có tốc độ khoảng 2Mbps nhưng chuẩn 802.11.ac sẽ cung cấp tốc độ khoảng 866 Mbps.</w:t>
      </w:r>
    </w:p>
    <w:p w14:paraId="3556DCB6" w14:textId="1062508C" w:rsidR="00B11281" w:rsidRDefault="00372693" w:rsidP="00B11281">
      <w:pPr>
        <w:pStyle w:val="Tiumccp2"/>
        <w:numPr>
          <w:ilvl w:val="2"/>
          <w:numId w:val="13"/>
        </w:numPr>
        <w:rPr>
          <w:lang w:val="vi-VN"/>
        </w:rPr>
      </w:pPr>
      <w:bookmarkStart w:id="31" w:name="_Toc91966020"/>
      <w:r>
        <w:t>Nguyên</w:t>
      </w:r>
      <w:r>
        <w:rPr>
          <w:lang w:val="vi-VN"/>
        </w:rPr>
        <w:t xml:space="preserve"> lý</w:t>
      </w:r>
      <w:r>
        <w:t xml:space="preserve"> </w:t>
      </w:r>
      <w:r w:rsidR="00B111D8">
        <w:rPr>
          <w:lang w:val="vi-VN"/>
        </w:rPr>
        <w:t>hoạt động của mạng WLAN</w:t>
      </w:r>
      <w:bookmarkEnd w:id="31"/>
    </w:p>
    <w:p w14:paraId="6D7920FF" w14:textId="78EE593A" w:rsidR="00AA66A0" w:rsidRPr="00AA66A0" w:rsidRDefault="00AA66A0" w:rsidP="00AA66A0">
      <w:pPr>
        <w:pStyle w:val="Nidungvnbn"/>
      </w:pPr>
      <w:r w:rsidRPr="00AA66A0">
        <w:t xml:space="preserve">Mạng WLAN sử dụng sóng điện từ (vô tuyến và tia hồng ngoại) để truyền thông tin từ điểm này sang điểm khác mà không dựa vào bất kỳ kết nối vật lý nào. Các sóng vô tuyến thường là các sóng </w:t>
      </w:r>
      <w:r w:rsidR="0065187D">
        <w:t>mạng</w:t>
      </w:r>
      <w:r w:rsidRPr="00AA66A0">
        <w:t xml:space="preserve"> vô tuyến bởi vì chúng thực hiện chức năng phân phát năng lượng đơn giản tới máy thu ở xa.</w:t>
      </w:r>
    </w:p>
    <w:p w14:paraId="5AF3C022" w14:textId="77777777" w:rsidR="00AA66A0" w:rsidRPr="00AA66A0" w:rsidRDefault="00AA66A0" w:rsidP="00AA66A0">
      <w:pPr>
        <w:pStyle w:val="Nidungvnbn"/>
      </w:pPr>
      <w:r w:rsidRPr="00AA66A0">
        <w:t>Dữ liệu truyền được chồng lên trên sóng mang vô tuyến để nó được nhận lại đúng ở máy thu. Đó là sự điều biến sóng mang theo thông tin được truyền. Một khi dữ liệu được chồng hay được điều chế lên trên sóng mang vô tuyến, thì tín hiệu vô tuyến chiếm nhiều hơn một tần số đơn, vì tần số hoặc tốc độ truyền theo bit của thông tin biến điệu được thêm vào sóng mang. Nhiều sóng mang vô tuyến tồn tại trong cùng không gian tại cùng một thời điểm mà không nhiễu với nhau nếu chúng được truyền trên các tần số vô tuyến khác nhau.</w:t>
      </w:r>
    </w:p>
    <w:p w14:paraId="541ECEF6" w14:textId="77777777" w:rsidR="00AA66A0" w:rsidRPr="00AA66A0" w:rsidRDefault="00AA66A0" w:rsidP="00AA66A0">
      <w:pPr>
        <w:pStyle w:val="Nidungvnbn"/>
      </w:pPr>
      <w:r w:rsidRPr="00AA66A0">
        <w:t>Để nhận dữ liệu, máy thu vô tuyến bắt sóng hoặc chọn một tần số vô tuyến xác định trong khi loại bỏ tất cả các tín hiệu vô tuyến khác trên các tần số khác. Trong một cấu hình mạng WLAN tiêu biểu, một thiết bị thu phát, được gọi một điểm truy cập (AP – access point), nối tới mạng nối dây từ một vị trí cố định sử dụng cáp Ethernet chuẩn. Điểm truy cập (access point) nhận, lưu vào bộ nhớ đệm, và truyền dữ liệu giữa mạng WLAN và cơ sở hạn tầng mạng nối dây.</w:t>
      </w:r>
    </w:p>
    <w:p w14:paraId="30B39457" w14:textId="37A99A2F" w:rsidR="00E37897" w:rsidRPr="00AA66A0" w:rsidRDefault="00AA66A0" w:rsidP="00AA66A0">
      <w:pPr>
        <w:pStyle w:val="Nidungvnbn"/>
      </w:pPr>
      <w:r w:rsidRPr="00AA66A0">
        <w:t xml:space="preserve">Một điểm truy cập đơn hỗ trợ một nhóm nhỏ người sử dụng và vận hành bên trong một phạm vi vài mét tới hàng chục mét. Điểm truy cập (hoặc anten được gắn tới nó) thông thường được gắn trên cao nhưng thực tế được gắn bất cứ nơi đâu miễn là khoảng vô tuyến cần thu được. Các người dùng đầu cuối truy cập mạng WLAN thông qua các </w:t>
      </w:r>
      <w:r w:rsidRPr="00AA66A0">
        <w:lastRenderedPageBreak/>
        <w:t>card giao tiếp mạng WLAN mà được thực hiện như các card PC trong các máy tính để bàn, hoặc các thiết bị tích hợp hoàn toàn bên trong các máy tính cầm tay. Các card giao tiếp mạng WLAN cung cấp một giao diện giữa hệ điều hành mạng (NOS) và sóng trời (qua một anten). Bản chất của kết nối không dây là trong suốt với NOS.</w:t>
      </w:r>
    </w:p>
    <w:p w14:paraId="7ACB58B2" w14:textId="3F9D1FAC" w:rsidR="00B11281" w:rsidRPr="00F37618" w:rsidRDefault="00B11281" w:rsidP="00B11281">
      <w:pPr>
        <w:pStyle w:val="Tiumccp2"/>
        <w:numPr>
          <w:ilvl w:val="2"/>
          <w:numId w:val="13"/>
        </w:numPr>
        <w:rPr>
          <w:lang w:val="vi-VN"/>
        </w:rPr>
      </w:pPr>
      <w:bookmarkStart w:id="32" w:name="_Toc91966021"/>
      <w:r>
        <w:rPr>
          <w:lang w:val="vi-VN"/>
        </w:rPr>
        <w:t>Các chuẩn phổ biến</w:t>
      </w:r>
      <w:r w:rsidR="0065187D">
        <w:rPr>
          <w:lang w:val="vi-VN"/>
        </w:rPr>
        <w:t xml:space="preserve"> của mạng WLAN</w:t>
      </w:r>
      <w:bookmarkEnd w:id="32"/>
    </w:p>
    <w:p w14:paraId="73088BD7" w14:textId="365BFC82" w:rsidR="00867C2D" w:rsidRDefault="00133E6C" w:rsidP="00A15180">
      <w:pPr>
        <w:pStyle w:val="Nidungvnbn"/>
        <w:rPr>
          <w:lang w:val="vi-VN"/>
        </w:rPr>
      </w:pPr>
      <w:r>
        <w:t>Có</w:t>
      </w:r>
      <w:r>
        <w:rPr>
          <w:lang w:val="vi-VN"/>
        </w:rPr>
        <w:t xml:space="preserve"> </w:t>
      </w:r>
      <w:r w:rsidR="00362F2C">
        <w:rPr>
          <w:lang w:val="vi-VN"/>
        </w:rPr>
        <w:t>các</w:t>
      </w:r>
      <w:r>
        <w:rPr>
          <w:lang w:val="vi-VN"/>
        </w:rPr>
        <w:t xml:space="preserve"> chuẩn phổ biến</w:t>
      </w:r>
      <w:r w:rsidR="00362F2C">
        <w:rPr>
          <w:lang w:val="vi-VN"/>
        </w:rPr>
        <w:t xml:space="preserve"> như sau</w:t>
      </w:r>
      <w:r>
        <w:rPr>
          <w:lang w:val="vi-VN"/>
        </w:rPr>
        <w:t>:</w:t>
      </w:r>
    </w:p>
    <w:p w14:paraId="01F2E6C4" w14:textId="5C2AB673" w:rsidR="00362F2C" w:rsidRDefault="00362F2C" w:rsidP="00362F2C">
      <w:pPr>
        <w:pStyle w:val="Nidungvnbn"/>
        <w:numPr>
          <w:ilvl w:val="0"/>
          <w:numId w:val="18"/>
        </w:numPr>
        <w:rPr>
          <w:lang w:val="vi-VN"/>
        </w:rPr>
      </w:pPr>
      <w:r>
        <w:rPr>
          <w:lang w:val="vi-VN"/>
        </w:rPr>
        <w:t>802.11: Đây là tiêu chuẩn sơ khai nhất của mạng WLAN. Nó được ra mắt vào tháng 6 năm 1997. Nó sử dụng dải tần 2.4GHz và chỉ cung cấp tốc độ là 2Mbps. Phạm vi phát sóng trong nhà và ngoài trời của nó lần lượt là 20m và 100m.</w:t>
      </w:r>
      <w:r w:rsidR="00CA3892">
        <w:rPr>
          <w:lang w:val="vi-VN"/>
        </w:rPr>
        <w:t xml:space="preserve"> Hiện nay chuẩn này rất ít được sử dụng</w:t>
      </w:r>
    </w:p>
    <w:p w14:paraId="307EB0D9" w14:textId="2F34BDDA" w:rsidR="00133E6C" w:rsidRPr="004C5320" w:rsidRDefault="004C5320" w:rsidP="00133E6C">
      <w:pPr>
        <w:pStyle w:val="Nidungvnbn"/>
        <w:numPr>
          <w:ilvl w:val="0"/>
          <w:numId w:val="18"/>
        </w:numPr>
        <w:rPr>
          <w:lang w:val="vi-VN"/>
        </w:rPr>
      </w:pPr>
      <w:r>
        <w:rPr>
          <w:lang w:val="vi-VN"/>
        </w:rPr>
        <w:t xml:space="preserve">802.11a: </w:t>
      </w:r>
      <w:r w:rsidRPr="004C5320">
        <w:t xml:space="preserve">Tiêu chuẩn này </w:t>
      </w:r>
      <w:r>
        <w:t>được</w:t>
      </w:r>
      <w:r>
        <w:rPr>
          <w:lang w:val="vi-VN"/>
        </w:rPr>
        <w:t xml:space="preserve"> ra mắt vào tháng 9 năm 1999</w:t>
      </w:r>
      <w:r w:rsidRPr="004C5320">
        <w:t>.</w:t>
      </w:r>
      <w:r>
        <w:rPr>
          <w:lang w:val="vi-VN"/>
        </w:rPr>
        <w:t xml:space="preserve"> Nó sử dụng dải tần 5Ghz giúp cho tốc độ nó tăng lên đến 54Mbps. Tuy nhiên phạm vi trong nhà và ngoài trời của nó lần lượt là 35m và 120m cho nên nó khá ngắn nếu so với chuẩn 802.11b. Tóm lại chuẩn này cung cấp tốc độ cao tuy nhiên phạm vi lại không </w:t>
      </w:r>
      <w:r w:rsidR="00495226">
        <w:rPr>
          <w:lang w:val="vi-VN"/>
        </w:rPr>
        <w:t xml:space="preserve">xa </w:t>
      </w:r>
      <w:r>
        <w:rPr>
          <w:lang w:val="vi-VN"/>
        </w:rPr>
        <w:t>lắm.</w:t>
      </w:r>
    </w:p>
    <w:p w14:paraId="275802D8" w14:textId="1564233F" w:rsidR="004C5320" w:rsidRDefault="004C5320" w:rsidP="00133E6C">
      <w:pPr>
        <w:pStyle w:val="Nidungvnbn"/>
        <w:numPr>
          <w:ilvl w:val="0"/>
          <w:numId w:val="18"/>
        </w:numPr>
        <w:rPr>
          <w:lang w:val="vi-VN"/>
        </w:rPr>
      </w:pPr>
      <w:r>
        <w:t>802</w:t>
      </w:r>
      <w:r>
        <w:rPr>
          <w:lang w:val="vi-VN"/>
        </w:rPr>
        <w:t xml:space="preserve">.11b: </w:t>
      </w:r>
      <w:r w:rsidRPr="004C5320">
        <w:t xml:space="preserve">Tiêu chuẩn này </w:t>
      </w:r>
      <w:r>
        <w:t>được</w:t>
      </w:r>
      <w:r>
        <w:rPr>
          <w:lang w:val="vi-VN"/>
        </w:rPr>
        <w:t xml:space="preserve"> ra mắt vào tháng 9 năm 1999 (cùng thời gian ra mắt so với chuẩn 802.11a)</w:t>
      </w:r>
      <w:r w:rsidRPr="004C5320">
        <w:t>.</w:t>
      </w:r>
      <w:r>
        <w:rPr>
          <w:lang w:val="vi-VN"/>
        </w:rPr>
        <w:t xml:space="preserve"> Nó sử dụng dải tần </w:t>
      </w:r>
      <w:r w:rsidR="0065307C">
        <w:rPr>
          <w:lang w:val="vi-VN"/>
        </w:rPr>
        <w:t>2.4</w:t>
      </w:r>
      <w:r>
        <w:rPr>
          <w:lang w:val="vi-VN"/>
        </w:rPr>
        <w:t xml:space="preserve">Ghz cho </w:t>
      </w:r>
      <w:r w:rsidR="0065307C">
        <w:rPr>
          <w:lang w:val="vi-VN"/>
        </w:rPr>
        <w:t xml:space="preserve">nên </w:t>
      </w:r>
      <w:r>
        <w:rPr>
          <w:lang w:val="vi-VN"/>
        </w:rPr>
        <w:t xml:space="preserve">tốc độ </w:t>
      </w:r>
      <w:r w:rsidR="0065307C">
        <w:rPr>
          <w:lang w:val="vi-VN"/>
        </w:rPr>
        <w:t xml:space="preserve">của </w:t>
      </w:r>
      <w:r>
        <w:rPr>
          <w:lang w:val="vi-VN"/>
        </w:rPr>
        <w:t xml:space="preserve">nó </w:t>
      </w:r>
      <w:r w:rsidR="0065307C">
        <w:rPr>
          <w:lang w:val="vi-VN"/>
        </w:rPr>
        <w:t>chỉ là 11</w:t>
      </w:r>
      <w:r>
        <w:rPr>
          <w:lang w:val="vi-VN"/>
        </w:rPr>
        <w:t xml:space="preserve">Mbps. Tuy nhiên phạm vi trong nhà và ngoài trời của nó lần lượt là </w:t>
      </w:r>
      <w:r w:rsidR="0065307C">
        <w:rPr>
          <w:lang w:val="vi-VN"/>
        </w:rPr>
        <w:t>38</w:t>
      </w:r>
      <w:r>
        <w:rPr>
          <w:lang w:val="vi-VN"/>
        </w:rPr>
        <w:t xml:space="preserve">m và </w:t>
      </w:r>
      <w:r w:rsidR="0065307C">
        <w:rPr>
          <w:lang w:val="vi-VN"/>
        </w:rPr>
        <w:t>14</w:t>
      </w:r>
      <w:r>
        <w:rPr>
          <w:lang w:val="vi-VN"/>
        </w:rPr>
        <w:t xml:space="preserve">0m cho nên nó </w:t>
      </w:r>
      <w:r w:rsidR="0065307C">
        <w:rPr>
          <w:lang w:val="vi-VN"/>
        </w:rPr>
        <w:t>sẽ xa hơn</w:t>
      </w:r>
      <w:r>
        <w:rPr>
          <w:lang w:val="vi-VN"/>
        </w:rPr>
        <w:t xml:space="preserve"> nếu so với chuẩn 802.</w:t>
      </w:r>
      <w:r w:rsidR="0065307C">
        <w:rPr>
          <w:lang w:val="vi-VN"/>
        </w:rPr>
        <w:t>11a</w:t>
      </w:r>
      <w:r>
        <w:rPr>
          <w:lang w:val="vi-VN"/>
        </w:rPr>
        <w:t xml:space="preserve">. Tóm lại chuẩn này cung cấp tốc độ </w:t>
      </w:r>
      <w:r w:rsidR="0065307C">
        <w:rPr>
          <w:lang w:val="vi-VN"/>
        </w:rPr>
        <w:t>thấp</w:t>
      </w:r>
      <w:r>
        <w:rPr>
          <w:lang w:val="vi-VN"/>
        </w:rPr>
        <w:t xml:space="preserve"> tuy nhiên phạm vi lại</w:t>
      </w:r>
      <w:r w:rsidR="0065307C">
        <w:rPr>
          <w:lang w:val="vi-VN"/>
        </w:rPr>
        <w:t xml:space="preserve"> xa hơn chuẩn a</w:t>
      </w:r>
      <w:r>
        <w:rPr>
          <w:lang w:val="vi-VN"/>
        </w:rPr>
        <w:t>.</w:t>
      </w:r>
    </w:p>
    <w:p w14:paraId="3DA8F391" w14:textId="55EB37AE" w:rsidR="00495226" w:rsidRDefault="001253B7" w:rsidP="00133E6C">
      <w:pPr>
        <w:pStyle w:val="Nidungvnbn"/>
        <w:numPr>
          <w:ilvl w:val="0"/>
          <w:numId w:val="18"/>
        </w:numPr>
        <w:rPr>
          <w:lang w:val="vi-VN"/>
        </w:rPr>
      </w:pPr>
      <w:r>
        <w:rPr>
          <w:lang w:val="vi-VN"/>
        </w:rPr>
        <w:t xml:space="preserve">802.11g: Tiêu chuẩn này được ra mắt vào tháng 6 năm 2003. Nó là sự kết hợp giữa tốc độ cao của chuẩn 802.11a và phạm vi phủ sóng rộng của chuẩn </w:t>
      </w:r>
      <w:r>
        <w:rPr>
          <w:lang w:val="vi-VN"/>
        </w:rPr>
        <w:lastRenderedPageBreak/>
        <w:t xml:space="preserve">802.11b. Tốc độ của nó là 54Mbps và phạm vi trong nhà và ngoài trời lần lượt là 38m và 140m. Tuy nhiên giá </w:t>
      </w:r>
      <w:r w:rsidR="003C0C9E">
        <w:rPr>
          <w:lang w:val="vi-VN"/>
        </w:rPr>
        <w:t>của chuẩn này sẽ cao hơn 2 chuẩn trước.</w:t>
      </w:r>
    </w:p>
    <w:p w14:paraId="3BC3EFD8" w14:textId="7769CFA2" w:rsidR="0008785A" w:rsidRDefault="0008785A" w:rsidP="00133E6C">
      <w:pPr>
        <w:pStyle w:val="Nidungvnbn"/>
        <w:numPr>
          <w:ilvl w:val="0"/>
          <w:numId w:val="18"/>
        </w:numPr>
        <w:rPr>
          <w:lang w:val="vi-VN"/>
        </w:rPr>
      </w:pPr>
      <w:r>
        <w:rPr>
          <w:lang w:val="vi-VN"/>
        </w:rPr>
        <w:t>802.11n: Tiêu chuẩn này được ra mắt vào tháng 10 năm 2009. Nó có 2 tần số và với mỗi tần số, tốc độ dữ liệu sẽ có khác biệt. Tuy nhiên, phạm vi phát sóng của 2 tần số này là như nhau (70m nếu ở trong nhà và 250m nếu ở ngoài trời). Với tần số 2.4GHz, nó sẽ cung cấp tốc độ là 72.2Mbps và 5Ghz là 150Mbps.</w:t>
      </w:r>
    </w:p>
    <w:p w14:paraId="37FFBB8B" w14:textId="08F585BB" w:rsidR="0008785A" w:rsidRPr="00133E6C" w:rsidRDefault="00600823" w:rsidP="00133E6C">
      <w:pPr>
        <w:pStyle w:val="Nidungvnbn"/>
        <w:numPr>
          <w:ilvl w:val="0"/>
          <w:numId w:val="18"/>
        </w:numPr>
        <w:rPr>
          <w:lang w:val="vi-VN"/>
        </w:rPr>
      </w:pPr>
      <w:r>
        <w:rPr>
          <w:lang w:val="vi-VN"/>
        </w:rPr>
        <w:t>802.11ac: Tiêu chuẩn này được ra mắt vào tháng 12 năm 2012. Nó sử dụng dải tần 5GHz và nó cung cấp tốc độ khoảng 866Mbps.</w:t>
      </w:r>
    </w:p>
    <w:p w14:paraId="0EAF67C6" w14:textId="228699B9" w:rsidR="00997714" w:rsidRDefault="00997714" w:rsidP="00997714">
      <w:pPr>
        <w:pStyle w:val="Tiumccp2"/>
        <w:numPr>
          <w:ilvl w:val="2"/>
          <w:numId w:val="13"/>
        </w:numPr>
        <w:rPr>
          <w:lang w:val="vi-VN"/>
        </w:rPr>
      </w:pPr>
      <w:bookmarkStart w:id="33" w:name="_Toc91966022"/>
      <w:r>
        <w:rPr>
          <w:lang w:val="vi-VN"/>
        </w:rPr>
        <w:t>Ưu điểm và nhược điểm của mạng WLAN</w:t>
      </w:r>
      <w:bookmarkEnd w:id="33"/>
    </w:p>
    <w:p w14:paraId="20C41970" w14:textId="7E97F600" w:rsidR="00997714" w:rsidRPr="004643FB" w:rsidRDefault="00997714" w:rsidP="00997714">
      <w:pPr>
        <w:pStyle w:val="Nidungvnbn"/>
        <w:numPr>
          <w:ilvl w:val="0"/>
          <w:numId w:val="18"/>
        </w:numPr>
        <w:rPr>
          <w:b/>
          <w:bCs/>
          <w:lang w:val="vi-VN"/>
        </w:rPr>
      </w:pPr>
      <w:r w:rsidRPr="004643FB">
        <w:rPr>
          <w:b/>
          <w:bCs/>
          <w:lang w:val="vi-VN"/>
        </w:rPr>
        <w:t>Ưu điểm:</w:t>
      </w:r>
    </w:p>
    <w:p w14:paraId="1A2876B3" w14:textId="00436AD0" w:rsidR="00930DB6" w:rsidRDefault="00930DB6" w:rsidP="00930DB6">
      <w:pPr>
        <w:pStyle w:val="Nidungvnbn"/>
      </w:pPr>
      <w:r>
        <w:t>Mạng không dây không sử</w:t>
      </w:r>
      <w:r>
        <w:rPr>
          <w:lang w:val="vi-VN"/>
        </w:rPr>
        <w:t xml:space="preserve"> dụng </w:t>
      </w:r>
      <w:r>
        <w:t>cáp để</w:t>
      </w:r>
      <w:r>
        <w:rPr>
          <w:lang w:val="vi-VN"/>
        </w:rPr>
        <w:t xml:space="preserve"> </w:t>
      </w:r>
      <w:r>
        <w:t>kết nối, chúng sử dụng sóng Radio. Ưu thế của mạng không dây là khả năng di động và sự tiện</w:t>
      </w:r>
      <w:r>
        <w:rPr>
          <w:lang w:val="vi-VN"/>
        </w:rPr>
        <w:t xml:space="preserve"> lợi cho</w:t>
      </w:r>
      <w:r>
        <w:t xml:space="preserve"> người dùng khi</w:t>
      </w:r>
      <w:r>
        <w:rPr>
          <w:lang w:val="vi-VN"/>
        </w:rPr>
        <w:t xml:space="preserve"> họ </w:t>
      </w:r>
      <w:r>
        <w:t>không bị hạn chế về không gian và vị trí kết nối.</w:t>
      </w:r>
      <w:r>
        <w:rPr>
          <w:lang w:val="vi-VN"/>
        </w:rPr>
        <w:t xml:space="preserve"> Chỉ cần họ ở trong vùng phủ sóng của mạng WLAN. Mạng WLAN có các ưu điểm sau</w:t>
      </w:r>
      <w:r>
        <w:t>:</w:t>
      </w:r>
    </w:p>
    <w:p w14:paraId="1D5E6C00" w14:textId="24092958" w:rsidR="00930DB6" w:rsidRPr="00DA3558" w:rsidRDefault="00930DB6" w:rsidP="00EE1FD9">
      <w:pPr>
        <w:pStyle w:val="Nidungvnbn"/>
        <w:numPr>
          <w:ilvl w:val="0"/>
          <w:numId w:val="20"/>
        </w:numPr>
        <w:rPr>
          <w:szCs w:val="28"/>
        </w:rPr>
      </w:pPr>
      <w:r>
        <w:t xml:space="preserve">Khả năng di động và sự </w:t>
      </w:r>
      <w:r w:rsidR="00EE1FD9">
        <w:t>tiện</w:t>
      </w:r>
      <w:r w:rsidR="00EE1FD9">
        <w:rPr>
          <w:lang w:val="vi-VN"/>
        </w:rPr>
        <w:t xml:space="preserve"> lợi khi </w:t>
      </w:r>
      <w:r>
        <w:t xml:space="preserve">cho phép </w:t>
      </w:r>
      <w:r w:rsidR="00EE1FD9">
        <w:t>người</w:t>
      </w:r>
      <w:r w:rsidR="00EE1FD9">
        <w:rPr>
          <w:lang w:val="vi-VN"/>
        </w:rPr>
        <w:t xml:space="preserve"> dùng </w:t>
      </w:r>
      <w:r>
        <w:t xml:space="preserve">kết nối </w:t>
      </w:r>
      <w:r w:rsidR="00EE1FD9">
        <w:t>không</w:t>
      </w:r>
      <w:r w:rsidR="00EE1FD9">
        <w:rPr>
          <w:lang w:val="vi-VN"/>
        </w:rPr>
        <w:t xml:space="preserve"> quan trọng là họ đang ở đâu, chỉ cần họ ở trong vùng phủ sóng</w:t>
      </w:r>
      <w:r>
        <w:t>.</w:t>
      </w:r>
    </w:p>
    <w:p w14:paraId="4A61ED9A" w14:textId="7A5C80C7" w:rsidR="00930DB6" w:rsidRPr="00DA3558" w:rsidRDefault="00930DB6" w:rsidP="00DA3558">
      <w:pPr>
        <w:pStyle w:val="Nidungvnbn"/>
        <w:numPr>
          <w:ilvl w:val="0"/>
          <w:numId w:val="20"/>
        </w:numPr>
        <w:rPr>
          <w:szCs w:val="28"/>
        </w:rPr>
      </w:pPr>
      <w:r>
        <w:t>Không bị hạn chế về không gian và vị trí kết nối.</w:t>
      </w:r>
    </w:p>
    <w:p w14:paraId="29E5103A" w14:textId="0AC5AD31" w:rsidR="00930DB6" w:rsidRPr="00DA3558" w:rsidRDefault="00930DB6" w:rsidP="00DA3558">
      <w:pPr>
        <w:pStyle w:val="Nidungvnbn"/>
        <w:numPr>
          <w:ilvl w:val="0"/>
          <w:numId w:val="20"/>
        </w:numPr>
        <w:rPr>
          <w:szCs w:val="28"/>
        </w:rPr>
      </w:pPr>
      <w:r>
        <w:t>Dễ lắp đặt và triển khai.</w:t>
      </w:r>
    </w:p>
    <w:p w14:paraId="53AC4E65" w14:textId="6B6AA3CF" w:rsidR="00930DB6" w:rsidRPr="00DA3558" w:rsidRDefault="00930DB6" w:rsidP="00DA3558">
      <w:pPr>
        <w:pStyle w:val="Nidungvnbn"/>
        <w:numPr>
          <w:ilvl w:val="0"/>
          <w:numId w:val="20"/>
        </w:numPr>
        <w:rPr>
          <w:szCs w:val="28"/>
        </w:rPr>
      </w:pPr>
      <w:r>
        <w:t xml:space="preserve">Tiết kiệm thời </w:t>
      </w:r>
      <w:r w:rsidR="00DA3558">
        <w:t>gian</w:t>
      </w:r>
      <w:r w:rsidR="00DA3558">
        <w:rPr>
          <w:lang w:val="vi-VN"/>
        </w:rPr>
        <w:t>, công sức, tiền bạc cho</w:t>
      </w:r>
      <w:r>
        <w:t xml:space="preserve"> </w:t>
      </w:r>
      <w:r w:rsidR="00DA3558">
        <w:t>việc</w:t>
      </w:r>
      <w:r w:rsidR="00DA3558">
        <w:rPr>
          <w:lang w:val="vi-VN"/>
        </w:rPr>
        <w:t xml:space="preserve"> </w:t>
      </w:r>
      <w:r>
        <w:t>lắp đặt dây cáp</w:t>
      </w:r>
      <w:r w:rsidR="00DA3558">
        <w:rPr>
          <w:lang w:val="vi-VN"/>
        </w:rPr>
        <w:t xml:space="preserve"> mạng</w:t>
      </w:r>
      <w:r>
        <w:t>.</w:t>
      </w:r>
    </w:p>
    <w:p w14:paraId="144863EB" w14:textId="1C6B0FEF" w:rsidR="00930DB6" w:rsidRPr="00DA3558" w:rsidRDefault="00930DB6" w:rsidP="00DA3558">
      <w:pPr>
        <w:pStyle w:val="Nidungvnbn"/>
        <w:numPr>
          <w:ilvl w:val="0"/>
          <w:numId w:val="20"/>
        </w:numPr>
        <w:rPr>
          <w:szCs w:val="28"/>
        </w:rPr>
      </w:pPr>
      <w:r>
        <w:t xml:space="preserve">Không </w:t>
      </w:r>
      <w:r w:rsidR="00DA3558">
        <w:t>ảnh</w:t>
      </w:r>
      <w:r w:rsidR="00DA3558">
        <w:rPr>
          <w:lang w:val="vi-VN"/>
        </w:rPr>
        <w:t xml:space="preserve"> hưởng đến </w:t>
      </w:r>
      <w:r>
        <w:t>thẩm mỹ</w:t>
      </w:r>
      <w:r w:rsidR="00DA3558">
        <w:rPr>
          <w:lang w:val="vi-VN"/>
        </w:rPr>
        <w:t xml:space="preserve"> của</w:t>
      </w:r>
      <w:r>
        <w:t xml:space="preserve"> tòa nhà.</w:t>
      </w:r>
    </w:p>
    <w:p w14:paraId="26C54E65" w14:textId="2A2BA642" w:rsidR="00997714" w:rsidRPr="00C772A7" w:rsidRDefault="00930DB6" w:rsidP="00C772A7">
      <w:pPr>
        <w:pStyle w:val="Nidungvnbn"/>
        <w:numPr>
          <w:ilvl w:val="0"/>
          <w:numId w:val="20"/>
        </w:numPr>
        <w:rPr>
          <w:szCs w:val="28"/>
        </w:rPr>
      </w:pPr>
      <w:r>
        <w:lastRenderedPageBreak/>
        <w:t>Giảm chi phí bảo trì, bảo dưỡng hệ thống</w:t>
      </w:r>
      <w:r w:rsidR="00DA3558">
        <w:rPr>
          <w:lang w:val="vi-VN"/>
        </w:rPr>
        <w:t xml:space="preserve"> khi không cần phải thay dây cáp mạng nếu gặp sự cố vât lý</w:t>
      </w:r>
      <w:r>
        <w:t>.</w:t>
      </w:r>
    </w:p>
    <w:p w14:paraId="316E3BC4" w14:textId="37A636FA" w:rsidR="00997714" w:rsidRPr="004643FB" w:rsidRDefault="00997714" w:rsidP="00997714">
      <w:pPr>
        <w:pStyle w:val="Nidungvnbn"/>
        <w:numPr>
          <w:ilvl w:val="0"/>
          <w:numId w:val="18"/>
        </w:numPr>
        <w:rPr>
          <w:b/>
          <w:bCs/>
          <w:lang w:val="vi-VN"/>
        </w:rPr>
      </w:pPr>
      <w:r w:rsidRPr="004643FB">
        <w:rPr>
          <w:b/>
          <w:bCs/>
          <w:lang w:val="vi-VN"/>
        </w:rPr>
        <w:t>Nhược điểm:</w:t>
      </w:r>
    </w:p>
    <w:p w14:paraId="058EEA6F" w14:textId="0461A9C0" w:rsidR="00453AB1" w:rsidRPr="00CF1AB6" w:rsidRDefault="00CF1AB6" w:rsidP="00AB14C9">
      <w:pPr>
        <w:pStyle w:val="Nidungvnbn"/>
        <w:numPr>
          <w:ilvl w:val="0"/>
          <w:numId w:val="21"/>
        </w:numPr>
      </w:pPr>
      <w:r>
        <w:t>Dễ</w:t>
      </w:r>
      <w:r>
        <w:rPr>
          <w:lang w:val="vi-VN"/>
        </w:rPr>
        <w:t xml:space="preserve"> bị nhiễu </w:t>
      </w:r>
      <w:r w:rsidR="00583D1D">
        <w:rPr>
          <w:lang w:val="vi-VN"/>
        </w:rPr>
        <w:t>sóng, mất sóng nếu đặt cục phát sóng không đúng vị trí</w:t>
      </w:r>
    </w:p>
    <w:p w14:paraId="3FABB876" w14:textId="3BAF428F" w:rsidR="00CF1AB6" w:rsidRPr="00583D1D" w:rsidRDefault="00583D1D" w:rsidP="00583D1D">
      <w:pPr>
        <w:pStyle w:val="Nidungvnbn"/>
        <w:ind w:left="360"/>
        <w:rPr>
          <w:lang w:val="vi-VN"/>
        </w:rPr>
      </w:pPr>
      <w:r>
        <w:t>Mạng</w:t>
      </w:r>
      <w:r>
        <w:rPr>
          <w:lang w:val="vi-VN"/>
        </w:rPr>
        <w:t xml:space="preserve"> không dây rất dễ bị nhiễu do nó sử dụng sóng radio và rất dễ bị nhầm lẫn do lò vi sóng cũng sử dụng bước sóng có tần số giống mạng, vấn đề thứ hai là dễ mất sóng do tín hiệu không dây khó truyền qua các bề mặt bê tông,</w:t>
      </w:r>
    </w:p>
    <w:p w14:paraId="52A02058" w14:textId="65DA6D07" w:rsidR="003C14F8" w:rsidRPr="00766257" w:rsidRDefault="00CF1AB6" w:rsidP="003C14F8">
      <w:pPr>
        <w:pStyle w:val="Nidungvnbn"/>
        <w:numPr>
          <w:ilvl w:val="0"/>
          <w:numId w:val="21"/>
        </w:numPr>
      </w:pPr>
      <w:r>
        <w:rPr>
          <w:lang w:val="vi-VN"/>
        </w:rPr>
        <w:t>Dễ gặp các vấn đề liên quan đến bảo mật</w:t>
      </w:r>
    </w:p>
    <w:p w14:paraId="07959AE2" w14:textId="116394D0" w:rsidR="00766257" w:rsidRPr="00766257" w:rsidRDefault="00766257" w:rsidP="00766257">
      <w:pPr>
        <w:pStyle w:val="Nidungvnbn"/>
      </w:pPr>
      <w:r w:rsidRPr="00842AD3">
        <w:t xml:space="preserve">Mạng không dây </w:t>
      </w:r>
      <w:r>
        <w:t>sẽ</w:t>
      </w:r>
      <w:r>
        <w:rPr>
          <w:lang w:val="vi-VN"/>
        </w:rPr>
        <w:t xml:space="preserve"> </w:t>
      </w:r>
      <w:r w:rsidRPr="00842AD3">
        <w:t xml:space="preserve">kém an toàn hơn </w:t>
      </w:r>
      <w:r>
        <w:t>nếu</w:t>
      </w:r>
      <w:r>
        <w:rPr>
          <w:lang w:val="vi-VN"/>
        </w:rPr>
        <w:t xml:space="preserve"> </w:t>
      </w:r>
      <w:r w:rsidRPr="00842AD3">
        <w:t xml:space="preserve">so với mạng có dây bởi </w:t>
      </w:r>
      <w:r>
        <w:t>vì</w:t>
      </w:r>
      <w:r>
        <w:rPr>
          <w:lang w:val="vi-VN"/>
        </w:rPr>
        <w:t xml:space="preserve"> </w:t>
      </w:r>
      <w:r w:rsidRPr="00842AD3">
        <w:t>bất kỳ thiết bị không dây nào cũng có thể cố gắng kết nối với mạng WLAN. Vì vậy nếu lo lắng về vấn đề bảo mật thì biện pháp duy nhất chỉ có thể là hạn chế truy cập vào mạng. Điều này thường được thực hiện bằng cách sử dụng xác thực không dây như WEP hoặc WPA, mã hóa thông tin liên lạc.</w:t>
      </w:r>
    </w:p>
    <w:p w14:paraId="2778B172" w14:textId="60DE585D" w:rsidR="0088549E" w:rsidRPr="00842AD3" w:rsidRDefault="00C46457" w:rsidP="00F20655">
      <w:pPr>
        <w:pStyle w:val="Nidungvnbn"/>
        <w:numPr>
          <w:ilvl w:val="0"/>
          <w:numId w:val="21"/>
        </w:numPr>
      </w:pPr>
      <w:r>
        <w:t>Tốc</w:t>
      </w:r>
      <w:r>
        <w:rPr>
          <w:lang w:val="vi-VN"/>
        </w:rPr>
        <w:t xml:space="preserve"> độ không nhanh nếu so sánh với mạng có dây (cáp quang)</w:t>
      </w:r>
    </w:p>
    <w:p w14:paraId="0BBFA817" w14:textId="52C29AB7" w:rsidR="003C14F8" w:rsidRDefault="002032FB" w:rsidP="002032FB">
      <w:pPr>
        <w:pStyle w:val="Tiumccp2"/>
        <w:numPr>
          <w:ilvl w:val="2"/>
          <w:numId w:val="13"/>
        </w:numPr>
        <w:rPr>
          <w:lang w:val="vi-VN"/>
        </w:rPr>
      </w:pPr>
      <w:bookmarkStart w:id="34" w:name="_Toc91966023"/>
      <w:r>
        <w:rPr>
          <w:lang w:val="vi-VN"/>
        </w:rPr>
        <w:t>Ứng dụng của mạng WLAN</w:t>
      </w:r>
      <w:bookmarkEnd w:id="34"/>
    </w:p>
    <w:p w14:paraId="67ED8B15" w14:textId="77777777" w:rsidR="00927FC5" w:rsidRDefault="00A14565" w:rsidP="00927FC5">
      <w:pPr>
        <w:pStyle w:val="Nidungvnbn"/>
        <w:numPr>
          <w:ilvl w:val="0"/>
          <w:numId w:val="24"/>
        </w:numPr>
        <w:rPr>
          <w:b/>
          <w:bCs/>
          <w:lang w:val="vi-VN"/>
        </w:rPr>
      </w:pPr>
      <w:r w:rsidRPr="00927FC5">
        <w:rPr>
          <w:b/>
          <w:bCs/>
          <w:lang w:val="vi-VN"/>
        </w:rPr>
        <w:t xml:space="preserve">Cung cấp khả năng truy cập mạng một cách dễ dàng, linh hoạt, thuận </w:t>
      </w:r>
      <w:r w:rsidR="00927FC5" w:rsidRPr="00927FC5">
        <w:rPr>
          <w:b/>
          <w:bCs/>
          <w:lang w:val="vi-VN"/>
        </w:rPr>
        <w:t>tiện.</w:t>
      </w:r>
    </w:p>
    <w:p w14:paraId="6EA6C2D1" w14:textId="24BA74E0" w:rsidR="00927FC5" w:rsidRDefault="00927FC5" w:rsidP="00927FC5">
      <w:pPr>
        <w:pStyle w:val="Nidungvnbn"/>
      </w:pPr>
      <w:r w:rsidRPr="00927FC5">
        <w:t>Cho phép người dùng có thể sử dụng các thiết bị truy cập mạng không dây</w:t>
      </w:r>
      <w:r>
        <w:rPr>
          <w:lang w:val="vi-VN"/>
        </w:rPr>
        <w:t xml:space="preserve"> như Smartphone, Laptop, Máy tính bảng</w:t>
      </w:r>
      <w:r w:rsidRPr="00927FC5">
        <w:t>,</w:t>
      </w:r>
      <w:r>
        <w:rPr>
          <w:lang w:val="vi-VN"/>
        </w:rPr>
        <w:t>...</w:t>
      </w:r>
      <w:r w:rsidRPr="00927FC5">
        <w:t xml:space="preserve"> để truy cập mạng tại mọi vị trí có phủ sóng WLAN.</w:t>
      </w:r>
    </w:p>
    <w:p w14:paraId="4621B21E" w14:textId="6CD5D769" w:rsidR="00927FC5" w:rsidRPr="006F0966" w:rsidRDefault="00927FC5" w:rsidP="006F0966">
      <w:pPr>
        <w:pStyle w:val="Nidungvnbn"/>
        <w:numPr>
          <w:ilvl w:val="0"/>
          <w:numId w:val="24"/>
        </w:numPr>
        <w:rPr>
          <w:b/>
          <w:bCs/>
          <w:lang w:val="vi-VN"/>
        </w:rPr>
      </w:pPr>
      <w:r w:rsidRPr="006F0966">
        <w:rPr>
          <w:b/>
          <w:bCs/>
        </w:rPr>
        <w:t>Mở rộng mạng</w:t>
      </w:r>
    </w:p>
    <w:p w14:paraId="15BB080F" w14:textId="72214ECA" w:rsidR="00927FC5" w:rsidRDefault="00927FC5" w:rsidP="00927FC5">
      <w:pPr>
        <w:pStyle w:val="Nidungvnbn"/>
      </w:pPr>
      <w:r w:rsidRPr="00927FC5">
        <w:lastRenderedPageBreak/>
        <w:t>Cho phép mở rộng mạng tại các khu vực</w:t>
      </w:r>
      <w:r w:rsidR="00543A52">
        <w:rPr>
          <w:lang w:val="vi-VN"/>
        </w:rPr>
        <w:t xml:space="preserve"> có vị trí</w:t>
      </w:r>
      <w:r w:rsidRPr="00927FC5">
        <w:t xml:space="preserve"> đặc biệt, ví dụ: các khu vực không thể đi dây cáp, không được thay đổi kết cấu của tòa nhà, địa hình hiểm trở…v.v.</w:t>
      </w:r>
    </w:p>
    <w:p w14:paraId="4330F526" w14:textId="20132AC4" w:rsidR="00927FC5" w:rsidRPr="00543A52" w:rsidRDefault="006A6B8B" w:rsidP="00543A52">
      <w:pPr>
        <w:pStyle w:val="Nidungvnbn"/>
        <w:numPr>
          <w:ilvl w:val="0"/>
          <w:numId w:val="24"/>
        </w:numPr>
        <w:rPr>
          <w:b/>
          <w:bCs/>
          <w:lang w:val="vi-VN"/>
        </w:rPr>
      </w:pPr>
      <w:r>
        <w:rPr>
          <w:b/>
          <w:bCs/>
        </w:rPr>
        <w:t>Kết</w:t>
      </w:r>
      <w:r>
        <w:rPr>
          <w:b/>
          <w:bCs/>
          <w:lang w:val="vi-VN"/>
        </w:rPr>
        <w:t xml:space="preserve"> n</w:t>
      </w:r>
      <w:r w:rsidR="00927FC5" w:rsidRPr="00543A52">
        <w:rPr>
          <w:b/>
          <w:bCs/>
        </w:rPr>
        <w:t>ối mạng giữa các tòa nhà cách xa nhau</w:t>
      </w:r>
    </w:p>
    <w:p w14:paraId="48399A81" w14:textId="427F7532" w:rsidR="00927FC5" w:rsidRPr="00927FC5" w:rsidRDefault="00927FC5" w:rsidP="00927FC5">
      <w:pPr>
        <w:pStyle w:val="Nidungvnbn"/>
      </w:pPr>
      <w:r w:rsidRPr="00927FC5">
        <w:t>Để kết nối mạng giữa các tòa nhà cách xa nhau, có thể kết nối bằng cáp (chôn dưới lòng đất, hoặc treo trên các cột trụ), giải pháp này</w:t>
      </w:r>
      <w:r w:rsidR="00F27143">
        <w:rPr>
          <w:lang w:val="vi-VN"/>
        </w:rPr>
        <w:t xml:space="preserve"> rất tốn kém và</w:t>
      </w:r>
      <w:r w:rsidRPr="00927FC5">
        <w:t xml:space="preserve"> khó thi công vì đường đi của cáp có thể liên quan tới nhiều </w:t>
      </w:r>
      <w:r w:rsidR="00394B44">
        <w:t>thứ</w:t>
      </w:r>
      <w:r w:rsidR="00394B44">
        <w:rPr>
          <w:lang w:val="vi-VN"/>
        </w:rPr>
        <w:t xml:space="preserve"> </w:t>
      </w:r>
      <w:r w:rsidRPr="00927FC5">
        <w:t>khác nhau; có giải pháp khác là thuê đường truyền riêng từ các công ty điện thoại, giải pháp này chi phí cao, do phải trả phí hàng tháng.</w:t>
      </w:r>
    </w:p>
    <w:p w14:paraId="64E92FB0" w14:textId="4F93BB70" w:rsidR="00927FC5" w:rsidRDefault="00927FC5" w:rsidP="00927FC5">
      <w:pPr>
        <w:pStyle w:val="Nidungvnbn"/>
      </w:pPr>
      <w:r w:rsidRPr="00927FC5">
        <w:t>Giải pháp thứ 3 cho trường hợp này là sử dụng WLAN, bằng cách cài đặt cầu nối không dây (wireless bridge) tại mỗi tòa nhà. Có thể sử dụng mô hình kết nối điểm tới điểm (point – to – point) hoặc điểm tới đa điểm (point – to – multipoint).</w:t>
      </w:r>
    </w:p>
    <w:p w14:paraId="60D75132" w14:textId="77777777" w:rsidR="00927FC5" w:rsidRPr="00056F44" w:rsidRDefault="00927FC5" w:rsidP="00056F44">
      <w:pPr>
        <w:pStyle w:val="Nidungvnbn"/>
        <w:numPr>
          <w:ilvl w:val="0"/>
          <w:numId w:val="24"/>
        </w:numPr>
        <w:rPr>
          <w:b/>
          <w:bCs/>
          <w:lang w:val="vi-VN"/>
        </w:rPr>
      </w:pPr>
      <w:r w:rsidRPr="00056F44">
        <w:rPr>
          <w:b/>
          <w:bCs/>
        </w:rPr>
        <w:t>Cung cấp dịch vụ truy cập mạng không dây</w:t>
      </w:r>
    </w:p>
    <w:p w14:paraId="3F52D856" w14:textId="77777777" w:rsidR="00927FC5" w:rsidRPr="00927FC5" w:rsidRDefault="00927FC5" w:rsidP="00927FC5">
      <w:pPr>
        <w:pStyle w:val="Nidungvnbn"/>
      </w:pPr>
      <w:r w:rsidRPr="00927FC5">
        <w:t>Nhà cung cấp dịch vụ internet không dây (WISP – wireless internet service provider) là 1 nhà cung cấp dịch vụ internet dựa trên công nghệ không dây. Với người sử dụng ở những khu vực đặc biệt, việc triển khai lắp đặt đường dây kết nối internet khó khăn, chí phí cao, hoặc không thể thực hiện, thì giải pháp mạng không dây là lựa chọn tốt nhất cho họ.</w:t>
      </w:r>
    </w:p>
    <w:p w14:paraId="684227AB" w14:textId="0A0EE959" w:rsidR="00927FC5" w:rsidRDefault="00927FC5" w:rsidP="00927FC5">
      <w:pPr>
        <w:pStyle w:val="Nidungvnbn"/>
      </w:pPr>
      <w:r w:rsidRPr="00927FC5">
        <w:t>WISP có thể hoàn toàn sử dụng công nghệ IEEE 802.11 hoặc WiMAX (IEEE 802.16) hoặc kết hợp giữa WiMAX và IEEE 802.11</w:t>
      </w:r>
    </w:p>
    <w:p w14:paraId="4CF8AF73" w14:textId="77777777" w:rsidR="00927FC5" w:rsidRPr="003C3590" w:rsidRDefault="00927FC5" w:rsidP="003C3590">
      <w:pPr>
        <w:pStyle w:val="Nidungvnbn"/>
        <w:numPr>
          <w:ilvl w:val="0"/>
          <w:numId w:val="24"/>
        </w:numPr>
        <w:rPr>
          <w:b/>
          <w:bCs/>
          <w:lang w:val="vi-VN"/>
        </w:rPr>
      </w:pPr>
      <w:r w:rsidRPr="003C3590">
        <w:rPr>
          <w:b/>
          <w:bCs/>
        </w:rPr>
        <w:t>Sử dụng cho văn phòng quy mô nhỏ (SOHO – small office/home office)</w:t>
      </w:r>
    </w:p>
    <w:p w14:paraId="7B6FB0EE" w14:textId="1C4C0C6B" w:rsidR="00927FC5" w:rsidRPr="00927FC5" w:rsidRDefault="00927FC5" w:rsidP="00927FC5">
      <w:pPr>
        <w:pStyle w:val="Nidungvnbn"/>
      </w:pPr>
      <w:r w:rsidRPr="00927FC5">
        <w:t xml:space="preserve">Đối với các văn phòng </w:t>
      </w:r>
      <w:r w:rsidR="006F08A1">
        <w:t>có</w:t>
      </w:r>
      <w:r w:rsidR="006F08A1">
        <w:rPr>
          <w:lang w:val="vi-VN"/>
        </w:rPr>
        <w:t xml:space="preserve"> quy mô </w:t>
      </w:r>
      <w:r w:rsidRPr="00927FC5">
        <w:t xml:space="preserve">nhỏ, với khoảng 10 đến 15 máy tính, ví dụ: văn phòng luật sư, một trung tâm tư vấn xây dựng, cửa hàng in ấn,…v.v. có thể chỉ cần sử </w:t>
      </w:r>
      <w:r w:rsidRPr="00927FC5">
        <w:lastRenderedPageBreak/>
        <w:t>dụng 1 wireless router để thiết lập hệ thống mạng cho toàn văn phòng với chi phí thấp, triển khai nhanh.</w:t>
      </w:r>
    </w:p>
    <w:p w14:paraId="06E398B8" w14:textId="2C853904" w:rsidR="00927FC5" w:rsidRDefault="00927FC5" w:rsidP="00927FC5">
      <w:pPr>
        <w:pStyle w:val="Nidungvnbn"/>
      </w:pPr>
      <w:r w:rsidRPr="00927FC5">
        <w:t>Nếu sử dụng wireless router có kèm chức năng của 1 modem ADSL (ví dụ Linksys WRT54G) có thể cung cấp 2 dịch vụ cùng 1 lúc: kết nối các máy trong mạng nội bộ với nhau và cung cấp đường truy cập internet cho cả văn phòng.</w:t>
      </w:r>
    </w:p>
    <w:p w14:paraId="646680DD" w14:textId="77777777" w:rsidR="00927FC5" w:rsidRPr="006F08A1" w:rsidRDefault="00927FC5" w:rsidP="006F08A1">
      <w:pPr>
        <w:pStyle w:val="Nidungvnbn"/>
        <w:numPr>
          <w:ilvl w:val="0"/>
          <w:numId w:val="24"/>
        </w:numPr>
        <w:rPr>
          <w:b/>
          <w:bCs/>
          <w:lang w:val="vi-VN"/>
        </w:rPr>
      </w:pPr>
      <w:r w:rsidRPr="006F08A1">
        <w:rPr>
          <w:b/>
          <w:bCs/>
        </w:rPr>
        <w:t>Sử dụng trong tình huống cần thiết lập mạng trong thời gian ngắn</w:t>
      </w:r>
    </w:p>
    <w:p w14:paraId="4B6A9D10" w14:textId="77777777" w:rsidR="00927FC5" w:rsidRPr="00927FC5" w:rsidRDefault="00927FC5" w:rsidP="00927FC5">
      <w:pPr>
        <w:pStyle w:val="Nidungvnbn"/>
      </w:pPr>
      <w:r w:rsidRPr="00927FC5">
        <w:t>Trong các tình huống đặc biệt, cần hệ thống mạng để làm việc trong thời gian ngắn, thiết lập đơn giản, nhanh chóng, ví dụ: văn phòng của công trường xây dựng, văn phòng điều hành khắc phục hậu quả trong vùng bị thiên tai …v.v. Mạng không dây là 1 lựa chọn tốt.</w:t>
      </w:r>
    </w:p>
    <w:p w14:paraId="5418558A" w14:textId="1EA3FC99" w:rsidR="00927FC5" w:rsidRDefault="00927FC5" w:rsidP="00927FC5">
      <w:pPr>
        <w:pStyle w:val="Nidungvnbn"/>
      </w:pPr>
      <w:r w:rsidRPr="00927FC5">
        <w:t>Có thể sử dụng thiết bị vừa có chứng năng của 1 access point vừa hỗ trợ kết nối WAN, giúp kết nối các máy tính nội bộ với nhau và kết nối internet, ví dụ dòng thiết bị SonicWALL.</w:t>
      </w:r>
    </w:p>
    <w:p w14:paraId="44966A19" w14:textId="77777777" w:rsidR="00927FC5" w:rsidRPr="0061011F" w:rsidRDefault="00927FC5" w:rsidP="0061011F">
      <w:pPr>
        <w:pStyle w:val="Nidungvnbn"/>
        <w:numPr>
          <w:ilvl w:val="0"/>
          <w:numId w:val="24"/>
        </w:numPr>
        <w:rPr>
          <w:b/>
          <w:bCs/>
          <w:lang w:val="vi-VN"/>
        </w:rPr>
      </w:pPr>
      <w:r w:rsidRPr="0061011F">
        <w:rPr>
          <w:b/>
          <w:bCs/>
        </w:rPr>
        <w:t>Sử dụng trong trường học</w:t>
      </w:r>
    </w:p>
    <w:p w14:paraId="59710830" w14:textId="03536E23" w:rsidR="00927FC5" w:rsidRDefault="00927FC5" w:rsidP="00927FC5">
      <w:pPr>
        <w:pStyle w:val="Nidungvnbn"/>
      </w:pPr>
      <w:r w:rsidRPr="00927FC5">
        <w:t>Với hệ thống WLAN các giáo viên có thể làm việc ở mọi vị trí, không bị bó buộc vào bàn làm việc cố định, giáo viên có thể khai thác các tài nguyên từ internet từ máy labtop mà không cần phải sử dụng đến cáp kết nối. Sinh viên có thể truy cập mạng internet và intranet để tham khảo các tài liệu, học tập, nộp bài và thực hiện kiểm tra qua mạng.</w:t>
      </w:r>
    </w:p>
    <w:p w14:paraId="605401BC" w14:textId="77777777" w:rsidR="00927FC5" w:rsidRPr="001C4E38" w:rsidRDefault="00927FC5" w:rsidP="001C4E38">
      <w:pPr>
        <w:pStyle w:val="Nidungvnbn"/>
        <w:numPr>
          <w:ilvl w:val="0"/>
          <w:numId w:val="24"/>
        </w:numPr>
        <w:rPr>
          <w:b/>
          <w:bCs/>
          <w:lang w:val="vi-VN"/>
        </w:rPr>
      </w:pPr>
      <w:r w:rsidRPr="001C4E38">
        <w:rPr>
          <w:b/>
          <w:bCs/>
        </w:rPr>
        <w:t>Sử dụng trong các nhà máy, nhà kho</w:t>
      </w:r>
    </w:p>
    <w:p w14:paraId="11D38382" w14:textId="0F110801" w:rsidR="00927FC5" w:rsidRDefault="00927FC5" w:rsidP="00927FC5">
      <w:pPr>
        <w:pStyle w:val="Nidungvnbn"/>
      </w:pPr>
      <w:r w:rsidRPr="00927FC5">
        <w:t xml:space="preserve">Với môi trường này, khi triển khai </w:t>
      </w:r>
      <w:r w:rsidR="00016D7D">
        <w:t>WLAN</w:t>
      </w:r>
      <w:r w:rsidR="00016D7D">
        <w:rPr>
          <w:lang w:val="vi-VN"/>
        </w:rPr>
        <w:t>, chúng ta</w:t>
      </w:r>
      <w:r w:rsidRPr="00927FC5">
        <w:t xml:space="preserve"> cần </w:t>
      </w:r>
      <w:r w:rsidR="00016D7D">
        <w:t>phải</w:t>
      </w:r>
      <w:r w:rsidR="00016D7D">
        <w:rPr>
          <w:lang w:val="vi-VN"/>
        </w:rPr>
        <w:t xml:space="preserve"> </w:t>
      </w:r>
      <w:r w:rsidRPr="00927FC5">
        <w:t xml:space="preserve">khảo sát kĩ, để tránh </w:t>
      </w:r>
      <w:r w:rsidR="00C87FFE">
        <w:t>các</w:t>
      </w:r>
      <w:r w:rsidR="00C87FFE">
        <w:rPr>
          <w:lang w:val="vi-VN"/>
        </w:rPr>
        <w:t xml:space="preserve"> </w:t>
      </w:r>
      <w:r w:rsidRPr="00927FC5">
        <w:t xml:space="preserve">vấn đề </w:t>
      </w:r>
      <w:r w:rsidR="00C87FFE">
        <w:t>liên</w:t>
      </w:r>
      <w:r w:rsidR="00C87FFE">
        <w:rPr>
          <w:lang w:val="vi-VN"/>
        </w:rPr>
        <w:t xml:space="preserve"> quan đến </w:t>
      </w:r>
      <w:r w:rsidRPr="00927FC5">
        <w:t xml:space="preserve">nhiễu sóng, </w:t>
      </w:r>
      <w:r w:rsidR="00C87FFE">
        <w:t>mất</w:t>
      </w:r>
      <w:r w:rsidR="00C87FFE">
        <w:rPr>
          <w:lang w:val="vi-VN"/>
        </w:rPr>
        <w:t xml:space="preserve"> tín hiệu </w:t>
      </w:r>
      <w:r w:rsidRPr="00927FC5">
        <w:t>do các thiết bị trong nhà kho hoặc nhà máy gây ra.</w:t>
      </w:r>
    </w:p>
    <w:p w14:paraId="7A68CF84" w14:textId="77777777" w:rsidR="00927FC5" w:rsidRPr="00471F6F" w:rsidRDefault="00927FC5" w:rsidP="00471F6F">
      <w:pPr>
        <w:pStyle w:val="Nidungvnbn"/>
        <w:numPr>
          <w:ilvl w:val="0"/>
          <w:numId w:val="24"/>
        </w:numPr>
        <w:rPr>
          <w:b/>
          <w:bCs/>
          <w:lang w:val="vi-VN"/>
        </w:rPr>
      </w:pPr>
      <w:r w:rsidRPr="00471F6F">
        <w:rPr>
          <w:b/>
          <w:bCs/>
        </w:rPr>
        <w:lastRenderedPageBreak/>
        <w:t>Sử dụng trong bệnh viện</w:t>
      </w:r>
    </w:p>
    <w:p w14:paraId="21EDEB1F" w14:textId="1AA17FF6" w:rsidR="00927FC5" w:rsidRDefault="00927FC5" w:rsidP="00927FC5">
      <w:pPr>
        <w:pStyle w:val="Nidungvnbn"/>
      </w:pPr>
      <w:r w:rsidRPr="00927FC5">
        <w:t>Sử dụng WLAN giúp các bác sĩ có thể nhanh chóng xác định được thông tin về các bệnh nhân cũng như các thông tin về y học thông qua kết nối mạng intranet và internet bằng các thiết bị truy cập WLAN. Vấn đề quan trọng hàng đầu trong hệ thống WLAN tại bệnh viện là phải đảm bảo thông tin được bảo mật</w:t>
      </w:r>
      <w:r w:rsidR="00534967">
        <w:rPr>
          <w:lang w:val="vi-VN"/>
        </w:rPr>
        <w:t xml:space="preserve"> do có thể sẽ hacker trà trộn vào để đánh cắp thông tin</w:t>
      </w:r>
      <w:r w:rsidRPr="00927FC5">
        <w:t>.</w:t>
      </w:r>
    </w:p>
    <w:p w14:paraId="3F61DAF4" w14:textId="77777777" w:rsidR="00927FC5" w:rsidRPr="00EC6608" w:rsidRDefault="00927FC5" w:rsidP="00EC6608">
      <w:pPr>
        <w:pStyle w:val="Nidungvnbn"/>
        <w:numPr>
          <w:ilvl w:val="0"/>
          <w:numId w:val="24"/>
        </w:numPr>
        <w:rPr>
          <w:b/>
          <w:bCs/>
          <w:lang w:val="vi-VN"/>
        </w:rPr>
      </w:pPr>
      <w:r w:rsidRPr="00EC6608">
        <w:rPr>
          <w:b/>
          <w:bCs/>
        </w:rPr>
        <w:t>Cung cấp khả năng truy cập mạng ở nơi công cộng</w:t>
      </w:r>
    </w:p>
    <w:p w14:paraId="5E966E33" w14:textId="45D250D6" w:rsidR="00927FC5" w:rsidRDefault="00927FC5" w:rsidP="00927FC5">
      <w:pPr>
        <w:pStyle w:val="Nidungvnbn"/>
      </w:pPr>
      <w:r w:rsidRPr="00927FC5">
        <w:t>Ở nơi công cộng như quán cà phê, sân bay, bến xe, …có thể thiết lập các điểm phát sóng WLAN (gọi là các Wi-Fi hotspot) cho mọi người truy cập internet có thu phí hoặc miễn phí.</w:t>
      </w:r>
    </w:p>
    <w:p w14:paraId="3073EA59" w14:textId="7B9A4B44" w:rsidR="008001F5" w:rsidRDefault="008001F5" w:rsidP="008001F5">
      <w:pPr>
        <w:pStyle w:val="Tiumccp2"/>
        <w:numPr>
          <w:ilvl w:val="2"/>
          <w:numId w:val="13"/>
        </w:numPr>
        <w:rPr>
          <w:lang w:val="vi-VN"/>
        </w:rPr>
      </w:pPr>
      <w:bookmarkStart w:id="35" w:name="_Toc91966024"/>
      <w:r>
        <w:rPr>
          <w:lang w:val="vi-VN"/>
        </w:rPr>
        <w:t xml:space="preserve">Các thiết bị </w:t>
      </w:r>
      <w:r w:rsidR="007A33E9">
        <w:rPr>
          <w:lang w:val="vi-VN"/>
        </w:rPr>
        <w:t xml:space="preserve">cơ bản được sử dụng trong </w:t>
      </w:r>
      <w:r>
        <w:rPr>
          <w:lang w:val="vi-VN"/>
        </w:rPr>
        <w:t>mạng WLAN</w:t>
      </w:r>
      <w:bookmarkEnd w:id="35"/>
    </w:p>
    <w:p w14:paraId="694666B0" w14:textId="58258B31" w:rsidR="008D29D7" w:rsidRDefault="008D29D7" w:rsidP="008D29D7">
      <w:pPr>
        <w:pStyle w:val="Nidungvnbn"/>
        <w:numPr>
          <w:ilvl w:val="0"/>
          <w:numId w:val="24"/>
        </w:numPr>
        <w:rPr>
          <w:b/>
          <w:bCs/>
          <w:lang w:val="vi-VN"/>
        </w:rPr>
      </w:pPr>
      <w:r w:rsidRPr="009D353D">
        <w:rPr>
          <w:b/>
          <w:bCs/>
          <w:lang w:val="vi-VN"/>
        </w:rPr>
        <w:t xml:space="preserve">Điểm truy cập mạng </w:t>
      </w:r>
      <w:r w:rsidR="00F0661E">
        <w:rPr>
          <w:b/>
          <w:bCs/>
          <w:lang w:val="vi-VN"/>
        </w:rPr>
        <w:t>không dây</w:t>
      </w:r>
      <w:r w:rsidRPr="009D353D">
        <w:rPr>
          <w:b/>
          <w:bCs/>
          <w:lang w:val="vi-VN"/>
        </w:rPr>
        <w:t>(Access Point)</w:t>
      </w:r>
    </w:p>
    <w:p w14:paraId="749BD96F" w14:textId="722676C7" w:rsidR="00AC1E03" w:rsidRDefault="00EE31EB" w:rsidP="006A3EDF">
      <w:pPr>
        <w:pStyle w:val="Nidungvnbn"/>
      </w:pPr>
      <w:r>
        <w:t>Điểm</w:t>
      </w:r>
      <w:r w:rsidR="006A3EDF" w:rsidRPr="006A3EDF">
        <w:t xml:space="preserve"> truy cập </w:t>
      </w:r>
      <w:r w:rsidR="00F0661E">
        <w:t>mạng</w:t>
      </w:r>
      <w:r w:rsidR="00F0661E">
        <w:rPr>
          <w:lang w:val="vi-VN"/>
        </w:rPr>
        <w:t xml:space="preserve"> </w:t>
      </w:r>
      <w:r w:rsidR="006A3EDF" w:rsidRPr="006A3EDF">
        <w:t>không dây AP (Access Point) tạo ra các vùng phủ sóng, nối các nút di động tới các cơ sở hạ tầng LAN. Các điểm truy cập này không chỉ cung cấp trao đổi thông tin với các mạng có dây mà còn lọc lưu lượng và thực hiện chức năng cầu nối với các tiêu chuẩn khác. Các điểm truy cập trao đổi với nhau qua mạng hữu tuyến để quản lí các nút di động.</w:t>
      </w:r>
    </w:p>
    <w:p w14:paraId="48A79F0A" w14:textId="7431FD31" w:rsidR="0094027F" w:rsidRDefault="000A567F" w:rsidP="0094027F">
      <w:pPr>
        <w:pStyle w:val="Nidungvnbn"/>
        <w:jc w:val="center"/>
      </w:pPr>
      <w:r>
        <w:rPr>
          <w:noProof/>
        </w:rPr>
        <w:drawing>
          <wp:inline distT="0" distB="0" distL="0" distR="0" wp14:anchorId="0613732C" wp14:editId="240BCFDC">
            <wp:extent cx="1419860" cy="1419860"/>
            <wp:effectExtent l="0" t="0" r="8890" b="8890"/>
            <wp:docPr id="15" name="Picture 15" descr="Access Point Totolink CP300 300Mb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 Point Totolink CP300 300Mb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9860" cy="1419860"/>
                    </a:xfrm>
                    <a:prstGeom prst="rect">
                      <a:avLst/>
                    </a:prstGeom>
                    <a:noFill/>
                    <a:ln>
                      <a:noFill/>
                    </a:ln>
                  </pic:spPr>
                </pic:pic>
              </a:graphicData>
            </a:graphic>
          </wp:inline>
        </w:drawing>
      </w:r>
    </w:p>
    <w:p w14:paraId="3CCB2B93" w14:textId="7120A0D7" w:rsidR="000A567F" w:rsidRPr="00AD77F4" w:rsidRDefault="00AD77F4" w:rsidP="00AD77F4">
      <w:pPr>
        <w:pStyle w:val="Caption"/>
        <w:rPr>
          <w:lang w:val="vi-VN"/>
        </w:rPr>
      </w:pPr>
      <w:bookmarkStart w:id="36" w:name="_Toc91966084"/>
      <w:r>
        <w:lastRenderedPageBreak/>
        <w:t>Hình</w:t>
      </w:r>
      <w:r>
        <w:rPr>
          <w:lang w:val="vi-VN"/>
        </w:rPr>
        <w:t xml:space="preserve"> 2.6. AP</w:t>
      </w:r>
      <w:bookmarkEnd w:id="36"/>
    </w:p>
    <w:p w14:paraId="417DB7D9" w14:textId="5868A4E9" w:rsidR="009D353D" w:rsidRDefault="00B21C8A" w:rsidP="008D29D7">
      <w:pPr>
        <w:pStyle w:val="Nidungvnbn"/>
        <w:numPr>
          <w:ilvl w:val="0"/>
          <w:numId w:val="24"/>
        </w:numPr>
        <w:rPr>
          <w:b/>
          <w:bCs/>
          <w:lang w:val="vi-VN"/>
        </w:rPr>
      </w:pPr>
      <w:r>
        <w:rPr>
          <w:b/>
          <w:bCs/>
          <w:lang w:val="vi-VN"/>
        </w:rPr>
        <w:t>Router điểm truy cập</w:t>
      </w:r>
    </w:p>
    <w:p w14:paraId="418B6DC3" w14:textId="3BA0B62E" w:rsidR="00017D07" w:rsidRDefault="00017D07" w:rsidP="00017D07">
      <w:pPr>
        <w:pStyle w:val="Nidungvnbn"/>
      </w:pPr>
      <w:r w:rsidRPr="00017D07">
        <w:t>Một “AP router” là một thiết bị kết hợp các chức năng của một Access Point và một router. Khi là Access Point, nó truyền dữ liệu giữa các trạm không dây và một mạng hữu tuyến cũng như là giữa các trạm không dây. Khi là router, nó hoạt động như là điểm liên kết giữa hai hay nhiều mạng độc lập, hoặc giữa một mạng bên trong và một mạng bên ngoài.</w:t>
      </w:r>
    </w:p>
    <w:p w14:paraId="1F79CD31" w14:textId="0BC75C5B" w:rsidR="00017D07" w:rsidRDefault="00462B92" w:rsidP="00017D07">
      <w:pPr>
        <w:pStyle w:val="Nidungvnbn"/>
        <w:jc w:val="center"/>
      </w:pPr>
      <w:r>
        <w:rPr>
          <w:noProof/>
        </w:rPr>
        <w:drawing>
          <wp:inline distT="0" distB="0" distL="0" distR="0" wp14:anchorId="3A6A1CD2" wp14:editId="62665C0D">
            <wp:extent cx="2009186" cy="1504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1394" cy="1506604"/>
                    </a:xfrm>
                    <a:prstGeom prst="rect">
                      <a:avLst/>
                    </a:prstGeom>
                    <a:noFill/>
                    <a:ln>
                      <a:noFill/>
                    </a:ln>
                  </pic:spPr>
                </pic:pic>
              </a:graphicData>
            </a:graphic>
          </wp:inline>
        </w:drawing>
      </w:r>
    </w:p>
    <w:p w14:paraId="7A2ED976" w14:textId="268DCFB1" w:rsidR="00AD77F4" w:rsidRPr="00AD77F4" w:rsidRDefault="00AD77F4" w:rsidP="00AD77F4">
      <w:pPr>
        <w:pStyle w:val="Caption"/>
        <w:rPr>
          <w:lang w:val="vi-VN"/>
        </w:rPr>
      </w:pPr>
      <w:bookmarkStart w:id="37" w:name="_Toc91966085"/>
      <w:r>
        <w:t>Hình</w:t>
      </w:r>
      <w:r>
        <w:rPr>
          <w:lang w:val="vi-VN"/>
        </w:rPr>
        <w:t xml:space="preserve"> 2.7. Router AP</w:t>
      </w:r>
      <w:bookmarkEnd w:id="37"/>
    </w:p>
    <w:p w14:paraId="6C82C865" w14:textId="4EFCC0B2" w:rsidR="00B21C8A" w:rsidRDefault="00B21C8A" w:rsidP="008D29D7">
      <w:pPr>
        <w:pStyle w:val="Nidungvnbn"/>
        <w:numPr>
          <w:ilvl w:val="0"/>
          <w:numId w:val="24"/>
        </w:numPr>
        <w:rPr>
          <w:b/>
          <w:bCs/>
          <w:lang w:val="vi-VN"/>
        </w:rPr>
      </w:pPr>
      <w:r>
        <w:rPr>
          <w:b/>
          <w:bCs/>
          <w:lang w:val="vi-VN"/>
        </w:rPr>
        <w:t>Card mạng không dây</w:t>
      </w:r>
    </w:p>
    <w:p w14:paraId="51793DF6" w14:textId="1CB018B4" w:rsidR="000B068C" w:rsidRDefault="000B068C" w:rsidP="000B068C">
      <w:pPr>
        <w:pStyle w:val="Nidungvnbn"/>
        <w:rPr>
          <w:lang w:val="vi-VN"/>
        </w:rPr>
      </w:pPr>
      <w:r>
        <w:t xml:space="preserve">Card mạng không dây </w:t>
      </w:r>
      <w:r w:rsidR="007B1148">
        <w:t>giúp</w:t>
      </w:r>
      <w:r w:rsidR="007B1148">
        <w:rPr>
          <w:lang w:val="vi-VN"/>
        </w:rPr>
        <w:t xml:space="preserve"> </w:t>
      </w:r>
      <w:r>
        <w:t xml:space="preserve">giao tiếp </w:t>
      </w:r>
      <w:r w:rsidR="007B1148">
        <w:t>của</w:t>
      </w:r>
      <w:r w:rsidR="007B1148">
        <w:rPr>
          <w:lang w:val="vi-VN"/>
        </w:rPr>
        <w:t xml:space="preserve"> </w:t>
      </w:r>
      <w:r>
        <w:t xml:space="preserve">máy tính với mạng không dây bằng cách điều chế tín hiệu dữ liệu với chuỗi trải phổ và thực hiện một giao thức truy nhập cảm ứng sóng </w:t>
      </w:r>
      <w:r w:rsidR="007B1148">
        <w:t>mạng</w:t>
      </w:r>
      <w:r w:rsidR="007B1148">
        <w:rPr>
          <w:lang w:val="vi-VN"/>
        </w:rPr>
        <w:t>.</w:t>
      </w:r>
    </w:p>
    <w:p w14:paraId="2AB07B0C" w14:textId="5903577E" w:rsidR="00B36CE0" w:rsidRDefault="00B36CE0" w:rsidP="00B36CE0">
      <w:pPr>
        <w:pStyle w:val="Nidungvnbn"/>
        <w:jc w:val="center"/>
        <w:rPr>
          <w:lang w:val="vi-VN"/>
        </w:rPr>
      </w:pPr>
      <w:r>
        <w:rPr>
          <w:noProof/>
        </w:rPr>
        <w:lastRenderedPageBreak/>
        <w:drawing>
          <wp:inline distT="0" distB="0" distL="0" distR="0" wp14:anchorId="173A0BFC" wp14:editId="1DF4F262">
            <wp:extent cx="1962785" cy="1962785"/>
            <wp:effectExtent l="0" t="0" r="0" b="0"/>
            <wp:docPr id="17" name="Picture 17" descr="Card mạng không dây PCI Express TP-Link TL-WN781ND Wireless N150Mb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d mạng không dây PCI Express TP-Link TL-WN781ND Wireless N150Mb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2785" cy="1962785"/>
                    </a:xfrm>
                    <a:prstGeom prst="rect">
                      <a:avLst/>
                    </a:prstGeom>
                    <a:noFill/>
                    <a:ln>
                      <a:noFill/>
                    </a:ln>
                  </pic:spPr>
                </pic:pic>
              </a:graphicData>
            </a:graphic>
          </wp:inline>
        </w:drawing>
      </w:r>
    </w:p>
    <w:p w14:paraId="704057F5" w14:textId="1B5CC439" w:rsidR="00B36CE0" w:rsidRPr="007B1148" w:rsidRDefault="00AD77F4" w:rsidP="00AD77F4">
      <w:pPr>
        <w:pStyle w:val="Caption"/>
        <w:rPr>
          <w:lang w:val="vi-VN"/>
        </w:rPr>
      </w:pPr>
      <w:bookmarkStart w:id="38" w:name="_Toc91966086"/>
      <w:r>
        <w:rPr>
          <w:lang w:val="vi-VN"/>
        </w:rPr>
        <w:t>Hình 2.8. Card mạng không dây</w:t>
      </w:r>
      <w:bookmarkEnd w:id="38"/>
    </w:p>
    <w:p w14:paraId="4025E070" w14:textId="5CE1C7CA" w:rsidR="00B21C8A" w:rsidRDefault="00B21C8A" w:rsidP="008D29D7">
      <w:pPr>
        <w:pStyle w:val="Nidungvnbn"/>
        <w:numPr>
          <w:ilvl w:val="0"/>
          <w:numId w:val="24"/>
        </w:numPr>
        <w:rPr>
          <w:b/>
          <w:bCs/>
          <w:lang w:val="vi-VN"/>
        </w:rPr>
      </w:pPr>
      <w:r>
        <w:rPr>
          <w:b/>
          <w:bCs/>
          <w:lang w:val="vi-VN"/>
        </w:rPr>
        <w:t>Bridge không dây</w:t>
      </w:r>
    </w:p>
    <w:p w14:paraId="5CBA753C" w14:textId="37C30E17" w:rsidR="00C567B5" w:rsidRPr="00EC756A" w:rsidRDefault="00EC756A" w:rsidP="00EC756A">
      <w:pPr>
        <w:pStyle w:val="Nidungvnbn"/>
      </w:pPr>
      <w:r w:rsidRPr="00EC756A">
        <w:t>WBridge (Bridge không dây) tương tự như các điểm truy cập không dây trừ trường hợp chúng được sử dụng cho các kênh bên ngoài. WBridge được thiết kế để nối các mạng với nhau, đặc biệt trong các toà nhà có khoảng cách xa tới 32 km. WBridge có thể lọc lưu lượng và đảm bảo rằng các hệ thống mạng không dây được kết nối tốt mà không bị mất lưu lượng cần thiết.</w:t>
      </w:r>
    </w:p>
    <w:p w14:paraId="5F3DA18C" w14:textId="12283B17" w:rsidR="00C567B5" w:rsidRDefault="00C567B5" w:rsidP="00C567B5">
      <w:pPr>
        <w:pStyle w:val="Nidungvnbn"/>
        <w:jc w:val="center"/>
      </w:pPr>
      <w:r>
        <w:rPr>
          <w:noProof/>
        </w:rPr>
        <w:drawing>
          <wp:inline distT="0" distB="0" distL="0" distR="0" wp14:anchorId="4B973AE5" wp14:editId="01958BF1">
            <wp:extent cx="2520000" cy="1824589"/>
            <wp:effectExtent l="0" t="0" r="0" b="4445"/>
            <wp:docPr id="18" name="Picture 18" descr="Cái nhìn đầu tiên về Bridge không dây ASUS EA-AC87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nhìn đầu tiên về Bridge không dây ASUS EA-AC87 | Tinh t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824589"/>
                    </a:xfrm>
                    <a:prstGeom prst="rect">
                      <a:avLst/>
                    </a:prstGeom>
                    <a:noFill/>
                    <a:ln>
                      <a:noFill/>
                    </a:ln>
                  </pic:spPr>
                </pic:pic>
              </a:graphicData>
            </a:graphic>
          </wp:inline>
        </w:drawing>
      </w:r>
    </w:p>
    <w:p w14:paraId="2C6F955B" w14:textId="4002F455" w:rsidR="004F40B3" w:rsidRPr="004F40B3" w:rsidRDefault="004F40B3" w:rsidP="00AD77F4">
      <w:pPr>
        <w:pStyle w:val="Caption"/>
        <w:rPr>
          <w:lang w:val="vi-VN"/>
        </w:rPr>
      </w:pPr>
      <w:bookmarkStart w:id="39" w:name="_Toc91966087"/>
      <w:r>
        <w:rPr>
          <w:lang w:val="vi-VN"/>
        </w:rPr>
        <w:t>Hinh</w:t>
      </w:r>
      <w:r w:rsidR="00AD77F4">
        <w:rPr>
          <w:lang w:val="vi-VN"/>
        </w:rPr>
        <w:t xml:space="preserve"> 2.9. Bridge không dây</w:t>
      </w:r>
      <w:bookmarkEnd w:id="39"/>
    </w:p>
    <w:p w14:paraId="44D02C3A" w14:textId="77777777" w:rsidR="00005E19" w:rsidRDefault="004F40B3" w:rsidP="004F40B3">
      <w:pPr>
        <w:pStyle w:val="Tiumccp1"/>
        <w:numPr>
          <w:ilvl w:val="1"/>
          <w:numId w:val="13"/>
        </w:numPr>
      </w:pPr>
      <w:bookmarkStart w:id="40" w:name="_Toc91966025"/>
      <w:r w:rsidRPr="004F40B3">
        <w:t xml:space="preserve">Thiết lập Dịch vụ 802.11 cho mạng </w:t>
      </w:r>
      <w:r w:rsidR="00005E19">
        <w:t>W</w:t>
      </w:r>
      <w:r w:rsidRPr="004F40B3">
        <w:t>LAN</w:t>
      </w:r>
      <w:bookmarkEnd w:id="40"/>
    </w:p>
    <w:p w14:paraId="31850C5D" w14:textId="77777777" w:rsidR="00005E19" w:rsidRPr="00005E19" w:rsidRDefault="00005E19" w:rsidP="00005E19">
      <w:pPr>
        <w:pStyle w:val="Nidungvnbn"/>
        <w:rPr>
          <w:lang w:val="vi-VN"/>
        </w:rPr>
      </w:pPr>
      <w:r w:rsidRPr="00005E19">
        <w:rPr>
          <w:lang w:val="vi-VN"/>
        </w:rPr>
        <w:lastRenderedPageBreak/>
        <w:t>Giống như các mạng có dây, các mạng không dây có những cấu trúc liên kết vật lý và logic khác nhau. Tiêu chuẩn 802.11 mô tả các bộ dịch vụ khác nhau. Một bộ dịch vụ mô tả làm thế nào để một nhóm các thiết bị không dây giao tiếp với nhau.</w:t>
      </w:r>
    </w:p>
    <w:p w14:paraId="5AFB09E4" w14:textId="77777777" w:rsidR="00005E19" w:rsidRDefault="00005E19" w:rsidP="00005E19">
      <w:pPr>
        <w:pStyle w:val="Nidungvnbn"/>
        <w:rPr>
          <w:lang w:val="vi-VN"/>
        </w:rPr>
      </w:pPr>
      <w:r>
        <w:rPr>
          <w:lang w:val="vi-VN"/>
        </w:rPr>
        <w:t>Từng bộ dịch vụ sử dụng Bộ định danh Dịch vụ Giống nhau (SSID). SSID là cái tên “thân quen” của mạng không dây. Nó là tên mạng không dây mà bạn nhìn thấy khi bạn nhìn vào các mạng không dây khả dụng trên thiết bị không dây của bạn.</w:t>
      </w:r>
    </w:p>
    <w:p w14:paraId="30DFD03D" w14:textId="54EB078C" w:rsidR="00691373" w:rsidRPr="00737D0E" w:rsidRDefault="00691373" w:rsidP="00691373">
      <w:pPr>
        <w:pStyle w:val="Tiumccp2"/>
        <w:numPr>
          <w:ilvl w:val="2"/>
          <w:numId w:val="13"/>
        </w:numPr>
      </w:pPr>
      <w:bookmarkStart w:id="41" w:name="_Toc91966026"/>
      <w:r>
        <w:rPr>
          <w:lang w:val="vi-VN"/>
        </w:rPr>
        <w:t>IBSS</w:t>
      </w:r>
      <w:bookmarkEnd w:id="41"/>
    </w:p>
    <w:p w14:paraId="7E308130" w14:textId="5990727A" w:rsidR="00162DBB" w:rsidRPr="00162DBB" w:rsidRDefault="00162DBB" w:rsidP="00162DBB">
      <w:pPr>
        <w:pStyle w:val="Nidungvnbn"/>
        <w:rPr>
          <w:lang w:val="vi-VN"/>
        </w:rPr>
      </w:pPr>
      <w:r w:rsidRPr="00162DBB">
        <w:rPr>
          <w:lang w:val="vi-VN"/>
        </w:rPr>
        <w:t xml:space="preserve">Với một Bộ Dịch vụ Độc lập Cơ bản (IBSS), hai hoặc nhiều thiết bị không dây kết nối trực tiếp mà không cần một điểm truy cập (AP). Chúng </w:t>
      </w:r>
      <w:r>
        <w:rPr>
          <w:lang w:val="vi-VN"/>
        </w:rPr>
        <w:t>ta</w:t>
      </w:r>
      <w:r w:rsidRPr="00162DBB">
        <w:rPr>
          <w:lang w:val="vi-VN"/>
        </w:rPr>
        <w:t xml:space="preserve"> cũng gọi nó là một mạng ad hoc. Một trong các thiết bị phải bắt đầu và quảng cáo một SSID, việc này tương đồng với việc Điểm Truy cập sẽ làm những gì. Sau đó các thiết bị khác có thể kết nối vào mạng.</w:t>
      </w:r>
    </w:p>
    <w:p w14:paraId="25D91190" w14:textId="77777777" w:rsidR="00162DBB" w:rsidRPr="00162DBB" w:rsidRDefault="00162DBB" w:rsidP="00162DBB">
      <w:pPr>
        <w:pStyle w:val="Nidungvnbn"/>
        <w:rPr>
          <w:lang w:val="vi-VN"/>
        </w:rPr>
      </w:pPr>
      <w:r w:rsidRPr="00162DBB">
        <w:rPr>
          <w:lang w:val="vi-VN"/>
        </w:rPr>
        <w:t>Một IBSS không phải là một giải pháp phổ biến. Bạn có thể sử dụng nó nếu bạn muốn chuyển các tập tin của bạn giữa hai hoặc nhiều máy tính xách tay, điện thoại thông minh, hoặc máy tính bảng mà không cần phải kết nối đến mạng không dây mà một Điểm Truy cập cung cấp.</w:t>
      </w:r>
    </w:p>
    <w:p w14:paraId="578D7979" w14:textId="365E9F2D" w:rsidR="00737D0E" w:rsidRDefault="00162DBB" w:rsidP="00DC30A2">
      <w:pPr>
        <w:pStyle w:val="Nidungvnbn"/>
        <w:jc w:val="center"/>
        <w:rPr>
          <w:lang w:val="vi-VN"/>
        </w:rPr>
      </w:pPr>
      <w:r w:rsidRPr="00BE3BF2">
        <w:rPr>
          <w:noProof/>
          <w:lang w:val="vi-VN"/>
        </w:rPr>
        <w:drawing>
          <wp:inline distT="0" distB="0" distL="0" distR="0" wp14:anchorId="3A2C011E" wp14:editId="45607A00">
            <wp:extent cx="1952625" cy="220666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9907" cy="2214895"/>
                    </a:xfrm>
                    <a:prstGeom prst="rect">
                      <a:avLst/>
                    </a:prstGeom>
                  </pic:spPr>
                </pic:pic>
              </a:graphicData>
            </a:graphic>
          </wp:inline>
        </w:drawing>
      </w:r>
    </w:p>
    <w:p w14:paraId="670D4156" w14:textId="7D828344" w:rsidR="00102488" w:rsidRPr="00DC30A2" w:rsidRDefault="00102488" w:rsidP="00102488">
      <w:pPr>
        <w:pStyle w:val="Caption"/>
        <w:rPr>
          <w:lang w:val="vi-VN"/>
        </w:rPr>
      </w:pPr>
      <w:bookmarkStart w:id="42" w:name="_Toc91966088"/>
      <w:r>
        <w:rPr>
          <w:lang w:val="vi-VN"/>
        </w:rPr>
        <w:lastRenderedPageBreak/>
        <w:t>Hình 2.10. IBSS</w:t>
      </w:r>
      <w:bookmarkEnd w:id="42"/>
    </w:p>
    <w:p w14:paraId="23D71810" w14:textId="484B18FA" w:rsidR="00691373" w:rsidRPr="001B7BF2" w:rsidRDefault="00691373" w:rsidP="00691373">
      <w:pPr>
        <w:pStyle w:val="Tiumccp2"/>
        <w:numPr>
          <w:ilvl w:val="2"/>
          <w:numId w:val="13"/>
        </w:numPr>
      </w:pPr>
      <w:bookmarkStart w:id="43" w:name="_Toc91966027"/>
      <w:r>
        <w:t>Chế</w:t>
      </w:r>
      <w:r>
        <w:rPr>
          <w:lang w:val="vi-VN"/>
        </w:rPr>
        <w:t xml:space="preserve"> độ cơ sở hạ tầng</w:t>
      </w:r>
      <w:bookmarkEnd w:id="43"/>
    </w:p>
    <w:p w14:paraId="040A0212" w14:textId="29631B4A" w:rsidR="001B7BF2" w:rsidRDefault="001B7BF2" w:rsidP="001B7BF2">
      <w:pPr>
        <w:pStyle w:val="Nidungvnbn"/>
        <w:rPr>
          <w:lang w:val="vi-VN"/>
        </w:rPr>
      </w:pPr>
      <w:r>
        <w:rPr>
          <w:lang w:val="vi-VN"/>
        </w:rPr>
        <w:t>Với chế độ cơ sở hạ tầng, chúng tôi kết nối tất cả các thiết bị không dây đến một thiết bị trung tâm, Điểm Truy cập. Tất cả dữ liệu đi qua Điểm Truy cập. Tiêu chuẩn 802.11 mô tả các bộ dịch vụ khác nhau. Hãy cùng nhau tìm hiểu:</w:t>
      </w:r>
    </w:p>
    <w:p w14:paraId="5A1AAEF0" w14:textId="59DCE122" w:rsidR="00993248" w:rsidRDefault="00993248" w:rsidP="00993248">
      <w:pPr>
        <w:pStyle w:val="Nidungvnbn"/>
        <w:numPr>
          <w:ilvl w:val="0"/>
          <w:numId w:val="24"/>
        </w:numPr>
        <w:rPr>
          <w:b/>
          <w:bCs/>
          <w:sz w:val="28"/>
          <w:szCs w:val="28"/>
          <w:lang w:val="vi-VN"/>
        </w:rPr>
      </w:pPr>
      <w:r w:rsidRPr="00AC3E9F">
        <w:rPr>
          <w:b/>
          <w:bCs/>
          <w:sz w:val="28"/>
          <w:szCs w:val="28"/>
          <w:lang w:val="vi-VN"/>
        </w:rPr>
        <w:t>Bộ Dịch vụ Cơ bản (BSS)</w:t>
      </w:r>
    </w:p>
    <w:p w14:paraId="48F808B7" w14:textId="77777777" w:rsidR="00797F49" w:rsidRPr="00797F49" w:rsidRDefault="00797F49" w:rsidP="00797F49">
      <w:pPr>
        <w:pStyle w:val="Nidungvnbn"/>
        <w:rPr>
          <w:lang w:val="vi-VN"/>
        </w:rPr>
      </w:pPr>
      <w:r w:rsidRPr="00797F49">
        <w:rPr>
          <w:lang w:val="vi-VN"/>
        </w:rPr>
        <w:t>Với một Bộ Dịch vụ Cơ bản (BSS), các máy khách không dây kết nối vào một mạng không dây thông qua một Điểm Truy cập. Một BSS là những gì mà chúng ta sử dụng cho hầu hết các mạng không dây. Ý tưởng đằng sau một BSS là Điểm Truy cập mà ở đó nó đóng vai trò là mạng không dây.</w:t>
      </w:r>
    </w:p>
    <w:p w14:paraId="6E732121" w14:textId="34D13E95" w:rsidR="00797F49" w:rsidRPr="00797F49" w:rsidRDefault="00797F49" w:rsidP="00797F49">
      <w:pPr>
        <w:pStyle w:val="Nidungvnbn"/>
        <w:rPr>
          <w:lang w:val="vi-VN"/>
        </w:rPr>
      </w:pPr>
      <w:r w:rsidRPr="00797F49">
        <w:rPr>
          <w:lang w:val="vi-VN"/>
        </w:rPr>
        <w:t>Mỗi máy khách không dây quảng cáo các khả năng của nó đến Điểm Truy cập, và Điểm Truy cập cấp phép hoặc từ chối quyền tham gia vào mạng. BSS sử dụng một kênh đơn cho tất cả giao tiếp. Điểm Truy cập và các máy khách không dây của nó sử dụng cùng kênh để chuyển giao và nhận.</w:t>
      </w:r>
    </w:p>
    <w:p w14:paraId="51CAE839" w14:textId="12F2BFD1" w:rsidR="00797F49" w:rsidRDefault="00797F49" w:rsidP="002E1976">
      <w:pPr>
        <w:pStyle w:val="Nidungvnbn"/>
        <w:jc w:val="center"/>
        <w:rPr>
          <w:lang w:val="vi-VN"/>
        </w:rPr>
      </w:pPr>
      <w:r w:rsidRPr="00FC787D">
        <w:rPr>
          <w:noProof/>
          <w:lang w:val="vi-VN"/>
        </w:rPr>
        <w:drawing>
          <wp:inline distT="0" distB="0" distL="0" distR="0" wp14:anchorId="511F3B4B" wp14:editId="3F0F189B">
            <wp:extent cx="1905000" cy="1704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7124" cy="1715547"/>
                    </a:xfrm>
                    <a:prstGeom prst="rect">
                      <a:avLst/>
                    </a:prstGeom>
                  </pic:spPr>
                </pic:pic>
              </a:graphicData>
            </a:graphic>
          </wp:inline>
        </w:drawing>
      </w:r>
    </w:p>
    <w:p w14:paraId="05B56F00" w14:textId="47592501" w:rsidR="00102488" w:rsidRPr="00797F49" w:rsidRDefault="00102488" w:rsidP="00102488">
      <w:pPr>
        <w:pStyle w:val="Caption"/>
        <w:rPr>
          <w:lang w:val="vi-VN"/>
        </w:rPr>
      </w:pPr>
      <w:bookmarkStart w:id="44" w:name="_Toc91966089"/>
      <w:r>
        <w:rPr>
          <w:lang w:val="vi-VN"/>
        </w:rPr>
        <w:t>Hình 2.11. BSS</w:t>
      </w:r>
      <w:bookmarkEnd w:id="44"/>
    </w:p>
    <w:p w14:paraId="703BA8A6" w14:textId="412FBA77" w:rsidR="00797F49" w:rsidRPr="00797F49" w:rsidRDefault="00797F49" w:rsidP="00797F49">
      <w:pPr>
        <w:pStyle w:val="Nidungvnbn"/>
        <w:rPr>
          <w:lang w:val="vi-VN"/>
        </w:rPr>
      </w:pPr>
      <w:r w:rsidRPr="00797F49">
        <w:rPr>
          <w:lang w:val="vi-VN"/>
        </w:rPr>
        <w:t>SSID là một cái tên “tốt” cho mạng không dây, và nó không phải là duy nhất.</w:t>
      </w:r>
    </w:p>
    <w:p w14:paraId="3BC1CF42" w14:textId="5F113DFF" w:rsidR="00797F49" w:rsidRPr="00797F49" w:rsidRDefault="00797F49" w:rsidP="00797F49">
      <w:pPr>
        <w:pStyle w:val="Nidungvnbn"/>
        <w:rPr>
          <w:lang w:val="vi-VN"/>
        </w:rPr>
      </w:pPr>
      <w:r w:rsidRPr="00797F49">
        <w:rPr>
          <w:lang w:val="vi-VN"/>
        </w:rPr>
        <w:lastRenderedPageBreak/>
        <w:t>Điểm Truy cập cũng quảng cáo Bộ Dịch vụ Định danh Cơ bản (BSSID). Đây là địa chỉ MAC của sóng AP, một địa chỉ duy nhất mà ở đó nó định danh cho Điểm Truy cập. Toàn bộ máy khách không dây phải kết nối đến Điểm Truy cập. Điều này có nghĩa là phạm vi tín hiệu của Điểm Truy cập xác định ra kích thước của BSS. Chúng tôi gọi nó là Khu vực Dịch vụ Cơ bản (BSA).</w:t>
      </w:r>
    </w:p>
    <w:p w14:paraId="1538E0A2" w14:textId="33844684" w:rsidR="00797F49" w:rsidRPr="00797F49" w:rsidRDefault="00797F49" w:rsidP="00817DEA">
      <w:pPr>
        <w:pStyle w:val="Nidungvnbn"/>
        <w:rPr>
          <w:lang w:val="vi-VN"/>
        </w:rPr>
      </w:pPr>
      <w:r w:rsidRPr="00797F49">
        <w:rPr>
          <w:lang w:val="vi-VN"/>
        </w:rPr>
        <w:t>Trong hình phía trên, BSA là một vòng tròn tuyệt đẹp. Điều này có lẽ là trường hợp nếu bạn cài đặt Điểm Truy cập của bạn ở nơi nào đó ở giữa của một vùng trống mà không có gì xung quanh Điểm Truy cập. Trong một tòa nhà, BSA có thể giống như thế này nhiều hơn:</w:t>
      </w:r>
    </w:p>
    <w:p w14:paraId="420E6F88" w14:textId="41ED6A75" w:rsidR="00797F49" w:rsidRDefault="00797F49" w:rsidP="00A54B9A">
      <w:pPr>
        <w:pStyle w:val="Nidungvnbn"/>
        <w:jc w:val="center"/>
        <w:rPr>
          <w:lang w:val="vi-VN"/>
        </w:rPr>
      </w:pPr>
      <w:r w:rsidRPr="00CF3D46">
        <w:rPr>
          <w:noProof/>
          <w:lang w:val="vi-VN"/>
        </w:rPr>
        <w:drawing>
          <wp:inline distT="0" distB="0" distL="0" distR="0" wp14:anchorId="4B548B68" wp14:editId="48F71357">
            <wp:extent cx="2005109" cy="172509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1100" cy="1730248"/>
                    </a:xfrm>
                    <a:prstGeom prst="rect">
                      <a:avLst/>
                    </a:prstGeom>
                  </pic:spPr>
                </pic:pic>
              </a:graphicData>
            </a:graphic>
          </wp:inline>
        </w:drawing>
      </w:r>
    </w:p>
    <w:p w14:paraId="4C19F534" w14:textId="6B8A702B" w:rsidR="00102488" w:rsidRPr="00797F49" w:rsidRDefault="00102488" w:rsidP="00102488">
      <w:pPr>
        <w:pStyle w:val="Caption"/>
        <w:rPr>
          <w:lang w:val="vi-VN"/>
        </w:rPr>
      </w:pPr>
      <w:bookmarkStart w:id="45" w:name="_Toc91966090"/>
      <w:r>
        <w:rPr>
          <w:lang w:val="vi-VN"/>
        </w:rPr>
        <w:t>Hình 2.12. BSS(tt)</w:t>
      </w:r>
      <w:bookmarkEnd w:id="45"/>
    </w:p>
    <w:p w14:paraId="3ED99597" w14:textId="0A4CDC4F" w:rsidR="00797F49" w:rsidRPr="00797F49" w:rsidRDefault="00797F49" w:rsidP="00797F49">
      <w:pPr>
        <w:pStyle w:val="Nidungvnbn"/>
        <w:rPr>
          <w:lang w:val="vi-VN"/>
        </w:rPr>
      </w:pPr>
      <w:r w:rsidRPr="00797F49">
        <w:rPr>
          <w:lang w:val="vi-VN"/>
        </w:rPr>
        <w:t>Khi một thiết bị không dây muốn tham gia vào BSS, nó gửi một yêu cầu liên kết đến Điểm Truy cập. Điểm Truy cập cho phép hoặc từ chối yêu cầu. Khi thiết bị không dây đã được tham gia vào BSS, chúng tôi gọi nó là một máy khách không dây hoặc trạm 802.11 (STA).</w:t>
      </w:r>
    </w:p>
    <w:p w14:paraId="3C4C8BE3" w14:textId="49ADD7C8" w:rsidR="00797F49" w:rsidRPr="00797F49" w:rsidRDefault="00797F49" w:rsidP="00797F49">
      <w:pPr>
        <w:pStyle w:val="Nidungvnbn"/>
        <w:rPr>
          <w:lang w:val="vi-VN"/>
        </w:rPr>
      </w:pPr>
      <w:r w:rsidRPr="00797F49">
        <w:rPr>
          <w:lang w:val="vi-VN"/>
        </w:rPr>
        <w:t>Tất cả lưu lượng từ một máy khách phải đi qua Điểm Truy cập thậm chí nếu điểm cuối của nó đến máy khách không dây khác.</w:t>
      </w:r>
    </w:p>
    <w:p w14:paraId="5F9F489F" w14:textId="38FE01FB" w:rsidR="00797F49" w:rsidRDefault="00797F49" w:rsidP="002B56D2">
      <w:pPr>
        <w:pStyle w:val="Nidungvnbn"/>
        <w:jc w:val="center"/>
        <w:rPr>
          <w:lang w:val="vi-VN"/>
        </w:rPr>
      </w:pPr>
      <w:r w:rsidRPr="00A721FF">
        <w:rPr>
          <w:noProof/>
          <w:lang w:val="vi-VN"/>
        </w:rPr>
        <w:lastRenderedPageBreak/>
        <w:drawing>
          <wp:inline distT="0" distB="0" distL="0" distR="0" wp14:anchorId="70A5AA6F" wp14:editId="44D5F804">
            <wp:extent cx="2143715" cy="1943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8483" cy="1947422"/>
                    </a:xfrm>
                    <a:prstGeom prst="rect">
                      <a:avLst/>
                    </a:prstGeom>
                  </pic:spPr>
                </pic:pic>
              </a:graphicData>
            </a:graphic>
          </wp:inline>
        </w:drawing>
      </w:r>
    </w:p>
    <w:p w14:paraId="039EC471" w14:textId="57B761B5" w:rsidR="00102488" w:rsidRPr="00797F49" w:rsidRDefault="00102488" w:rsidP="00A90E7C">
      <w:pPr>
        <w:pStyle w:val="Caption"/>
        <w:rPr>
          <w:lang w:val="vi-VN"/>
        </w:rPr>
      </w:pPr>
      <w:bookmarkStart w:id="46" w:name="_Toc91966091"/>
      <w:r>
        <w:rPr>
          <w:lang w:val="vi-VN"/>
        </w:rPr>
        <w:t>Hình 2.13. BSS(tt)</w:t>
      </w:r>
      <w:bookmarkEnd w:id="46"/>
    </w:p>
    <w:p w14:paraId="09B5BD95" w14:textId="5F989AE0" w:rsidR="00797F49" w:rsidRPr="00797F49" w:rsidRDefault="00797F49" w:rsidP="00797F49">
      <w:pPr>
        <w:pStyle w:val="Nidungvnbn"/>
      </w:pPr>
      <w:r>
        <w:rPr>
          <w:lang w:val="vi-VN"/>
        </w:rPr>
        <w:t>Mọi thứ phải đi qua Điểm Truy cập bởi vì Điểm Truy cập của chúng ta là điểm trung tâm của việc quản lý, và nó giới hạn kích thước của BSS. Phạm vi tín hiệu của Điểm Truy cập xác định ra ranh giới của BSS.</w:t>
      </w:r>
    </w:p>
    <w:p w14:paraId="26AB61C6" w14:textId="4FED34E8" w:rsidR="00993248" w:rsidRDefault="00993248" w:rsidP="00993248">
      <w:pPr>
        <w:pStyle w:val="Nidungvnbn"/>
        <w:numPr>
          <w:ilvl w:val="0"/>
          <w:numId w:val="24"/>
        </w:numPr>
        <w:rPr>
          <w:b/>
          <w:bCs/>
          <w:sz w:val="28"/>
          <w:szCs w:val="28"/>
          <w:lang w:val="vi-VN"/>
        </w:rPr>
      </w:pPr>
      <w:r w:rsidRPr="00AC3E9F">
        <w:rPr>
          <w:b/>
          <w:bCs/>
          <w:sz w:val="28"/>
          <w:szCs w:val="28"/>
          <w:lang w:val="vi-VN"/>
        </w:rPr>
        <w:t>Hệ thống Phân phối (DS)</w:t>
      </w:r>
    </w:p>
    <w:p w14:paraId="399BEF20" w14:textId="77777777" w:rsidR="00134511" w:rsidRPr="00134511" w:rsidRDefault="00134511" w:rsidP="00134511">
      <w:pPr>
        <w:pStyle w:val="Nidungvnbn"/>
        <w:rPr>
          <w:lang w:val="vi-VN"/>
        </w:rPr>
      </w:pPr>
      <w:r w:rsidRPr="00134511">
        <w:rPr>
          <w:lang w:val="vi-VN"/>
        </w:rPr>
        <w:t>Một BSS là một mạng đơn lẻ với một Điểm Truy cập đơn. Trong hình phía trên, không có kết nối với một mạng có dây.</w:t>
      </w:r>
    </w:p>
    <w:p w14:paraId="2E3164AF" w14:textId="26CE19E9" w:rsidR="00134511" w:rsidRPr="00134511" w:rsidRDefault="00134511" w:rsidP="00134511">
      <w:pPr>
        <w:pStyle w:val="Nidungvnbn"/>
        <w:rPr>
          <w:lang w:val="vi-VN"/>
        </w:rPr>
      </w:pPr>
      <w:r w:rsidRPr="00134511">
        <w:rPr>
          <w:lang w:val="vi-VN"/>
        </w:rPr>
        <w:t>Hầu hết các mạng không dây, tuy nhiên, có một tiện ích của mạng có dây. Một Điểm Truy cập hỗ trợ cả hai loại kết nối: kết nối có dây và kết nối không dây. Tiêu chuẩn 802.11 gọi mạng có dây ngược luồng là hệ thống phân phối (DS).</w:t>
      </w:r>
    </w:p>
    <w:p w14:paraId="37F0610C" w14:textId="4BC4CFE4" w:rsidR="00134511" w:rsidRPr="00134511" w:rsidRDefault="00134511" w:rsidP="00134511">
      <w:pPr>
        <w:pStyle w:val="Nidungvnbn"/>
        <w:rPr>
          <w:lang w:val="vi-VN"/>
        </w:rPr>
      </w:pPr>
      <w:r w:rsidRPr="00134511">
        <w:rPr>
          <w:lang w:val="vi-VN"/>
        </w:rPr>
        <w:t>Cầu nối điểm Truy cập kết nối các khung Ethernet Lớp 2 không dây và có dây, cho phép lưu thông di chuyển từ mạng có dây đến mạng không dây và ngược lại.</w:t>
      </w:r>
    </w:p>
    <w:p w14:paraId="1BC7CA2D" w14:textId="4D5D7677" w:rsidR="00134511" w:rsidRDefault="00134511" w:rsidP="00FE7ACC">
      <w:pPr>
        <w:pStyle w:val="Nidungvnbn"/>
        <w:jc w:val="center"/>
        <w:rPr>
          <w:lang w:val="vi-VN"/>
        </w:rPr>
      </w:pPr>
      <w:r w:rsidRPr="002F7BDF">
        <w:rPr>
          <w:noProof/>
          <w:lang w:val="vi-VN"/>
        </w:rPr>
        <w:lastRenderedPageBreak/>
        <w:drawing>
          <wp:inline distT="0" distB="0" distL="0" distR="0" wp14:anchorId="4A817478" wp14:editId="0ACE5410">
            <wp:extent cx="2967763" cy="1612265"/>
            <wp:effectExtent l="0" t="0" r="444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5840" cy="1616653"/>
                    </a:xfrm>
                    <a:prstGeom prst="rect">
                      <a:avLst/>
                    </a:prstGeom>
                  </pic:spPr>
                </pic:pic>
              </a:graphicData>
            </a:graphic>
          </wp:inline>
        </w:drawing>
      </w:r>
    </w:p>
    <w:p w14:paraId="15969683" w14:textId="74B03423" w:rsidR="00A90E7C" w:rsidRPr="00134511" w:rsidRDefault="00A90E7C" w:rsidP="00A90E7C">
      <w:pPr>
        <w:pStyle w:val="Caption"/>
        <w:rPr>
          <w:lang w:val="vi-VN"/>
        </w:rPr>
      </w:pPr>
      <w:bookmarkStart w:id="47" w:name="_Toc91966092"/>
      <w:r>
        <w:rPr>
          <w:lang w:val="vi-VN"/>
        </w:rPr>
        <w:t>Hình 2.14. DS</w:t>
      </w:r>
      <w:bookmarkEnd w:id="47"/>
    </w:p>
    <w:p w14:paraId="5AA3D865" w14:textId="287BB32B" w:rsidR="00134511" w:rsidRPr="00134511" w:rsidRDefault="00134511" w:rsidP="00134511">
      <w:pPr>
        <w:pStyle w:val="Nidungvnbn"/>
        <w:rPr>
          <w:lang w:val="vi-VN"/>
        </w:rPr>
      </w:pPr>
      <w:r w:rsidRPr="00134511">
        <w:rPr>
          <w:lang w:val="vi-VN"/>
        </w:rPr>
        <w:t>Chúng ta cũng có thể làm điều này với các mạng VLAN. Điểm Truy cập kết nối thiết bị chuyển mạch mạng với một trunk 802.1Q. Mỗi SSID ánh xạ đến một VLAN khác nhau:</w:t>
      </w:r>
    </w:p>
    <w:p w14:paraId="5AB16F6F" w14:textId="26CD0E77" w:rsidR="00134511" w:rsidRDefault="00134511" w:rsidP="00FE7ACC">
      <w:pPr>
        <w:pStyle w:val="Nidungvnbn"/>
        <w:jc w:val="center"/>
        <w:rPr>
          <w:lang w:val="vi-VN"/>
        </w:rPr>
      </w:pPr>
      <w:r w:rsidRPr="002F7BDF">
        <w:rPr>
          <w:noProof/>
          <w:lang w:val="vi-VN"/>
        </w:rPr>
        <w:drawing>
          <wp:inline distT="0" distB="0" distL="0" distR="0" wp14:anchorId="267EF146" wp14:editId="4216004E">
            <wp:extent cx="3290019" cy="1637665"/>
            <wp:effectExtent l="0" t="0" r="571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3346" cy="1639321"/>
                    </a:xfrm>
                    <a:prstGeom prst="rect">
                      <a:avLst/>
                    </a:prstGeom>
                  </pic:spPr>
                </pic:pic>
              </a:graphicData>
            </a:graphic>
          </wp:inline>
        </w:drawing>
      </w:r>
    </w:p>
    <w:p w14:paraId="23B0A680" w14:textId="37497B48" w:rsidR="00A90E7C" w:rsidRPr="00134511" w:rsidRDefault="00A90E7C" w:rsidP="00A90E7C">
      <w:pPr>
        <w:pStyle w:val="Caption"/>
        <w:rPr>
          <w:lang w:val="vi-VN"/>
        </w:rPr>
      </w:pPr>
      <w:bookmarkStart w:id="48" w:name="_Toc91966093"/>
      <w:r>
        <w:rPr>
          <w:lang w:val="vi-VN"/>
        </w:rPr>
        <w:t>Hình 2.15. DS(tt)</w:t>
      </w:r>
      <w:bookmarkEnd w:id="48"/>
    </w:p>
    <w:p w14:paraId="640CDFDF" w14:textId="61168E98" w:rsidR="00134511" w:rsidRPr="00134511" w:rsidRDefault="00134511" w:rsidP="00134511">
      <w:pPr>
        <w:pStyle w:val="Nidungvnbn"/>
        <w:rPr>
          <w:lang w:val="vi-VN"/>
        </w:rPr>
      </w:pPr>
      <w:r w:rsidRPr="00134511">
        <w:rPr>
          <w:lang w:val="vi-VN"/>
        </w:rPr>
        <w:t>Mỗi mạng không dây có một BSSID duy nhất. BSSID được dựa trên địa chỉ MAC, vì vậy hầu hết các bên cung cấp (bao gồm Cisco) tăng chữ số cuối cùng của địa chỉ MAC để tạo ra một BSSID duy nhất.</w:t>
      </w:r>
    </w:p>
    <w:p w14:paraId="5A13832B" w14:textId="39694A64" w:rsidR="00134511" w:rsidRPr="00134511" w:rsidRDefault="00134511" w:rsidP="00134511">
      <w:pPr>
        <w:pStyle w:val="Nidungvnbn"/>
      </w:pPr>
      <w:r>
        <w:rPr>
          <w:lang w:val="vi-VN"/>
        </w:rPr>
        <w:t>Mặc dù chúng ta có đa mạng không dây, tất cả chúng cùng sử dụng phần cứng nằm dưới, sóng radio, và các kênh. Nếu bạn có một Điểm Truy cập với đa sóng radio, thì nó có khả năng gán mạng không dây vào sóng radio khác. Ví dụ, bạn có thể sử dụng một mạng không dây trên sóng radio 2.4GHz và một mạng khác trên sóng 5 GHz.</w:t>
      </w:r>
    </w:p>
    <w:p w14:paraId="2D1B14A2" w14:textId="6FA5D1F6" w:rsidR="00CE0BA7" w:rsidRDefault="00CE0BA7" w:rsidP="00993248">
      <w:pPr>
        <w:pStyle w:val="Nidungvnbn"/>
        <w:numPr>
          <w:ilvl w:val="0"/>
          <w:numId w:val="24"/>
        </w:numPr>
        <w:rPr>
          <w:b/>
          <w:bCs/>
          <w:sz w:val="28"/>
          <w:szCs w:val="28"/>
          <w:lang w:val="vi-VN"/>
        </w:rPr>
      </w:pPr>
      <w:r w:rsidRPr="00C24214">
        <w:rPr>
          <w:b/>
          <w:bCs/>
          <w:sz w:val="28"/>
          <w:szCs w:val="28"/>
          <w:lang w:val="vi-VN"/>
        </w:rPr>
        <w:lastRenderedPageBreak/>
        <w:t>Bộ Dịch vụ Mở rộng (ESS)</w:t>
      </w:r>
    </w:p>
    <w:p w14:paraId="2F0A566A" w14:textId="77777777" w:rsidR="00703F0C" w:rsidRPr="00703F0C" w:rsidRDefault="00703F0C" w:rsidP="00703F0C">
      <w:pPr>
        <w:pStyle w:val="Nidungvnbn"/>
        <w:rPr>
          <w:lang w:val="vi-VN"/>
        </w:rPr>
      </w:pPr>
      <w:r w:rsidRPr="00703F0C">
        <w:rPr>
          <w:lang w:val="vi-VN"/>
        </w:rPr>
        <w:t>Một BSS sử dụng một Điểm Truy cập đơn. Điều này có lẽ sẽ không đủ bởi vì hai lý do:</w:t>
      </w:r>
    </w:p>
    <w:p w14:paraId="3AA1DBED" w14:textId="03309641" w:rsidR="00703F0C" w:rsidRDefault="00703F0C" w:rsidP="00703F0C">
      <w:pPr>
        <w:pStyle w:val="Nidungvnbn"/>
        <w:numPr>
          <w:ilvl w:val="0"/>
          <w:numId w:val="21"/>
        </w:numPr>
        <w:rPr>
          <w:lang w:val="vi-VN"/>
        </w:rPr>
      </w:pPr>
      <w:r w:rsidRPr="00703F0C">
        <w:rPr>
          <w:lang w:val="vi-VN"/>
        </w:rPr>
        <w:t>Phủ sóng: Tín hiệu của một Điểm Truy cập đơn không thể bao phủ toàn bộ một tầng hoặc tòa nhà. Bạn cần nhiều Điểm Truy cập nếu bạn muốn sóng không dây ở khắp nơi.</w:t>
      </w:r>
    </w:p>
    <w:p w14:paraId="6E7EEE82" w14:textId="5DABFFA8" w:rsidR="00703F0C" w:rsidRPr="00703F0C" w:rsidRDefault="00703F0C" w:rsidP="00703F0C">
      <w:pPr>
        <w:pStyle w:val="Nidungvnbn"/>
        <w:numPr>
          <w:ilvl w:val="0"/>
          <w:numId w:val="21"/>
        </w:numPr>
        <w:rPr>
          <w:lang w:val="vi-VN"/>
        </w:rPr>
      </w:pPr>
      <w:r w:rsidRPr="00703F0C">
        <w:rPr>
          <w:lang w:val="vi-VN"/>
        </w:rPr>
        <w:t>Băng thông: Một Điểm Truy cập sử dụng một kênh đơn, và không dây thì dùng chuẩn bán song công. Bạn có càng nhiều máy khách không dây hoạt động, thì thông lượng của bạn sẽ càng thấp. Điều này cũng phụ thuộc vào tốc độ dữ liệu mà bạn hỗ trợ. Một máy khách không dây trong cùng khu vực với BSA của bạn có lẽ vẫn có khả năng chạm tới Điểm Truy cập, nhưng chỉ có thể dùng tốc độ dữ liệu chậm. Một máy khách không dây mà ở gần với Điểm Truy cập có thể sử dụng tốc độ dữ liệu cao. Máy khách không dây ở xa sẽ nhận “thời gian phát sóng”, giảm băng thông cho các máy khách truy cập vào mạng.</w:t>
      </w:r>
    </w:p>
    <w:p w14:paraId="1690E225" w14:textId="5BFE145D" w:rsidR="00703F0C" w:rsidRPr="00703F0C" w:rsidRDefault="00703F0C" w:rsidP="00703F0C">
      <w:pPr>
        <w:pStyle w:val="Nidungvnbn"/>
        <w:rPr>
          <w:lang w:val="vi-VN"/>
        </w:rPr>
      </w:pPr>
      <w:r w:rsidRPr="00703F0C">
        <w:rPr>
          <w:lang w:val="vi-VN"/>
        </w:rPr>
        <w:t>Để tạo ra một mạng không dây rộng hơn, chúng ta sử dụng nhiều Điểm Truy cập và kết nối toàn bộ chúng vào mạng có dây. Các Điểm Truy cập làm việc cùng nhau để tạo ra một mạng không dây rộng mà ở đó nó mở rộng toàn bộ một tầng lầu hoặc tòa nhà. Người dùng chỉ nhìn thấy một SSID đơn, vì vậy sau đó, máy khách không dây nhìn thấy nhiều Điểm Truy cập, nó có thể kết nối đến. Chúng ta gọi cấu trúc liên kết này với nhiều Điểm Truy cập, là một Bộ Dịch vụ Mở rộng (ESS).</w:t>
      </w:r>
    </w:p>
    <w:p w14:paraId="4F407517" w14:textId="190B3F38" w:rsidR="00703F0C" w:rsidRDefault="00703F0C" w:rsidP="00804810">
      <w:pPr>
        <w:pStyle w:val="Nidungvnbn"/>
        <w:jc w:val="center"/>
        <w:rPr>
          <w:lang w:val="vi-VN"/>
        </w:rPr>
      </w:pPr>
      <w:r w:rsidRPr="002F7BDF">
        <w:rPr>
          <w:noProof/>
          <w:lang w:val="vi-VN"/>
        </w:rPr>
        <w:lastRenderedPageBreak/>
        <w:drawing>
          <wp:inline distT="0" distB="0" distL="0" distR="0" wp14:anchorId="4DAD5C81" wp14:editId="20E04CEC">
            <wp:extent cx="2656622" cy="250868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3278" cy="2514974"/>
                    </a:xfrm>
                    <a:prstGeom prst="rect">
                      <a:avLst/>
                    </a:prstGeom>
                  </pic:spPr>
                </pic:pic>
              </a:graphicData>
            </a:graphic>
          </wp:inline>
        </w:drawing>
      </w:r>
    </w:p>
    <w:p w14:paraId="5F84F473" w14:textId="77A02457" w:rsidR="00A90E7C" w:rsidRPr="00703F0C" w:rsidRDefault="00A90E7C" w:rsidP="00A90E7C">
      <w:pPr>
        <w:pStyle w:val="Caption"/>
        <w:rPr>
          <w:lang w:val="vi-VN"/>
        </w:rPr>
      </w:pPr>
      <w:bookmarkStart w:id="49" w:name="_Toc91966094"/>
      <w:r>
        <w:rPr>
          <w:lang w:val="vi-VN"/>
        </w:rPr>
        <w:t>Hình 2.16. ESS</w:t>
      </w:r>
      <w:bookmarkEnd w:id="49"/>
    </w:p>
    <w:p w14:paraId="76D8D06A" w14:textId="57F3B347" w:rsidR="00703F0C" w:rsidRPr="00703F0C" w:rsidRDefault="00703F0C" w:rsidP="00703F0C">
      <w:pPr>
        <w:pStyle w:val="Nidungvnbn"/>
        <w:rPr>
          <w:lang w:val="vi-VN"/>
        </w:rPr>
      </w:pPr>
      <w:r w:rsidRPr="00703F0C">
        <w:rPr>
          <w:lang w:val="vi-VN"/>
        </w:rPr>
        <w:t>Các Điểm Truy cập làm việc cùng nhau. Ví dụ, nếu bạn liên kết với một Điểm Truy cập và bạn đi xung quanh tòa nhà, bạn sẽ không bị mất kết nối. Máy khách không dây sẽ tự động “nhảy” từ một Điểm Truy cập này sang Điểm Truy cập khác. Chúng tôi gọi đó là chuyển vùng. Để tận hưởng được trải nghiệm liền mạch, chúng ta cần một sự chồng chéo giữa các Điểm Truy cập.</w:t>
      </w:r>
    </w:p>
    <w:p w14:paraId="4774C28D" w14:textId="3B3197D0" w:rsidR="00703F0C" w:rsidRPr="00703F0C" w:rsidRDefault="00703F0C" w:rsidP="00703F0C">
      <w:pPr>
        <w:pStyle w:val="Nidungvnbn"/>
      </w:pPr>
      <w:r>
        <w:rPr>
          <w:lang w:val="vi-VN"/>
        </w:rPr>
        <w:t>Mỗi Điểm Truy cập đề nghị BSS của chúng sử dụng một kênh khác để ngăn ngừa can thiệp giữa các Điểm Truy cập.</w:t>
      </w:r>
    </w:p>
    <w:p w14:paraId="270EF6CD" w14:textId="5F4E313D" w:rsidR="00993248" w:rsidRDefault="00993248" w:rsidP="00993248">
      <w:pPr>
        <w:pStyle w:val="Nidungvnbn"/>
        <w:numPr>
          <w:ilvl w:val="0"/>
          <w:numId w:val="24"/>
        </w:numPr>
        <w:rPr>
          <w:b/>
          <w:bCs/>
          <w:sz w:val="28"/>
          <w:szCs w:val="28"/>
          <w:lang w:val="vi-VN"/>
        </w:rPr>
      </w:pPr>
      <w:r w:rsidRPr="00AC3E9F">
        <w:rPr>
          <w:b/>
          <w:bCs/>
          <w:sz w:val="28"/>
          <w:szCs w:val="28"/>
          <w:lang w:val="vi-VN"/>
        </w:rPr>
        <w:t>Bộ Dịch vụ Mesh Cơ bản (MBSS)</w:t>
      </w:r>
    </w:p>
    <w:p w14:paraId="500F236D" w14:textId="77777777" w:rsidR="00664A48" w:rsidRPr="00664A48" w:rsidRDefault="00664A48" w:rsidP="00664A48">
      <w:pPr>
        <w:pStyle w:val="Nidungvnbn"/>
        <w:rPr>
          <w:lang w:val="vi-VN"/>
        </w:rPr>
      </w:pPr>
      <w:r w:rsidRPr="00664A48">
        <w:rPr>
          <w:lang w:val="vi-VN"/>
        </w:rPr>
        <w:t>Nếu bạn muốn cung cấp một mạng không dây cho một khu vực rộng lớn, như là một thành phố, thì nó không dễ để kết nối giữa các Điểm Truy cập thành một mạng có dây.</w:t>
      </w:r>
    </w:p>
    <w:p w14:paraId="6FCEEF6D" w14:textId="7A896CDE" w:rsidR="00664A48" w:rsidRPr="00664A48" w:rsidRDefault="00664A48" w:rsidP="00664A48">
      <w:pPr>
        <w:pStyle w:val="Nidungvnbn"/>
        <w:rPr>
          <w:lang w:val="vi-VN"/>
        </w:rPr>
      </w:pPr>
      <w:r w:rsidRPr="00664A48">
        <w:rPr>
          <w:lang w:val="vi-VN"/>
        </w:rPr>
        <w:t xml:space="preserve">Thay vì đó, bạn có thể xây dựng một mạng lưới, cũng được biết như là một Bộ Dịch vụ Lưới Cơ bản (MBSS). Với một mạng lưới, chúng tôi làm cầu nối lưu lượng </w:t>
      </w:r>
      <w:r w:rsidRPr="00664A48">
        <w:rPr>
          <w:lang w:val="vi-VN"/>
        </w:rPr>
        <w:lastRenderedPageBreak/>
        <w:t>không dây từ một Điểm Truy cập này sang đến Điểm Truy cập khác. Các Điểm Truy cập Lưới thường có nhiều sóng radio. Một sóng radio dùng cho lưu lượng sửa chữa lại của mạng lưới giữa các Điểm Truy cập; sóng khác thì duy trì một BSS cho các máy khách không dây trên kênh khác.</w:t>
      </w:r>
    </w:p>
    <w:p w14:paraId="70C418D6" w14:textId="0522710B" w:rsidR="00664A48" w:rsidRPr="00664A48" w:rsidRDefault="00664A48" w:rsidP="00664A48">
      <w:pPr>
        <w:pStyle w:val="Nidungvnbn"/>
        <w:rPr>
          <w:lang w:val="vi-VN"/>
        </w:rPr>
      </w:pPr>
      <w:r w:rsidRPr="00664A48">
        <w:rPr>
          <w:lang w:val="vi-VN"/>
        </w:rPr>
        <w:t>Ít nhất một Điểm Truy cập được kết nối vào mạng có dây; chúng tôi gọi nó là Điểm Truy cập Gốc (RAP). Các Điểm Truy cập khác là các Điểm Truy cập Lưới (MAP) và chỉ được kết nối khi sửa lại không dây.</w:t>
      </w:r>
    </w:p>
    <w:p w14:paraId="2DF9CDD8" w14:textId="559F21B4" w:rsidR="00664A48" w:rsidRDefault="00664A48" w:rsidP="00664A48">
      <w:pPr>
        <w:pStyle w:val="Nidungvnbn"/>
        <w:jc w:val="center"/>
        <w:rPr>
          <w:lang w:val="vi-VN"/>
        </w:rPr>
      </w:pPr>
      <w:r w:rsidRPr="002F7BDF">
        <w:rPr>
          <w:noProof/>
          <w:lang w:val="vi-VN"/>
        </w:rPr>
        <w:drawing>
          <wp:inline distT="0" distB="0" distL="0" distR="0" wp14:anchorId="460FF1C3" wp14:editId="3B32A1EC">
            <wp:extent cx="2741641" cy="194751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1966" cy="1954845"/>
                    </a:xfrm>
                    <a:prstGeom prst="rect">
                      <a:avLst/>
                    </a:prstGeom>
                  </pic:spPr>
                </pic:pic>
              </a:graphicData>
            </a:graphic>
          </wp:inline>
        </w:drawing>
      </w:r>
    </w:p>
    <w:p w14:paraId="54DCD938" w14:textId="0431C0DC" w:rsidR="00A90E7C" w:rsidRPr="00664A48" w:rsidRDefault="00A90E7C" w:rsidP="00A90E7C">
      <w:pPr>
        <w:pStyle w:val="Caption"/>
        <w:rPr>
          <w:lang w:val="vi-VN"/>
        </w:rPr>
      </w:pPr>
      <w:bookmarkStart w:id="50" w:name="_Toc91966095"/>
      <w:r>
        <w:rPr>
          <w:lang w:val="vi-VN"/>
        </w:rPr>
        <w:t>Hình 2.17. MBSS</w:t>
      </w:r>
      <w:bookmarkEnd w:id="50"/>
    </w:p>
    <w:p w14:paraId="635A93EF" w14:textId="207ABC85" w:rsidR="00664A48" w:rsidRPr="00664A48" w:rsidRDefault="00664A48" w:rsidP="00664A48">
      <w:pPr>
        <w:pStyle w:val="Nidungvnbn"/>
        <w:rPr>
          <w:lang w:val="vi-VN"/>
        </w:rPr>
      </w:pPr>
      <w:r w:rsidRPr="00664A48">
        <w:rPr>
          <w:lang w:val="vi-VN"/>
        </w:rPr>
        <w:t>Có nhiều đường dẫn cho một MAP để truy cập đến mạng có dây thông qua RAP, vì vậy chúng ta cần một giao thức mà ở đó nó tìm thấy đường dẫn không có vòng lặp tốt nhất. Tương đồng với việc làm thế nào mà cây mở rộng làm việc trong lớp 2 hoặc các giao thức định tuyến ở lớp 3, có các giải pháp không dây khác nhau. IEEE có tiêu chuẩn 802.11s cho các mạng lưới. Các bên cung cấp thỉnh thoảng cũng sử dụng các giải pháp độc quyền. Ví dụ, Cisco có Giao thức Đường dẫn Không dây Thích nghi (AWPP).</w:t>
      </w:r>
    </w:p>
    <w:p w14:paraId="4B372771" w14:textId="2F51B3B4" w:rsidR="00CE0BA7" w:rsidRPr="00664A48" w:rsidRDefault="00664A48" w:rsidP="00664A48">
      <w:pPr>
        <w:pStyle w:val="Nidungvnbn"/>
      </w:pPr>
      <w:r>
        <w:rPr>
          <w:lang w:val="vi-VN"/>
        </w:rPr>
        <w:t>Các Điểm Truy cập Cisco hỗ trợ cả hai mạng trong nhà và ngoài trời.</w:t>
      </w:r>
    </w:p>
    <w:p w14:paraId="49CFC177" w14:textId="77777777" w:rsidR="00965EE0" w:rsidRPr="00965EE0" w:rsidRDefault="00691373" w:rsidP="00691373">
      <w:pPr>
        <w:pStyle w:val="Tiumccp2"/>
        <w:numPr>
          <w:ilvl w:val="2"/>
          <w:numId w:val="13"/>
        </w:numPr>
      </w:pPr>
      <w:bookmarkStart w:id="51" w:name="_Toc91966028"/>
      <w:r>
        <w:t>Chế</w:t>
      </w:r>
      <w:r>
        <w:rPr>
          <w:lang w:val="vi-VN"/>
        </w:rPr>
        <w:t xml:space="preserve"> độ AP</w:t>
      </w:r>
      <w:bookmarkEnd w:id="51"/>
    </w:p>
    <w:p w14:paraId="2A70DF85" w14:textId="77777777" w:rsidR="00965EE0" w:rsidRDefault="00965EE0" w:rsidP="00965EE0">
      <w:pPr>
        <w:pStyle w:val="Nidungvnbn"/>
      </w:pPr>
      <w:r>
        <w:rPr>
          <w:lang w:val="vi-VN"/>
        </w:rPr>
        <w:lastRenderedPageBreak/>
        <w:t>Cho đến nay, chúng ta chỉ nói về các bộ dịch vụ. Một số Điểm Truy cập cũng hỗ trợ các chế độ không cấu trúc khác nhau. Tôi sẽ giải thích các chế độ Điểm Truy cập thông thường bên dưới.</w:t>
      </w:r>
    </w:p>
    <w:p w14:paraId="69DCA81B" w14:textId="137FF4DF" w:rsidR="00452013" w:rsidRPr="00F32495" w:rsidRDefault="00452013" w:rsidP="00452013">
      <w:pPr>
        <w:pStyle w:val="Nidungvnbn"/>
        <w:numPr>
          <w:ilvl w:val="0"/>
          <w:numId w:val="24"/>
        </w:numPr>
        <w:rPr>
          <w:b/>
          <w:bCs/>
          <w:sz w:val="28"/>
          <w:szCs w:val="28"/>
        </w:rPr>
      </w:pPr>
      <w:r w:rsidRPr="00F32495">
        <w:rPr>
          <w:b/>
          <w:bCs/>
          <w:sz w:val="28"/>
          <w:szCs w:val="28"/>
          <w:lang w:val="vi-VN"/>
        </w:rPr>
        <w:t>Bộ lặp</w:t>
      </w:r>
    </w:p>
    <w:p w14:paraId="1D8AF291" w14:textId="77777777" w:rsidR="00D57556" w:rsidRPr="00D57556" w:rsidRDefault="00D57556" w:rsidP="00D57556">
      <w:pPr>
        <w:pStyle w:val="Nidungvnbn"/>
        <w:rPr>
          <w:lang w:val="vi-VN"/>
        </w:rPr>
      </w:pPr>
      <w:r w:rsidRPr="00D57556">
        <w:rPr>
          <w:lang w:val="vi-VN"/>
        </w:rPr>
        <w:t>Nếu bạn cần bao phủ một khu vực rộng lớn với mạng không dây của bạn, bạn thường sử dụng ESS. Một ESS, tuy nhiên, yêu cầu các kết nối có dây. Nếu nó không có thể kết nối đến Điểm Truy cập của bạn với một dây, bạn có thể cấu hình một Điểm Truy cập trong chế độ bộ lặp.</w:t>
      </w:r>
    </w:p>
    <w:p w14:paraId="7688797E" w14:textId="340E1EF7" w:rsidR="00D57556" w:rsidRPr="00D57556" w:rsidRDefault="00D57556" w:rsidP="00D57556">
      <w:pPr>
        <w:pStyle w:val="Nidungvnbn"/>
        <w:rPr>
          <w:lang w:val="vi-VN"/>
        </w:rPr>
      </w:pPr>
      <w:r w:rsidRPr="00D57556">
        <w:rPr>
          <w:lang w:val="vi-VN"/>
        </w:rPr>
        <w:t>Một bộ lặp không dây nhận một tín hiệu và chuyển giao lại nó. Điều này cho phép các thiết bị không dây mà ở đó nó không đủ gần Điểm Truy cập có thể tham gia vào mạng.</w:t>
      </w:r>
    </w:p>
    <w:p w14:paraId="6CA9C84A" w14:textId="6DCC9082" w:rsidR="00D57556" w:rsidRDefault="00D57556" w:rsidP="00D57556">
      <w:pPr>
        <w:pStyle w:val="Nidungvnbn"/>
        <w:jc w:val="center"/>
        <w:rPr>
          <w:lang w:val="vi-VN"/>
        </w:rPr>
      </w:pPr>
      <w:r w:rsidRPr="002F7BDF">
        <w:rPr>
          <w:noProof/>
          <w:lang w:val="vi-VN"/>
        </w:rPr>
        <w:drawing>
          <wp:inline distT="0" distB="0" distL="0" distR="0" wp14:anchorId="755BA080" wp14:editId="71CC62EE">
            <wp:extent cx="2105025" cy="184705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1437" cy="1852682"/>
                    </a:xfrm>
                    <a:prstGeom prst="rect">
                      <a:avLst/>
                    </a:prstGeom>
                  </pic:spPr>
                </pic:pic>
              </a:graphicData>
            </a:graphic>
          </wp:inline>
        </w:drawing>
      </w:r>
    </w:p>
    <w:p w14:paraId="5BD0C0A3" w14:textId="4270697D" w:rsidR="0068349B" w:rsidRPr="0068349B" w:rsidRDefault="0068349B" w:rsidP="0068349B">
      <w:pPr>
        <w:pStyle w:val="Caption"/>
      </w:pPr>
      <w:bookmarkStart w:id="52" w:name="_Toc91966096"/>
      <w:r w:rsidRPr="0068349B">
        <w:t>Hình 2.18. Bộ lặp</w:t>
      </w:r>
      <w:bookmarkEnd w:id="52"/>
    </w:p>
    <w:p w14:paraId="48759FEA" w14:textId="77777777" w:rsidR="00D57556" w:rsidRPr="00D57556" w:rsidRDefault="00D57556" w:rsidP="00D57556">
      <w:pPr>
        <w:pStyle w:val="Nidungvnbn"/>
        <w:rPr>
          <w:lang w:val="vi-VN"/>
        </w:rPr>
      </w:pPr>
      <w:r w:rsidRPr="00D57556">
        <w:rPr>
          <w:lang w:val="vi-VN"/>
        </w:rPr>
        <w:t>Nó bắt buộc phải chồng lên nhau giữa các ô kích thước của Điểm Truy cập và bộ lặp. Để có hiệu suất tối ưu, nó nên trong khoảng 50%. Nếu bộ lặp có một sóng radio đơn, thì nó sẽ nhận và truyền trên cùng tín hiệu với Điểm Truy cập. Trong trường hợp này, Điểm Truy cập cũng sẽ nhận được tín hiệu được chuyển lại. Khi mà không dây là bán song công, thêm một bộ lặp sẽ giảm thông lượng khả dụng của bạn khoảng 50%.</w:t>
      </w:r>
    </w:p>
    <w:p w14:paraId="2EE1DAC4" w14:textId="6384B689" w:rsidR="00F32495" w:rsidRPr="00F32495" w:rsidRDefault="00D57556" w:rsidP="00D57556">
      <w:pPr>
        <w:pStyle w:val="Nidungvnbn"/>
      </w:pPr>
      <w:r>
        <w:rPr>
          <w:lang w:val="vi-VN"/>
        </w:rPr>
        <w:lastRenderedPageBreak/>
        <w:t>Để làm việc này xung quanh, nhiều bộ lặp có hai hoặc nhiều sóng radios. Chúng nhận một kênh (giống với Điểm Truy cập) và chuyển lại trên kênh khác.</w:t>
      </w:r>
    </w:p>
    <w:p w14:paraId="54CA7A38" w14:textId="48FC27BE" w:rsidR="00452013" w:rsidRPr="00D57556" w:rsidRDefault="00452013" w:rsidP="00452013">
      <w:pPr>
        <w:pStyle w:val="Nidungvnbn"/>
        <w:numPr>
          <w:ilvl w:val="0"/>
          <w:numId w:val="24"/>
        </w:numPr>
        <w:rPr>
          <w:b/>
          <w:bCs/>
          <w:sz w:val="28"/>
          <w:szCs w:val="28"/>
        </w:rPr>
      </w:pPr>
      <w:r w:rsidRPr="00F32495">
        <w:rPr>
          <w:b/>
          <w:bCs/>
          <w:sz w:val="28"/>
          <w:szCs w:val="28"/>
          <w:lang w:val="vi-VN"/>
        </w:rPr>
        <w:t>Cầu nối dành cho Làm việc nhóm</w:t>
      </w:r>
    </w:p>
    <w:p w14:paraId="6F180181" w14:textId="77777777" w:rsidR="00C06153" w:rsidRDefault="00C06153" w:rsidP="00C06153">
      <w:pPr>
        <w:pStyle w:val="Nidungvnbn"/>
        <w:rPr>
          <w:lang w:val="vi-VN"/>
        </w:rPr>
      </w:pPr>
      <w:r>
        <w:rPr>
          <w:lang w:val="vi-VN"/>
        </w:rPr>
        <w:t>Sẽ như thế nào nếu bạn có một thiết bị có dây mà ở đó nó cần kết nối đến một thiết bị không dây nhưng không có một sóng radio? Ví dụ, các máy in cũ, các máy tính, hoặc các hệ thống điểm bán hàng (PoS). Trong trường hợp này, bạn có thể sử dụng một cầu nối làm việc nhóm (WGB). WGB có một kết nối có dây, bạn kết nối đến thiết bị có dây và một kết nối không dây, nó đóng vai trò như là một máy khách không dây của một BSS.</w:t>
      </w:r>
    </w:p>
    <w:p w14:paraId="06FEAC9A" w14:textId="5C8B6E13" w:rsidR="00C06153" w:rsidRDefault="00C06153" w:rsidP="00C06153">
      <w:pPr>
        <w:pStyle w:val="Nidungvnbn"/>
        <w:jc w:val="center"/>
        <w:rPr>
          <w:lang w:val="vi-VN"/>
        </w:rPr>
      </w:pPr>
      <w:r w:rsidRPr="002F7BDF">
        <w:rPr>
          <w:noProof/>
          <w:lang w:val="vi-VN"/>
        </w:rPr>
        <w:drawing>
          <wp:inline distT="0" distB="0" distL="0" distR="0" wp14:anchorId="55497BC9" wp14:editId="69AAC5D3">
            <wp:extent cx="2135802" cy="1914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3682" cy="1921589"/>
                    </a:xfrm>
                    <a:prstGeom prst="rect">
                      <a:avLst/>
                    </a:prstGeom>
                  </pic:spPr>
                </pic:pic>
              </a:graphicData>
            </a:graphic>
          </wp:inline>
        </w:drawing>
      </w:r>
    </w:p>
    <w:p w14:paraId="6C0ABCF8" w14:textId="3B35A41F" w:rsidR="0068349B" w:rsidRDefault="0068349B" w:rsidP="0068349B">
      <w:pPr>
        <w:pStyle w:val="Caption"/>
        <w:rPr>
          <w:lang w:val="vi-VN"/>
        </w:rPr>
      </w:pPr>
      <w:bookmarkStart w:id="53" w:name="_Toc91966097"/>
      <w:r>
        <w:rPr>
          <w:lang w:val="vi-VN"/>
        </w:rPr>
        <w:t xml:space="preserve">Hình 2.19. </w:t>
      </w:r>
      <w:r w:rsidRPr="00F32495">
        <w:rPr>
          <w:lang w:val="vi-VN"/>
        </w:rPr>
        <w:t>Cầu nối dành cho Làm việc nhóm</w:t>
      </w:r>
      <w:bookmarkEnd w:id="53"/>
    </w:p>
    <w:p w14:paraId="7330316F" w14:textId="57742B22" w:rsidR="00C06153" w:rsidRDefault="00C06153" w:rsidP="00C06153">
      <w:pPr>
        <w:pStyle w:val="Nidungvnbn"/>
        <w:rPr>
          <w:lang w:val="vi-VN"/>
        </w:rPr>
      </w:pPr>
      <w:r>
        <w:rPr>
          <w:lang w:val="vi-VN"/>
        </w:rPr>
        <w:t>Có hai loại WGB:</w:t>
      </w:r>
    </w:p>
    <w:p w14:paraId="1AE576F2" w14:textId="36072EBA" w:rsidR="00C06153" w:rsidRDefault="00C06153" w:rsidP="00C06153">
      <w:pPr>
        <w:pStyle w:val="Nidungvnbn"/>
        <w:numPr>
          <w:ilvl w:val="0"/>
          <w:numId w:val="30"/>
        </w:numPr>
        <w:rPr>
          <w:lang w:val="vi-VN"/>
        </w:rPr>
      </w:pPr>
      <w:r w:rsidRPr="00C06153">
        <w:rPr>
          <w:lang w:val="vi-VN"/>
        </w:rPr>
        <w:t>Cầu nối làm việc nhóm chung (uWGB): WGB Chung chỉ hỗ trợ một máy khách có dây đơn. Điều này dựa trên tiêu chuẩn 802.11.</w:t>
      </w:r>
    </w:p>
    <w:p w14:paraId="0C8D716E" w14:textId="7010F30F" w:rsidR="00D57556" w:rsidRPr="00C06153" w:rsidRDefault="00C06153" w:rsidP="00C06153">
      <w:pPr>
        <w:pStyle w:val="Nidungvnbn"/>
        <w:numPr>
          <w:ilvl w:val="0"/>
          <w:numId w:val="30"/>
        </w:numPr>
        <w:rPr>
          <w:lang w:val="vi-VN"/>
        </w:rPr>
      </w:pPr>
      <w:r w:rsidRPr="00C06153">
        <w:rPr>
          <w:lang w:val="vi-VN"/>
        </w:rPr>
        <w:t>Cầu nối Làm việc nhóm (WGB): WGB (hoặc Chế độ Cầu nối Làm việc nhóm) là một tiện ích độc quyền của Cisco cho tiêu chuẩn 802.11 và hỗ trợ cho nhiều máy khách có dây.</w:t>
      </w:r>
    </w:p>
    <w:p w14:paraId="7A128AF8" w14:textId="78855934" w:rsidR="00452013" w:rsidRPr="00F32495" w:rsidRDefault="00452013" w:rsidP="00452013">
      <w:pPr>
        <w:pStyle w:val="Nidungvnbn"/>
        <w:numPr>
          <w:ilvl w:val="0"/>
          <w:numId w:val="24"/>
        </w:numPr>
        <w:rPr>
          <w:b/>
          <w:bCs/>
        </w:rPr>
      </w:pPr>
      <w:r w:rsidRPr="00F32495">
        <w:rPr>
          <w:b/>
          <w:bCs/>
          <w:sz w:val="28"/>
          <w:szCs w:val="28"/>
          <w:lang w:val="vi-VN"/>
        </w:rPr>
        <w:lastRenderedPageBreak/>
        <w:t>Cầu nối dành cho Ngoài trời</w:t>
      </w:r>
    </w:p>
    <w:p w14:paraId="02A3A4FC" w14:textId="77777777" w:rsidR="00452013" w:rsidRDefault="00452013" w:rsidP="00452013">
      <w:pPr>
        <w:pStyle w:val="Nidungvnbn"/>
        <w:rPr>
          <w:lang w:val="vi-VN"/>
        </w:rPr>
      </w:pPr>
      <w:r>
        <w:rPr>
          <w:lang w:val="vi-VN"/>
        </w:rPr>
        <w:t>Sẽ thế nào nếu bạn muốn kết nối hai tòa nhà, nhưng không có cáp giữa cả hai, và bạn không muốn sử dụng một mạng WAN? Bạn có thể sử dụng một cầu nối không dây ngoài trời. Bạn có thể cấu hình hai Điểm Truy cập để tạo ra một cầu nối không dây giữa hai mạng LAN trong một khoảng cách dài. Không dây làm cầu nối giữa hai tòa nhà, và thậm chí có khả năng là giữa hai thành phố.</w:t>
      </w:r>
    </w:p>
    <w:p w14:paraId="5AFD00C2" w14:textId="23FF3C66" w:rsidR="00452013" w:rsidRDefault="00452013" w:rsidP="00452013">
      <w:pPr>
        <w:pStyle w:val="Nidungvnbn"/>
        <w:rPr>
          <w:lang w:val="vi-VN"/>
        </w:rPr>
      </w:pPr>
      <w:r>
        <w:rPr>
          <w:lang w:val="vi-VN"/>
        </w:rPr>
        <w:t>Có hai tùy chọn:</w:t>
      </w:r>
    </w:p>
    <w:p w14:paraId="3712E893" w14:textId="0395D3BC" w:rsidR="00452013" w:rsidRDefault="00452013" w:rsidP="00452013">
      <w:pPr>
        <w:pStyle w:val="Nidungvnbn"/>
        <w:numPr>
          <w:ilvl w:val="0"/>
          <w:numId w:val="28"/>
        </w:numPr>
        <w:rPr>
          <w:lang w:val="vi-VN"/>
        </w:rPr>
      </w:pPr>
      <w:r w:rsidRPr="00452013">
        <w:rPr>
          <w:lang w:val="vi-VN"/>
        </w:rPr>
        <w:t>Điểm đến điểm</w:t>
      </w:r>
    </w:p>
    <w:p w14:paraId="6B710E91" w14:textId="77777777" w:rsidR="00452013" w:rsidRPr="00452013" w:rsidRDefault="00452013" w:rsidP="00452013">
      <w:pPr>
        <w:pStyle w:val="Nidungvnbn"/>
        <w:numPr>
          <w:ilvl w:val="0"/>
          <w:numId w:val="28"/>
        </w:numPr>
        <w:rPr>
          <w:lang w:val="vi-VN"/>
        </w:rPr>
      </w:pPr>
      <w:r w:rsidRPr="00452013">
        <w:rPr>
          <w:lang w:val="vi-VN"/>
        </w:rPr>
        <w:t>Điểm đến đa điểm</w:t>
      </w:r>
    </w:p>
    <w:p w14:paraId="6B48AF3C" w14:textId="77777777" w:rsidR="00452013" w:rsidRPr="005709F9" w:rsidRDefault="00452013" w:rsidP="00452013">
      <w:pPr>
        <w:pStyle w:val="Nidungvnbn"/>
        <w:rPr>
          <w:lang w:val="vi-VN"/>
        </w:rPr>
      </w:pPr>
      <w:r>
        <w:rPr>
          <w:lang w:val="vi-VN"/>
        </w:rPr>
        <w:t>Hãy bắt đầu với kết nối điểm đến điểm:</w:t>
      </w:r>
    </w:p>
    <w:p w14:paraId="5E7773A0" w14:textId="573A6F27" w:rsidR="00452013" w:rsidRDefault="00452013" w:rsidP="00B9447D">
      <w:pPr>
        <w:pStyle w:val="Nidungvnbn"/>
        <w:jc w:val="center"/>
        <w:rPr>
          <w:lang w:val="vi-VN"/>
        </w:rPr>
      </w:pPr>
      <w:r w:rsidRPr="002F7BDF">
        <w:rPr>
          <w:noProof/>
          <w:lang w:val="vi-VN"/>
        </w:rPr>
        <w:drawing>
          <wp:inline distT="0" distB="0" distL="0" distR="0" wp14:anchorId="30F0379B" wp14:editId="0A9208B5">
            <wp:extent cx="4320000" cy="80181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801816"/>
                    </a:xfrm>
                    <a:prstGeom prst="rect">
                      <a:avLst/>
                    </a:prstGeom>
                  </pic:spPr>
                </pic:pic>
              </a:graphicData>
            </a:graphic>
          </wp:inline>
        </w:drawing>
      </w:r>
    </w:p>
    <w:p w14:paraId="77C705FA" w14:textId="07AFE887" w:rsidR="004B5ED2" w:rsidRDefault="004B5ED2" w:rsidP="004B5ED2">
      <w:pPr>
        <w:pStyle w:val="Caption"/>
        <w:rPr>
          <w:lang w:val="vi-VN"/>
        </w:rPr>
      </w:pPr>
      <w:bookmarkStart w:id="54" w:name="_Toc91966098"/>
      <w:r>
        <w:rPr>
          <w:lang w:val="vi-VN"/>
        </w:rPr>
        <w:t xml:space="preserve">Hình 2.20. </w:t>
      </w:r>
      <w:r w:rsidRPr="00F32495">
        <w:rPr>
          <w:lang w:val="vi-VN"/>
        </w:rPr>
        <w:t>Cầu nối dành cho Ngoài trời</w:t>
      </w:r>
      <w:bookmarkEnd w:id="54"/>
    </w:p>
    <w:p w14:paraId="279BB172" w14:textId="3663E6C4" w:rsidR="00452013" w:rsidRDefault="00452013" w:rsidP="00452013">
      <w:pPr>
        <w:pStyle w:val="Nidungvnbn"/>
        <w:rPr>
          <w:lang w:val="vi-VN"/>
        </w:rPr>
      </w:pPr>
      <w:r>
        <w:rPr>
          <w:lang w:val="vi-VN"/>
        </w:rPr>
        <w:t>Chúng tôi có hai tòa nhà, mỗi tòa có một mạng LAN. Các Điểm Truy cập đang trong chế độ cầu nối và sử dụng ăn ten có hướng ở cả hai để tập trung tín hiệu ở một hướng, đối với Điểm Truy cập thì nó ở phía khác.</w:t>
      </w:r>
    </w:p>
    <w:p w14:paraId="1AF3209B" w14:textId="3198BD61" w:rsidR="00452013" w:rsidRDefault="00452013" w:rsidP="00452013">
      <w:pPr>
        <w:pStyle w:val="Nidungvnbn"/>
        <w:rPr>
          <w:lang w:val="vi-VN"/>
        </w:rPr>
      </w:pPr>
      <w:r>
        <w:rPr>
          <w:lang w:val="vi-VN"/>
        </w:rPr>
        <w:t>Nếu bạn thắc mắc khoảng cách tối đa của một cầu nối không dây thì có thể có: Ghi nhận liên kết wifi dài nhất là từ CISAR (Trung tâm Ý cho các Hoạt động Radio). Nó dài 304 km (khoảng 188 dặm).</w:t>
      </w:r>
    </w:p>
    <w:p w14:paraId="7C36AB01" w14:textId="4BA5F35A" w:rsidR="00452013" w:rsidRDefault="00452013" w:rsidP="00452013">
      <w:pPr>
        <w:pStyle w:val="Nidungvnbn"/>
        <w:rPr>
          <w:lang w:val="vi-VN"/>
        </w:rPr>
      </w:pPr>
      <w:r>
        <w:rPr>
          <w:lang w:val="vi-VN"/>
        </w:rPr>
        <w:lastRenderedPageBreak/>
        <w:t>Nếu bạn muốn làm cầu nối cho nhiều hơn hai mạng LAN, bạn có thể sử dụng một cầu nối điểm đến đa điểm:</w:t>
      </w:r>
    </w:p>
    <w:p w14:paraId="584B3741" w14:textId="42756957" w:rsidR="00452013" w:rsidRDefault="00452013" w:rsidP="00B9447D">
      <w:pPr>
        <w:pStyle w:val="Nidungvnbn"/>
        <w:jc w:val="center"/>
        <w:rPr>
          <w:lang w:val="vi-VN"/>
        </w:rPr>
      </w:pPr>
      <w:r w:rsidRPr="002F7BDF">
        <w:rPr>
          <w:noProof/>
          <w:lang w:val="vi-VN"/>
        </w:rPr>
        <w:drawing>
          <wp:inline distT="0" distB="0" distL="0" distR="0" wp14:anchorId="1F64C19A" wp14:editId="5F21C4F1">
            <wp:extent cx="3021949" cy="1841500"/>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6355" cy="1844185"/>
                    </a:xfrm>
                    <a:prstGeom prst="rect">
                      <a:avLst/>
                    </a:prstGeom>
                  </pic:spPr>
                </pic:pic>
              </a:graphicData>
            </a:graphic>
          </wp:inline>
        </w:drawing>
      </w:r>
    </w:p>
    <w:p w14:paraId="2D5715C8" w14:textId="4EE1214D" w:rsidR="004B5ED2" w:rsidRDefault="004B5ED2" w:rsidP="004B5ED2">
      <w:pPr>
        <w:pStyle w:val="Caption"/>
        <w:rPr>
          <w:lang w:val="vi-VN"/>
        </w:rPr>
      </w:pPr>
      <w:bookmarkStart w:id="55" w:name="_Toc91966099"/>
      <w:r>
        <w:rPr>
          <w:lang w:val="vi-VN"/>
        </w:rPr>
        <w:t xml:space="preserve">Hình 2.21. </w:t>
      </w:r>
      <w:r w:rsidRPr="00F32495">
        <w:rPr>
          <w:lang w:val="vi-VN"/>
        </w:rPr>
        <w:t xml:space="preserve">Cầu nối dành cho </w:t>
      </w:r>
      <w:r w:rsidRPr="004B5ED2">
        <w:t>Ngoài</w:t>
      </w:r>
      <w:r w:rsidRPr="00F32495">
        <w:rPr>
          <w:lang w:val="vi-VN"/>
        </w:rPr>
        <w:t xml:space="preserve"> </w:t>
      </w:r>
      <w:r>
        <w:rPr>
          <w:lang w:val="vi-VN"/>
        </w:rPr>
        <w:t>trời(tt)</w:t>
      </w:r>
      <w:bookmarkEnd w:id="55"/>
    </w:p>
    <w:p w14:paraId="2EBC2351" w14:textId="00690FDA" w:rsidR="00452013" w:rsidRDefault="00452013" w:rsidP="00452013">
      <w:pPr>
        <w:pStyle w:val="Nidungvnbn"/>
        <w:rPr>
          <w:lang w:val="vi-VN"/>
        </w:rPr>
      </w:pPr>
      <w:r>
        <w:rPr>
          <w:lang w:val="vi-VN"/>
        </w:rPr>
        <w:t>Mạng LAN 1 và 3 sử dụng các Điểm Truy cập với các ăn ten có hướng. Mạng LAN2 ở giữa sử dụng một ăn ten đa hướng mà từ đó tín hiệu được chuyển tiếp bằng nhau ở cả hai hướng.</w:t>
      </w:r>
    </w:p>
    <w:p w14:paraId="5991D09F" w14:textId="649181B8" w:rsidR="000D4631" w:rsidRDefault="000D4631" w:rsidP="000D4631">
      <w:pPr>
        <w:pStyle w:val="Tiumccp1"/>
        <w:numPr>
          <w:ilvl w:val="1"/>
          <w:numId w:val="13"/>
        </w:numPr>
        <w:rPr>
          <w:lang w:val="vi-VN"/>
        </w:rPr>
      </w:pPr>
      <w:bookmarkStart w:id="56" w:name="_Toc91966029"/>
      <w:r>
        <w:rPr>
          <w:lang w:val="vi-VN"/>
        </w:rPr>
        <w:t>Bảo mật mạng WLAN</w:t>
      </w:r>
      <w:bookmarkEnd w:id="56"/>
    </w:p>
    <w:p w14:paraId="3D2A63FC" w14:textId="51C7C174" w:rsidR="00BC0FFF" w:rsidRDefault="00BC0FFF" w:rsidP="00BC0FFF">
      <w:pPr>
        <w:pStyle w:val="Tiumccp2"/>
        <w:numPr>
          <w:ilvl w:val="2"/>
          <w:numId w:val="13"/>
        </w:numPr>
        <w:rPr>
          <w:lang w:val="vi-VN"/>
        </w:rPr>
      </w:pPr>
      <w:bookmarkStart w:id="57" w:name="_Toc91966030"/>
      <w:r>
        <w:rPr>
          <w:lang w:val="vi-VN"/>
        </w:rPr>
        <w:t>Khái niệm</w:t>
      </w:r>
      <w:bookmarkEnd w:id="57"/>
    </w:p>
    <w:p w14:paraId="38129635" w14:textId="41A39C53" w:rsidR="00BC0FFF" w:rsidRDefault="00BC0FFF" w:rsidP="00BC0FFF">
      <w:pPr>
        <w:pStyle w:val="Nidungvnbn"/>
      </w:pPr>
      <w:r>
        <w:t xml:space="preserve">Bảo mật là vấn đề hết sức quan trọng đối với người dùng trong </w:t>
      </w:r>
      <w:r w:rsidR="00821519">
        <w:t>thời</w:t>
      </w:r>
      <w:r w:rsidR="00821519">
        <w:rPr>
          <w:lang w:val="vi-VN"/>
        </w:rPr>
        <w:t xml:space="preserve"> đại 4.0 và đặc biệt là </w:t>
      </w:r>
      <w:r>
        <w:t xml:space="preserve">các hệ thống mạng (LAN, WLAN…). </w:t>
      </w:r>
      <w:r w:rsidR="004C52B6">
        <w:t>Khi</w:t>
      </w:r>
      <w:r w:rsidR="004C52B6">
        <w:rPr>
          <w:lang w:val="vi-VN"/>
        </w:rPr>
        <w:t xml:space="preserve"> sử dụng</w:t>
      </w:r>
      <w:r>
        <w:t xml:space="preserve"> mạng không </w:t>
      </w:r>
      <w:r w:rsidR="004C52B6">
        <w:t>dây</w:t>
      </w:r>
      <w:r w:rsidR="004C52B6">
        <w:rPr>
          <w:lang w:val="vi-VN"/>
        </w:rPr>
        <w:t xml:space="preserve">, chúng ta </w:t>
      </w:r>
      <w:r>
        <w:t xml:space="preserve">chỉ cần có thiết bị </w:t>
      </w:r>
      <w:r w:rsidR="004C52B6">
        <w:t>có</w:t>
      </w:r>
      <w:r w:rsidR="004C52B6">
        <w:rPr>
          <w:lang w:val="vi-VN"/>
        </w:rPr>
        <w:t xml:space="preserve"> khả năng kết nối mạng và nằm </w:t>
      </w:r>
      <w:r>
        <w:t xml:space="preserve">trong vùng sóng là có thể truy cập được </w:t>
      </w:r>
      <w:r w:rsidR="004C52B6">
        <w:t>cho</w:t>
      </w:r>
      <w:r w:rsidR="004C52B6">
        <w:rPr>
          <w:lang w:val="vi-VN"/>
        </w:rPr>
        <w:t xml:space="preserve"> </w:t>
      </w:r>
      <w:r>
        <w:t>nên vấn đề bảo mật mạng không dây là cực kỳ quan trọng đối với người sử dụng mạng.</w:t>
      </w:r>
    </w:p>
    <w:p w14:paraId="775553CE" w14:textId="42A8CA75" w:rsidR="00BC0FFF" w:rsidRDefault="00BC0FFF" w:rsidP="00BC0FFF">
      <w:pPr>
        <w:pStyle w:val="Nidungvnbn"/>
        <w:rPr>
          <w:lang w:val="vi-VN"/>
        </w:rPr>
      </w:pPr>
      <w:r>
        <w:t xml:space="preserve">Bảo mật là vấn đề rất quan trọng và đặc biệt rất được sự quan tâm của </w:t>
      </w:r>
      <w:r w:rsidR="00850F64">
        <w:t>tất</w:t>
      </w:r>
      <w:r w:rsidR="00850F64">
        <w:rPr>
          <w:lang w:val="vi-VN"/>
        </w:rPr>
        <w:t xml:space="preserve"> cả mọi người, đặc biệt là các công ty, tập đoàn lớn</w:t>
      </w:r>
      <w:r>
        <w:t>.</w:t>
      </w:r>
    </w:p>
    <w:p w14:paraId="5EE5CFAC" w14:textId="32D6495C" w:rsidR="00BC0FFF" w:rsidRDefault="003E2EB8" w:rsidP="00BC0FFF">
      <w:pPr>
        <w:pStyle w:val="Tiumccp2"/>
        <w:numPr>
          <w:ilvl w:val="2"/>
          <w:numId w:val="13"/>
        </w:numPr>
        <w:rPr>
          <w:lang w:val="vi-VN"/>
        </w:rPr>
      </w:pPr>
      <w:bookmarkStart w:id="58" w:name="_Toc91966031"/>
      <w:r>
        <w:rPr>
          <w:lang w:val="vi-VN"/>
        </w:rPr>
        <w:t>Một số hình thức tấn công qua mạng không dây thường gặp</w:t>
      </w:r>
      <w:bookmarkEnd w:id="58"/>
    </w:p>
    <w:p w14:paraId="5334CF29" w14:textId="6EBFF358" w:rsidR="00E12463" w:rsidRPr="00E12463" w:rsidRDefault="00E12463" w:rsidP="00E12463">
      <w:pPr>
        <w:pStyle w:val="Nidungvnbn"/>
        <w:numPr>
          <w:ilvl w:val="0"/>
          <w:numId w:val="24"/>
        </w:numPr>
        <w:rPr>
          <w:b/>
          <w:bCs/>
          <w:szCs w:val="28"/>
        </w:rPr>
      </w:pPr>
      <w:r w:rsidRPr="00E12463">
        <w:rPr>
          <w:b/>
          <w:bCs/>
        </w:rPr>
        <w:lastRenderedPageBreak/>
        <w:t xml:space="preserve">Tấn công </w:t>
      </w:r>
      <w:r w:rsidR="00B11B10">
        <w:rPr>
          <w:b/>
          <w:bCs/>
        </w:rPr>
        <w:t>xác</w:t>
      </w:r>
      <w:r w:rsidRPr="00E12463">
        <w:rPr>
          <w:b/>
          <w:bCs/>
        </w:rPr>
        <w:t xml:space="preserve"> thực:</w:t>
      </w:r>
    </w:p>
    <w:p w14:paraId="2BFC4105" w14:textId="0797DDA7" w:rsidR="00E12463" w:rsidRDefault="00E12463" w:rsidP="00E12463">
      <w:pPr>
        <w:pStyle w:val="Nidungvnbn"/>
      </w:pPr>
      <w:r>
        <w:t xml:space="preserve">Tấn công </w:t>
      </w:r>
      <w:r w:rsidR="00B11B10">
        <w:t>xác</w:t>
      </w:r>
      <w:r>
        <w:t xml:space="preserve"> thực (Deauthentication attack), tin tặc sẽ sử dụng một nút giả mạo để tìm ra địa chỉ của AP đang điều khiển mạng. Khi tin tặc có được địa chỉ của AP, chúng sẽ gửi quảng bá các bản tin không chứng thực ra toàn mạng khiến cho các nút trong mạng dừng trao đổi tin với mạng. Sau đó tất cả các nút đó sẽ cố kết nối lại, chứng thực lại và liên kết lại với AP. Quá trình này lặp lại liên tục khiến cho mạng rơi vào tình trạng bị dừng hoạt động.</w:t>
      </w:r>
    </w:p>
    <w:p w14:paraId="07573097" w14:textId="77777777" w:rsidR="00E12463" w:rsidRPr="00B77C0E" w:rsidRDefault="00E12463" w:rsidP="00B77C0E">
      <w:pPr>
        <w:pStyle w:val="Nidungvnbn"/>
        <w:numPr>
          <w:ilvl w:val="0"/>
          <w:numId w:val="24"/>
        </w:numPr>
        <w:rPr>
          <w:b/>
          <w:bCs/>
          <w:lang w:val="vi-VN"/>
        </w:rPr>
      </w:pPr>
      <w:r w:rsidRPr="00B77C0E">
        <w:rPr>
          <w:b/>
          <w:bCs/>
        </w:rPr>
        <w:t>Giả mạo AP:</w:t>
      </w:r>
    </w:p>
    <w:p w14:paraId="36EFC72E" w14:textId="5420A8F5" w:rsidR="00E12463" w:rsidRDefault="00E12463" w:rsidP="00E12463">
      <w:pPr>
        <w:pStyle w:val="Nidungvnbn"/>
      </w:pPr>
      <w:r>
        <w:t>Giả mạo AP là kiểu tấn công “man in the middle” cổ điển. Đây là kiểu tấn công mà tin tặc đứng ở giữa và trộm lưu lượng truyền giữa 2 nút. Kiểu tấn công này rất mạnh vì tin tặc có thể trộm tất cả lưu lượng đi qua mạng. Tin tặc tạo ra một AP thu hút nhiều sự lựa chọn hơn AP chính thống. AP giả này có thể được thiết lập bằng cách sao chép tất cả các cấu hình của AP chính thống đó là: SSID, địa chỉ MAC v.v…</w:t>
      </w:r>
    </w:p>
    <w:p w14:paraId="27B8FDA3" w14:textId="77777777" w:rsidR="00E12463" w:rsidRPr="002772E7" w:rsidRDefault="00E12463" w:rsidP="002772E7">
      <w:pPr>
        <w:pStyle w:val="Nidungvnbn"/>
        <w:numPr>
          <w:ilvl w:val="0"/>
          <w:numId w:val="24"/>
        </w:numPr>
        <w:rPr>
          <w:b/>
          <w:bCs/>
          <w:lang w:val="vi-VN"/>
        </w:rPr>
      </w:pPr>
      <w:r w:rsidRPr="002772E7">
        <w:rPr>
          <w:b/>
          <w:bCs/>
        </w:rPr>
        <w:t>Tấn công dựa trên sự cảm nhận sóng mang lớp vật lý:</w:t>
      </w:r>
    </w:p>
    <w:p w14:paraId="7EE72C74" w14:textId="25863531" w:rsidR="00E12463" w:rsidRDefault="00E12463" w:rsidP="00E12463">
      <w:pPr>
        <w:pStyle w:val="Nidungvnbn"/>
      </w:pPr>
      <w:r>
        <w:t xml:space="preserve">Tần số là một </w:t>
      </w:r>
      <w:r w:rsidR="00083AB3">
        <w:t>trong</w:t>
      </w:r>
      <w:r w:rsidR="00083AB3">
        <w:rPr>
          <w:lang w:val="vi-VN"/>
        </w:rPr>
        <w:t xml:space="preserve"> những </w:t>
      </w:r>
      <w:r>
        <w:t>nhược điểm bảo mật trong mạng không dây. Mức độ nguy hiểm thay đổi phụ thuộc vào giao diện của lớp vật lý. Có một vài tham số quyết định sự chịu đựng của mạng là: năng lượng máy phát, độ nhạy của máy thu, tần số RF, băng thông và sự định hướng của anten.</w:t>
      </w:r>
    </w:p>
    <w:p w14:paraId="05A160F8" w14:textId="39206E4E" w:rsidR="00E12463" w:rsidRPr="00FA3CDD" w:rsidRDefault="00E12463" w:rsidP="00FA3CDD">
      <w:pPr>
        <w:pStyle w:val="Nidungvnbn"/>
        <w:numPr>
          <w:ilvl w:val="0"/>
          <w:numId w:val="24"/>
        </w:numPr>
        <w:rPr>
          <w:b/>
          <w:bCs/>
          <w:lang w:val="vi-VN"/>
        </w:rPr>
      </w:pPr>
      <w:r w:rsidRPr="00FA3CDD">
        <w:rPr>
          <w:b/>
          <w:bCs/>
        </w:rPr>
        <w:t xml:space="preserve">Giả </w:t>
      </w:r>
      <w:r w:rsidR="00FA3CDD" w:rsidRPr="00FA3CDD">
        <w:rPr>
          <w:b/>
          <w:bCs/>
        </w:rPr>
        <w:t>mạo</w:t>
      </w:r>
      <w:r w:rsidR="00FA3CDD" w:rsidRPr="00FA3CDD">
        <w:rPr>
          <w:b/>
          <w:bCs/>
          <w:lang w:val="vi-VN"/>
        </w:rPr>
        <w:t xml:space="preserve"> </w:t>
      </w:r>
      <w:r w:rsidRPr="00FA3CDD">
        <w:rPr>
          <w:b/>
          <w:bCs/>
        </w:rPr>
        <w:t>địa chỉ MAC:</w:t>
      </w:r>
    </w:p>
    <w:p w14:paraId="1B11C344" w14:textId="0B81BDD1" w:rsidR="00E12463" w:rsidRDefault="00E12463" w:rsidP="00E12463">
      <w:pPr>
        <w:pStyle w:val="Nidungvnbn"/>
      </w:pPr>
      <w:r>
        <w:t>Địa chỉ MAC là một cách để ngăn người dùng bất hợp pháp gia nhập vào mạng. Giá trị được mã hoá phần cứng là không thay đổi nhưng giá trị đưa ra phần sụn của phần cứng lại thay đổi được. Có nhiều chương trình sử dụng cho các hệ điều hành khác nhau có thể thay đổi được địa chỉ MAC được đưa ra trong bộ điều hợp mạng.</w:t>
      </w:r>
    </w:p>
    <w:p w14:paraId="137CD1E3" w14:textId="784C45AC" w:rsidR="00E12463" w:rsidRPr="00CA6EB6" w:rsidRDefault="00E12463" w:rsidP="00CA6EB6">
      <w:pPr>
        <w:pStyle w:val="Nidungvnbn"/>
        <w:numPr>
          <w:ilvl w:val="0"/>
          <w:numId w:val="24"/>
        </w:numPr>
        <w:rPr>
          <w:b/>
          <w:bCs/>
          <w:lang w:val="vi-VN"/>
        </w:rPr>
      </w:pPr>
      <w:r w:rsidRPr="00CA6EB6">
        <w:rPr>
          <w:b/>
          <w:bCs/>
        </w:rPr>
        <w:lastRenderedPageBreak/>
        <w:t xml:space="preserve">Tấn công từ chối dịch </w:t>
      </w:r>
      <w:r w:rsidR="008853A7">
        <w:rPr>
          <w:b/>
          <w:bCs/>
        </w:rPr>
        <w:t>vụ</w:t>
      </w:r>
      <w:r w:rsidR="008853A7">
        <w:rPr>
          <w:b/>
          <w:bCs/>
          <w:lang w:val="vi-VN"/>
        </w:rPr>
        <w:t xml:space="preserve"> (DDoS)</w:t>
      </w:r>
      <w:r w:rsidRPr="00CA6EB6">
        <w:rPr>
          <w:b/>
          <w:bCs/>
        </w:rPr>
        <w:t>:</w:t>
      </w:r>
    </w:p>
    <w:p w14:paraId="3F08275B" w14:textId="46A835F0" w:rsidR="008A5882" w:rsidRDefault="00E12463" w:rsidP="008A5882">
      <w:pPr>
        <w:pStyle w:val="Nidungvnbn"/>
      </w:pPr>
      <w:r>
        <w:t>Đây là hình thức tấn công làm cho các mạng không dây không thể phục vụ được người dùng, từ chối dịch vụ với những người dùng hợp pháp. Trong mạng có dây có các hình thức tấn công từ chối dịch vụ DoS (Denial of Service) phổ biến như Ping of Death, SYN Flooding. Mạng không dây, một kẻ tấn công có thể tạo ra các sóng có cùng tần số với tần số truyền tín hiệu để gây nhiễu cho đường truyền.</w:t>
      </w:r>
    </w:p>
    <w:p w14:paraId="67B602CE" w14:textId="77777777" w:rsidR="004F1DCB" w:rsidRPr="004F1DCB" w:rsidRDefault="004F1DCB" w:rsidP="004F1DCB">
      <w:pPr>
        <w:pStyle w:val="Nidungvnbn"/>
        <w:numPr>
          <w:ilvl w:val="0"/>
          <w:numId w:val="24"/>
        </w:numPr>
        <w:rPr>
          <w:b/>
          <w:bCs/>
          <w:szCs w:val="28"/>
          <w:lang w:eastAsia="vi-VN"/>
        </w:rPr>
      </w:pPr>
      <w:r w:rsidRPr="004F1DCB">
        <w:rPr>
          <w:b/>
          <w:bCs/>
          <w:lang w:eastAsia="vi-VN"/>
        </w:rPr>
        <w:t xml:space="preserve">WEP Cracking: </w:t>
      </w:r>
    </w:p>
    <w:p w14:paraId="1D8B0196" w14:textId="4FADA308" w:rsidR="004F1DCB" w:rsidRDefault="004F1DCB" w:rsidP="00F057B4">
      <w:pPr>
        <w:pStyle w:val="Nidungvnbn"/>
        <w:rPr>
          <w:szCs w:val="28"/>
          <w:lang w:eastAsia="vi-VN"/>
        </w:rPr>
      </w:pPr>
      <w:r>
        <w:rPr>
          <w:lang w:eastAsia="vi-VN"/>
        </w:rPr>
        <w:t xml:space="preserve">WEP </w:t>
      </w:r>
      <w:r w:rsidR="005E769A">
        <w:rPr>
          <w:lang w:eastAsia="vi-VN"/>
        </w:rPr>
        <w:t>rất</w:t>
      </w:r>
      <w:r w:rsidR="005E769A">
        <w:rPr>
          <w:lang w:val="vi-VN" w:eastAsia="vi-VN"/>
        </w:rPr>
        <w:t xml:space="preserve"> </w:t>
      </w:r>
      <w:r>
        <w:rPr>
          <w:lang w:eastAsia="vi-VN"/>
        </w:rPr>
        <w:t xml:space="preserve">dễ bị tấn công vì các khoá mật mã của nó là không thay đổi. </w:t>
      </w:r>
      <w:r>
        <w:t>WEP là</w:t>
      </w:r>
      <w:r>
        <w:rPr>
          <w:rStyle w:val="apple-converted-space"/>
          <w:rFonts w:cs="Arial"/>
          <w:color w:val="666666"/>
          <w:sz w:val="20"/>
          <w:szCs w:val="20"/>
          <w:shd w:val="clear" w:color="auto" w:fill="FFFFFF"/>
        </w:rPr>
        <w:t xml:space="preserve"> </w:t>
      </w:r>
      <w:r>
        <w:t xml:space="preserve">giao thức an ninh Wireless đầu tiên. Ban đầu WEP dùng khoá mã 40-bit, nhưng về sau </w:t>
      </w:r>
      <w:r w:rsidR="00AA511A">
        <w:t>nó</w:t>
      </w:r>
      <w:r w:rsidR="00AA511A">
        <w:rPr>
          <w:lang w:val="vi-VN"/>
        </w:rPr>
        <w:t xml:space="preserve"> </w:t>
      </w:r>
      <w:r>
        <w:t xml:space="preserve">mở rộng lên tới 104-bit. Tuy nhiên về sau những nhà nghiên cứu đã thành công khi bẻ khóa WEP 104-bit trong hai phút bằng máy tính </w:t>
      </w:r>
      <w:r w:rsidR="00AA511A">
        <w:t>chạy</w:t>
      </w:r>
      <w:r w:rsidR="00AA511A">
        <w:rPr>
          <w:lang w:val="vi-VN"/>
        </w:rPr>
        <w:t xml:space="preserve"> chip </w:t>
      </w:r>
      <w:r>
        <w:t>Pentium-M loại cũ.</w:t>
      </w:r>
    </w:p>
    <w:p w14:paraId="5BDFBF39" w14:textId="7EE14A67" w:rsidR="001B7DE8" w:rsidRPr="00D04072" w:rsidRDefault="004F1DCB" w:rsidP="00D04072">
      <w:pPr>
        <w:pStyle w:val="Nidungvnbn"/>
      </w:pPr>
      <w:r>
        <w:t>Bây giờ mã hoá WEP 104-bit có thể bị bẻ gẫy một cách dễ dàng, vì thế chuẩn này sẽ không còn tồn tại được lâu nữa do độ an toàn kém. Hiện nay, đa số các thiết bị không dây hỗ trợ WEP với 3 chiều dài khóa: 40bit, 64bit, 128bit.</w:t>
      </w:r>
    </w:p>
    <w:p w14:paraId="542F9E6D" w14:textId="5FC28BB9" w:rsidR="00EA4111" w:rsidRDefault="004422E4" w:rsidP="00BC0FFF">
      <w:pPr>
        <w:pStyle w:val="Tiumccp2"/>
        <w:numPr>
          <w:ilvl w:val="2"/>
          <w:numId w:val="13"/>
        </w:numPr>
        <w:rPr>
          <w:lang w:val="vi-VN"/>
        </w:rPr>
      </w:pPr>
      <w:bookmarkStart w:id="59" w:name="_Toc91966032"/>
      <w:r>
        <w:rPr>
          <w:lang w:val="vi-VN"/>
        </w:rPr>
        <w:t>Một số giải pháp để đề phòng các cuộc tấn công mạng</w:t>
      </w:r>
      <w:bookmarkEnd w:id="59"/>
    </w:p>
    <w:p w14:paraId="4577144B" w14:textId="3A0A4600" w:rsidR="003B4968" w:rsidRPr="00D5519A" w:rsidRDefault="003B4968" w:rsidP="003B4968">
      <w:pPr>
        <w:pStyle w:val="Nidungvnbn"/>
        <w:numPr>
          <w:ilvl w:val="0"/>
          <w:numId w:val="24"/>
        </w:numPr>
        <w:rPr>
          <w:b/>
          <w:bCs/>
          <w:lang w:val="vi-VN"/>
        </w:rPr>
      </w:pPr>
      <w:r w:rsidRPr="00D5519A">
        <w:rPr>
          <w:b/>
          <w:bCs/>
          <w:lang w:val="vi-VN"/>
        </w:rPr>
        <w:t>WEP Cracking:</w:t>
      </w:r>
    </w:p>
    <w:p w14:paraId="372C5314" w14:textId="23EC5992" w:rsidR="003B4968" w:rsidRPr="003B4968" w:rsidRDefault="003B4968" w:rsidP="003B4968">
      <w:pPr>
        <w:pStyle w:val="Nidungvnbn"/>
      </w:pPr>
      <w:r>
        <w:t>Sử</w:t>
      </w:r>
      <w:r>
        <w:rPr>
          <w:lang w:val="vi-VN"/>
        </w:rPr>
        <w:t xml:space="preserve"> dụng mạng ảo </w:t>
      </w:r>
      <w:r w:rsidRPr="003B4968">
        <w:t xml:space="preserve">VPN hay các cơ chế </w:t>
      </w:r>
      <w:r w:rsidR="00D5519A">
        <w:t>xác</w:t>
      </w:r>
      <w:r w:rsidR="00D5519A">
        <w:rPr>
          <w:lang w:val="vi-VN"/>
        </w:rPr>
        <w:t xml:space="preserve"> </w:t>
      </w:r>
      <w:r w:rsidRPr="003B4968">
        <w:t>thực hiện nay cho phép bảo vệ chống lại chống lại quá trình bẻ gãy WEP. AES là một giải pháp mã hoá tiên tiến không có các điểm yếu như ở WEP.</w:t>
      </w:r>
    </w:p>
    <w:p w14:paraId="3A08DAAD" w14:textId="1251C388" w:rsidR="003B4968" w:rsidRPr="00E767FB" w:rsidRDefault="001B7DE8" w:rsidP="003B4968">
      <w:pPr>
        <w:pStyle w:val="Nidungvnbn"/>
        <w:numPr>
          <w:ilvl w:val="0"/>
          <w:numId w:val="24"/>
        </w:numPr>
        <w:rPr>
          <w:b/>
          <w:bCs/>
          <w:lang w:val="vi-VN"/>
        </w:rPr>
      </w:pPr>
      <w:r w:rsidRPr="00E767FB">
        <w:rPr>
          <w:b/>
          <w:bCs/>
          <w:lang w:val="vi-VN"/>
        </w:rPr>
        <w:t>Giả mạo địa chỉ MAC</w:t>
      </w:r>
    </w:p>
    <w:p w14:paraId="65C6FDA3" w14:textId="1FF260D4" w:rsidR="001B7DE8" w:rsidRPr="001B7DE8" w:rsidRDefault="00D42702" w:rsidP="001B7DE8">
      <w:pPr>
        <w:pStyle w:val="Nidungvnbn"/>
      </w:pPr>
      <w:r>
        <w:t>Có</w:t>
      </w:r>
      <w:r>
        <w:rPr>
          <w:lang w:val="vi-VN"/>
        </w:rPr>
        <w:t xml:space="preserve"> thể ngăn ngừa giả mạo địa chỉ </w:t>
      </w:r>
      <w:r w:rsidR="001B7DE8" w:rsidRPr="001B7DE8">
        <w:t xml:space="preserve">MAC </w:t>
      </w:r>
      <w:r>
        <w:t>bằng</w:t>
      </w:r>
      <w:r>
        <w:rPr>
          <w:lang w:val="vi-VN"/>
        </w:rPr>
        <w:t xml:space="preserve"> cách </w:t>
      </w:r>
      <w:r w:rsidR="001B7DE8" w:rsidRPr="001B7DE8">
        <w:t xml:space="preserve">sử dụng các cơ chế </w:t>
      </w:r>
      <w:r>
        <w:t>xác</w:t>
      </w:r>
      <w:r>
        <w:rPr>
          <w:lang w:val="vi-VN"/>
        </w:rPr>
        <w:t xml:space="preserve"> </w:t>
      </w:r>
      <w:r w:rsidR="001B7DE8" w:rsidRPr="001B7DE8">
        <w:t xml:space="preserve">thực như 802.1x hay </w:t>
      </w:r>
      <w:r w:rsidR="006E31A6">
        <w:t>mạng</w:t>
      </w:r>
      <w:r w:rsidR="006E31A6">
        <w:rPr>
          <w:lang w:val="vi-VN"/>
        </w:rPr>
        <w:t xml:space="preserve"> ảo </w:t>
      </w:r>
      <w:r w:rsidR="001B7DE8" w:rsidRPr="001B7DE8">
        <w:t>VPN.</w:t>
      </w:r>
    </w:p>
    <w:p w14:paraId="5D5FAA04" w14:textId="34A6C8B2" w:rsidR="003B4968" w:rsidRDefault="009C5D7B" w:rsidP="003B4968">
      <w:pPr>
        <w:pStyle w:val="Nidungvnbn"/>
        <w:numPr>
          <w:ilvl w:val="0"/>
          <w:numId w:val="24"/>
        </w:numPr>
        <w:rPr>
          <w:b/>
          <w:bCs/>
          <w:lang w:val="vi-VN"/>
        </w:rPr>
      </w:pPr>
      <w:r w:rsidRPr="009C5D7B">
        <w:rPr>
          <w:b/>
          <w:bCs/>
          <w:lang w:val="vi-VN"/>
        </w:rPr>
        <w:lastRenderedPageBreak/>
        <w:t>Giả mạo AP</w:t>
      </w:r>
    </w:p>
    <w:p w14:paraId="7D6E27E8" w14:textId="1DEB85ED" w:rsidR="009C5D7B" w:rsidRDefault="009C5D7B" w:rsidP="009C5D7B">
      <w:pPr>
        <w:pStyle w:val="Nidungvnbn"/>
        <w:rPr>
          <w:lang w:val="vi-VN"/>
        </w:rPr>
      </w:pPr>
      <w:r>
        <w:t>Có</w:t>
      </w:r>
      <w:r>
        <w:rPr>
          <w:lang w:val="vi-VN"/>
        </w:rPr>
        <w:t xml:space="preserve"> thể được ngăn ngừa bằng cách sử dụng VPN</w:t>
      </w:r>
      <w:r w:rsidR="00CD495C">
        <w:rPr>
          <w:lang w:val="vi-VN"/>
        </w:rPr>
        <w:t xml:space="preserve"> hoặc các cơ chế xác thực khác.</w:t>
      </w:r>
    </w:p>
    <w:p w14:paraId="6F7D99E1" w14:textId="78215078" w:rsidR="00C53AD1" w:rsidRDefault="00306061" w:rsidP="00C53AD1">
      <w:pPr>
        <w:pStyle w:val="Nidungvnbn"/>
        <w:numPr>
          <w:ilvl w:val="0"/>
          <w:numId w:val="24"/>
        </w:numPr>
        <w:rPr>
          <w:b/>
          <w:bCs/>
          <w:lang w:val="vi-VN"/>
        </w:rPr>
      </w:pPr>
      <w:r w:rsidRPr="00306061">
        <w:rPr>
          <w:b/>
          <w:bCs/>
          <w:lang w:val="vi-VN"/>
        </w:rPr>
        <w:t>Tấn công từ chối dịch vụ (DDoS)</w:t>
      </w:r>
    </w:p>
    <w:p w14:paraId="31190667" w14:textId="4A71AE9A" w:rsidR="00306061" w:rsidRDefault="004C3E86" w:rsidP="00306061">
      <w:pPr>
        <w:pStyle w:val="Nidungvnbn"/>
        <w:rPr>
          <w:lang w:val="vi-VN"/>
        </w:rPr>
      </w:pPr>
      <w:r>
        <w:t>Nâng</w:t>
      </w:r>
      <w:r>
        <w:rPr>
          <w:lang w:val="vi-VN"/>
        </w:rPr>
        <w:t xml:space="preserve"> cao bảo mật mạng, thường xuyên kiểm tra quá trình bảo mật, có máy chủ dự phòng, nhận biết trước các dấu hiệu của cuộc tấn công trước khi nó xảy </w:t>
      </w:r>
      <w:r w:rsidR="00253FB6">
        <w:rPr>
          <w:lang w:val="vi-VN"/>
        </w:rPr>
        <w:t xml:space="preserve">ra, giới hạn phát sóng mạng, tận dụng các dịch vụ đám </w:t>
      </w:r>
      <w:r w:rsidR="00D04072">
        <w:rPr>
          <w:lang w:val="vi-VN"/>
        </w:rPr>
        <w:t>mây.</w:t>
      </w:r>
    </w:p>
    <w:p w14:paraId="5EBC8DEA" w14:textId="51D9E9E2" w:rsidR="00E42FB3" w:rsidRPr="001C032B" w:rsidRDefault="00EE5E6F" w:rsidP="001C032B">
      <w:pPr>
        <w:pStyle w:val="Tiumccp2"/>
        <w:numPr>
          <w:ilvl w:val="2"/>
          <w:numId w:val="13"/>
        </w:numPr>
        <w:rPr>
          <w:lang w:val="vi-VN"/>
        </w:rPr>
      </w:pPr>
      <w:bookmarkStart w:id="60" w:name="_Toc91966033"/>
      <w:r>
        <w:rPr>
          <w:lang w:val="vi-VN"/>
        </w:rPr>
        <w:t>Các phương pháp để bảo mật mạng WLAN</w:t>
      </w:r>
      <w:r w:rsidR="001C032B">
        <w:rPr>
          <w:lang w:val="vi-VN"/>
        </w:rPr>
        <w:t xml:space="preserve"> để ngăn ngừa các truy cập trái phép</w:t>
      </w:r>
      <w:bookmarkEnd w:id="60"/>
    </w:p>
    <w:p w14:paraId="6F83E2F8" w14:textId="76595601" w:rsidR="00F54341" w:rsidRPr="00F54341" w:rsidRDefault="00E42FB3" w:rsidP="00C70FF2">
      <w:pPr>
        <w:pStyle w:val="Nidungvnbn"/>
        <w:numPr>
          <w:ilvl w:val="0"/>
          <w:numId w:val="24"/>
        </w:numPr>
        <w:rPr>
          <w:b/>
          <w:bCs/>
        </w:rPr>
      </w:pPr>
      <w:r w:rsidRPr="00B83A03">
        <w:rPr>
          <w:b/>
          <w:bCs/>
        </w:rPr>
        <w:t xml:space="preserve">Lọc địa chỉ </w:t>
      </w:r>
      <w:r w:rsidR="00B83A03">
        <w:rPr>
          <w:b/>
          <w:bCs/>
        </w:rPr>
        <w:t>MAC</w:t>
      </w:r>
      <w:r w:rsidR="00B83A03">
        <w:rPr>
          <w:b/>
          <w:bCs/>
          <w:lang w:val="vi-VN"/>
        </w:rPr>
        <w:t>:</w:t>
      </w:r>
    </w:p>
    <w:p w14:paraId="029D3C34" w14:textId="7311089A" w:rsidR="00E42FB3" w:rsidRPr="008003D0" w:rsidRDefault="00E42FB3" w:rsidP="00F54341">
      <w:pPr>
        <w:pStyle w:val="Nidungvnbn"/>
        <w:rPr>
          <w:b/>
          <w:bCs/>
        </w:rPr>
      </w:pPr>
      <w:r w:rsidRPr="00E42FB3">
        <w:t>Thông thường, một máy tính chỉ có một địa chỉ MAC (Media Access Control) tương ứng với một card mạng gồm 12 chữ số thập lục phân. Địa chỉ MAC là phần “ngầm” của thiết bị phần cứng và được gửi tự động tới điểm truy cập Wi-Fi mỗi khi thiết bị kết nối vào mạng. Sử dụng trình quản lý cấu hình của điểm truy cập (Access Point - AP), bạn có thể lập được một danh sách thiết bị an toàn (được phép truy xuất vào mạng) hay danh sách thiết bị không được phép truy xuất vào mạng (black list – danh sách đen). Nếu bộ lọc địa chỉ MAC được kích hoạt, AP chỉ cho phép các thiết bị trong danh sách an toàn được kết nối vào mạng và cấm tất cả thiết bị trong danh sách đen truy xuất vào mạng, ngay cả khi bạn có khóa kết nối, bất kể bạn đang sử dụng giao thức kết nối nào.</w:t>
      </w:r>
    </w:p>
    <w:p w14:paraId="35B2B76B" w14:textId="490981E3" w:rsidR="00E55E90" w:rsidRPr="00E55E90" w:rsidRDefault="00455789" w:rsidP="00CD46F6">
      <w:pPr>
        <w:pStyle w:val="Nidungvnbn"/>
        <w:numPr>
          <w:ilvl w:val="0"/>
          <w:numId w:val="24"/>
        </w:numPr>
        <w:rPr>
          <w:b/>
          <w:bCs/>
        </w:rPr>
      </w:pPr>
      <w:r>
        <w:rPr>
          <w:b/>
          <w:bCs/>
        </w:rPr>
        <w:t>Sử</w:t>
      </w:r>
      <w:r>
        <w:rPr>
          <w:b/>
          <w:bCs/>
          <w:lang w:val="vi-VN"/>
        </w:rPr>
        <w:t xml:space="preserve"> dụng tường lửa</w:t>
      </w:r>
      <w:r w:rsidR="00E42FB3" w:rsidRPr="00E42FB3">
        <w:t xml:space="preserve">: </w:t>
      </w:r>
    </w:p>
    <w:p w14:paraId="2BB01E2F" w14:textId="44EF7413" w:rsidR="006C3A2E" w:rsidRDefault="0065777C" w:rsidP="00E55E90">
      <w:pPr>
        <w:pStyle w:val="Nidungvnbn"/>
      </w:pPr>
      <w:r>
        <w:t>T</w:t>
      </w:r>
      <w:r w:rsidR="00E42FB3" w:rsidRPr="00E42FB3">
        <w:t>ường lửa Internet </w:t>
      </w:r>
      <w:r>
        <w:t>là</w:t>
      </w:r>
      <w:r>
        <w:rPr>
          <w:lang w:val="vi-VN"/>
        </w:rPr>
        <w:t xml:space="preserve"> một trong các công cụ </w:t>
      </w:r>
      <w:r w:rsidR="00E42FB3" w:rsidRPr="00E42FB3">
        <w:t xml:space="preserve">có thể giúp ngăn chặn </w:t>
      </w:r>
      <w:r w:rsidR="006C2340">
        <w:t>các</w:t>
      </w:r>
      <w:r w:rsidR="006C2340">
        <w:rPr>
          <w:lang w:val="vi-VN"/>
        </w:rPr>
        <w:t xml:space="preserve"> cá nhân không quen biết </w:t>
      </w:r>
      <w:r w:rsidR="00E42FB3" w:rsidRPr="00E42FB3">
        <w:t xml:space="preserve">trên Internet </w:t>
      </w:r>
      <w:r w:rsidR="006C2340">
        <w:t>tìm</w:t>
      </w:r>
      <w:r w:rsidR="006C2340">
        <w:rPr>
          <w:lang w:val="vi-VN"/>
        </w:rPr>
        <w:t xml:space="preserve"> cách </w:t>
      </w:r>
      <w:r w:rsidR="006C2340">
        <w:t>truy</w:t>
      </w:r>
      <w:r w:rsidR="00E42FB3" w:rsidRPr="00E42FB3">
        <w:t xml:space="preserve"> nhập được vào máy tính của bạn.</w:t>
      </w:r>
    </w:p>
    <w:p w14:paraId="651B51DB" w14:textId="47CE7ED9" w:rsidR="00E42FB3" w:rsidRDefault="00E42FB3" w:rsidP="00E55E90">
      <w:pPr>
        <w:pStyle w:val="Nidungvnbn"/>
      </w:pPr>
      <w:r w:rsidRPr="00E42FB3">
        <w:lastRenderedPageBreak/>
        <w:t xml:space="preserve">Tường lửa có hai loại, phần mềm hoặc phần cứng, </w:t>
      </w:r>
      <w:r w:rsidR="006C3A2E">
        <w:t>nó</w:t>
      </w:r>
      <w:r w:rsidR="006C3A2E">
        <w:rPr>
          <w:lang w:val="vi-VN"/>
        </w:rPr>
        <w:t xml:space="preserve"> </w:t>
      </w:r>
      <w:r w:rsidRPr="00E42FB3">
        <w:t xml:space="preserve">có tác dụng như một </w:t>
      </w:r>
      <w:r w:rsidR="006C3A2E">
        <w:t>bức</w:t>
      </w:r>
      <w:r w:rsidR="006C3A2E">
        <w:rPr>
          <w:lang w:val="vi-VN"/>
        </w:rPr>
        <w:t xml:space="preserve"> tường để</w:t>
      </w:r>
      <w:r w:rsidRPr="00E42FB3">
        <w:t xml:space="preserve"> bảo vệ và lọc những kẻ </w:t>
      </w:r>
      <w:r w:rsidR="006C3A2E">
        <w:t>xấu</w:t>
      </w:r>
      <w:r w:rsidRPr="00E42FB3">
        <w:t xml:space="preserve"> mong muốn </w:t>
      </w:r>
      <w:r w:rsidR="006C3A2E">
        <w:t>truy</w:t>
      </w:r>
      <w:r w:rsidR="006C3A2E">
        <w:rPr>
          <w:lang w:val="vi-VN"/>
        </w:rPr>
        <w:t xml:space="preserve"> cập vào thiết bị của bạn thông qua </w:t>
      </w:r>
      <w:r w:rsidRPr="00E42FB3">
        <w:t>Internet. Quản lý bảo mật CSM (Content Security Management) cho ứng dụng tán gẫu IM (MSN, YM!, ICQ…) chia sẻ ngang hàng P2P (SoulSeek, eDonkey, BitTorrent…) và lọc nội dung URL/Web.</w:t>
      </w:r>
    </w:p>
    <w:p w14:paraId="64203CE3" w14:textId="2E563E0B" w:rsidR="00E42FB3" w:rsidRPr="00FE7C42" w:rsidRDefault="00E42FB3" w:rsidP="00FE7C42">
      <w:pPr>
        <w:pStyle w:val="Nidungvnbn"/>
        <w:numPr>
          <w:ilvl w:val="0"/>
          <w:numId w:val="36"/>
        </w:numPr>
        <w:rPr>
          <w:b/>
          <w:bCs/>
          <w:lang w:val="vi-VN"/>
        </w:rPr>
      </w:pPr>
      <w:r w:rsidRPr="00E42FB3">
        <w:t>Lọc gói tin IP thông qua chính sách lọc gói.</w:t>
      </w:r>
    </w:p>
    <w:p w14:paraId="43CCCABF" w14:textId="3D970576" w:rsidR="00E42FB3" w:rsidRPr="00FE7C42" w:rsidRDefault="00E42FB3" w:rsidP="00FE7C42">
      <w:pPr>
        <w:pStyle w:val="Nidungvnbn"/>
        <w:numPr>
          <w:ilvl w:val="0"/>
          <w:numId w:val="36"/>
        </w:numPr>
        <w:rPr>
          <w:b/>
          <w:bCs/>
          <w:lang w:val="vi-VN"/>
        </w:rPr>
      </w:pPr>
      <w:r w:rsidRPr="00E42FB3">
        <w:t>Chống lại DoS/DdoS.</w:t>
      </w:r>
    </w:p>
    <w:p w14:paraId="228AEC03" w14:textId="0E878306" w:rsidR="00E42FB3" w:rsidRPr="00FE7C42" w:rsidRDefault="00E42FB3" w:rsidP="00FE7C42">
      <w:pPr>
        <w:pStyle w:val="Nidungvnbn"/>
        <w:numPr>
          <w:ilvl w:val="0"/>
          <w:numId w:val="36"/>
        </w:numPr>
        <w:rPr>
          <w:b/>
          <w:bCs/>
          <w:lang w:val="vi-VN"/>
        </w:rPr>
      </w:pPr>
      <w:r w:rsidRPr="00E42FB3">
        <w:t>Phòng chống mạo danh địa chỉ IP.</w:t>
      </w:r>
    </w:p>
    <w:p w14:paraId="468CF4C6" w14:textId="3231E7DA" w:rsidR="00E42FB3" w:rsidRPr="00FE7C42" w:rsidRDefault="00E42FB3" w:rsidP="00FE7C42">
      <w:pPr>
        <w:pStyle w:val="Nidungvnbn"/>
        <w:numPr>
          <w:ilvl w:val="0"/>
          <w:numId w:val="36"/>
        </w:numPr>
        <w:rPr>
          <w:b/>
          <w:bCs/>
          <w:lang w:val="vi-VN"/>
        </w:rPr>
      </w:pPr>
      <w:r w:rsidRPr="00E42FB3">
        <w:t>Thông báo bằng E-Mail và ghi nhật ký thông qua phần mềm Syslog.</w:t>
      </w:r>
    </w:p>
    <w:p w14:paraId="289726EC" w14:textId="77777777" w:rsidR="00E42FB3" w:rsidRPr="00FE7C42" w:rsidRDefault="00E42FB3" w:rsidP="00FE7C42">
      <w:pPr>
        <w:pStyle w:val="Nidungvnbn"/>
        <w:numPr>
          <w:ilvl w:val="0"/>
          <w:numId w:val="36"/>
        </w:numPr>
        <w:rPr>
          <w:b/>
          <w:bCs/>
          <w:lang w:val="vi-VN"/>
        </w:rPr>
      </w:pPr>
      <w:r w:rsidRPr="00E42FB3">
        <w:t>Gán IP cố định theo địa chỉ MAC.</w:t>
      </w:r>
    </w:p>
    <w:p w14:paraId="56AB6E0A" w14:textId="77777777" w:rsidR="00B96D57" w:rsidRDefault="0010038C" w:rsidP="0010038C">
      <w:pPr>
        <w:pStyle w:val="Nidungvnbn"/>
        <w:numPr>
          <w:ilvl w:val="0"/>
          <w:numId w:val="24"/>
        </w:numPr>
      </w:pPr>
      <w:r w:rsidRPr="0010038C">
        <w:rPr>
          <w:b/>
          <w:bCs/>
          <w:lang w:val="vi-VN"/>
        </w:rPr>
        <w:t xml:space="preserve">Sử dụng </w:t>
      </w:r>
      <w:r w:rsidR="00E42FB3" w:rsidRPr="0010038C">
        <w:rPr>
          <w:b/>
          <w:bCs/>
        </w:rPr>
        <w:t>VPN (Mạng riêng ảo):</w:t>
      </w:r>
      <w:r w:rsidR="00E42FB3" w:rsidRPr="00E42FB3">
        <w:t xml:space="preserve"> </w:t>
      </w:r>
    </w:p>
    <w:p w14:paraId="49BD0127" w14:textId="09A95F83" w:rsidR="00E42FB3" w:rsidRDefault="00E42FB3" w:rsidP="00B96D57">
      <w:pPr>
        <w:pStyle w:val="Nidungvnbn"/>
      </w:pPr>
      <w:r w:rsidRPr="00E42FB3">
        <w:t>VPN Server với 32 kênh đồng thời theo 2 dạng: Remote Dial-In User và LAN-to-LAN.</w:t>
      </w:r>
    </w:p>
    <w:p w14:paraId="72E211B4" w14:textId="7967D408" w:rsidR="00E42FB3" w:rsidRDefault="00E42FB3" w:rsidP="00B96D57">
      <w:pPr>
        <w:pStyle w:val="Nidungvnbn"/>
        <w:numPr>
          <w:ilvl w:val="0"/>
          <w:numId w:val="37"/>
        </w:numPr>
      </w:pPr>
      <w:r w:rsidRPr="00E42FB3">
        <w:t>Mã hóa: AES, MPPE và Hardware-Based DES/2DES.</w:t>
      </w:r>
    </w:p>
    <w:p w14:paraId="65CE0CBE" w14:textId="7D869471" w:rsidR="00E42FB3" w:rsidRDefault="00E42FB3" w:rsidP="00B96D57">
      <w:pPr>
        <w:pStyle w:val="Nidungvnbn"/>
        <w:numPr>
          <w:ilvl w:val="0"/>
          <w:numId w:val="37"/>
        </w:numPr>
      </w:pPr>
      <w:r w:rsidRPr="00E42FB3">
        <w:t>Định danh : MD5, SHA-1.</w:t>
      </w:r>
    </w:p>
    <w:p w14:paraId="2CCBB3A9" w14:textId="4968773F" w:rsidR="00E42FB3" w:rsidRDefault="00731096" w:rsidP="00731096">
      <w:pPr>
        <w:pStyle w:val="Nidungvnbn"/>
        <w:numPr>
          <w:ilvl w:val="0"/>
          <w:numId w:val="37"/>
        </w:numPr>
      </w:pPr>
      <w:r>
        <w:t>C</w:t>
      </w:r>
      <w:r w:rsidR="00E42FB3" w:rsidRPr="00E42FB3">
        <w:t>ơ chế mã hóa và xác thực IKE : khóa chia sẻ và chữ ký điện tử.</w:t>
      </w:r>
    </w:p>
    <w:p w14:paraId="1DB81DAF" w14:textId="1CAFD7F9" w:rsidR="00E42FB3" w:rsidRDefault="00E42FB3" w:rsidP="00731096">
      <w:pPr>
        <w:pStyle w:val="Nidungvnbn"/>
        <w:numPr>
          <w:ilvl w:val="0"/>
          <w:numId w:val="37"/>
        </w:numPr>
      </w:pPr>
      <w:r w:rsidRPr="00E42FB3">
        <w:t>Hỗ trợ kết nối LAN-to-LAN, Teleworker-to-LAN.</w:t>
      </w:r>
    </w:p>
    <w:p w14:paraId="3B577A65" w14:textId="69965318" w:rsidR="00E42FB3" w:rsidRDefault="00E42FB3" w:rsidP="00731096">
      <w:pPr>
        <w:pStyle w:val="Nidungvnbn"/>
        <w:numPr>
          <w:ilvl w:val="0"/>
          <w:numId w:val="37"/>
        </w:numPr>
      </w:pPr>
      <w:r w:rsidRPr="00E42FB3">
        <w:t>Dead Peer Detection (DPD): Phát hiện đường không hoạt động.</w:t>
      </w:r>
    </w:p>
    <w:p w14:paraId="25FF5AE5" w14:textId="2F33BF66" w:rsidR="00E42FB3" w:rsidRDefault="00E42FB3" w:rsidP="00731096">
      <w:pPr>
        <w:pStyle w:val="Nidungvnbn"/>
        <w:numPr>
          <w:ilvl w:val="0"/>
          <w:numId w:val="37"/>
        </w:numPr>
      </w:pPr>
      <w:r w:rsidRPr="00E42FB3">
        <w:t>Hỗ trợ VPN Pass-Through.</w:t>
      </w:r>
    </w:p>
    <w:p w14:paraId="3E3444C6" w14:textId="68EC5ED3" w:rsidR="00EE5E6F" w:rsidRDefault="00E42FB3" w:rsidP="00731096">
      <w:pPr>
        <w:pStyle w:val="Nidungvnbn"/>
        <w:numPr>
          <w:ilvl w:val="0"/>
          <w:numId w:val="37"/>
        </w:numPr>
      </w:pPr>
      <w:r w:rsidRPr="00E42FB3">
        <w:lastRenderedPageBreak/>
        <w:t>Cơ chế VPN dự phòng (VPN Bakup).</w:t>
      </w:r>
    </w:p>
    <w:p w14:paraId="4EFEADED" w14:textId="2CF66CBD" w:rsidR="00DE56CE" w:rsidRPr="007E2B52" w:rsidRDefault="00CF5795" w:rsidP="00DE56CE">
      <w:pPr>
        <w:pStyle w:val="Nidungvnbn"/>
        <w:numPr>
          <w:ilvl w:val="0"/>
          <w:numId w:val="24"/>
        </w:numPr>
        <w:rPr>
          <w:b/>
          <w:bCs/>
          <w:lang w:val="vi-VN"/>
        </w:rPr>
      </w:pPr>
      <w:r w:rsidRPr="007E2B52">
        <w:rPr>
          <w:b/>
          <w:bCs/>
          <w:lang w:val="vi-VN"/>
        </w:rPr>
        <w:t>WPA</w:t>
      </w:r>
    </w:p>
    <w:p w14:paraId="7506B3AB" w14:textId="3BFD11B0" w:rsidR="003732F9" w:rsidRDefault="00563DF5" w:rsidP="003732F9">
      <w:pPr>
        <w:pStyle w:val="Nidungvnbn"/>
        <w:rPr>
          <w:szCs w:val="24"/>
        </w:rPr>
      </w:pPr>
      <w:r>
        <w:t>WPA</w:t>
      </w:r>
      <w:r>
        <w:rPr>
          <w:lang w:val="vi-VN"/>
        </w:rPr>
        <w:t xml:space="preserve"> </w:t>
      </w:r>
      <w:r w:rsidR="003732F9">
        <w:t>(Wi-Fi Protected Access) là chuẩn bảo mật được phát triển để thay thế WEP do mã hóa WEP đã lỗi thời và dễ dàng bị phá vỡ.</w:t>
      </w:r>
    </w:p>
    <w:p w14:paraId="04B66103" w14:textId="116FA8DB" w:rsidR="003732F9" w:rsidRPr="003732F9" w:rsidRDefault="003732F9" w:rsidP="007E2B52">
      <w:pPr>
        <w:pStyle w:val="Nidungvnbn"/>
      </w:pPr>
      <w:r>
        <w:t>WPA có nhiều cải tiến so với WEP như hỗ trợ </w:t>
      </w:r>
      <w:r w:rsidR="009C5396">
        <w:t>TKIP</w:t>
      </w:r>
      <w:r w:rsidR="009C5396">
        <w:rPr>
          <w:lang w:val="vi-VN"/>
        </w:rPr>
        <w:t xml:space="preserve"> </w:t>
      </w:r>
      <w:r>
        <w:t>(Temporal Key Integrity Protocol) để </w:t>
      </w:r>
      <w:r w:rsidRPr="009C5396">
        <w:t>ngăn chặn việc đánh cắp các gói tin truyền trong wifi</w:t>
      </w:r>
      <w:r>
        <w:t> và MIC (Message Integrity Check) nhằm </w:t>
      </w:r>
      <w:r w:rsidRPr="009C5396">
        <w:t>đảm bảo dữ liệu không bị giả mạo.</w:t>
      </w:r>
      <w:r>
        <w:t> Tuy vậy, WAP vẫn còn tồn đọng một vài lỗ hổng từ WEP.</w:t>
      </w:r>
    </w:p>
    <w:p w14:paraId="0218A6C3" w14:textId="2EF9CDDB" w:rsidR="00CF5795" w:rsidRDefault="00CF5795" w:rsidP="00DE56CE">
      <w:pPr>
        <w:pStyle w:val="Nidungvnbn"/>
        <w:numPr>
          <w:ilvl w:val="0"/>
          <w:numId w:val="24"/>
        </w:numPr>
        <w:rPr>
          <w:b/>
          <w:bCs/>
          <w:lang w:val="vi-VN"/>
        </w:rPr>
      </w:pPr>
      <w:r w:rsidRPr="007E2B52">
        <w:rPr>
          <w:b/>
          <w:bCs/>
          <w:lang w:val="vi-VN"/>
        </w:rPr>
        <w:t>WPA2</w:t>
      </w:r>
    </w:p>
    <w:p w14:paraId="088AA33E" w14:textId="77777777" w:rsidR="007E2B52" w:rsidRPr="007E2B52" w:rsidRDefault="007E2B52" w:rsidP="007E2B52">
      <w:pPr>
        <w:pStyle w:val="Nidungvnbn"/>
      </w:pPr>
      <w:r w:rsidRPr="007E2B52">
        <w:rPr>
          <w:rStyle w:val="Strong"/>
          <w:b w:val="0"/>
          <w:bCs w:val="0"/>
        </w:rPr>
        <w:t>WPA2</w:t>
      </w:r>
      <w:r w:rsidRPr="007E2B52">
        <w:t> là chuẩn bảo mật thay thế cho WPA kể từ năm 2006. WPA2 còn thay thế TKIP bằng </w:t>
      </w:r>
      <w:r w:rsidRPr="007E2B52">
        <w:rPr>
          <w:rStyle w:val="Strong"/>
          <w:b w:val="0"/>
          <w:bCs w:val="0"/>
        </w:rPr>
        <w:t>giao thức CCMP</w:t>
      </w:r>
      <w:r w:rsidRPr="007E2B52">
        <w:t> (Counter Mode Cipher Block Chaining Message Authentication Code Protocol). </w:t>
      </w:r>
    </w:p>
    <w:p w14:paraId="405B0C59" w14:textId="045377E5" w:rsidR="007E2B52" w:rsidRPr="007E2B52" w:rsidRDefault="007E2B52" w:rsidP="007E2B52">
      <w:pPr>
        <w:pStyle w:val="Nidungvnbn"/>
      </w:pPr>
      <w:r w:rsidRPr="007E2B52">
        <w:t>CCMP là một giao thức truyền dữ liệu và kiểm soát tính truyền dữ liệu thống nhất để </w:t>
      </w:r>
      <w:r w:rsidRPr="007E2B52">
        <w:rPr>
          <w:rStyle w:val="Strong"/>
          <w:b w:val="0"/>
          <w:bCs w:val="0"/>
        </w:rPr>
        <w:t>bảo đảm cả tính bảo mật và nguyên vẹn</w:t>
      </w:r>
      <w:r w:rsidRPr="007E2B52">
        <w:t> của dữ liệu được truyền đi. Hiện nay, phần lớn bộ định tuyến wifi đều sử dụng WPA2.</w:t>
      </w:r>
    </w:p>
    <w:p w14:paraId="327E95A9" w14:textId="191E802A" w:rsidR="007E2B52" w:rsidRDefault="007E2B52" w:rsidP="00DE56CE">
      <w:pPr>
        <w:pStyle w:val="Nidungvnbn"/>
        <w:numPr>
          <w:ilvl w:val="0"/>
          <w:numId w:val="24"/>
        </w:numPr>
        <w:rPr>
          <w:b/>
          <w:bCs/>
          <w:lang w:val="vi-VN"/>
        </w:rPr>
      </w:pPr>
      <w:r>
        <w:rPr>
          <w:b/>
          <w:bCs/>
          <w:lang w:val="vi-VN"/>
        </w:rPr>
        <w:t>WPA3</w:t>
      </w:r>
    </w:p>
    <w:p w14:paraId="1239CF23" w14:textId="77777777" w:rsidR="004F58B6" w:rsidRPr="004F58B6" w:rsidRDefault="004F58B6" w:rsidP="004F58B6">
      <w:pPr>
        <w:pStyle w:val="Nidungvnbn"/>
      </w:pPr>
      <w:r w:rsidRPr="004F58B6">
        <w:rPr>
          <w:rStyle w:val="Strong"/>
          <w:b w:val="0"/>
          <w:bCs w:val="0"/>
        </w:rPr>
        <w:t>WPA3 </w:t>
      </w:r>
      <w:r w:rsidRPr="004F58B6">
        <w:t>là chuẩn bảo mật wifi </w:t>
      </w:r>
      <w:r w:rsidRPr="004F58B6">
        <w:rPr>
          <w:rStyle w:val="Strong"/>
          <w:b w:val="0"/>
          <w:bCs w:val="0"/>
        </w:rPr>
        <w:t>mới nhất </w:t>
      </w:r>
      <w:r w:rsidRPr="004F58B6">
        <w:t>hiện nay và được áp dụng trên một số bộ định tuyến sản xuất trong năm 2019. WPA3 được nâng cấp tối ưu hơn so với chuẩn bảo mật WPA2.</w:t>
      </w:r>
    </w:p>
    <w:p w14:paraId="4ECC3B5E" w14:textId="60E8E626" w:rsidR="004F58B6" w:rsidRPr="004F58B6" w:rsidRDefault="004F58B6" w:rsidP="004F58B6">
      <w:pPr>
        <w:pStyle w:val="Nidungvnbn"/>
      </w:pPr>
      <w:r w:rsidRPr="004F58B6">
        <w:t>WPA3 mang đến khả năng bảo mật trên các </w:t>
      </w:r>
      <w:r w:rsidRPr="004F58B6">
        <w:rPr>
          <w:rStyle w:val="Strong"/>
          <w:b w:val="0"/>
          <w:bCs w:val="0"/>
        </w:rPr>
        <w:t>mạng wifi công cộng</w:t>
      </w:r>
      <w:r w:rsidRPr="004F58B6">
        <w:t xml:space="preserve">, ngăn chặn việc hacker có thể xem trộm hay đánh cắp thông tin khi bạn kết nối với wifi công cộng như ở sân bay, </w:t>
      </w:r>
      <w:r>
        <w:t>ngân</w:t>
      </w:r>
      <w:r>
        <w:rPr>
          <w:lang w:val="vi-VN"/>
        </w:rPr>
        <w:t xml:space="preserve"> hàng</w:t>
      </w:r>
      <w:r w:rsidRPr="004F58B6">
        <w:t>,...</w:t>
      </w:r>
    </w:p>
    <w:p w14:paraId="42277AC3" w14:textId="56847A4D" w:rsidR="004F58B6" w:rsidRPr="00A74FA6" w:rsidRDefault="004F58B6" w:rsidP="00A74FA6">
      <w:pPr>
        <w:pStyle w:val="Nidungvnbn"/>
      </w:pPr>
      <w:r w:rsidRPr="004F58B6">
        <w:lastRenderedPageBreak/>
        <w:t>Với chuẩn bảo mật WPA3, hacker </w:t>
      </w:r>
      <w:r w:rsidRPr="004F58B6">
        <w:rPr>
          <w:rStyle w:val="Strong"/>
          <w:b w:val="0"/>
          <w:bCs w:val="0"/>
        </w:rPr>
        <w:t>khó có thể đoán mật khẩu wifi</w:t>
      </w:r>
      <w:r w:rsidRPr="004F58B6">
        <w:t> của bạn, đồng thời </w:t>
      </w:r>
      <w:r w:rsidRPr="004F58B6">
        <w:rPr>
          <w:rStyle w:val="Strong"/>
          <w:b w:val="0"/>
          <w:bCs w:val="0"/>
        </w:rPr>
        <w:t>ngăn chặn hacker giải mã lưu lượng</w:t>
      </w:r>
      <w:r w:rsidRPr="004F58B6">
        <w:t> ngay cả khi họ đã từng biết mật khẩu của wifi.</w:t>
      </w:r>
    </w:p>
    <w:p w14:paraId="06442237" w14:textId="6B658266" w:rsidR="00D04072" w:rsidRDefault="00B161C3" w:rsidP="00D04072">
      <w:pPr>
        <w:pStyle w:val="Tiumccp2"/>
        <w:numPr>
          <w:ilvl w:val="2"/>
          <w:numId w:val="13"/>
        </w:numPr>
        <w:rPr>
          <w:lang w:val="vi-VN"/>
        </w:rPr>
      </w:pPr>
      <w:bookmarkStart w:id="61" w:name="_Toc91966034"/>
      <w:r>
        <w:rPr>
          <w:lang w:val="vi-VN"/>
        </w:rPr>
        <w:t xml:space="preserve">Các </w:t>
      </w:r>
      <w:r w:rsidR="00ED6FFD">
        <w:rPr>
          <w:lang w:val="vi-VN"/>
        </w:rPr>
        <w:t xml:space="preserve">biện </w:t>
      </w:r>
      <w:r>
        <w:rPr>
          <w:lang w:val="vi-VN"/>
        </w:rPr>
        <w:t>pháp để bảo mật mạng WLAN</w:t>
      </w:r>
      <w:r w:rsidR="005968A4">
        <w:rPr>
          <w:lang w:val="vi-VN"/>
        </w:rPr>
        <w:t xml:space="preserve"> cho từng đối tượng</w:t>
      </w:r>
      <w:bookmarkEnd w:id="61"/>
    </w:p>
    <w:p w14:paraId="081E24A6" w14:textId="5E1FA582" w:rsidR="002C3698" w:rsidRDefault="002C3698" w:rsidP="007C1F75">
      <w:pPr>
        <w:pStyle w:val="Nidungvnbn"/>
        <w:numPr>
          <w:ilvl w:val="0"/>
          <w:numId w:val="24"/>
        </w:numPr>
        <w:rPr>
          <w:i/>
          <w:szCs w:val="28"/>
          <w:u w:val="single"/>
          <w:lang w:eastAsia="vi-VN"/>
        </w:rPr>
      </w:pPr>
      <w:r w:rsidRPr="007C1F75">
        <w:rPr>
          <w:b/>
          <w:bCs/>
          <w:lang w:eastAsia="vi-VN"/>
        </w:rPr>
        <w:t xml:space="preserve">Đối với các </w:t>
      </w:r>
      <w:r w:rsidR="00595586" w:rsidRPr="007C1F75">
        <w:rPr>
          <w:b/>
          <w:bCs/>
          <w:lang w:eastAsia="vi-VN"/>
        </w:rPr>
        <w:t>công</w:t>
      </w:r>
      <w:r w:rsidR="00595586" w:rsidRPr="007C1F75">
        <w:rPr>
          <w:b/>
          <w:bCs/>
          <w:lang w:val="vi-VN" w:eastAsia="vi-VN"/>
        </w:rPr>
        <w:t xml:space="preserve"> ty, tập đoàn </w:t>
      </w:r>
      <w:r w:rsidR="007C1F75">
        <w:rPr>
          <w:b/>
          <w:bCs/>
          <w:lang w:val="vi-VN" w:eastAsia="vi-VN"/>
        </w:rPr>
        <w:t>lớn:</w:t>
      </w:r>
      <w:r>
        <w:rPr>
          <w:lang w:eastAsia="vi-VN"/>
        </w:rPr>
        <w:t xml:space="preserve"> nên sử dụng phương pháp mạnh nhất là chứng thực theo mô hình khóa công khai kết hợp với mã hóa WPA2.</w:t>
      </w:r>
    </w:p>
    <w:p w14:paraId="0770ABE8" w14:textId="64EEE64F" w:rsidR="002C3698" w:rsidRDefault="002C3698" w:rsidP="007C1F75">
      <w:pPr>
        <w:pStyle w:val="Nidungvnbn"/>
        <w:numPr>
          <w:ilvl w:val="0"/>
          <w:numId w:val="24"/>
        </w:numPr>
        <w:rPr>
          <w:i/>
          <w:u w:val="single"/>
          <w:lang w:eastAsia="vi-VN"/>
        </w:rPr>
      </w:pPr>
      <w:r w:rsidRPr="007C1F75">
        <w:rPr>
          <w:b/>
          <w:bCs/>
          <w:lang w:eastAsia="vi-VN"/>
        </w:rPr>
        <w:t xml:space="preserve">Đối với các cơ quan </w:t>
      </w:r>
      <w:r w:rsidR="00173862" w:rsidRPr="007C1F75">
        <w:rPr>
          <w:b/>
          <w:bCs/>
          <w:lang w:eastAsia="vi-VN"/>
        </w:rPr>
        <w:t>có</w:t>
      </w:r>
      <w:r w:rsidR="00173862" w:rsidRPr="007C1F75">
        <w:rPr>
          <w:b/>
          <w:bCs/>
          <w:lang w:val="vi-VN" w:eastAsia="vi-VN"/>
        </w:rPr>
        <w:t xml:space="preserve"> quy môt trung </w:t>
      </w:r>
      <w:r w:rsidR="007C1F75">
        <w:rPr>
          <w:b/>
          <w:bCs/>
          <w:lang w:val="vi-VN" w:eastAsia="vi-VN"/>
        </w:rPr>
        <w:t xml:space="preserve">bình: </w:t>
      </w:r>
      <w:r w:rsidR="007C1F75">
        <w:rPr>
          <w:lang w:eastAsia="vi-VN"/>
        </w:rPr>
        <w:t>thì</w:t>
      </w:r>
      <w:r w:rsidR="007C1F75">
        <w:rPr>
          <w:lang w:val="vi-VN" w:eastAsia="vi-VN"/>
        </w:rPr>
        <w:t xml:space="preserve"> </w:t>
      </w:r>
      <w:r>
        <w:rPr>
          <w:lang w:eastAsia="vi-VN"/>
        </w:rPr>
        <w:t xml:space="preserve">nên kết hợp nhiều </w:t>
      </w:r>
      <w:r w:rsidR="00582ECA">
        <w:rPr>
          <w:lang w:eastAsia="vi-VN"/>
        </w:rPr>
        <w:t>phương</w:t>
      </w:r>
      <w:r w:rsidR="00582ECA">
        <w:rPr>
          <w:lang w:val="vi-VN" w:eastAsia="vi-VN"/>
        </w:rPr>
        <w:t xml:space="preserve"> thức bảo mật</w:t>
      </w:r>
      <w:r>
        <w:rPr>
          <w:lang w:eastAsia="vi-VN"/>
        </w:rPr>
        <w:t>. Ngoài ra, nên tách mạng Wifi ra thành một vùng riêng và quy định để hạn chế tối đa truy cập không cần thiết từ mạng Wifi. Khi áp dụng các biện pháp này, có thể thầy rằng độ an ninh của hệ thống giờ sẽ phụ thuộc vào việc đảm bảo tính bí mật của khóa. Như vậy, yếu tố con người sẽ quyết định mức độ an ninh của hệ thống.</w:t>
      </w:r>
    </w:p>
    <w:p w14:paraId="087F8E38" w14:textId="32621EFD" w:rsidR="002C3698" w:rsidRDefault="002C3698" w:rsidP="007C1F75">
      <w:pPr>
        <w:pStyle w:val="Nidungvnbn"/>
        <w:numPr>
          <w:ilvl w:val="0"/>
          <w:numId w:val="24"/>
        </w:numPr>
        <w:rPr>
          <w:i/>
          <w:u w:val="single"/>
          <w:lang w:eastAsia="vi-VN"/>
        </w:rPr>
      </w:pPr>
      <w:r w:rsidRPr="001D6B58">
        <w:rPr>
          <w:b/>
          <w:bCs/>
          <w:lang w:eastAsia="vi-VN"/>
        </w:rPr>
        <w:t xml:space="preserve">Đối với các hệ thống mạng Wifi tại gia </w:t>
      </w:r>
      <w:r w:rsidR="001D6B58">
        <w:rPr>
          <w:b/>
          <w:bCs/>
          <w:lang w:eastAsia="vi-VN"/>
        </w:rPr>
        <w:t>đình</w:t>
      </w:r>
      <w:r w:rsidR="001D6B58">
        <w:rPr>
          <w:b/>
          <w:bCs/>
          <w:lang w:val="vi-VN" w:eastAsia="vi-VN"/>
        </w:rPr>
        <w:t>:</w:t>
      </w:r>
      <w:r>
        <w:rPr>
          <w:lang w:eastAsia="vi-VN"/>
        </w:rPr>
        <w:t xml:space="preserve"> chúng ta nên kết hợp đồng thời biện pháp chứng thực và mã hóa, chẳng hạn áp dụng lọc địa chỉ MAC với mã hóa dùng WPA2. Do sử dụng trong nội bộ gia đình, vấn đề quản lý khóa WPA2 sẽ đơn giản đi rất nhiều và giải pháp này là phù hợp.</w:t>
      </w:r>
    </w:p>
    <w:p w14:paraId="207FB0E5" w14:textId="67A2CC2F" w:rsidR="002C3698" w:rsidRPr="0023460B" w:rsidRDefault="002C3698" w:rsidP="007C1F75">
      <w:pPr>
        <w:pStyle w:val="Nidungvnbn"/>
        <w:numPr>
          <w:ilvl w:val="0"/>
          <w:numId w:val="24"/>
        </w:numPr>
        <w:rPr>
          <w:i/>
          <w:u w:val="single"/>
          <w:lang w:eastAsia="vi-VN"/>
        </w:rPr>
      </w:pPr>
      <w:r w:rsidRPr="00486BC3">
        <w:rPr>
          <w:b/>
          <w:bCs/>
          <w:lang w:eastAsia="vi-VN"/>
        </w:rPr>
        <w:t>Tại những nơi công cộng:</w:t>
      </w:r>
      <w:r>
        <w:rPr>
          <w:lang w:eastAsia="vi-VN"/>
        </w:rPr>
        <w:t xml:space="preserve"> Khi sử dụng Wifi tại những nơi ngoài cơ quan, ví dụ như tại các quán café Wifi, sân bay… do các hệ thống này thường không áp dụng các biện pháp đảm bảo an ninh và bạn không thể can thiệp để thay đổi điều này, nên chúng ta phải tự lo cho chính mình bằng một biện pháp: dùng firewall cá nhân để ngăn chặn tối đa những truy nhập bất hợp pháp vào máy, thông tin gửi đi phải được đặt mật khẩu, khi kết nối về hệ thống của cơ quan nhất thiết phải sử dụng mã hóa VPN và đặc biệt bạn cần phải cập nhật đầy đủ các bản vá lỗi cho những phần mềm được sử dụng trên máy, nếu không thì tất cả các biện pháp trên cũng trở nên vô nghĩa.</w:t>
      </w:r>
    </w:p>
    <w:p w14:paraId="6B8017D7" w14:textId="7EACDCEF" w:rsidR="0023460B" w:rsidRDefault="0023460B" w:rsidP="0023460B">
      <w:pPr>
        <w:pStyle w:val="Tiumccp1"/>
        <w:numPr>
          <w:ilvl w:val="1"/>
          <w:numId w:val="13"/>
        </w:numPr>
        <w:rPr>
          <w:lang w:val="vi-VN" w:eastAsia="vi-VN"/>
        </w:rPr>
      </w:pPr>
      <w:bookmarkStart w:id="62" w:name="_Toc91966035"/>
      <w:r>
        <w:rPr>
          <w:lang w:val="vi-VN" w:eastAsia="vi-VN"/>
        </w:rPr>
        <w:lastRenderedPageBreak/>
        <w:t>Các thiết bị mạng khác:</w:t>
      </w:r>
      <w:bookmarkEnd w:id="62"/>
    </w:p>
    <w:p w14:paraId="48A4B861" w14:textId="51F0F110" w:rsidR="00D6437B" w:rsidRDefault="00D6437B" w:rsidP="00D6437B">
      <w:pPr>
        <w:pStyle w:val="Tiumccp2"/>
        <w:numPr>
          <w:ilvl w:val="2"/>
          <w:numId w:val="13"/>
        </w:numPr>
        <w:rPr>
          <w:lang w:val="vi-VN" w:eastAsia="vi-VN"/>
        </w:rPr>
      </w:pPr>
      <w:bookmarkStart w:id="63" w:name="_Toc91966036"/>
      <w:r>
        <w:rPr>
          <w:lang w:val="vi-VN" w:eastAsia="vi-VN"/>
        </w:rPr>
        <w:t>Bộ định tuyến(Router)</w:t>
      </w:r>
      <w:bookmarkEnd w:id="63"/>
    </w:p>
    <w:p w14:paraId="235CC35D" w14:textId="3CA5807E" w:rsidR="00EE7EA5" w:rsidRDefault="00EE7EA5" w:rsidP="00EE7EA5">
      <w:pPr>
        <w:pStyle w:val="Nidungvnbn"/>
        <w:rPr>
          <w:lang w:val="vi-VN" w:eastAsia="vi-VN"/>
        </w:rPr>
      </w:pPr>
      <w:r>
        <w:rPr>
          <w:lang w:val="vi-VN" w:eastAsia="vi-VN"/>
        </w:rPr>
        <w:t xml:space="preserve">Bộ định tuyến là thiết bị nối mạng để chuyển tiếp các gói dữ liệu trong mạng máy tính. Nó có chức năng định hướng lưu lượng trên Internet. </w:t>
      </w:r>
      <w:r w:rsidRPr="00EE7EA5">
        <w:t>Một thiết bị định tuyến router được kết nối với hai hoặc nhiều dòng dữ liệu từ các mạng khác nhau. Khi một gói dữ liệu đến trên một trong các dòng, router đọc thông tin địa chỉ mạng trong gói để xác định đích đến cuối cùng. Sau đó, sử dụng thông tin trong bảng định tuyến hoặc chính sách định tuyến của nó, nó sẽ hướng gói dữ liệu đến mạng tiếp theo trên hành trình của nó.</w:t>
      </w:r>
    </w:p>
    <w:p w14:paraId="5C3FC73D" w14:textId="052BB536" w:rsidR="00873B5E" w:rsidRDefault="00873B5E" w:rsidP="00D6437B">
      <w:pPr>
        <w:pStyle w:val="Tiumccp2"/>
        <w:numPr>
          <w:ilvl w:val="2"/>
          <w:numId w:val="13"/>
        </w:numPr>
        <w:rPr>
          <w:lang w:val="vi-VN" w:eastAsia="vi-VN"/>
        </w:rPr>
      </w:pPr>
      <w:bookmarkStart w:id="64" w:name="_Toc91966037"/>
      <w:r>
        <w:rPr>
          <w:lang w:val="vi-VN" w:eastAsia="vi-VN"/>
        </w:rPr>
        <w:t>Switch</w:t>
      </w:r>
      <w:bookmarkEnd w:id="64"/>
    </w:p>
    <w:p w14:paraId="346FD052" w14:textId="52A9C9D2" w:rsidR="00D73871" w:rsidRDefault="00D73871" w:rsidP="00D73871">
      <w:pPr>
        <w:pStyle w:val="Nidungvnbn"/>
        <w:rPr>
          <w:szCs w:val="24"/>
        </w:rPr>
      </w:pPr>
      <w:r>
        <w:t xml:space="preserve">Switch là một thiết bị chuyển mạch quan trọng trong mạng, </w:t>
      </w:r>
      <w:r w:rsidR="00D36015">
        <w:t>nó</w:t>
      </w:r>
      <w:r w:rsidR="00D36015">
        <w:rPr>
          <w:lang w:val="vi-VN"/>
        </w:rPr>
        <w:t xml:space="preserve"> </w:t>
      </w:r>
      <w:r>
        <w:t>dùng để kết nối các đoạn mạng với nhau theo mô hình hình sao (Star). Trong mô hình này, switch đóng vai trò trung tâm và tất cả các thiết bị vệ tinh khác kể cả máy tính đều được kết nối về đây, từ đó định tuyến tạo đường nối tạm trung chuyển dữ liệu đi. Ngoài ra, Switch được hỗ trợ công nghệ Full Duplex dùng để mở rộng băng thông của đường truyền, điều mà các thiết bị khác không làm được.</w:t>
      </w:r>
    </w:p>
    <w:p w14:paraId="4097BA86" w14:textId="56B05780" w:rsidR="00D73871" w:rsidRDefault="00D73871" w:rsidP="00D73871">
      <w:pPr>
        <w:pStyle w:val="Nidungvnbn"/>
      </w:pPr>
      <w:r>
        <w:t>Khi hai máy trong mạng liên lạc với nhau, chính Switch sẽ tạo mạch ảo giữa hai cổng tương ứng mà không làm ảnh hưởng đến lưu thông trên các cổng khác.</w:t>
      </w:r>
    </w:p>
    <w:p w14:paraId="78D3819A" w14:textId="77777777" w:rsidR="00D73871" w:rsidRDefault="00D73871" w:rsidP="00D73871">
      <w:pPr>
        <w:pStyle w:val="Nidungvnbn"/>
        <w:rPr>
          <w:lang w:val="vi-VN" w:eastAsia="vi-VN"/>
        </w:rPr>
      </w:pPr>
    </w:p>
    <w:p w14:paraId="3D506651" w14:textId="6C9CDEA0" w:rsidR="00873B5E" w:rsidRPr="0023460B" w:rsidRDefault="00873B5E" w:rsidP="00D6437B">
      <w:pPr>
        <w:pStyle w:val="Tiumccp2"/>
        <w:numPr>
          <w:ilvl w:val="2"/>
          <w:numId w:val="13"/>
        </w:numPr>
        <w:rPr>
          <w:lang w:val="vi-VN" w:eastAsia="vi-VN"/>
        </w:rPr>
      </w:pPr>
      <w:bookmarkStart w:id="65" w:name="_Toc91966038"/>
      <w:r>
        <w:rPr>
          <w:lang w:val="vi-VN" w:eastAsia="vi-VN"/>
        </w:rPr>
        <w:t>Switch layer 3</w:t>
      </w:r>
      <w:bookmarkEnd w:id="65"/>
    </w:p>
    <w:p w14:paraId="500024F8" w14:textId="4DC370C9" w:rsidR="009E033E" w:rsidRDefault="009E033E" w:rsidP="009E033E">
      <w:pPr>
        <w:pStyle w:val="Nidungvnbn"/>
        <w:rPr>
          <w:szCs w:val="24"/>
        </w:rPr>
      </w:pPr>
      <w:r>
        <w:t xml:space="preserve">Switch layer 3 đảm bảo được nhiều tính năng hơn layer 2 nên chúng có giá trên thị trường cao hơn. Bởi chúng có khả năng thực hiện các tính năng của một switch. Cụ thể là nó có thể lưu được bảng cập nhật địa chỉ MAC của thiết bị kết nối. Bên cạnh đó </w:t>
      </w:r>
      <w:r>
        <w:lastRenderedPageBreak/>
        <w:t>nó có thêm bảng định tuyến của một Router.</w:t>
      </w:r>
      <w:r w:rsidR="0030442C">
        <w:rPr>
          <w:lang w:val="vi-VN"/>
        </w:rPr>
        <w:t xml:space="preserve"> </w:t>
      </w:r>
      <w:r>
        <w:t>Nên đôi lúc bạn bắt gặp một thiết bị switch như là một router nhưng không có cổng kết nối Wan với nhau.</w:t>
      </w:r>
    </w:p>
    <w:p w14:paraId="30972978" w14:textId="6DC03B9D" w:rsidR="009E033E" w:rsidRDefault="009E033E" w:rsidP="009E033E">
      <w:pPr>
        <w:pStyle w:val="Nidungvnbn"/>
        <w:rPr>
          <w:lang w:val="vi-VN"/>
        </w:rPr>
      </w:pPr>
      <w:r>
        <w:t>Tuy nhiên không có cổng kết nối WAN nhưng nó thể hiện mình là router tốc độ cao và có chức năng định tuyến như Router để có thể liên thông với các mạng con hoặc VLANs. Và đồng thời đảm bảo định tuyến giữa chúng cùng hệ thống hoạt động ổn định hơn mà không cần đến sự trợ giúp của thiết bị định tuyến Router.</w:t>
      </w:r>
      <w:r w:rsidR="00624269">
        <w:rPr>
          <w:lang w:val="vi-VN"/>
        </w:rPr>
        <w:t xml:space="preserve"> </w:t>
      </w:r>
      <w:r>
        <w:t xml:space="preserve">Nhờ có tính năng như trên, nên Switch Layer 3 có khả năng xử lý vượt trội hơn so với Switch </w:t>
      </w:r>
      <w:r w:rsidR="00F56774">
        <w:t>L2</w:t>
      </w:r>
      <w:r w:rsidR="00F56774">
        <w:rPr>
          <w:lang w:val="vi-VN"/>
        </w:rPr>
        <w:t>.</w:t>
      </w:r>
    </w:p>
    <w:p w14:paraId="02BBEC0D" w14:textId="3B155A50" w:rsidR="00F56774" w:rsidRDefault="00F56774" w:rsidP="00F56774">
      <w:pPr>
        <w:pStyle w:val="Tiumccp2"/>
        <w:numPr>
          <w:ilvl w:val="2"/>
          <w:numId w:val="13"/>
        </w:numPr>
        <w:rPr>
          <w:lang w:val="vi-VN"/>
        </w:rPr>
      </w:pPr>
      <w:bookmarkStart w:id="66" w:name="_Toc91966039"/>
      <w:r>
        <w:rPr>
          <w:lang w:val="vi-VN"/>
        </w:rPr>
        <w:t>WLC (Wireless LAN Controller)</w:t>
      </w:r>
      <w:bookmarkEnd w:id="66"/>
    </w:p>
    <w:p w14:paraId="3D367486" w14:textId="68A50744" w:rsidR="00E340AF" w:rsidRDefault="00C41EB5" w:rsidP="00C41EB5">
      <w:pPr>
        <w:pStyle w:val="Nidungvnbn"/>
      </w:pPr>
      <w:r>
        <w:t xml:space="preserve">WLC có chức năng quản lý, thống nhất các AP lại với nhau. Một WLC có thể quản lý 6-300 AP, trên mỗi AP có thể gán </w:t>
      </w:r>
      <w:r w:rsidR="00C134E2">
        <w:t>đến</w:t>
      </w:r>
      <w:r>
        <w:t xml:space="preserve"> 15 mạng WLAN và hỗ trợ tối đa 512 VLAN. AP và WLC giao tiếp với nhau bằng giao thức LWAPP được cung cấp bởi radio resource management (RRM).</w:t>
      </w:r>
    </w:p>
    <w:p w14:paraId="1E14B850" w14:textId="77777777" w:rsidR="0019775C" w:rsidRDefault="0019775C" w:rsidP="00C41EB5">
      <w:pPr>
        <w:pStyle w:val="Nidungvnbn"/>
      </w:pPr>
    </w:p>
    <w:p w14:paraId="5596065A" w14:textId="77777777" w:rsidR="00C8676D" w:rsidRPr="00C41EB5" w:rsidRDefault="00C8676D" w:rsidP="00C41EB5">
      <w:pPr>
        <w:pStyle w:val="Nidungvnbn"/>
      </w:pPr>
    </w:p>
    <w:p w14:paraId="5900BE02" w14:textId="00693255" w:rsidR="002C3698" w:rsidRDefault="002C3698" w:rsidP="002C3698">
      <w:pPr>
        <w:pStyle w:val="Nidungvnbn"/>
        <w:rPr>
          <w:lang w:eastAsia="vi-VN"/>
        </w:rPr>
      </w:pPr>
    </w:p>
    <w:p w14:paraId="15043FBF" w14:textId="695480C3" w:rsidR="004F40B3" w:rsidRPr="004F40B3" w:rsidRDefault="00867C2D" w:rsidP="002C3698">
      <w:pPr>
        <w:pStyle w:val="Nidungvnbn"/>
        <w:ind w:left="360" w:firstLine="0"/>
      </w:pPr>
      <w:r w:rsidRPr="004F40B3">
        <w:br w:type="page"/>
      </w:r>
    </w:p>
    <w:p w14:paraId="453E0716" w14:textId="57F41339" w:rsidR="00453AB1" w:rsidRPr="00453AB1" w:rsidRDefault="00232CB2" w:rsidP="0037548E">
      <w:pPr>
        <w:pStyle w:val="Chng"/>
        <w:numPr>
          <w:ilvl w:val="0"/>
          <w:numId w:val="13"/>
        </w:numPr>
        <w:jc w:val="center"/>
      </w:pPr>
      <w:bookmarkStart w:id="67" w:name="_Toc91966040"/>
      <w:r>
        <w:lastRenderedPageBreak/>
        <w:t>MÔ</w:t>
      </w:r>
      <w:r>
        <w:rPr>
          <w:lang w:val="vi-VN"/>
        </w:rPr>
        <w:t xml:space="preserve"> HÌNH DEMO</w:t>
      </w:r>
      <w:bookmarkEnd w:id="67"/>
    </w:p>
    <w:p w14:paraId="35196790" w14:textId="73678AC6" w:rsidR="00453AB1" w:rsidRPr="00395412" w:rsidRDefault="00741BC0" w:rsidP="00741BC0">
      <w:pPr>
        <w:pStyle w:val="Tiumccp1"/>
        <w:numPr>
          <w:ilvl w:val="1"/>
          <w:numId w:val="13"/>
        </w:numPr>
      </w:pPr>
      <w:bookmarkStart w:id="68" w:name="_Toc91966041"/>
      <w:r>
        <w:t>Mô</w:t>
      </w:r>
      <w:r>
        <w:rPr>
          <w:lang w:val="vi-VN"/>
        </w:rPr>
        <w:t xml:space="preserve"> hình đề xuất</w:t>
      </w:r>
      <w:bookmarkEnd w:id="68"/>
    </w:p>
    <w:p w14:paraId="6643B63A" w14:textId="1A880518" w:rsidR="00395412" w:rsidRPr="00E50C73" w:rsidRDefault="00BE26B6" w:rsidP="00395412">
      <w:pPr>
        <w:pStyle w:val="Tiumccp2"/>
        <w:numPr>
          <w:ilvl w:val="2"/>
          <w:numId w:val="13"/>
        </w:numPr>
        <w:rPr>
          <w:lang w:val="vi-VN"/>
        </w:rPr>
      </w:pPr>
      <w:bookmarkStart w:id="69" w:name="_Toc91966042"/>
      <w:r>
        <w:rPr>
          <w:lang w:val="vi-VN"/>
        </w:rPr>
        <w:t>Mô hình</w:t>
      </w:r>
      <w:bookmarkEnd w:id="69"/>
      <w:r w:rsidR="00E50C73">
        <w:t xml:space="preserve"> </w:t>
      </w:r>
    </w:p>
    <w:p w14:paraId="6F381FD0" w14:textId="6D48472F" w:rsidR="00E50C73" w:rsidRPr="009240E0" w:rsidRDefault="00E50C73" w:rsidP="009240E0">
      <w:pPr>
        <w:pStyle w:val="Nidungvnbn"/>
        <w:numPr>
          <w:ilvl w:val="0"/>
          <w:numId w:val="18"/>
        </w:numPr>
        <w:rPr>
          <w:b/>
          <w:bCs/>
          <w:lang w:val="vi-VN"/>
        </w:rPr>
      </w:pPr>
      <w:r w:rsidRPr="009240E0">
        <w:rPr>
          <w:b/>
          <w:bCs/>
        </w:rPr>
        <w:t xml:space="preserve">Mô hình luận lý </w:t>
      </w:r>
    </w:p>
    <w:p w14:paraId="0C7D7784" w14:textId="7278CB3D" w:rsidR="00F37224" w:rsidRDefault="003D0547" w:rsidP="003D0547">
      <w:pPr>
        <w:pStyle w:val="Nidungvnbn"/>
        <w:jc w:val="center"/>
        <w:rPr>
          <w:lang w:val="vi-VN"/>
        </w:rPr>
      </w:pPr>
      <w:r w:rsidRPr="003D0547">
        <w:rPr>
          <w:noProof/>
          <w:lang w:val="vi-VN"/>
        </w:rPr>
        <w:drawing>
          <wp:inline distT="0" distB="0" distL="0" distR="0" wp14:anchorId="174C6264" wp14:editId="42F4F080">
            <wp:extent cx="3600000" cy="273317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2733170"/>
                    </a:xfrm>
                    <a:prstGeom prst="rect">
                      <a:avLst/>
                    </a:prstGeom>
                  </pic:spPr>
                </pic:pic>
              </a:graphicData>
            </a:graphic>
          </wp:inline>
        </w:drawing>
      </w:r>
    </w:p>
    <w:p w14:paraId="1F19D248" w14:textId="21701599" w:rsidR="00E46E91" w:rsidRPr="00997A41" w:rsidRDefault="00997A41" w:rsidP="00997A41">
      <w:pPr>
        <w:pStyle w:val="Caption"/>
        <w:rPr>
          <w:lang w:val="vi-VN"/>
        </w:rPr>
      </w:pPr>
      <w:bookmarkStart w:id="70" w:name="_Toc91966100"/>
      <w:r>
        <w:t>Hình</w:t>
      </w:r>
      <w:r>
        <w:rPr>
          <w:lang w:val="vi-VN"/>
        </w:rPr>
        <w:t xml:space="preserve"> 3.1.1. Mô hình luận lý tổng quát</w:t>
      </w:r>
      <w:bookmarkEnd w:id="70"/>
    </w:p>
    <w:p w14:paraId="5D1DD8B2" w14:textId="7190F75C" w:rsidR="00E46E91" w:rsidRDefault="00E46E91" w:rsidP="003D0547">
      <w:pPr>
        <w:pStyle w:val="Nidungvnbn"/>
        <w:jc w:val="center"/>
        <w:rPr>
          <w:lang w:val="vi-VN"/>
        </w:rPr>
      </w:pPr>
      <w:r w:rsidRPr="00E46E91">
        <w:rPr>
          <w:noProof/>
          <w:lang w:val="vi-VN"/>
        </w:rPr>
        <w:lastRenderedPageBreak/>
        <w:drawing>
          <wp:inline distT="0" distB="0" distL="0" distR="0" wp14:anchorId="33C384C6" wp14:editId="2C4A3153">
            <wp:extent cx="2499893"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9893" cy="2520000"/>
                    </a:xfrm>
                    <a:prstGeom prst="rect">
                      <a:avLst/>
                    </a:prstGeom>
                  </pic:spPr>
                </pic:pic>
              </a:graphicData>
            </a:graphic>
          </wp:inline>
        </w:drawing>
      </w:r>
    </w:p>
    <w:p w14:paraId="22F5E302" w14:textId="2C2BED80" w:rsidR="00E46E91" w:rsidRDefault="00861197" w:rsidP="00390ECC">
      <w:pPr>
        <w:pStyle w:val="Caption"/>
        <w:rPr>
          <w:lang w:val="vi-VN"/>
        </w:rPr>
      </w:pPr>
      <w:bookmarkStart w:id="71" w:name="_Toc91966101"/>
      <w:r>
        <w:rPr>
          <w:lang w:val="vi-VN"/>
        </w:rPr>
        <w:t xml:space="preserve">Hình 3.1.2. </w:t>
      </w:r>
      <w:r w:rsidR="000477B0">
        <w:rPr>
          <w:lang w:val="vi-VN"/>
        </w:rPr>
        <w:t>Chi tiết m</w:t>
      </w:r>
      <w:r>
        <w:rPr>
          <w:lang w:val="vi-VN"/>
        </w:rPr>
        <w:t xml:space="preserve">ô hình </w:t>
      </w:r>
      <w:r w:rsidR="007509D9">
        <w:rPr>
          <w:lang w:val="vi-VN"/>
        </w:rPr>
        <w:t xml:space="preserve">luận lý </w:t>
      </w:r>
      <w:r>
        <w:rPr>
          <w:lang w:val="vi-VN"/>
        </w:rPr>
        <w:t>Internet ISP</w:t>
      </w:r>
      <w:bookmarkEnd w:id="71"/>
    </w:p>
    <w:p w14:paraId="2E5E5B8B" w14:textId="00947970" w:rsidR="00E46E91" w:rsidRDefault="00E46E91" w:rsidP="003D0547">
      <w:pPr>
        <w:pStyle w:val="Nidungvnbn"/>
        <w:jc w:val="center"/>
        <w:rPr>
          <w:lang w:val="vi-VN"/>
        </w:rPr>
      </w:pPr>
      <w:r w:rsidRPr="00E46E91">
        <w:rPr>
          <w:noProof/>
          <w:lang w:val="vi-VN"/>
        </w:rPr>
        <w:drawing>
          <wp:inline distT="0" distB="0" distL="0" distR="0" wp14:anchorId="18CF013E" wp14:editId="712E2761">
            <wp:extent cx="4038073" cy="252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073" cy="2520000"/>
                    </a:xfrm>
                    <a:prstGeom prst="rect">
                      <a:avLst/>
                    </a:prstGeom>
                  </pic:spPr>
                </pic:pic>
              </a:graphicData>
            </a:graphic>
          </wp:inline>
        </w:drawing>
      </w:r>
    </w:p>
    <w:p w14:paraId="5B035FE3" w14:textId="2DDB7020" w:rsidR="00390ECC" w:rsidRDefault="00E02FBF" w:rsidP="00390ECC">
      <w:pPr>
        <w:pStyle w:val="Caption"/>
        <w:rPr>
          <w:lang w:val="vi-VN"/>
        </w:rPr>
      </w:pPr>
      <w:bookmarkStart w:id="72" w:name="_Toc91966102"/>
      <w:r>
        <w:rPr>
          <w:lang w:val="vi-VN"/>
        </w:rPr>
        <w:t xml:space="preserve">Hình 3.1.3. Mô hình </w:t>
      </w:r>
      <w:r w:rsidR="007509D9">
        <w:rPr>
          <w:lang w:val="vi-VN"/>
        </w:rPr>
        <w:t xml:space="preserve">luận lý </w:t>
      </w:r>
      <w:r>
        <w:rPr>
          <w:lang w:val="vi-VN"/>
        </w:rPr>
        <w:t>Modem, Router Mobifone và MLSMobifone</w:t>
      </w:r>
      <w:bookmarkEnd w:id="72"/>
    </w:p>
    <w:p w14:paraId="5209BD77" w14:textId="43826419" w:rsidR="00E46E91" w:rsidRDefault="00E46E91" w:rsidP="003D0547">
      <w:pPr>
        <w:pStyle w:val="Nidungvnbn"/>
        <w:jc w:val="center"/>
        <w:rPr>
          <w:lang w:val="vi-VN"/>
        </w:rPr>
      </w:pPr>
      <w:r w:rsidRPr="00E46E91">
        <w:rPr>
          <w:noProof/>
          <w:lang w:val="vi-VN"/>
        </w:rPr>
        <w:drawing>
          <wp:inline distT="0" distB="0" distL="0" distR="0" wp14:anchorId="2B0E1173" wp14:editId="1AC47936">
            <wp:extent cx="3600000" cy="1238154"/>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1238154"/>
                    </a:xfrm>
                    <a:prstGeom prst="rect">
                      <a:avLst/>
                    </a:prstGeom>
                  </pic:spPr>
                </pic:pic>
              </a:graphicData>
            </a:graphic>
          </wp:inline>
        </w:drawing>
      </w:r>
    </w:p>
    <w:p w14:paraId="7C46DDB5" w14:textId="762E2E22" w:rsidR="00E46E91" w:rsidRDefault="00783675" w:rsidP="00783675">
      <w:pPr>
        <w:pStyle w:val="Caption"/>
        <w:rPr>
          <w:lang w:val="vi-VN"/>
        </w:rPr>
      </w:pPr>
      <w:bookmarkStart w:id="73" w:name="_Toc91966103"/>
      <w:r>
        <w:rPr>
          <w:lang w:val="vi-VN"/>
        </w:rPr>
        <w:lastRenderedPageBreak/>
        <w:t xml:space="preserve">Hình 3.1.4. </w:t>
      </w:r>
      <w:r w:rsidR="007509D9">
        <w:rPr>
          <w:lang w:val="vi-VN"/>
        </w:rPr>
        <w:t>Chi tiết m</w:t>
      </w:r>
      <w:r>
        <w:rPr>
          <w:lang w:val="vi-VN"/>
        </w:rPr>
        <w:t xml:space="preserve">ô hình </w:t>
      </w:r>
      <w:r w:rsidR="007509D9">
        <w:rPr>
          <w:lang w:val="vi-VN"/>
        </w:rPr>
        <w:t xml:space="preserve">luận lý </w:t>
      </w:r>
      <w:r>
        <w:rPr>
          <w:lang w:val="vi-VN"/>
        </w:rPr>
        <w:t>tầng 1</w:t>
      </w:r>
      <w:bookmarkEnd w:id="73"/>
    </w:p>
    <w:p w14:paraId="0F9FDDB0" w14:textId="3DC0E673" w:rsidR="00E46E91" w:rsidRDefault="00E46E91" w:rsidP="003D0547">
      <w:pPr>
        <w:pStyle w:val="Nidungvnbn"/>
        <w:jc w:val="center"/>
        <w:rPr>
          <w:lang w:val="vi-VN"/>
        </w:rPr>
      </w:pPr>
      <w:r w:rsidRPr="00E46E91">
        <w:rPr>
          <w:noProof/>
          <w:lang w:val="vi-VN"/>
        </w:rPr>
        <w:drawing>
          <wp:inline distT="0" distB="0" distL="0" distR="0" wp14:anchorId="2C55A3B1" wp14:editId="6388AB74">
            <wp:extent cx="3600000" cy="1875584"/>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875584"/>
                    </a:xfrm>
                    <a:prstGeom prst="rect">
                      <a:avLst/>
                    </a:prstGeom>
                  </pic:spPr>
                </pic:pic>
              </a:graphicData>
            </a:graphic>
          </wp:inline>
        </w:drawing>
      </w:r>
    </w:p>
    <w:p w14:paraId="743E84C7" w14:textId="3B3162C5" w:rsidR="00E46E91" w:rsidRDefault="00783675" w:rsidP="00783675">
      <w:pPr>
        <w:pStyle w:val="Caption"/>
        <w:rPr>
          <w:lang w:val="vi-VN"/>
        </w:rPr>
      </w:pPr>
      <w:bookmarkStart w:id="74" w:name="_Toc91966104"/>
      <w:r>
        <w:rPr>
          <w:lang w:val="vi-VN"/>
        </w:rPr>
        <w:t xml:space="preserve">Hình 3.1.5. </w:t>
      </w:r>
      <w:r w:rsidR="007509D9">
        <w:rPr>
          <w:lang w:val="vi-VN"/>
        </w:rPr>
        <w:t>Chi tiết mô hình luận lý tầng 2</w:t>
      </w:r>
      <w:bookmarkEnd w:id="74"/>
    </w:p>
    <w:p w14:paraId="1C5FD0FD" w14:textId="7D4BA465" w:rsidR="00E46E91" w:rsidRDefault="00BA459D" w:rsidP="003D0547">
      <w:pPr>
        <w:pStyle w:val="Nidungvnbn"/>
        <w:jc w:val="center"/>
        <w:rPr>
          <w:lang w:val="vi-VN"/>
        </w:rPr>
      </w:pPr>
      <w:r w:rsidRPr="00BA459D">
        <w:rPr>
          <w:noProof/>
          <w:lang w:val="vi-VN"/>
        </w:rPr>
        <w:drawing>
          <wp:inline distT="0" distB="0" distL="0" distR="0" wp14:anchorId="22459306" wp14:editId="6539E5A1">
            <wp:extent cx="3600000" cy="1306436"/>
            <wp:effectExtent l="0" t="0" r="63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306436"/>
                    </a:xfrm>
                    <a:prstGeom prst="rect">
                      <a:avLst/>
                    </a:prstGeom>
                  </pic:spPr>
                </pic:pic>
              </a:graphicData>
            </a:graphic>
          </wp:inline>
        </w:drawing>
      </w:r>
    </w:p>
    <w:p w14:paraId="59EEB9AA" w14:textId="26189CC2" w:rsidR="00783675" w:rsidRDefault="00783675" w:rsidP="00783675">
      <w:pPr>
        <w:pStyle w:val="Caption"/>
        <w:rPr>
          <w:lang w:val="vi-VN"/>
        </w:rPr>
      </w:pPr>
      <w:bookmarkStart w:id="75" w:name="_Toc91966105"/>
      <w:r>
        <w:rPr>
          <w:lang w:val="vi-VN"/>
        </w:rPr>
        <w:t xml:space="preserve">Hình 3.1.6. </w:t>
      </w:r>
      <w:r w:rsidR="007509D9">
        <w:rPr>
          <w:lang w:val="vi-VN"/>
        </w:rPr>
        <w:t>Chi tiết mô hình luận lý tầng 3</w:t>
      </w:r>
      <w:bookmarkEnd w:id="75"/>
    </w:p>
    <w:p w14:paraId="0DC1D867" w14:textId="6EFCA267" w:rsidR="00E50C73" w:rsidRPr="006E3F1B" w:rsidRDefault="00E50C73" w:rsidP="00901750">
      <w:pPr>
        <w:pStyle w:val="Nidungvnbn"/>
        <w:numPr>
          <w:ilvl w:val="0"/>
          <w:numId w:val="18"/>
        </w:numPr>
        <w:rPr>
          <w:b/>
          <w:bCs/>
        </w:rPr>
      </w:pPr>
      <w:r w:rsidRPr="006E3F1B">
        <w:rPr>
          <w:b/>
          <w:bCs/>
        </w:rPr>
        <w:t xml:space="preserve">Mô hình vật lý </w:t>
      </w:r>
    </w:p>
    <w:p w14:paraId="6CEF4DBD" w14:textId="03097637" w:rsidR="00F025EF" w:rsidRDefault="00F025EF" w:rsidP="0038629B">
      <w:pPr>
        <w:pStyle w:val="Nidungvnbn"/>
        <w:jc w:val="center"/>
      </w:pPr>
      <w:r>
        <w:rPr>
          <w:noProof/>
        </w:rPr>
        <w:drawing>
          <wp:inline distT="0" distB="0" distL="0" distR="0" wp14:anchorId="2A68D8D4" wp14:editId="1563AA5B">
            <wp:extent cx="3600000" cy="2004649"/>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004649"/>
                    </a:xfrm>
                    <a:prstGeom prst="rect">
                      <a:avLst/>
                    </a:prstGeom>
                  </pic:spPr>
                </pic:pic>
              </a:graphicData>
            </a:graphic>
          </wp:inline>
        </w:drawing>
      </w:r>
    </w:p>
    <w:p w14:paraId="1D08BBAD" w14:textId="3EADE66F" w:rsidR="007509D9" w:rsidRPr="007509D9" w:rsidRDefault="007509D9" w:rsidP="007509D9">
      <w:pPr>
        <w:pStyle w:val="Caption"/>
        <w:rPr>
          <w:lang w:val="vi-VN"/>
        </w:rPr>
      </w:pPr>
      <w:bookmarkStart w:id="76" w:name="_Toc91966106"/>
      <w:r>
        <w:lastRenderedPageBreak/>
        <w:t>Hình</w:t>
      </w:r>
      <w:r>
        <w:rPr>
          <w:lang w:val="vi-VN"/>
        </w:rPr>
        <w:t xml:space="preserve"> 3.1.7. Mô hình </w:t>
      </w:r>
      <w:r w:rsidR="00C74CE2">
        <w:rPr>
          <w:lang w:val="vi-VN"/>
        </w:rPr>
        <w:t>vật lý tổng quát</w:t>
      </w:r>
      <w:bookmarkEnd w:id="76"/>
    </w:p>
    <w:p w14:paraId="0410CB18" w14:textId="7C516C63" w:rsidR="003E0831" w:rsidRDefault="003E0831" w:rsidP="00D033EF">
      <w:pPr>
        <w:pStyle w:val="Nidungvnbn"/>
        <w:jc w:val="center"/>
      </w:pPr>
      <w:r>
        <w:rPr>
          <w:noProof/>
        </w:rPr>
        <w:drawing>
          <wp:inline distT="0" distB="0" distL="0" distR="0" wp14:anchorId="45A32AFF" wp14:editId="7DB3F881">
            <wp:extent cx="3600000" cy="18483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1848350"/>
                    </a:xfrm>
                    <a:prstGeom prst="rect">
                      <a:avLst/>
                    </a:prstGeom>
                  </pic:spPr>
                </pic:pic>
              </a:graphicData>
            </a:graphic>
          </wp:inline>
        </w:drawing>
      </w:r>
    </w:p>
    <w:p w14:paraId="5AB81829" w14:textId="7C5423D9" w:rsidR="00D033EF" w:rsidRPr="00D033EF" w:rsidRDefault="00D033EF" w:rsidP="00D033EF">
      <w:pPr>
        <w:pStyle w:val="Caption"/>
        <w:rPr>
          <w:lang w:val="vi-VN"/>
        </w:rPr>
      </w:pPr>
      <w:bookmarkStart w:id="77" w:name="_Toc91966107"/>
      <w:r>
        <w:t>Hình</w:t>
      </w:r>
      <w:r>
        <w:rPr>
          <w:lang w:val="vi-VN"/>
        </w:rPr>
        <w:t xml:space="preserve"> 3.1.8. Chi tiết mô hình vật lý tầng 1</w:t>
      </w:r>
      <w:bookmarkEnd w:id="77"/>
    </w:p>
    <w:p w14:paraId="00E627C3" w14:textId="178A447C" w:rsidR="003E0831" w:rsidRDefault="003E0831" w:rsidP="00A015ED">
      <w:pPr>
        <w:pStyle w:val="Nidungvnbn"/>
        <w:jc w:val="center"/>
      </w:pPr>
      <w:r>
        <w:rPr>
          <w:noProof/>
        </w:rPr>
        <w:drawing>
          <wp:inline distT="0" distB="0" distL="0" distR="0" wp14:anchorId="48074DB1" wp14:editId="3A98092A">
            <wp:extent cx="3600000" cy="2263962"/>
            <wp:effectExtent l="0" t="0" r="63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a:extLst>
                        <a:ext uri="{28A0092B-C50C-407E-A947-70E740481C1C}">
                          <a14:useLocalDpi xmlns:a14="http://schemas.microsoft.com/office/drawing/2010/main" val="0"/>
                        </a:ext>
                      </a:extLst>
                    </a:blip>
                    <a:stretch>
                      <a:fillRect/>
                    </a:stretch>
                  </pic:blipFill>
                  <pic:spPr>
                    <a:xfrm>
                      <a:off x="0" y="0"/>
                      <a:ext cx="3600000" cy="2263962"/>
                    </a:xfrm>
                    <a:prstGeom prst="rect">
                      <a:avLst/>
                    </a:prstGeom>
                  </pic:spPr>
                </pic:pic>
              </a:graphicData>
            </a:graphic>
          </wp:inline>
        </w:drawing>
      </w:r>
    </w:p>
    <w:p w14:paraId="4DDB18DA" w14:textId="683EF574" w:rsidR="003E0831" w:rsidRPr="00803745" w:rsidRDefault="00803745" w:rsidP="00803745">
      <w:pPr>
        <w:pStyle w:val="Caption"/>
        <w:rPr>
          <w:lang w:val="vi-VN"/>
        </w:rPr>
      </w:pPr>
      <w:bookmarkStart w:id="78" w:name="_Toc91966108"/>
      <w:r>
        <w:t>Hình</w:t>
      </w:r>
      <w:r>
        <w:rPr>
          <w:lang w:val="vi-VN"/>
        </w:rPr>
        <w:t xml:space="preserve"> 3.1.9. Chi tiết mô hình vật lý tầng 2</w:t>
      </w:r>
      <w:bookmarkEnd w:id="78"/>
    </w:p>
    <w:p w14:paraId="4AFCA815" w14:textId="525B522F" w:rsidR="003E0831" w:rsidRDefault="003052AB" w:rsidP="00A015ED">
      <w:pPr>
        <w:pStyle w:val="Nidungvnbn"/>
        <w:jc w:val="center"/>
      </w:pPr>
      <w:r>
        <w:rPr>
          <w:noProof/>
        </w:rPr>
        <w:lastRenderedPageBreak/>
        <w:drawing>
          <wp:inline distT="0" distB="0" distL="0" distR="0" wp14:anchorId="38ADF7FD" wp14:editId="78B1A9A6">
            <wp:extent cx="3600000" cy="2368951"/>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6">
                      <a:extLst>
                        <a:ext uri="{28A0092B-C50C-407E-A947-70E740481C1C}">
                          <a14:useLocalDpi xmlns:a14="http://schemas.microsoft.com/office/drawing/2010/main" val="0"/>
                        </a:ext>
                      </a:extLst>
                    </a:blip>
                    <a:stretch>
                      <a:fillRect/>
                    </a:stretch>
                  </pic:blipFill>
                  <pic:spPr>
                    <a:xfrm>
                      <a:off x="0" y="0"/>
                      <a:ext cx="3600000" cy="2368951"/>
                    </a:xfrm>
                    <a:prstGeom prst="rect">
                      <a:avLst/>
                    </a:prstGeom>
                  </pic:spPr>
                </pic:pic>
              </a:graphicData>
            </a:graphic>
          </wp:inline>
        </w:drawing>
      </w:r>
    </w:p>
    <w:p w14:paraId="46827586" w14:textId="2DD62D2C" w:rsidR="003052AB" w:rsidRDefault="00803745" w:rsidP="003052A2">
      <w:pPr>
        <w:pStyle w:val="Caption"/>
        <w:rPr>
          <w:noProof/>
        </w:rPr>
      </w:pPr>
      <w:bookmarkStart w:id="79" w:name="_Toc91966109"/>
      <w:r>
        <w:t>Hình</w:t>
      </w:r>
      <w:r>
        <w:rPr>
          <w:lang w:val="vi-VN"/>
        </w:rPr>
        <w:t xml:space="preserve"> 3.1.10. Chi tiết mô hình vật lý tầng </w:t>
      </w:r>
      <w:r w:rsidR="00A015ED">
        <w:rPr>
          <w:lang w:val="vi-VN"/>
        </w:rPr>
        <w:t>3</w:t>
      </w:r>
      <w:bookmarkEnd w:id="79"/>
    </w:p>
    <w:p w14:paraId="734994C6" w14:textId="0C8FB180" w:rsidR="00A015ED" w:rsidRPr="00A015ED" w:rsidRDefault="00A015ED" w:rsidP="00A015ED">
      <w:pPr>
        <w:pStyle w:val="Nidungvnbn"/>
        <w:jc w:val="center"/>
      </w:pPr>
      <w:r>
        <w:rPr>
          <w:noProof/>
        </w:rPr>
        <w:drawing>
          <wp:inline distT="0" distB="0" distL="0" distR="0" wp14:anchorId="7F993E08" wp14:editId="34EDC480">
            <wp:extent cx="3600000" cy="1234601"/>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1234601"/>
                    </a:xfrm>
                    <a:prstGeom prst="rect">
                      <a:avLst/>
                    </a:prstGeom>
                  </pic:spPr>
                </pic:pic>
              </a:graphicData>
            </a:graphic>
          </wp:inline>
        </w:drawing>
      </w:r>
    </w:p>
    <w:p w14:paraId="3F3BC86C" w14:textId="4B8223F1" w:rsidR="003052A2" w:rsidRPr="003052A2" w:rsidRDefault="00BA343A" w:rsidP="003052A2">
      <w:pPr>
        <w:pStyle w:val="Caption"/>
        <w:rPr>
          <w:lang w:val="vi-VN"/>
        </w:rPr>
      </w:pPr>
      <w:bookmarkStart w:id="80" w:name="_Toc91966110"/>
      <w:r>
        <w:t>Hình</w:t>
      </w:r>
      <w:r>
        <w:rPr>
          <w:lang w:val="vi-VN"/>
        </w:rPr>
        <w:t xml:space="preserve"> 3.1.11. Chi tiết phòng Server</w:t>
      </w:r>
      <w:bookmarkEnd w:id="80"/>
    </w:p>
    <w:p w14:paraId="370F4AF3" w14:textId="08DFD382" w:rsidR="00BE26B6" w:rsidRDefault="00BE26B6" w:rsidP="00395412">
      <w:pPr>
        <w:pStyle w:val="Tiumccp2"/>
        <w:numPr>
          <w:ilvl w:val="2"/>
          <w:numId w:val="13"/>
        </w:numPr>
        <w:rPr>
          <w:lang w:val="vi-VN"/>
        </w:rPr>
      </w:pPr>
      <w:bookmarkStart w:id="81" w:name="_Toc91966043"/>
      <w:r>
        <w:rPr>
          <w:lang w:val="vi-VN"/>
        </w:rPr>
        <w:t>Bảng địa chỉ</w:t>
      </w:r>
      <w:r w:rsidR="00966FA4">
        <w:rPr>
          <w:lang w:val="vi-VN"/>
        </w:rPr>
        <w:t xml:space="preserve"> IP</w:t>
      </w:r>
      <w:bookmarkEnd w:id="81"/>
    </w:p>
    <w:tbl>
      <w:tblPr>
        <w:tblStyle w:val="TableGrid"/>
        <w:tblW w:w="0" w:type="auto"/>
        <w:jc w:val="center"/>
        <w:tblLook w:val="04A0" w:firstRow="1" w:lastRow="0" w:firstColumn="1" w:lastColumn="0" w:noHBand="0" w:noVBand="1"/>
      </w:tblPr>
      <w:tblGrid>
        <w:gridCol w:w="1698"/>
        <w:gridCol w:w="1227"/>
        <w:gridCol w:w="953"/>
        <w:gridCol w:w="1841"/>
        <w:gridCol w:w="1811"/>
        <w:gridCol w:w="1581"/>
      </w:tblGrid>
      <w:tr w:rsidR="00517A39" w14:paraId="04CADE9D" w14:textId="77777777" w:rsidTr="0066352F">
        <w:trPr>
          <w:jc w:val="center"/>
        </w:trPr>
        <w:tc>
          <w:tcPr>
            <w:tcW w:w="1698" w:type="dxa"/>
            <w:shd w:val="clear" w:color="auto" w:fill="8DB3E2" w:themeFill="text2" w:themeFillTint="66"/>
          </w:tcPr>
          <w:p w14:paraId="0C780511" w14:textId="64E493DB" w:rsidR="00AA73A0" w:rsidRPr="00A1269B" w:rsidRDefault="00AA73A0" w:rsidP="007E28FF">
            <w:pPr>
              <w:pStyle w:val="Nidungvnbn"/>
              <w:ind w:firstLine="0"/>
              <w:rPr>
                <w:b/>
                <w:bCs/>
                <w:lang w:val="vi-VN"/>
              </w:rPr>
            </w:pPr>
            <w:r w:rsidRPr="00A1269B">
              <w:rPr>
                <w:b/>
                <w:bCs/>
                <w:lang w:val="vi-VN"/>
              </w:rPr>
              <w:t>Name</w:t>
            </w:r>
          </w:p>
        </w:tc>
        <w:tc>
          <w:tcPr>
            <w:tcW w:w="1227" w:type="dxa"/>
            <w:shd w:val="clear" w:color="auto" w:fill="8DB3E2" w:themeFill="text2" w:themeFillTint="66"/>
          </w:tcPr>
          <w:p w14:paraId="736704F6" w14:textId="7346C624" w:rsidR="00AA73A0" w:rsidRPr="00A1269B" w:rsidRDefault="00AA73A0" w:rsidP="007E28FF">
            <w:pPr>
              <w:pStyle w:val="Nidungvnbn"/>
              <w:ind w:firstLine="0"/>
              <w:rPr>
                <w:b/>
                <w:bCs/>
                <w:lang w:val="vi-VN"/>
              </w:rPr>
            </w:pPr>
            <w:r w:rsidRPr="00A1269B">
              <w:rPr>
                <w:b/>
                <w:bCs/>
                <w:lang w:val="vi-VN"/>
              </w:rPr>
              <w:t>Interface</w:t>
            </w:r>
          </w:p>
        </w:tc>
        <w:tc>
          <w:tcPr>
            <w:tcW w:w="953" w:type="dxa"/>
            <w:shd w:val="clear" w:color="auto" w:fill="8DB3E2" w:themeFill="text2" w:themeFillTint="66"/>
          </w:tcPr>
          <w:p w14:paraId="52363C84" w14:textId="26F984C8" w:rsidR="00AA73A0" w:rsidRPr="00A1269B" w:rsidRDefault="00AA73A0" w:rsidP="007E28FF">
            <w:pPr>
              <w:pStyle w:val="Nidungvnbn"/>
              <w:ind w:firstLine="0"/>
              <w:rPr>
                <w:b/>
                <w:bCs/>
                <w:lang w:val="vi-VN"/>
              </w:rPr>
            </w:pPr>
            <w:r w:rsidRPr="00A1269B">
              <w:rPr>
                <w:b/>
                <w:bCs/>
                <w:lang w:val="vi-VN"/>
              </w:rPr>
              <w:t>VLAN</w:t>
            </w:r>
          </w:p>
        </w:tc>
        <w:tc>
          <w:tcPr>
            <w:tcW w:w="1841" w:type="dxa"/>
            <w:shd w:val="clear" w:color="auto" w:fill="8DB3E2" w:themeFill="text2" w:themeFillTint="66"/>
          </w:tcPr>
          <w:p w14:paraId="05BC6435" w14:textId="3ABC55D7" w:rsidR="00AA73A0" w:rsidRPr="00A1269B" w:rsidRDefault="00AA73A0" w:rsidP="007E28FF">
            <w:pPr>
              <w:pStyle w:val="Nidungvnbn"/>
              <w:ind w:firstLine="0"/>
              <w:rPr>
                <w:b/>
                <w:bCs/>
                <w:lang w:val="vi-VN"/>
              </w:rPr>
            </w:pPr>
            <w:r w:rsidRPr="00A1269B">
              <w:rPr>
                <w:b/>
                <w:bCs/>
                <w:lang w:val="vi-VN"/>
              </w:rPr>
              <w:t>IP Address</w:t>
            </w:r>
          </w:p>
        </w:tc>
        <w:tc>
          <w:tcPr>
            <w:tcW w:w="1811" w:type="dxa"/>
            <w:shd w:val="clear" w:color="auto" w:fill="8DB3E2" w:themeFill="text2" w:themeFillTint="66"/>
          </w:tcPr>
          <w:p w14:paraId="275CE6F9" w14:textId="0F8183A9" w:rsidR="00AA73A0" w:rsidRPr="00A1269B" w:rsidRDefault="00AA73A0" w:rsidP="007E28FF">
            <w:pPr>
              <w:pStyle w:val="Nidungvnbn"/>
              <w:ind w:firstLine="0"/>
              <w:rPr>
                <w:b/>
                <w:bCs/>
                <w:lang w:val="vi-VN"/>
              </w:rPr>
            </w:pPr>
            <w:r w:rsidRPr="00A1269B">
              <w:rPr>
                <w:b/>
                <w:bCs/>
                <w:lang w:val="vi-VN"/>
              </w:rPr>
              <w:t>Subnet mask</w:t>
            </w:r>
          </w:p>
        </w:tc>
        <w:tc>
          <w:tcPr>
            <w:tcW w:w="1581" w:type="dxa"/>
            <w:shd w:val="clear" w:color="auto" w:fill="8DB3E2" w:themeFill="text2" w:themeFillTint="66"/>
          </w:tcPr>
          <w:p w14:paraId="3215AE42" w14:textId="70F2C87C" w:rsidR="00AA73A0" w:rsidRPr="00A1269B" w:rsidRDefault="00AA73A0" w:rsidP="007E28FF">
            <w:pPr>
              <w:pStyle w:val="Nidungvnbn"/>
              <w:ind w:firstLine="0"/>
              <w:rPr>
                <w:b/>
                <w:bCs/>
                <w:lang w:val="vi-VN"/>
              </w:rPr>
            </w:pPr>
            <w:r w:rsidRPr="00A1269B">
              <w:rPr>
                <w:b/>
                <w:bCs/>
                <w:lang w:val="vi-VN"/>
              </w:rPr>
              <w:t>Default gateway</w:t>
            </w:r>
          </w:p>
        </w:tc>
      </w:tr>
      <w:tr w:rsidR="00517A39" w14:paraId="5441320D" w14:textId="77777777" w:rsidTr="0066352F">
        <w:trPr>
          <w:jc w:val="center"/>
        </w:trPr>
        <w:tc>
          <w:tcPr>
            <w:tcW w:w="1698" w:type="dxa"/>
          </w:tcPr>
          <w:p w14:paraId="75CAEF32" w14:textId="2E2AF8C5" w:rsidR="00AA73A0" w:rsidRDefault="00517A39" w:rsidP="00D7485C">
            <w:pPr>
              <w:pStyle w:val="Nidungvnbn"/>
              <w:ind w:firstLine="0"/>
              <w:jc w:val="center"/>
              <w:rPr>
                <w:lang w:val="vi-VN"/>
              </w:rPr>
            </w:pPr>
            <w:r>
              <w:rPr>
                <w:lang w:val="vi-VN"/>
              </w:rPr>
              <w:t>Web Server</w:t>
            </w:r>
          </w:p>
        </w:tc>
        <w:tc>
          <w:tcPr>
            <w:tcW w:w="1227" w:type="dxa"/>
          </w:tcPr>
          <w:p w14:paraId="054739EB" w14:textId="6739C7A9" w:rsidR="00AA73A0" w:rsidRDefault="00517A39" w:rsidP="00D7485C">
            <w:pPr>
              <w:pStyle w:val="Nidungvnbn"/>
              <w:ind w:firstLine="0"/>
              <w:jc w:val="center"/>
              <w:rPr>
                <w:lang w:val="vi-VN"/>
              </w:rPr>
            </w:pPr>
            <w:r>
              <w:rPr>
                <w:lang w:val="vi-VN"/>
              </w:rPr>
              <w:t>Fa0</w:t>
            </w:r>
          </w:p>
        </w:tc>
        <w:tc>
          <w:tcPr>
            <w:tcW w:w="953" w:type="dxa"/>
          </w:tcPr>
          <w:p w14:paraId="18859D74" w14:textId="1BBE00DB" w:rsidR="00AA73A0" w:rsidRDefault="00517A39" w:rsidP="00D7485C">
            <w:pPr>
              <w:pStyle w:val="Nidungvnbn"/>
              <w:ind w:firstLine="0"/>
              <w:jc w:val="center"/>
              <w:rPr>
                <w:lang w:val="vi-VN"/>
              </w:rPr>
            </w:pPr>
            <w:r>
              <w:rPr>
                <w:lang w:val="vi-VN"/>
              </w:rPr>
              <w:t>N/A</w:t>
            </w:r>
          </w:p>
        </w:tc>
        <w:tc>
          <w:tcPr>
            <w:tcW w:w="1841" w:type="dxa"/>
          </w:tcPr>
          <w:p w14:paraId="58F61DA4" w14:textId="573D820B" w:rsidR="00AA73A0" w:rsidRDefault="00517A39" w:rsidP="00D7485C">
            <w:pPr>
              <w:pStyle w:val="Nidungvnbn"/>
              <w:ind w:firstLine="0"/>
              <w:jc w:val="center"/>
              <w:rPr>
                <w:lang w:val="vi-VN"/>
              </w:rPr>
            </w:pPr>
            <w:r>
              <w:rPr>
                <w:lang w:val="vi-VN"/>
              </w:rPr>
              <w:t>55.12.12.10</w:t>
            </w:r>
          </w:p>
        </w:tc>
        <w:tc>
          <w:tcPr>
            <w:tcW w:w="1811" w:type="dxa"/>
          </w:tcPr>
          <w:p w14:paraId="74DC06C0" w14:textId="25886CAC" w:rsidR="00AA73A0" w:rsidRDefault="00517A39" w:rsidP="00D7485C">
            <w:pPr>
              <w:pStyle w:val="Nidungvnbn"/>
              <w:ind w:firstLine="0"/>
              <w:jc w:val="center"/>
              <w:rPr>
                <w:lang w:val="vi-VN"/>
              </w:rPr>
            </w:pPr>
            <w:r>
              <w:rPr>
                <w:lang w:val="vi-VN"/>
              </w:rPr>
              <w:t>255.255.255.0</w:t>
            </w:r>
          </w:p>
        </w:tc>
        <w:tc>
          <w:tcPr>
            <w:tcW w:w="1581" w:type="dxa"/>
          </w:tcPr>
          <w:p w14:paraId="37FBDC5A" w14:textId="3837A315" w:rsidR="00AA73A0" w:rsidRDefault="00517A39" w:rsidP="00D7485C">
            <w:pPr>
              <w:pStyle w:val="Nidungvnbn"/>
              <w:ind w:firstLine="0"/>
              <w:jc w:val="center"/>
              <w:rPr>
                <w:lang w:val="vi-VN"/>
              </w:rPr>
            </w:pPr>
            <w:r>
              <w:rPr>
                <w:lang w:val="vi-VN"/>
              </w:rPr>
              <w:t>55.12.12.1</w:t>
            </w:r>
          </w:p>
        </w:tc>
      </w:tr>
      <w:tr w:rsidR="00517A39" w14:paraId="1ADA4E90" w14:textId="77777777" w:rsidTr="0066352F">
        <w:trPr>
          <w:jc w:val="center"/>
        </w:trPr>
        <w:tc>
          <w:tcPr>
            <w:tcW w:w="1698" w:type="dxa"/>
          </w:tcPr>
          <w:p w14:paraId="6429EFE4" w14:textId="59E49F49" w:rsidR="00517A39" w:rsidRDefault="00517A39" w:rsidP="00D7485C">
            <w:pPr>
              <w:pStyle w:val="Nidungvnbn"/>
              <w:ind w:firstLine="0"/>
              <w:jc w:val="center"/>
              <w:rPr>
                <w:lang w:val="vi-VN"/>
              </w:rPr>
            </w:pPr>
            <w:r>
              <w:rPr>
                <w:lang w:val="vi-VN"/>
              </w:rPr>
              <w:t>DNS Server</w:t>
            </w:r>
          </w:p>
        </w:tc>
        <w:tc>
          <w:tcPr>
            <w:tcW w:w="1227" w:type="dxa"/>
          </w:tcPr>
          <w:p w14:paraId="37E4EF7F" w14:textId="0138A2CE" w:rsidR="00517A39" w:rsidRDefault="00517A39" w:rsidP="00D7485C">
            <w:pPr>
              <w:pStyle w:val="Nidungvnbn"/>
              <w:ind w:firstLine="0"/>
              <w:jc w:val="center"/>
              <w:rPr>
                <w:lang w:val="vi-VN"/>
              </w:rPr>
            </w:pPr>
            <w:r>
              <w:rPr>
                <w:lang w:val="vi-VN"/>
              </w:rPr>
              <w:t>Fa0</w:t>
            </w:r>
          </w:p>
        </w:tc>
        <w:tc>
          <w:tcPr>
            <w:tcW w:w="953" w:type="dxa"/>
          </w:tcPr>
          <w:p w14:paraId="64C4A3AA" w14:textId="74CA7659" w:rsidR="00517A39" w:rsidRDefault="00517A39" w:rsidP="00D7485C">
            <w:pPr>
              <w:pStyle w:val="Nidungvnbn"/>
              <w:ind w:firstLine="0"/>
              <w:jc w:val="center"/>
              <w:rPr>
                <w:lang w:val="vi-VN"/>
              </w:rPr>
            </w:pPr>
            <w:r>
              <w:rPr>
                <w:lang w:val="vi-VN"/>
              </w:rPr>
              <w:t>N/A</w:t>
            </w:r>
          </w:p>
        </w:tc>
        <w:tc>
          <w:tcPr>
            <w:tcW w:w="1841" w:type="dxa"/>
          </w:tcPr>
          <w:p w14:paraId="66C7AA5D" w14:textId="27409996" w:rsidR="00517A39" w:rsidRDefault="00517A39" w:rsidP="00D7485C">
            <w:pPr>
              <w:pStyle w:val="Nidungvnbn"/>
              <w:ind w:firstLine="0"/>
              <w:jc w:val="center"/>
              <w:rPr>
                <w:lang w:val="vi-VN"/>
              </w:rPr>
            </w:pPr>
            <w:r>
              <w:rPr>
                <w:lang w:val="vi-VN"/>
              </w:rPr>
              <w:t>55.12.12.</w:t>
            </w:r>
            <w:r w:rsidR="00564435">
              <w:rPr>
                <w:lang w:val="vi-VN"/>
              </w:rPr>
              <w:t>2</w:t>
            </w:r>
            <w:r>
              <w:rPr>
                <w:lang w:val="vi-VN"/>
              </w:rPr>
              <w:t>0</w:t>
            </w:r>
          </w:p>
        </w:tc>
        <w:tc>
          <w:tcPr>
            <w:tcW w:w="1811" w:type="dxa"/>
          </w:tcPr>
          <w:p w14:paraId="14DFAA6C" w14:textId="13462094" w:rsidR="00517A39" w:rsidRDefault="00517A39" w:rsidP="00D7485C">
            <w:pPr>
              <w:pStyle w:val="Nidungvnbn"/>
              <w:ind w:firstLine="0"/>
              <w:jc w:val="center"/>
              <w:rPr>
                <w:lang w:val="vi-VN"/>
              </w:rPr>
            </w:pPr>
            <w:r>
              <w:rPr>
                <w:lang w:val="vi-VN"/>
              </w:rPr>
              <w:t>255.255.255.0</w:t>
            </w:r>
          </w:p>
        </w:tc>
        <w:tc>
          <w:tcPr>
            <w:tcW w:w="1581" w:type="dxa"/>
          </w:tcPr>
          <w:p w14:paraId="6399B5A4" w14:textId="045C806C" w:rsidR="00517A39" w:rsidRDefault="00517A39" w:rsidP="00D7485C">
            <w:pPr>
              <w:pStyle w:val="Nidungvnbn"/>
              <w:ind w:firstLine="0"/>
              <w:jc w:val="center"/>
              <w:rPr>
                <w:lang w:val="vi-VN"/>
              </w:rPr>
            </w:pPr>
            <w:r>
              <w:rPr>
                <w:lang w:val="vi-VN"/>
              </w:rPr>
              <w:t>55.12.12.1</w:t>
            </w:r>
          </w:p>
        </w:tc>
      </w:tr>
      <w:tr w:rsidR="00517A39" w14:paraId="03F0A925" w14:textId="77777777" w:rsidTr="0066352F">
        <w:trPr>
          <w:jc w:val="center"/>
        </w:trPr>
        <w:tc>
          <w:tcPr>
            <w:tcW w:w="1698" w:type="dxa"/>
          </w:tcPr>
          <w:p w14:paraId="4404B910" w14:textId="767B2348" w:rsidR="00517A39" w:rsidRDefault="00517A39" w:rsidP="00D7485C">
            <w:pPr>
              <w:pStyle w:val="Nidungvnbn"/>
              <w:ind w:firstLine="0"/>
              <w:jc w:val="center"/>
              <w:rPr>
                <w:lang w:val="vi-VN"/>
              </w:rPr>
            </w:pPr>
            <w:r>
              <w:rPr>
                <w:lang w:val="vi-VN"/>
              </w:rPr>
              <w:lastRenderedPageBreak/>
              <w:t>Mail Server</w:t>
            </w:r>
          </w:p>
        </w:tc>
        <w:tc>
          <w:tcPr>
            <w:tcW w:w="1227" w:type="dxa"/>
          </w:tcPr>
          <w:p w14:paraId="043C70FC" w14:textId="741C3FC1" w:rsidR="00517A39" w:rsidRDefault="00517A39" w:rsidP="00D7485C">
            <w:pPr>
              <w:pStyle w:val="Nidungvnbn"/>
              <w:ind w:firstLine="0"/>
              <w:jc w:val="center"/>
              <w:rPr>
                <w:lang w:val="vi-VN"/>
              </w:rPr>
            </w:pPr>
            <w:r>
              <w:rPr>
                <w:lang w:val="vi-VN"/>
              </w:rPr>
              <w:t>Fa0</w:t>
            </w:r>
          </w:p>
        </w:tc>
        <w:tc>
          <w:tcPr>
            <w:tcW w:w="953" w:type="dxa"/>
          </w:tcPr>
          <w:p w14:paraId="1DC722AE" w14:textId="7AC6BFBA" w:rsidR="00517A39" w:rsidRDefault="00517A39" w:rsidP="00D7485C">
            <w:pPr>
              <w:pStyle w:val="Nidungvnbn"/>
              <w:ind w:firstLine="0"/>
              <w:jc w:val="center"/>
              <w:rPr>
                <w:lang w:val="vi-VN"/>
              </w:rPr>
            </w:pPr>
            <w:r>
              <w:rPr>
                <w:lang w:val="vi-VN"/>
              </w:rPr>
              <w:t>N/A</w:t>
            </w:r>
          </w:p>
        </w:tc>
        <w:tc>
          <w:tcPr>
            <w:tcW w:w="1841" w:type="dxa"/>
          </w:tcPr>
          <w:p w14:paraId="7B8A2A59" w14:textId="1B8ADB38" w:rsidR="00517A39" w:rsidRDefault="00517A39" w:rsidP="00D7485C">
            <w:pPr>
              <w:pStyle w:val="Nidungvnbn"/>
              <w:ind w:firstLine="0"/>
              <w:jc w:val="center"/>
              <w:rPr>
                <w:lang w:val="vi-VN"/>
              </w:rPr>
            </w:pPr>
            <w:r>
              <w:rPr>
                <w:lang w:val="vi-VN"/>
              </w:rPr>
              <w:t>55.12.12.</w:t>
            </w:r>
            <w:r w:rsidR="00564435">
              <w:rPr>
                <w:lang w:val="vi-VN"/>
              </w:rPr>
              <w:t>3</w:t>
            </w:r>
            <w:r>
              <w:rPr>
                <w:lang w:val="vi-VN"/>
              </w:rPr>
              <w:t>0</w:t>
            </w:r>
          </w:p>
        </w:tc>
        <w:tc>
          <w:tcPr>
            <w:tcW w:w="1811" w:type="dxa"/>
          </w:tcPr>
          <w:p w14:paraId="7E87A0EC" w14:textId="2C37F729" w:rsidR="00517A39" w:rsidRDefault="00517A39" w:rsidP="00D7485C">
            <w:pPr>
              <w:pStyle w:val="Nidungvnbn"/>
              <w:ind w:firstLine="0"/>
              <w:jc w:val="center"/>
              <w:rPr>
                <w:lang w:val="vi-VN"/>
              </w:rPr>
            </w:pPr>
            <w:r>
              <w:rPr>
                <w:lang w:val="vi-VN"/>
              </w:rPr>
              <w:t>255.255.255.0</w:t>
            </w:r>
          </w:p>
        </w:tc>
        <w:tc>
          <w:tcPr>
            <w:tcW w:w="1581" w:type="dxa"/>
          </w:tcPr>
          <w:p w14:paraId="34358308" w14:textId="7A11AFC4" w:rsidR="00517A39" w:rsidRDefault="00517A39" w:rsidP="00D7485C">
            <w:pPr>
              <w:pStyle w:val="Nidungvnbn"/>
              <w:ind w:firstLine="0"/>
              <w:jc w:val="center"/>
              <w:rPr>
                <w:lang w:val="vi-VN"/>
              </w:rPr>
            </w:pPr>
            <w:r>
              <w:rPr>
                <w:lang w:val="vi-VN"/>
              </w:rPr>
              <w:t>55.12.12.1</w:t>
            </w:r>
          </w:p>
        </w:tc>
      </w:tr>
      <w:tr w:rsidR="00517A39" w14:paraId="6A3378CE" w14:textId="77777777" w:rsidTr="0066352F">
        <w:trPr>
          <w:jc w:val="center"/>
        </w:trPr>
        <w:tc>
          <w:tcPr>
            <w:tcW w:w="1698" w:type="dxa"/>
          </w:tcPr>
          <w:p w14:paraId="42959EBF" w14:textId="0084D4E8" w:rsidR="00517A39" w:rsidRDefault="00517A39" w:rsidP="00D7485C">
            <w:pPr>
              <w:pStyle w:val="Nidungvnbn"/>
              <w:ind w:firstLine="0"/>
              <w:jc w:val="center"/>
              <w:rPr>
                <w:lang w:val="vi-VN"/>
              </w:rPr>
            </w:pPr>
            <w:r>
              <w:rPr>
                <w:lang w:val="vi-VN"/>
              </w:rPr>
              <w:t>RADIUS Server</w:t>
            </w:r>
          </w:p>
        </w:tc>
        <w:tc>
          <w:tcPr>
            <w:tcW w:w="1227" w:type="dxa"/>
          </w:tcPr>
          <w:p w14:paraId="00F7E8F8" w14:textId="388E2A1A" w:rsidR="00517A39" w:rsidRDefault="00517A39" w:rsidP="00D7485C">
            <w:pPr>
              <w:pStyle w:val="Nidungvnbn"/>
              <w:ind w:firstLine="0"/>
              <w:jc w:val="center"/>
              <w:rPr>
                <w:lang w:val="vi-VN"/>
              </w:rPr>
            </w:pPr>
            <w:r>
              <w:rPr>
                <w:lang w:val="vi-VN"/>
              </w:rPr>
              <w:t>Fa0</w:t>
            </w:r>
          </w:p>
        </w:tc>
        <w:tc>
          <w:tcPr>
            <w:tcW w:w="953" w:type="dxa"/>
          </w:tcPr>
          <w:p w14:paraId="41B134EE" w14:textId="40F1F12D" w:rsidR="00517A39" w:rsidRDefault="00517A39" w:rsidP="00D7485C">
            <w:pPr>
              <w:pStyle w:val="Nidungvnbn"/>
              <w:ind w:firstLine="0"/>
              <w:jc w:val="center"/>
              <w:rPr>
                <w:lang w:val="vi-VN"/>
              </w:rPr>
            </w:pPr>
            <w:r>
              <w:rPr>
                <w:lang w:val="vi-VN"/>
              </w:rPr>
              <w:t>N/A</w:t>
            </w:r>
          </w:p>
        </w:tc>
        <w:tc>
          <w:tcPr>
            <w:tcW w:w="1841" w:type="dxa"/>
          </w:tcPr>
          <w:p w14:paraId="46486933" w14:textId="36ABF71B" w:rsidR="00517A39" w:rsidRDefault="00517A39" w:rsidP="00D7485C">
            <w:pPr>
              <w:pStyle w:val="Nidungvnbn"/>
              <w:ind w:firstLine="0"/>
              <w:jc w:val="center"/>
              <w:rPr>
                <w:lang w:val="vi-VN"/>
              </w:rPr>
            </w:pPr>
            <w:r>
              <w:rPr>
                <w:lang w:val="vi-VN"/>
              </w:rPr>
              <w:t>55.12.12.</w:t>
            </w:r>
            <w:r w:rsidR="00564435">
              <w:rPr>
                <w:lang w:val="vi-VN"/>
              </w:rPr>
              <w:t>4</w:t>
            </w:r>
            <w:r>
              <w:rPr>
                <w:lang w:val="vi-VN"/>
              </w:rPr>
              <w:t>0</w:t>
            </w:r>
          </w:p>
        </w:tc>
        <w:tc>
          <w:tcPr>
            <w:tcW w:w="1811" w:type="dxa"/>
          </w:tcPr>
          <w:p w14:paraId="62F8AD8E" w14:textId="441E85B3" w:rsidR="00517A39" w:rsidRDefault="00517A39" w:rsidP="00D7485C">
            <w:pPr>
              <w:pStyle w:val="Nidungvnbn"/>
              <w:ind w:firstLine="0"/>
              <w:jc w:val="center"/>
              <w:rPr>
                <w:lang w:val="vi-VN"/>
              </w:rPr>
            </w:pPr>
            <w:r>
              <w:rPr>
                <w:lang w:val="vi-VN"/>
              </w:rPr>
              <w:t>255.255.255.0</w:t>
            </w:r>
          </w:p>
        </w:tc>
        <w:tc>
          <w:tcPr>
            <w:tcW w:w="1581" w:type="dxa"/>
          </w:tcPr>
          <w:p w14:paraId="79270D3B" w14:textId="61FBEE6E" w:rsidR="00517A39" w:rsidRDefault="00517A39" w:rsidP="00D7485C">
            <w:pPr>
              <w:pStyle w:val="Nidungvnbn"/>
              <w:ind w:firstLine="0"/>
              <w:jc w:val="center"/>
              <w:rPr>
                <w:lang w:val="vi-VN"/>
              </w:rPr>
            </w:pPr>
            <w:r>
              <w:rPr>
                <w:lang w:val="vi-VN"/>
              </w:rPr>
              <w:t>55.12.12.1</w:t>
            </w:r>
          </w:p>
        </w:tc>
      </w:tr>
      <w:tr w:rsidR="00D91604" w14:paraId="23E94A63" w14:textId="77777777" w:rsidTr="0066352F">
        <w:trPr>
          <w:jc w:val="center"/>
        </w:trPr>
        <w:tc>
          <w:tcPr>
            <w:tcW w:w="1698" w:type="dxa"/>
            <w:vMerge w:val="restart"/>
          </w:tcPr>
          <w:p w14:paraId="53AE7816" w14:textId="49FA4A8B" w:rsidR="00D91604" w:rsidRDefault="00D91604" w:rsidP="00D7485C">
            <w:pPr>
              <w:pStyle w:val="Nidungvnbn"/>
              <w:ind w:firstLine="0"/>
              <w:jc w:val="center"/>
              <w:rPr>
                <w:lang w:val="vi-VN"/>
              </w:rPr>
            </w:pPr>
            <w:r>
              <w:rPr>
                <w:lang w:val="vi-VN"/>
              </w:rPr>
              <w:t>ISP</w:t>
            </w:r>
          </w:p>
        </w:tc>
        <w:tc>
          <w:tcPr>
            <w:tcW w:w="1227" w:type="dxa"/>
          </w:tcPr>
          <w:p w14:paraId="6741CA7E" w14:textId="33E498E5" w:rsidR="00D91604" w:rsidRDefault="00D91604" w:rsidP="00D7485C">
            <w:pPr>
              <w:pStyle w:val="Nidungvnbn"/>
              <w:ind w:firstLine="0"/>
              <w:jc w:val="center"/>
              <w:rPr>
                <w:lang w:val="vi-VN"/>
              </w:rPr>
            </w:pPr>
            <w:r>
              <w:rPr>
                <w:lang w:val="vi-VN"/>
              </w:rPr>
              <w:t>Gig0/0/0</w:t>
            </w:r>
          </w:p>
        </w:tc>
        <w:tc>
          <w:tcPr>
            <w:tcW w:w="953" w:type="dxa"/>
          </w:tcPr>
          <w:p w14:paraId="62023031" w14:textId="53541F11" w:rsidR="00D91604" w:rsidRDefault="00D91604" w:rsidP="00D7485C">
            <w:pPr>
              <w:pStyle w:val="Nidungvnbn"/>
              <w:ind w:firstLine="0"/>
              <w:jc w:val="center"/>
              <w:rPr>
                <w:lang w:val="vi-VN"/>
              </w:rPr>
            </w:pPr>
            <w:r>
              <w:rPr>
                <w:lang w:val="vi-VN"/>
              </w:rPr>
              <w:t>N/A</w:t>
            </w:r>
          </w:p>
        </w:tc>
        <w:tc>
          <w:tcPr>
            <w:tcW w:w="1841" w:type="dxa"/>
          </w:tcPr>
          <w:p w14:paraId="08FFC1A3" w14:textId="4C0F5837" w:rsidR="00D91604" w:rsidRDefault="00D91604" w:rsidP="00D7485C">
            <w:pPr>
              <w:pStyle w:val="Nidungvnbn"/>
              <w:ind w:firstLine="0"/>
              <w:jc w:val="center"/>
              <w:rPr>
                <w:lang w:val="vi-VN"/>
              </w:rPr>
            </w:pPr>
            <w:r>
              <w:rPr>
                <w:lang w:val="vi-VN"/>
              </w:rPr>
              <w:t>55.12.12.1</w:t>
            </w:r>
          </w:p>
        </w:tc>
        <w:tc>
          <w:tcPr>
            <w:tcW w:w="1811" w:type="dxa"/>
          </w:tcPr>
          <w:p w14:paraId="56B44B07" w14:textId="16DC6ABF" w:rsidR="00D91604" w:rsidRDefault="00D91604" w:rsidP="00D7485C">
            <w:pPr>
              <w:pStyle w:val="Nidungvnbn"/>
              <w:ind w:firstLine="0"/>
              <w:jc w:val="center"/>
              <w:rPr>
                <w:lang w:val="vi-VN"/>
              </w:rPr>
            </w:pPr>
            <w:r>
              <w:rPr>
                <w:lang w:val="vi-VN"/>
              </w:rPr>
              <w:t>255.255.255.0</w:t>
            </w:r>
          </w:p>
        </w:tc>
        <w:tc>
          <w:tcPr>
            <w:tcW w:w="1581" w:type="dxa"/>
          </w:tcPr>
          <w:p w14:paraId="5DAF29F3" w14:textId="70829DF6" w:rsidR="00D91604" w:rsidRDefault="00D91604" w:rsidP="00D7485C">
            <w:pPr>
              <w:pStyle w:val="Nidungvnbn"/>
              <w:ind w:firstLine="0"/>
              <w:jc w:val="center"/>
              <w:rPr>
                <w:lang w:val="vi-VN"/>
              </w:rPr>
            </w:pPr>
            <w:r>
              <w:rPr>
                <w:lang w:val="vi-VN"/>
              </w:rPr>
              <w:t>N/A</w:t>
            </w:r>
          </w:p>
        </w:tc>
      </w:tr>
      <w:tr w:rsidR="00D91604" w14:paraId="4BF0B8CD" w14:textId="77777777" w:rsidTr="0066352F">
        <w:trPr>
          <w:jc w:val="center"/>
        </w:trPr>
        <w:tc>
          <w:tcPr>
            <w:tcW w:w="1698" w:type="dxa"/>
            <w:vMerge/>
          </w:tcPr>
          <w:p w14:paraId="47D77C26" w14:textId="77777777" w:rsidR="00D91604" w:rsidRDefault="00D91604" w:rsidP="00D7485C">
            <w:pPr>
              <w:pStyle w:val="Nidungvnbn"/>
              <w:ind w:firstLine="0"/>
              <w:jc w:val="center"/>
              <w:rPr>
                <w:lang w:val="vi-VN"/>
              </w:rPr>
            </w:pPr>
          </w:p>
        </w:tc>
        <w:tc>
          <w:tcPr>
            <w:tcW w:w="1227" w:type="dxa"/>
          </w:tcPr>
          <w:p w14:paraId="30C2A2E2" w14:textId="21735FA5" w:rsidR="00D91604" w:rsidRDefault="00D91604" w:rsidP="00D7485C">
            <w:pPr>
              <w:pStyle w:val="Nidungvnbn"/>
              <w:ind w:firstLine="0"/>
              <w:jc w:val="center"/>
              <w:rPr>
                <w:lang w:val="vi-VN"/>
              </w:rPr>
            </w:pPr>
            <w:r>
              <w:rPr>
                <w:lang w:val="vi-VN"/>
              </w:rPr>
              <w:t>Gig0/0/1</w:t>
            </w:r>
          </w:p>
        </w:tc>
        <w:tc>
          <w:tcPr>
            <w:tcW w:w="953" w:type="dxa"/>
          </w:tcPr>
          <w:p w14:paraId="35EF9337" w14:textId="3112FEBE" w:rsidR="00D91604" w:rsidRDefault="00D91604" w:rsidP="00D7485C">
            <w:pPr>
              <w:pStyle w:val="Nidungvnbn"/>
              <w:ind w:firstLine="0"/>
              <w:jc w:val="center"/>
              <w:rPr>
                <w:lang w:val="vi-VN"/>
              </w:rPr>
            </w:pPr>
            <w:r>
              <w:rPr>
                <w:lang w:val="vi-VN"/>
              </w:rPr>
              <w:t>N/A</w:t>
            </w:r>
          </w:p>
        </w:tc>
        <w:tc>
          <w:tcPr>
            <w:tcW w:w="1841" w:type="dxa"/>
          </w:tcPr>
          <w:p w14:paraId="42EF7A06" w14:textId="2080FFF0" w:rsidR="00D91604" w:rsidRDefault="00D91604" w:rsidP="00D7485C">
            <w:pPr>
              <w:pStyle w:val="Nidungvnbn"/>
              <w:ind w:firstLine="0"/>
              <w:jc w:val="center"/>
              <w:rPr>
                <w:lang w:val="vi-VN"/>
              </w:rPr>
            </w:pPr>
            <w:r>
              <w:rPr>
                <w:lang w:val="vi-VN"/>
              </w:rPr>
              <w:t>192.168.123.1</w:t>
            </w:r>
          </w:p>
        </w:tc>
        <w:tc>
          <w:tcPr>
            <w:tcW w:w="1811" w:type="dxa"/>
          </w:tcPr>
          <w:p w14:paraId="7829183C" w14:textId="353BA363" w:rsidR="00D91604" w:rsidRDefault="00D91604" w:rsidP="00D7485C">
            <w:pPr>
              <w:pStyle w:val="Nidungvnbn"/>
              <w:ind w:firstLine="0"/>
              <w:jc w:val="center"/>
              <w:rPr>
                <w:lang w:val="vi-VN"/>
              </w:rPr>
            </w:pPr>
            <w:r>
              <w:rPr>
                <w:lang w:val="vi-VN"/>
              </w:rPr>
              <w:t>255.255.255.0</w:t>
            </w:r>
          </w:p>
        </w:tc>
        <w:tc>
          <w:tcPr>
            <w:tcW w:w="1581" w:type="dxa"/>
          </w:tcPr>
          <w:p w14:paraId="5B93B0C1" w14:textId="15B39665" w:rsidR="00D91604" w:rsidRDefault="00D91604" w:rsidP="00D7485C">
            <w:pPr>
              <w:pStyle w:val="Nidungvnbn"/>
              <w:ind w:firstLine="0"/>
              <w:jc w:val="center"/>
              <w:rPr>
                <w:lang w:val="vi-VN"/>
              </w:rPr>
            </w:pPr>
            <w:r>
              <w:rPr>
                <w:lang w:val="vi-VN"/>
              </w:rPr>
              <w:t>N/A</w:t>
            </w:r>
          </w:p>
        </w:tc>
      </w:tr>
      <w:tr w:rsidR="00567CF1" w14:paraId="15C9E8DF" w14:textId="77777777" w:rsidTr="0066352F">
        <w:trPr>
          <w:jc w:val="center"/>
        </w:trPr>
        <w:tc>
          <w:tcPr>
            <w:tcW w:w="1698" w:type="dxa"/>
            <w:vMerge w:val="restart"/>
          </w:tcPr>
          <w:p w14:paraId="6CEE5E65" w14:textId="72C5C662" w:rsidR="00567CF1" w:rsidRDefault="00567CF1" w:rsidP="00D7485C">
            <w:pPr>
              <w:pStyle w:val="Nidungvnbn"/>
              <w:ind w:firstLine="0"/>
              <w:jc w:val="center"/>
              <w:rPr>
                <w:lang w:val="vi-VN"/>
              </w:rPr>
            </w:pPr>
            <w:r>
              <w:rPr>
                <w:lang w:val="vi-VN"/>
              </w:rPr>
              <w:t>Router Mobifone</w:t>
            </w:r>
          </w:p>
        </w:tc>
        <w:tc>
          <w:tcPr>
            <w:tcW w:w="1227" w:type="dxa"/>
          </w:tcPr>
          <w:p w14:paraId="0FA8454D" w14:textId="71BA1267" w:rsidR="00567CF1" w:rsidRDefault="00567CF1" w:rsidP="00D7485C">
            <w:pPr>
              <w:pStyle w:val="Nidungvnbn"/>
              <w:ind w:firstLine="0"/>
              <w:jc w:val="center"/>
              <w:rPr>
                <w:lang w:val="vi-VN"/>
              </w:rPr>
            </w:pPr>
            <w:r>
              <w:rPr>
                <w:lang w:val="vi-VN"/>
              </w:rPr>
              <w:t>Gig0/0/0</w:t>
            </w:r>
          </w:p>
        </w:tc>
        <w:tc>
          <w:tcPr>
            <w:tcW w:w="953" w:type="dxa"/>
          </w:tcPr>
          <w:p w14:paraId="45775125" w14:textId="6AACFD0C" w:rsidR="00567CF1" w:rsidRDefault="00567CF1" w:rsidP="00D7485C">
            <w:pPr>
              <w:pStyle w:val="Nidungvnbn"/>
              <w:ind w:firstLine="0"/>
              <w:jc w:val="center"/>
              <w:rPr>
                <w:lang w:val="vi-VN"/>
              </w:rPr>
            </w:pPr>
            <w:r>
              <w:rPr>
                <w:lang w:val="vi-VN"/>
              </w:rPr>
              <w:t>N/A</w:t>
            </w:r>
          </w:p>
        </w:tc>
        <w:tc>
          <w:tcPr>
            <w:tcW w:w="1841" w:type="dxa"/>
          </w:tcPr>
          <w:p w14:paraId="0D70DECC" w14:textId="0D48FFBC" w:rsidR="00567CF1" w:rsidRDefault="00567CF1" w:rsidP="00D7485C">
            <w:pPr>
              <w:pStyle w:val="Nidungvnbn"/>
              <w:ind w:firstLine="0"/>
              <w:jc w:val="center"/>
              <w:rPr>
                <w:lang w:val="vi-VN"/>
              </w:rPr>
            </w:pPr>
            <w:r>
              <w:rPr>
                <w:lang w:val="vi-VN"/>
              </w:rPr>
              <w:t>192.168.123.10</w:t>
            </w:r>
          </w:p>
        </w:tc>
        <w:tc>
          <w:tcPr>
            <w:tcW w:w="1811" w:type="dxa"/>
          </w:tcPr>
          <w:p w14:paraId="3E1FF03B" w14:textId="25ECE259" w:rsidR="00567CF1" w:rsidRDefault="00567CF1" w:rsidP="00D7485C">
            <w:pPr>
              <w:pStyle w:val="Nidungvnbn"/>
              <w:ind w:firstLine="0"/>
              <w:jc w:val="center"/>
              <w:rPr>
                <w:lang w:val="vi-VN"/>
              </w:rPr>
            </w:pPr>
            <w:r>
              <w:rPr>
                <w:lang w:val="vi-VN"/>
              </w:rPr>
              <w:t>255.255.255.0</w:t>
            </w:r>
          </w:p>
        </w:tc>
        <w:tc>
          <w:tcPr>
            <w:tcW w:w="1581" w:type="dxa"/>
          </w:tcPr>
          <w:p w14:paraId="6A4FE325" w14:textId="4B067F07" w:rsidR="00567CF1" w:rsidRDefault="00567CF1" w:rsidP="00D7485C">
            <w:pPr>
              <w:pStyle w:val="Nidungvnbn"/>
              <w:ind w:firstLine="0"/>
              <w:jc w:val="center"/>
              <w:rPr>
                <w:lang w:val="vi-VN"/>
              </w:rPr>
            </w:pPr>
            <w:r>
              <w:rPr>
                <w:lang w:val="vi-VN"/>
              </w:rPr>
              <w:t>N/A</w:t>
            </w:r>
          </w:p>
        </w:tc>
      </w:tr>
      <w:tr w:rsidR="00567CF1" w14:paraId="322EBD16" w14:textId="77777777" w:rsidTr="0066352F">
        <w:trPr>
          <w:jc w:val="center"/>
        </w:trPr>
        <w:tc>
          <w:tcPr>
            <w:tcW w:w="1698" w:type="dxa"/>
            <w:vMerge/>
          </w:tcPr>
          <w:p w14:paraId="32919AE6" w14:textId="77777777" w:rsidR="00567CF1" w:rsidRDefault="00567CF1" w:rsidP="00D7485C">
            <w:pPr>
              <w:pStyle w:val="Nidungvnbn"/>
              <w:ind w:firstLine="0"/>
              <w:jc w:val="center"/>
              <w:rPr>
                <w:lang w:val="vi-VN"/>
              </w:rPr>
            </w:pPr>
          </w:p>
        </w:tc>
        <w:tc>
          <w:tcPr>
            <w:tcW w:w="1227" w:type="dxa"/>
          </w:tcPr>
          <w:p w14:paraId="16F047F8" w14:textId="02CE899A" w:rsidR="00567CF1" w:rsidRDefault="00567CF1" w:rsidP="00D7485C">
            <w:pPr>
              <w:pStyle w:val="Nidungvnbn"/>
              <w:ind w:firstLine="0"/>
              <w:jc w:val="center"/>
              <w:rPr>
                <w:lang w:val="vi-VN"/>
              </w:rPr>
            </w:pPr>
            <w:r>
              <w:rPr>
                <w:lang w:val="vi-VN"/>
              </w:rPr>
              <w:t>Gig0/0/1</w:t>
            </w:r>
          </w:p>
        </w:tc>
        <w:tc>
          <w:tcPr>
            <w:tcW w:w="953" w:type="dxa"/>
          </w:tcPr>
          <w:p w14:paraId="1B05BA7B" w14:textId="161BA002" w:rsidR="00567CF1" w:rsidRDefault="00567CF1" w:rsidP="00D7485C">
            <w:pPr>
              <w:pStyle w:val="Nidungvnbn"/>
              <w:ind w:firstLine="0"/>
              <w:jc w:val="center"/>
              <w:rPr>
                <w:lang w:val="vi-VN"/>
              </w:rPr>
            </w:pPr>
            <w:r>
              <w:rPr>
                <w:lang w:val="vi-VN"/>
              </w:rPr>
              <w:t>N/A</w:t>
            </w:r>
          </w:p>
        </w:tc>
        <w:tc>
          <w:tcPr>
            <w:tcW w:w="1841" w:type="dxa"/>
          </w:tcPr>
          <w:p w14:paraId="45CFBBCD" w14:textId="1E2ED9A6" w:rsidR="00567CF1" w:rsidRDefault="00567CF1" w:rsidP="00D7485C">
            <w:pPr>
              <w:pStyle w:val="Nidungvnbn"/>
              <w:ind w:firstLine="0"/>
              <w:jc w:val="center"/>
              <w:rPr>
                <w:lang w:val="vi-VN"/>
              </w:rPr>
            </w:pPr>
            <w:r>
              <w:rPr>
                <w:lang w:val="vi-VN"/>
              </w:rPr>
              <w:t>213.186.149.1</w:t>
            </w:r>
          </w:p>
        </w:tc>
        <w:tc>
          <w:tcPr>
            <w:tcW w:w="1811" w:type="dxa"/>
          </w:tcPr>
          <w:p w14:paraId="4D648D60" w14:textId="2604C4A6" w:rsidR="00567CF1" w:rsidRDefault="00567CF1" w:rsidP="00D7485C">
            <w:pPr>
              <w:pStyle w:val="Nidungvnbn"/>
              <w:ind w:firstLine="0"/>
              <w:jc w:val="center"/>
              <w:rPr>
                <w:lang w:val="vi-VN"/>
              </w:rPr>
            </w:pPr>
            <w:r>
              <w:rPr>
                <w:lang w:val="vi-VN"/>
              </w:rPr>
              <w:t>255.255.255.0</w:t>
            </w:r>
          </w:p>
        </w:tc>
        <w:tc>
          <w:tcPr>
            <w:tcW w:w="1581" w:type="dxa"/>
          </w:tcPr>
          <w:p w14:paraId="259076EA" w14:textId="68A9C48B" w:rsidR="00567CF1" w:rsidRDefault="00567CF1" w:rsidP="00D7485C">
            <w:pPr>
              <w:pStyle w:val="Nidungvnbn"/>
              <w:ind w:firstLine="0"/>
              <w:jc w:val="center"/>
              <w:rPr>
                <w:lang w:val="vi-VN"/>
              </w:rPr>
            </w:pPr>
            <w:r>
              <w:rPr>
                <w:lang w:val="vi-VN"/>
              </w:rPr>
              <w:t>N/A</w:t>
            </w:r>
          </w:p>
        </w:tc>
      </w:tr>
      <w:tr w:rsidR="00B27AFA" w14:paraId="2FB3632D" w14:textId="77777777" w:rsidTr="0066352F">
        <w:trPr>
          <w:jc w:val="center"/>
        </w:trPr>
        <w:tc>
          <w:tcPr>
            <w:tcW w:w="1698" w:type="dxa"/>
            <w:vMerge w:val="restart"/>
          </w:tcPr>
          <w:p w14:paraId="28235131" w14:textId="1ED22B15" w:rsidR="00B27AFA" w:rsidRDefault="00B27AFA" w:rsidP="00D7485C">
            <w:pPr>
              <w:pStyle w:val="Nidungvnbn"/>
              <w:ind w:firstLine="0"/>
              <w:jc w:val="center"/>
              <w:rPr>
                <w:lang w:val="vi-VN"/>
              </w:rPr>
            </w:pPr>
            <w:r>
              <w:rPr>
                <w:lang w:val="vi-VN"/>
              </w:rPr>
              <w:t>MLS Mobifone</w:t>
            </w:r>
          </w:p>
        </w:tc>
        <w:tc>
          <w:tcPr>
            <w:tcW w:w="1227" w:type="dxa"/>
          </w:tcPr>
          <w:p w14:paraId="6DEE926D" w14:textId="6529C436" w:rsidR="00B27AFA" w:rsidRDefault="00B27AFA" w:rsidP="00D7485C">
            <w:pPr>
              <w:pStyle w:val="Nidungvnbn"/>
              <w:ind w:firstLine="0"/>
              <w:jc w:val="center"/>
              <w:rPr>
                <w:lang w:val="vi-VN"/>
              </w:rPr>
            </w:pPr>
            <w:r>
              <w:rPr>
                <w:lang w:val="vi-VN"/>
              </w:rPr>
              <w:t>Fa0/1</w:t>
            </w:r>
          </w:p>
        </w:tc>
        <w:tc>
          <w:tcPr>
            <w:tcW w:w="953" w:type="dxa"/>
          </w:tcPr>
          <w:p w14:paraId="74744054" w14:textId="497119D4" w:rsidR="00B27AFA" w:rsidRDefault="00B27AFA" w:rsidP="00D7485C">
            <w:pPr>
              <w:pStyle w:val="Nidungvnbn"/>
              <w:ind w:firstLine="0"/>
              <w:jc w:val="center"/>
              <w:rPr>
                <w:lang w:val="vi-VN"/>
              </w:rPr>
            </w:pPr>
            <w:r>
              <w:rPr>
                <w:lang w:val="vi-VN"/>
              </w:rPr>
              <w:t>N/A</w:t>
            </w:r>
          </w:p>
        </w:tc>
        <w:tc>
          <w:tcPr>
            <w:tcW w:w="1841" w:type="dxa"/>
          </w:tcPr>
          <w:p w14:paraId="2AD4C38A" w14:textId="72CC324E" w:rsidR="00B27AFA" w:rsidRDefault="00B27AFA" w:rsidP="00D7485C">
            <w:pPr>
              <w:pStyle w:val="Nidungvnbn"/>
              <w:ind w:firstLine="0"/>
              <w:jc w:val="center"/>
              <w:rPr>
                <w:lang w:val="vi-VN"/>
              </w:rPr>
            </w:pPr>
            <w:r>
              <w:rPr>
                <w:lang w:val="vi-VN"/>
              </w:rPr>
              <w:t>213.186.149.10</w:t>
            </w:r>
          </w:p>
        </w:tc>
        <w:tc>
          <w:tcPr>
            <w:tcW w:w="1811" w:type="dxa"/>
          </w:tcPr>
          <w:p w14:paraId="3F5E43B3" w14:textId="49F325DE" w:rsidR="00B27AFA" w:rsidRDefault="00B27AFA" w:rsidP="00D7485C">
            <w:pPr>
              <w:pStyle w:val="Nidungvnbn"/>
              <w:ind w:firstLine="0"/>
              <w:jc w:val="center"/>
              <w:rPr>
                <w:lang w:val="vi-VN"/>
              </w:rPr>
            </w:pPr>
            <w:r>
              <w:rPr>
                <w:lang w:val="vi-VN"/>
              </w:rPr>
              <w:t>255.255.255.0</w:t>
            </w:r>
          </w:p>
        </w:tc>
        <w:tc>
          <w:tcPr>
            <w:tcW w:w="1581" w:type="dxa"/>
          </w:tcPr>
          <w:p w14:paraId="1E57F735" w14:textId="0D8E25AF" w:rsidR="00B27AFA" w:rsidRDefault="00B27AFA" w:rsidP="00D7485C">
            <w:pPr>
              <w:pStyle w:val="Nidungvnbn"/>
              <w:ind w:firstLine="0"/>
              <w:jc w:val="center"/>
              <w:rPr>
                <w:lang w:val="vi-VN"/>
              </w:rPr>
            </w:pPr>
            <w:r>
              <w:rPr>
                <w:lang w:val="vi-VN"/>
              </w:rPr>
              <w:t>N/A</w:t>
            </w:r>
          </w:p>
        </w:tc>
      </w:tr>
      <w:tr w:rsidR="00B27AFA" w14:paraId="5A7DE76C" w14:textId="77777777" w:rsidTr="0066352F">
        <w:trPr>
          <w:jc w:val="center"/>
        </w:trPr>
        <w:tc>
          <w:tcPr>
            <w:tcW w:w="1698" w:type="dxa"/>
            <w:vMerge/>
          </w:tcPr>
          <w:p w14:paraId="2C32B91E" w14:textId="77777777" w:rsidR="00B27AFA" w:rsidRDefault="00B27AFA" w:rsidP="00D7485C">
            <w:pPr>
              <w:pStyle w:val="Nidungvnbn"/>
              <w:ind w:firstLine="0"/>
              <w:jc w:val="center"/>
              <w:rPr>
                <w:lang w:val="vi-VN"/>
              </w:rPr>
            </w:pPr>
          </w:p>
        </w:tc>
        <w:tc>
          <w:tcPr>
            <w:tcW w:w="1227" w:type="dxa"/>
          </w:tcPr>
          <w:p w14:paraId="30F49096" w14:textId="688D8A06" w:rsidR="00B27AFA" w:rsidRDefault="00B27AFA" w:rsidP="00D7485C">
            <w:pPr>
              <w:pStyle w:val="Nidungvnbn"/>
              <w:ind w:firstLine="0"/>
              <w:jc w:val="center"/>
              <w:rPr>
                <w:lang w:val="vi-VN"/>
              </w:rPr>
            </w:pPr>
            <w:r>
              <w:rPr>
                <w:lang w:val="vi-VN"/>
              </w:rPr>
              <w:t>Fa0/2</w:t>
            </w:r>
          </w:p>
        </w:tc>
        <w:tc>
          <w:tcPr>
            <w:tcW w:w="953" w:type="dxa"/>
          </w:tcPr>
          <w:p w14:paraId="315B986B" w14:textId="77777777" w:rsidR="00B27AFA" w:rsidRDefault="00B27AFA" w:rsidP="00D7485C">
            <w:pPr>
              <w:pStyle w:val="Nidungvnbn"/>
              <w:ind w:firstLine="0"/>
              <w:jc w:val="center"/>
              <w:rPr>
                <w:lang w:val="vi-VN"/>
              </w:rPr>
            </w:pPr>
          </w:p>
        </w:tc>
        <w:tc>
          <w:tcPr>
            <w:tcW w:w="1841" w:type="dxa"/>
          </w:tcPr>
          <w:p w14:paraId="21F3171E" w14:textId="6CDD4229" w:rsidR="00B27AFA" w:rsidRPr="0050052B" w:rsidRDefault="00B27AFA" w:rsidP="00D7485C">
            <w:pPr>
              <w:pStyle w:val="Nidungvnbn"/>
              <w:ind w:firstLine="0"/>
              <w:jc w:val="center"/>
            </w:pPr>
            <w:r w:rsidRPr="0050052B">
              <w:t>DHCP Assigned</w:t>
            </w:r>
          </w:p>
        </w:tc>
        <w:tc>
          <w:tcPr>
            <w:tcW w:w="1811" w:type="dxa"/>
          </w:tcPr>
          <w:p w14:paraId="05CA9000" w14:textId="0E7A220B" w:rsidR="00B27AFA" w:rsidRDefault="00B27AFA" w:rsidP="00D7485C">
            <w:pPr>
              <w:pStyle w:val="Nidungvnbn"/>
              <w:ind w:firstLine="0"/>
              <w:jc w:val="center"/>
              <w:rPr>
                <w:lang w:val="vi-VN"/>
              </w:rPr>
            </w:pPr>
            <w:r w:rsidRPr="0050052B">
              <w:t>DHCP Assigned</w:t>
            </w:r>
          </w:p>
        </w:tc>
        <w:tc>
          <w:tcPr>
            <w:tcW w:w="1581" w:type="dxa"/>
          </w:tcPr>
          <w:p w14:paraId="47030905" w14:textId="7E78A947" w:rsidR="00B27AFA" w:rsidRDefault="00B27AFA" w:rsidP="00D7485C">
            <w:pPr>
              <w:pStyle w:val="Nidungvnbn"/>
              <w:ind w:firstLine="0"/>
              <w:jc w:val="center"/>
              <w:rPr>
                <w:lang w:val="vi-VN"/>
              </w:rPr>
            </w:pPr>
            <w:r w:rsidRPr="0050052B">
              <w:t>DHCP Assigned</w:t>
            </w:r>
          </w:p>
        </w:tc>
      </w:tr>
      <w:tr w:rsidR="00B27AFA" w14:paraId="73354F82" w14:textId="77777777" w:rsidTr="0066352F">
        <w:trPr>
          <w:jc w:val="center"/>
        </w:trPr>
        <w:tc>
          <w:tcPr>
            <w:tcW w:w="1698" w:type="dxa"/>
            <w:vMerge/>
          </w:tcPr>
          <w:p w14:paraId="13929878" w14:textId="77777777" w:rsidR="00B27AFA" w:rsidRDefault="00B27AFA" w:rsidP="00D7485C">
            <w:pPr>
              <w:pStyle w:val="Nidungvnbn"/>
              <w:ind w:firstLine="0"/>
              <w:jc w:val="center"/>
              <w:rPr>
                <w:lang w:val="vi-VN"/>
              </w:rPr>
            </w:pPr>
          </w:p>
        </w:tc>
        <w:tc>
          <w:tcPr>
            <w:tcW w:w="1227" w:type="dxa"/>
          </w:tcPr>
          <w:p w14:paraId="79EFFEBE" w14:textId="300DB992" w:rsidR="00B27AFA" w:rsidRDefault="00B27AFA" w:rsidP="00D7485C">
            <w:pPr>
              <w:pStyle w:val="Nidungvnbn"/>
              <w:ind w:firstLine="0"/>
              <w:jc w:val="center"/>
              <w:rPr>
                <w:lang w:val="vi-VN"/>
              </w:rPr>
            </w:pPr>
            <w:r>
              <w:rPr>
                <w:lang w:val="vi-VN"/>
              </w:rPr>
              <w:t>Fa0/3</w:t>
            </w:r>
          </w:p>
        </w:tc>
        <w:tc>
          <w:tcPr>
            <w:tcW w:w="953" w:type="dxa"/>
          </w:tcPr>
          <w:p w14:paraId="070CC659" w14:textId="77777777" w:rsidR="00B27AFA" w:rsidRDefault="00B27AFA" w:rsidP="00D7485C">
            <w:pPr>
              <w:pStyle w:val="Nidungvnbn"/>
              <w:ind w:firstLine="0"/>
              <w:jc w:val="center"/>
              <w:rPr>
                <w:lang w:val="vi-VN"/>
              </w:rPr>
            </w:pPr>
          </w:p>
        </w:tc>
        <w:tc>
          <w:tcPr>
            <w:tcW w:w="1841" w:type="dxa"/>
          </w:tcPr>
          <w:p w14:paraId="1021F99C" w14:textId="01ACE785" w:rsidR="00B27AFA" w:rsidRDefault="00B27AFA" w:rsidP="00D7485C">
            <w:pPr>
              <w:pStyle w:val="Nidungvnbn"/>
              <w:ind w:firstLine="0"/>
              <w:jc w:val="center"/>
              <w:rPr>
                <w:lang w:val="vi-VN"/>
              </w:rPr>
            </w:pPr>
            <w:r w:rsidRPr="0050052B">
              <w:t>DHCP Assigned</w:t>
            </w:r>
          </w:p>
        </w:tc>
        <w:tc>
          <w:tcPr>
            <w:tcW w:w="1811" w:type="dxa"/>
          </w:tcPr>
          <w:p w14:paraId="02718EC5" w14:textId="613A970E" w:rsidR="00B27AFA" w:rsidRDefault="00B27AFA" w:rsidP="00D7485C">
            <w:pPr>
              <w:pStyle w:val="Nidungvnbn"/>
              <w:ind w:firstLine="0"/>
              <w:jc w:val="center"/>
              <w:rPr>
                <w:lang w:val="vi-VN"/>
              </w:rPr>
            </w:pPr>
            <w:r w:rsidRPr="0050052B">
              <w:t>DHCP Assigned</w:t>
            </w:r>
          </w:p>
        </w:tc>
        <w:tc>
          <w:tcPr>
            <w:tcW w:w="1581" w:type="dxa"/>
          </w:tcPr>
          <w:p w14:paraId="597EDEC7" w14:textId="1FC1E7B4" w:rsidR="00B27AFA" w:rsidRDefault="00B27AFA" w:rsidP="00D7485C">
            <w:pPr>
              <w:pStyle w:val="Nidungvnbn"/>
              <w:ind w:firstLine="0"/>
              <w:jc w:val="center"/>
              <w:rPr>
                <w:lang w:val="vi-VN"/>
              </w:rPr>
            </w:pPr>
            <w:r w:rsidRPr="0050052B">
              <w:t>DHCP Assigned</w:t>
            </w:r>
          </w:p>
        </w:tc>
      </w:tr>
      <w:tr w:rsidR="00B27AFA" w14:paraId="0D06CBC0" w14:textId="77777777" w:rsidTr="0066352F">
        <w:trPr>
          <w:jc w:val="center"/>
        </w:trPr>
        <w:tc>
          <w:tcPr>
            <w:tcW w:w="1698" w:type="dxa"/>
            <w:vMerge/>
          </w:tcPr>
          <w:p w14:paraId="20C8F730" w14:textId="77777777" w:rsidR="00B27AFA" w:rsidRDefault="00B27AFA" w:rsidP="00D7485C">
            <w:pPr>
              <w:pStyle w:val="Nidungvnbn"/>
              <w:ind w:firstLine="0"/>
              <w:jc w:val="center"/>
              <w:rPr>
                <w:lang w:val="vi-VN"/>
              </w:rPr>
            </w:pPr>
          </w:p>
        </w:tc>
        <w:tc>
          <w:tcPr>
            <w:tcW w:w="1227" w:type="dxa"/>
          </w:tcPr>
          <w:p w14:paraId="58BFBFC2" w14:textId="1728FB23" w:rsidR="00B27AFA" w:rsidRDefault="00B27AFA" w:rsidP="00D7485C">
            <w:pPr>
              <w:pStyle w:val="Nidungvnbn"/>
              <w:ind w:firstLine="0"/>
              <w:jc w:val="center"/>
              <w:rPr>
                <w:lang w:val="vi-VN"/>
              </w:rPr>
            </w:pPr>
            <w:r>
              <w:rPr>
                <w:lang w:val="vi-VN"/>
              </w:rPr>
              <w:t>Fa0/4</w:t>
            </w:r>
          </w:p>
        </w:tc>
        <w:tc>
          <w:tcPr>
            <w:tcW w:w="953" w:type="dxa"/>
          </w:tcPr>
          <w:p w14:paraId="4F2C4EB7" w14:textId="77777777" w:rsidR="00B27AFA" w:rsidRDefault="00B27AFA" w:rsidP="00D7485C">
            <w:pPr>
              <w:pStyle w:val="Nidungvnbn"/>
              <w:ind w:firstLine="0"/>
              <w:jc w:val="center"/>
              <w:rPr>
                <w:lang w:val="vi-VN"/>
              </w:rPr>
            </w:pPr>
          </w:p>
        </w:tc>
        <w:tc>
          <w:tcPr>
            <w:tcW w:w="1841" w:type="dxa"/>
          </w:tcPr>
          <w:p w14:paraId="71D4A921" w14:textId="6CE2B948" w:rsidR="00B27AFA" w:rsidRDefault="00B27AFA" w:rsidP="00D7485C">
            <w:pPr>
              <w:pStyle w:val="Nidungvnbn"/>
              <w:ind w:firstLine="0"/>
              <w:jc w:val="center"/>
              <w:rPr>
                <w:lang w:val="vi-VN"/>
              </w:rPr>
            </w:pPr>
            <w:r w:rsidRPr="0050052B">
              <w:t>DHCP Assigned</w:t>
            </w:r>
          </w:p>
        </w:tc>
        <w:tc>
          <w:tcPr>
            <w:tcW w:w="1811" w:type="dxa"/>
          </w:tcPr>
          <w:p w14:paraId="0669515A" w14:textId="50EAF7A4" w:rsidR="00B27AFA" w:rsidRDefault="00B27AFA" w:rsidP="00D7485C">
            <w:pPr>
              <w:pStyle w:val="Nidungvnbn"/>
              <w:ind w:firstLine="0"/>
              <w:jc w:val="center"/>
              <w:rPr>
                <w:lang w:val="vi-VN"/>
              </w:rPr>
            </w:pPr>
            <w:r w:rsidRPr="0050052B">
              <w:t>DHCP Assigned</w:t>
            </w:r>
          </w:p>
        </w:tc>
        <w:tc>
          <w:tcPr>
            <w:tcW w:w="1581" w:type="dxa"/>
          </w:tcPr>
          <w:p w14:paraId="11628EA3" w14:textId="612B2B6A" w:rsidR="00B27AFA" w:rsidRDefault="00B27AFA" w:rsidP="00D7485C">
            <w:pPr>
              <w:pStyle w:val="Nidungvnbn"/>
              <w:ind w:firstLine="0"/>
              <w:jc w:val="center"/>
              <w:rPr>
                <w:lang w:val="vi-VN"/>
              </w:rPr>
            </w:pPr>
            <w:r w:rsidRPr="0050052B">
              <w:t>DHCP Assigned</w:t>
            </w:r>
          </w:p>
        </w:tc>
      </w:tr>
      <w:tr w:rsidR="00F32D2F" w14:paraId="162EB40F" w14:textId="77777777" w:rsidTr="0066352F">
        <w:trPr>
          <w:jc w:val="center"/>
        </w:trPr>
        <w:tc>
          <w:tcPr>
            <w:tcW w:w="1698" w:type="dxa"/>
            <w:vMerge w:val="restart"/>
          </w:tcPr>
          <w:p w14:paraId="72B6C6BB" w14:textId="20B33ECE" w:rsidR="00F32D2F" w:rsidRDefault="00387A9A" w:rsidP="00D7485C">
            <w:pPr>
              <w:pStyle w:val="Nidungvnbn"/>
              <w:ind w:firstLine="0"/>
              <w:jc w:val="center"/>
              <w:rPr>
                <w:lang w:val="vi-VN"/>
              </w:rPr>
            </w:pPr>
            <w:r>
              <w:rPr>
                <w:lang w:val="vi-VN"/>
              </w:rPr>
              <w:lastRenderedPageBreak/>
              <w:t>Switch</w:t>
            </w:r>
            <w:r w:rsidR="00F32D2F">
              <w:rPr>
                <w:lang w:val="vi-VN"/>
              </w:rPr>
              <w:t>Tang1</w:t>
            </w:r>
          </w:p>
        </w:tc>
        <w:tc>
          <w:tcPr>
            <w:tcW w:w="1227" w:type="dxa"/>
          </w:tcPr>
          <w:p w14:paraId="68F2DE7B" w14:textId="78BE61CE" w:rsidR="00F32D2F" w:rsidRDefault="00F32D2F" w:rsidP="00D7485C">
            <w:pPr>
              <w:pStyle w:val="Nidungvnbn"/>
              <w:ind w:firstLine="0"/>
              <w:jc w:val="center"/>
              <w:rPr>
                <w:lang w:val="vi-VN"/>
              </w:rPr>
            </w:pPr>
            <w:r>
              <w:rPr>
                <w:lang w:val="vi-VN"/>
              </w:rPr>
              <w:t>Fa0/6</w:t>
            </w:r>
          </w:p>
        </w:tc>
        <w:tc>
          <w:tcPr>
            <w:tcW w:w="953" w:type="dxa"/>
            <w:vMerge w:val="restart"/>
          </w:tcPr>
          <w:p w14:paraId="484DF9E9" w14:textId="7C2C6823" w:rsidR="00F32D2F" w:rsidRDefault="00F32D2F" w:rsidP="00D7485C">
            <w:pPr>
              <w:pStyle w:val="Nidungvnbn"/>
              <w:ind w:firstLine="0"/>
              <w:jc w:val="center"/>
              <w:rPr>
                <w:lang w:val="vi-VN"/>
              </w:rPr>
            </w:pPr>
            <w:r>
              <w:rPr>
                <w:lang w:val="vi-VN"/>
              </w:rPr>
              <w:t>11</w:t>
            </w:r>
          </w:p>
        </w:tc>
        <w:tc>
          <w:tcPr>
            <w:tcW w:w="1841" w:type="dxa"/>
          </w:tcPr>
          <w:p w14:paraId="727948B1" w14:textId="4EC75320" w:rsidR="00F32D2F" w:rsidRDefault="00F32D2F" w:rsidP="00D7485C">
            <w:pPr>
              <w:pStyle w:val="Nidungvnbn"/>
              <w:ind w:firstLine="0"/>
              <w:jc w:val="center"/>
              <w:rPr>
                <w:lang w:val="vi-VN"/>
              </w:rPr>
            </w:pPr>
            <w:r w:rsidRPr="0050052B">
              <w:t>DHCP Assigned</w:t>
            </w:r>
          </w:p>
        </w:tc>
        <w:tc>
          <w:tcPr>
            <w:tcW w:w="1811" w:type="dxa"/>
          </w:tcPr>
          <w:p w14:paraId="31E6A177" w14:textId="4FCCDB14" w:rsidR="00F32D2F" w:rsidRDefault="00F32D2F" w:rsidP="00D7485C">
            <w:pPr>
              <w:pStyle w:val="Nidungvnbn"/>
              <w:ind w:firstLine="0"/>
              <w:jc w:val="center"/>
              <w:rPr>
                <w:lang w:val="vi-VN"/>
              </w:rPr>
            </w:pPr>
            <w:r w:rsidRPr="0050052B">
              <w:t>DHCP Assigned</w:t>
            </w:r>
          </w:p>
        </w:tc>
        <w:tc>
          <w:tcPr>
            <w:tcW w:w="1581" w:type="dxa"/>
          </w:tcPr>
          <w:p w14:paraId="77CD331C" w14:textId="00FD60B1" w:rsidR="00F32D2F" w:rsidRDefault="00F32D2F" w:rsidP="00D7485C">
            <w:pPr>
              <w:pStyle w:val="Nidungvnbn"/>
              <w:ind w:firstLine="0"/>
              <w:jc w:val="center"/>
              <w:rPr>
                <w:lang w:val="vi-VN"/>
              </w:rPr>
            </w:pPr>
            <w:r w:rsidRPr="0050052B">
              <w:t>DHCP Assigned</w:t>
            </w:r>
          </w:p>
        </w:tc>
      </w:tr>
      <w:tr w:rsidR="00F32D2F" w14:paraId="51128A1F" w14:textId="77777777" w:rsidTr="0066352F">
        <w:trPr>
          <w:jc w:val="center"/>
        </w:trPr>
        <w:tc>
          <w:tcPr>
            <w:tcW w:w="1698" w:type="dxa"/>
            <w:vMerge/>
          </w:tcPr>
          <w:p w14:paraId="59E3DA23" w14:textId="77777777" w:rsidR="00F32D2F" w:rsidRDefault="00F32D2F" w:rsidP="00D7485C">
            <w:pPr>
              <w:pStyle w:val="Nidungvnbn"/>
              <w:ind w:firstLine="0"/>
              <w:jc w:val="center"/>
              <w:rPr>
                <w:lang w:val="vi-VN"/>
              </w:rPr>
            </w:pPr>
          </w:p>
        </w:tc>
        <w:tc>
          <w:tcPr>
            <w:tcW w:w="1227" w:type="dxa"/>
          </w:tcPr>
          <w:p w14:paraId="15346143" w14:textId="179DF125" w:rsidR="00F32D2F" w:rsidRDefault="00F32D2F" w:rsidP="00D7485C">
            <w:pPr>
              <w:pStyle w:val="Nidungvnbn"/>
              <w:ind w:firstLine="0"/>
              <w:jc w:val="center"/>
              <w:rPr>
                <w:lang w:val="vi-VN"/>
              </w:rPr>
            </w:pPr>
            <w:r>
              <w:rPr>
                <w:lang w:val="vi-VN"/>
              </w:rPr>
              <w:t>Fa0/7</w:t>
            </w:r>
          </w:p>
        </w:tc>
        <w:tc>
          <w:tcPr>
            <w:tcW w:w="953" w:type="dxa"/>
            <w:vMerge/>
          </w:tcPr>
          <w:p w14:paraId="1583F413" w14:textId="77777777" w:rsidR="00F32D2F" w:rsidRDefault="00F32D2F" w:rsidP="00D7485C">
            <w:pPr>
              <w:pStyle w:val="Nidungvnbn"/>
              <w:ind w:firstLine="0"/>
              <w:jc w:val="center"/>
              <w:rPr>
                <w:lang w:val="vi-VN"/>
              </w:rPr>
            </w:pPr>
          </w:p>
        </w:tc>
        <w:tc>
          <w:tcPr>
            <w:tcW w:w="1841" w:type="dxa"/>
          </w:tcPr>
          <w:p w14:paraId="0237413E" w14:textId="13731249" w:rsidR="00F32D2F" w:rsidRDefault="00F32D2F" w:rsidP="00D7485C">
            <w:pPr>
              <w:pStyle w:val="Nidungvnbn"/>
              <w:ind w:firstLine="0"/>
              <w:jc w:val="center"/>
              <w:rPr>
                <w:lang w:val="vi-VN"/>
              </w:rPr>
            </w:pPr>
            <w:r w:rsidRPr="0050052B">
              <w:t>DHCP Assigned</w:t>
            </w:r>
          </w:p>
        </w:tc>
        <w:tc>
          <w:tcPr>
            <w:tcW w:w="1811" w:type="dxa"/>
          </w:tcPr>
          <w:p w14:paraId="1CCE8DD0" w14:textId="409145E6" w:rsidR="00F32D2F" w:rsidRDefault="00F32D2F" w:rsidP="00D7485C">
            <w:pPr>
              <w:pStyle w:val="Nidungvnbn"/>
              <w:ind w:firstLine="0"/>
              <w:jc w:val="center"/>
              <w:rPr>
                <w:lang w:val="vi-VN"/>
              </w:rPr>
            </w:pPr>
            <w:r w:rsidRPr="0050052B">
              <w:t>DHCP Assigned</w:t>
            </w:r>
          </w:p>
        </w:tc>
        <w:tc>
          <w:tcPr>
            <w:tcW w:w="1581" w:type="dxa"/>
          </w:tcPr>
          <w:p w14:paraId="3B233770" w14:textId="2033638F" w:rsidR="00F32D2F" w:rsidRDefault="00F32D2F" w:rsidP="00D7485C">
            <w:pPr>
              <w:pStyle w:val="Nidungvnbn"/>
              <w:ind w:firstLine="0"/>
              <w:jc w:val="center"/>
              <w:rPr>
                <w:lang w:val="vi-VN"/>
              </w:rPr>
            </w:pPr>
            <w:r w:rsidRPr="0050052B">
              <w:t>DHCP Assigned</w:t>
            </w:r>
          </w:p>
        </w:tc>
      </w:tr>
      <w:tr w:rsidR="00F32D2F" w14:paraId="110AA716" w14:textId="77777777" w:rsidTr="0066352F">
        <w:trPr>
          <w:jc w:val="center"/>
        </w:trPr>
        <w:tc>
          <w:tcPr>
            <w:tcW w:w="1698" w:type="dxa"/>
            <w:vMerge/>
          </w:tcPr>
          <w:p w14:paraId="19A11401" w14:textId="77777777" w:rsidR="00F32D2F" w:rsidRDefault="00F32D2F" w:rsidP="00D7485C">
            <w:pPr>
              <w:pStyle w:val="Nidungvnbn"/>
              <w:ind w:firstLine="0"/>
              <w:jc w:val="center"/>
              <w:rPr>
                <w:lang w:val="vi-VN"/>
              </w:rPr>
            </w:pPr>
          </w:p>
        </w:tc>
        <w:tc>
          <w:tcPr>
            <w:tcW w:w="1227" w:type="dxa"/>
          </w:tcPr>
          <w:p w14:paraId="53892C39" w14:textId="7B634F39" w:rsidR="00F32D2F" w:rsidRDefault="00F32D2F" w:rsidP="00D7485C">
            <w:pPr>
              <w:pStyle w:val="Nidungvnbn"/>
              <w:ind w:firstLine="0"/>
              <w:jc w:val="center"/>
              <w:rPr>
                <w:lang w:val="vi-VN"/>
              </w:rPr>
            </w:pPr>
            <w:r>
              <w:rPr>
                <w:lang w:val="vi-VN"/>
              </w:rPr>
              <w:t>Fa0/7</w:t>
            </w:r>
          </w:p>
        </w:tc>
        <w:tc>
          <w:tcPr>
            <w:tcW w:w="953" w:type="dxa"/>
            <w:vMerge/>
          </w:tcPr>
          <w:p w14:paraId="507279F2" w14:textId="77777777" w:rsidR="00F32D2F" w:rsidRDefault="00F32D2F" w:rsidP="00D7485C">
            <w:pPr>
              <w:pStyle w:val="Nidungvnbn"/>
              <w:ind w:firstLine="0"/>
              <w:jc w:val="center"/>
              <w:rPr>
                <w:lang w:val="vi-VN"/>
              </w:rPr>
            </w:pPr>
          </w:p>
        </w:tc>
        <w:tc>
          <w:tcPr>
            <w:tcW w:w="1841" w:type="dxa"/>
          </w:tcPr>
          <w:p w14:paraId="52BD20B0" w14:textId="6E7F1C65" w:rsidR="00F32D2F" w:rsidRDefault="00F32D2F" w:rsidP="00D7485C">
            <w:pPr>
              <w:pStyle w:val="Nidungvnbn"/>
              <w:ind w:firstLine="0"/>
              <w:jc w:val="center"/>
              <w:rPr>
                <w:lang w:val="vi-VN"/>
              </w:rPr>
            </w:pPr>
            <w:r w:rsidRPr="0050052B">
              <w:t>DHCP Assigned</w:t>
            </w:r>
          </w:p>
        </w:tc>
        <w:tc>
          <w:tcPr>
            <w:tcW w:w="1811" w:type="dxa"/>
          </w:tcPr>
          <w:p w14:paraId="3C9BEFBB" w14:textId="1D71386B" w:rsidR="00F32D2F" w:rsidRDefault="00F32D2F" w:rsidP="00D7485C">
            <w:pPr>
              <w:pStyle w:val="Nidungvnbn"/>
              <w:ind w:firstLine="0"/>
              <w:jc w:val="center"/>
              <w:rPr>
                <w:lang w:val="vi-VN"/>
              </w:rPr>
            </w:pPr>
            <w:r w:rsidRPr="0050052B">
              <w:t>DHCP Assigned</w:t>
            </w:r>
          </w:p>
        </w:tc>
        <w:tc>
          <w:tcPr>
            <w:tcW w:w="1581" w:type="dxa"/>
          </w:tcPr>
          <w:p w14:paraId="4548B313" w14:textId="1B8E1FBD" w:rsidR="00F32D2F" w:rsidRDefault="00F32D2F" w:rsidP="00D7485C">
            <w:pPr>
              <w:pStyle w:val="Nidungvnbn"/>
              <w:ind w:firstLine="0"/>
              <w:jc w:val="center"/>
              <w:rPr>
                <w:lang w:val="vi-VN"/>
              </w:rPr>
            </w:pPr>
            <w:r w:rsidRPr="0050052B">
              <w:t>DHCP Assigned</w:t>
            </w:r>
          </w:p>
        </w:tc>
      </w:tr>
      <w:tr w:rsidR="00F32D2F" w14:paraId="7501FB46" w14:textId="77777777" w:rsidTr="0066352F">
        <w:trPr>
          <w:jc w:val="center"/>
        </w:trPr>
        <w:tc>
          <w:tcPr>
            <w:tcW w:w="1698" w:type="dxa"/>
            <w:vMerge/>
          </w:tcPr>
          <w:p w14:paraId="270BEF62" w14:textId="77777777" w:rsidR="00F32D2F" w:rsidRDefault="00F32D2F" w:rsidP="00D7485C">
            <w:pPr>
              <w:pStyle w:val="Nidungvnbn"/>
              <w:ind w:firstLine="0"/>
              <w:jc w:val="center"/>
              <w:rPr>
                <w:lang w:val="vi-VN"/>
              </w:rPr>
            </w:pPr>
          </w:p>
        </w:tc>
        <w:tc>
          <w:tcPr>
            <w:tcW w:w="1227" w:type="dxa"/>
          </w:tcPr>
          <w:p w14:paraId="0FEB37E1" w14:textId="2B481CB3" w:rsidR="00F32D2F" w:rsidRDefault="00F32D2F" w:rsidP="00D7485C">
            <w:pPr>
              <w:pStyle w:val="Nidungvnbn"/>
              <w:ind w:firstLine="0"/>
              <w:jc w:val="center"/>
              <w:rPr>
                <w:lang w:val="vi-VN"/>
              </w:rPr>
            </w:pPr>
            <w:r>
              <w:rPr>
                <w:lang w:val="vi-VN"/>
              </w:rPr>
              <w:t>Gig0/1</w:t>
            </w:r>
          </w:p>
        </w:tc>
        <w:tc>
          <w:tcPr>
            <w:tcW w:w="953" w:type="dxa"/>
          </w:tcPr>
          <w:p w14:paraId="4DCB6BD5" w14:textId="3F3A340C" w:rsidR="00F32D2F" w:rsidRDefault="00F32D2F" w:rsidP="00D7485C">
            <w:pPr>
              <w:pStyle w:val="Nidungvnbn"/>
              <w:ind w:firstLine="0"/>
              <w:jc w:val="center"/>
              <w:rPr>
                <w:lang w:val="vi-VN"/>
              </w:rPr>
            </w:pPr>
            <w:r>
              <w:rPr>
                <w:lang w:val="vi-VN"/>
              </w:rPr>
              <w:t>12</w:t>
            </w:r>
          </w:p>
        </w:tc>
        <w:tc>
          <w:tcPr>
            <w:tcW w:w="1841" w:type="dxa"/>
          </w:tcPr>
          <w:p w14:paraId="0FF4B3F5" w14:textId="36645859" w:rsidR="00F32D2F" w:rsidRDefault="00F32D2F" w:rsidP="00D7485C">
            <w:pPr>
              <w:pStyle w:val="Nidungvnbn"/>
              <w:ind w:firstLine="0"/>
              <w:jc w:val="center"/>
              <w:rPr>
                <w:lang w:val="vi-VN"/>
              </w:rPr>
            </w:pPr>
            <w:r w:rsidRPr="0050052B">
              <w:t>DHCP Assigned</w:t>
            </w:r>
          </w:p>
        </w:tc>
        <w:tc>
          <w:tcPr>
            <w:tcW w:w="1811" w:type="dxa"/>
          </w:tcPr>
          <w:p w14:paraId="39A86EDC" w14:textId="429E1B22" w:rsidR="00F32D2F" w:rsidRDefault="00F32D2F" w:rsidP="00D7485C">
            <w:pPr>
              <w:pStyle w:val="Nidungvnbn"/>
              <w:ind w:firstLine="0"/>
              <w:jc w:val="center"/>
              <w:rPr>
                <w:lang w:val="vi-VN"/>
              </w:rPr>
            </w:pPr>
            <w:r w:rsidRPr="0050052B">
              <w:t>DHCP Assigned</w:t>
            </w:r>
          </w:p>
        </w:tc>
        <w:tc>
          <w:tcPr>
            <w:tcW w:w="1581" w:type="dxa"/>
          </w:tcPr>
          <w:p w14:paraId="0DB1B1E3" w14:textId="4683C829" w:rsidR="00F32D2F" w:rsidRDefault="00F32D2F" w:rsidP="00D7485C">
            <w:pPr>
              <w:pStyle w:val="Nidungvnbn"/>
              <w:ind w:firstLine="0"/>
              <w:jc w:val="center"/>
              <w:rPr>
                <w:lang w:val="vi-VN"/>
              </w:rPr>
            </w:pPr>
            <w:r w:rsidRPr="0050052B">
              <w:t>DHCP Assigned</w:t>
            </w:r>
          </w:p>
        </w:tc>
      </w:tr>
      <w:tr w:rsidR="003F4E00" w14:paraId="3B91F708" w14:textId="77777777" w:rsidTr="0066352F">
        <w:trPr>
          <w:jc w:val="center"/>
        </w:trPr>
        <w:tc>
          <w:tcPr>
            <w:tcW w:w="1698" w:type="dxa"/>
            <w:vMerge w:val="restart"/>
          </w:tcPr>
          <w:p w14:paraId="31F5F795" w14:textId="35D55E54" w:rsidR="003F4E00" w:rsidRDefault="003F4E00" w:rsidP="00D7485C">
            <w:pPr>
              <w:pStyle w:val="Nidungvnbn"/>
              <w:ind w:firstLine="0"/>
              <w:jc w:val="center"/>
              <w:rPr>
                <w:lang w:val="vi-VN"/>
              </w:rPr>
            </w:pPr>
            <w:r>
              <w:rPr>
                <w:lang w:val="vi-VN"/>
              </w:rPr>
              <w:t>SwitchTang2</w:t>
            </w:r>
          </w:p>
        </w:tc>
        <w:tc>
          <w:tcPr>
            <w:tcW w:w="1227" w:type="dxa"/>
          </w:tcPr>
          <w:p w14:paraId="4427E705" w14:textId="5A8B327E" w:rsidR="003F4E00" w:rsidRDefault="003F4E00" w:rsidP="00D7485C">
            <w:pPr>
              <w:pStyle w:val="Nidungvnbn"/>
              <w:ind w:firstLine="0"/>
              <w:jc w:val="center"/>
              <w:rPr>
                <w:lang w:val="vi-VN"/>
              </w:rPr>
            </w:pPr>
            <w:r>
              <w:rPr>
                <w:lang w:val="vi-VN"/>
              </w:rPr>
              <w:t>Fa0/24</w:t>
            </w:r>
          </w:p>
        </w:tc>
        <w:tc>
          <w:tcPr>
            <w:tcW w:w="953" w:type="dxa"/>
            <w:vMerge w:val="restart"/>
          </w:tcPr>
          <w:p w14:paraId="49D68721" w14:textId="46B25F4F" w:rsidR="003F4E00" w:rsidRDefault="003F4E00" w:rsidP="00D7485C">
            <w:pPr>
              <w:pStyle w:val="Nidungvnbn"/>
              <w:ind w:firstLine="0"/>
              <w:jc w:val="center"/>
              <w:rPr>
                <w:lang w:val="vi-VN"/>
              </w:rPr>
            </w:pPr>
            <w:r>
              <w:rPr>
                <w:lang w:val="vi-VN"/>
              </w:rPr>
              <w:t>22</w:t>
            </w:r>
          </w:p>
        </w:tc>
        <w:tc>
          <w:tcPr>
            <w:tcW w:w="1841" w:type="dxa"/>
          </w:tcPr>
          <w:p w14:paraId="460ACE6F" w14:textId="7380C114" w:rsidR="003F4E00" w:rsidRPr="00A33E01" w:rsidRDefault="00A33E01" w:rsidP="00D7485C">
            <w:pPr>
              <w:pStyle w:val="Nidungvnbn"/>
              <w:ind w:firstLine="0"/>
              <w:jc w:val="center"/>
              <w:rPr>
                <w:lang w:val="vi-VN"/>
              </w:rPr>
            </w:pPr>
            <w:r>
              <w:t>213</w:t>
            </w:r>
            <w:r>
              <w:rPr>
                <w:lang w:val="vi-VN"/>
              </w:rPr>
              <w:t>.186.22.10</w:t>
            </w:r>
          </w:p>
        </w:tc>
        <w:tc>
          <w:tcPr>
            <w:tcW w:w="1811" w:type="dxa"/>
          </w:tcPr>
          <w:p w14:paraId="279E632C" w14:textId="1F62853B" w:rsidR="003F4E00" w:rsidRPr="00A33E01" w:rsidRDefault="00A33E01" w:rsidP="00D7485C">
            <w:pPr>
              <w:pStyle w:val="Nidungvnbn"/>
              <w:ind w:firstLine="0"/>
              <w:jc w:val="center"/>
              <w:rPr>
                <w:lang w:val="vi-VN"/>
              </w:rPr>
            </w:pPr>
            <w:r>
              <w:t>255</w:t>
            </w:r>
            <w:r>
              <w:rPr>
                <w:lang w:val="vi-VN"/>
              </w:rPr>
              <w:t>.255.255.0</w:t>
            </w:r>
          </w:p>
        </w:tc>
        <w:tc>
          <w:tcPr>
            <w:tcW w:w="1581" w:type="dxa"/>
          </w:tcPr>
          <w:p w14:paraId="024F6994" w14:textId="40B4B0F7" w:rsidR="003F4E00" w:rsidRPr="00A33E01" w:rsidRDefault="00A33E01" w:rsidP="00D7485C">
            <w:pPr>
              <w:pStyle w:val="Nidungvnbn"/>
              <w:ind w:firstLine="0"/>
              <w:jc w:val="center"/>
              <w:rPr>
                <w:lang w:val="vi-VN"/>
              </w:rPr>
            </w:pPr>
            <w:r>
              <w:t>213</w:t>
            </w:r>
            <w:r>
              <w:rPr>
                <w:lang w:val="vi-VN"/>
              </w:rPr>
              <w:t>.186.22.1</w:t>
            </w:r>
          </w:p>
        </w:tc>
      </w:tr>
      <w:tr w:rsidR="003F4E00" w14:paraId="730FD753" w14:textId="77777777" w:rsidTr="0066352F">
        <w:trPr>
          <w:jc w:val="center"/>
        </w:trPr>
        <w:tc>
          <w:tcPr>
            <w:tcW w:w="1698" w:type="dxa"/>
            <w:vMerge/>
          </w:tcPr>
          <w:p w14:paraId="552E9647" w14:textId="77777777" w:rsidR="003F4E00" w:rsidRDefault="003F4E00" w:rsidP="00D7485C">
            <w:pPr>
              <w:pStyle w:val="Nidungvnbn"/>
              <w:ind w:firstLine="0"/>
              <w:jc w:val="center"/>
              <w:rPr>
                <w:lang w:val="vi-VN"/>
              </w:rPr>
            </w:pPr>
          </w:p>
        </w:tc>
        <w:tc>
          <w:tcPr>
            <w:tcW w:w="1227" w:type="dxa"/>
          </w:tcPr>
          <w:p w14:paraId="77480EBC" w14:textId="13F5647F" w:rsidR="003F4E00" w:rsidRDefault="003F4E00" w:rsidP="00D7485C">
            <w:pPr>
              <w:pStyle w:val="Nidungvnbn"/>
              <w:ind w:firstLine="0"/>
              <w:jc w:val="center"/>
              <w:rPr>
                <w:lang w:val="vi-VN"/>
              </w:rPr>
            </w:pPr>
            <w:r>
              <w:rPr>
                <w:lang w:val="vi-VN"/>
              </w:rPr>
              <w:t>Fa0/23</w:t>
            </w:r>
          </w:p>
        </w:tc>
        <w:tc>
          <w:tcPr>
            <w:tcW w:w="953" w:type="dxa"/>
            <w:vMerge/>
          </w:tcPr>
          <w:p w14:paraId="226A468C" w14:textId="77777777" w:rsidR="003F4E00" w:rsidRDefault="003F4E00" w:rsidP="00D7485C">
            <w:pPr>
              <w:pStyle w:val="Nidungvnbn"/>
              <w:ind w:firstLine="0"/>
              <w:jc w:val="center"/>
              <w:rPr>
                <w:lang w:val="vi-VN"/>
              </w:rPr>
            </w:pPr>
          </w:p>
        </w:tc>
        <w:tc>
          <w:tcPr>
            <w:tcW w:w="1841" w:type="dxa"/>
          </w:tcPr>
          <w:p w14:paraId="62213343" w14:textId="313327C1" w:rsidR="003F4E00" w:rsidRDefault="003F4E00" w:rsidP="00D7485C">
            <w:pPr>
              <w:pStyle w:val="Nidungvnbn"/>
              <w:ind w:firstLine="0"/>
              <w:jc w:val="center"/>
              <w:rPr>
                <w:lang w:val="vi-VN"/>
              </w:rPr>
            </w:pPr>
            <w:r w:rsidRPr="0050052B">
              <w:t>DHCP Assigned</w:t>
            </w:r>
          </w:p>
        </w:tc>
        <w:tc>
          <w:tcPr>
            <w:tcW w:w="1811" w:type="dxa"/>
          </w:tcPr>
          <w:p w14:paraId="2EB87957" w14:textId="1288D5C2" w:rsidR="003F4E00" w:rsidRDefault="003F4E00" w:rsidP="00D7485C">
            <w:pPr>
              <w:pStyle w:val="Nidungvnbn"/>
              <w:ind w:firstLine="0"/>
              <w:jc w:val="center"/>
              <w:rPr>
                <w:lang w:val="vi-VN"/>
              </w:rPr>
            </w:pPr>
            <w:r w:rsidRPr="0050052B">
              <w:t>DHCP Assigned</w:t>
            </w:r>
          </w:p>
        </w:tc>
        <w:tc>
          <w:tcPr>
            <w:tcW w:w="1581" w:type="dxa"/>
          </w:tcPr>
          <w:p w14:paraId="7613DCF0" w14:textId="267D2142" w:rsidR="003F4E00" w:rsidRDefault="003F4E00" w:rsidP="00D7485C">
            <w:pPr>
              <w:pStyle w:val="Nidungvnbn"/>
              <w:ind w:firstLine="0"/>
              <w:jc w:val="center"/>
              <w:rPr>
                <w:lang w:val="vi-VN"/>
              </w:rPr>
            </w:pPr>
            <w:r w:rsidRPr="0050052B">
              <w:t>DHCP Assigned</w:t>
            </w:r>
          </w:p>
        </w:tc>
      </w:tr>
      <w:tr w:rsidR="003F4E00" w14:paraId="44E3E293" w14:textId="77777777" w:rsidTr="0066352F">
        <w:trPr>
          <w:jc w:val="center"/>
        </w:trPr>
        <w:tc>
          <w:tcPr>
            <w:tcW w:w="1698" w:type="dxa"/>
            <w:vMerge/>
          </w:tcPr>
          <w:p w14:paraId="0B2783DF" w14:textId="77777777" w:rsidR="003F4E00" w:rsidRDefault="003F4E00" w:rsidP="00D7485C">
            <w:pPr>
              <w:pStyle w:val="Nidungvnbn"/>
              <w:ind w:firstLine="0"/>
              <w:jc w:val="center"/>
              <w:rPr>
                <w:lang w:val="vi-VN"/>
              </w:rPr>
            </w:pPr>
          </w:p>
        </w:tc>
        <w:tc>
          <w:tcPr>
            <w:tcW w:w="1227" w:type="dxa"/>
          </w:tcPr>
          <w:p w14:paraId="05FAB8B7" w14:textId="40409049" w:rsidR="003F4E00" w:rsidRDefault="003F4E00" w:rsidP="00D7485C">
            <w:pPr>
              <w:pStyle w:val="Nidungvnbn"/>
              <w:ind w:firstLine="0"/>
              <w:jc w:val="center"/>
              <w:rPr>
                <w:lang w:val="vi-VN"/>
              </w:rPr>
            </w:pPr>
            <w:r>
              <w:rPr>
                <w:lang w:val="vi-VN"/>
              </w:rPr>
              <w:t>Fa0/22</w:t>
            </w:r>
          </w:p>
        </w:tc>
        <w:tc>
          <w:tcPr>
            <w:tcW w:w="953" w:type="dxa"/>
            <w:vMerge/>
          </w:tcPr>
          <w:p w14:paraId="7E8CE884" w14:textId="77777777" w:rsidR="003F4E00" w:rsidRDefault="003F4E00" w:rsidP="00D7485C">
            <w:pPr>
              <w:pStyle w:val="Nidungvnbn"/>
              <w:ind w:firstLine="0"/>
              <w:jc w:val="center"/>
              <w:rPr>
                <w:lang w:val="vi-VN"/>
              </w:rPr>
            </w:pPr>
          </w:p>
        </w:tc>
        <w:tc>
          <w:tcPr>
            <w:tcW w:w="1841" w:type="dxa"/>
          </w:tcPr>
          <w:p w14:paraId="7EC11E50" w14:textId="2971BA25" w:rsidR="003F4E00" w:rsidRDefault="003F4E00" w:rsidP="00D7485C">
            <w:pPr>
              <w:pStyle w:val="Nidungvnbn"/>
              <w:ind w:firstLine="0"/>
              <w:jc w:val="center"/>
              <w:rPr>
                <w:lang w:val="vi-VN"/>
              </w:rPr>
            </w:pPr>
            <w:r w:rsidRPr="0050052B">
              <w:t>DHCP Assigned</w:t>
            </w:r>
          </w:p>
        </w:tc>
        <w:tc>
          <w:tcPr>
            <w:tcW w:w="1811" w:type="dxa"/>
          </w:tcPr>
          <w:p w14:paraId="51B4E7C2" w14:textId="0AFED6C4" w:rsidR="003F4E00" w:rsidRDefault="003F4E00" w:rsidP="00D7485C">
            <w:pPr>
              <w:pStyle w:val="Nidungvnbn"/>
              <w:ind w:firstLine="0"/>
              <w:jc w:val="center"/>
              <w:rPr>
                <w:lang w:val="vi-VN"/>
              </w:rPr>
            </w:pPr>
            <w:r w:rsidRPr="0050052B">
              <w:t>DHCP Assigned</w:t>
            </w:r>
          </w:p>
        </w:tc>
        <w:tc>
          <w:tcPr>
            <w:tcW w:w="1581" w:type="dxa"/>
          </w:tcPr>
          <w:p w14:paraId="242BF1B1" w14:textId="6D81CEF4" w:rsidR="003F4E00" w:rsidRDefault="003F4E00" w:rsidP="00D7485C">
            <w:pPr>
              <w:pStyle w:val="Nidungvnbn"/>
              <w:ind w:firstLine="0"/>
              <w:jc w:val="center"/>
              <w:rPr>
                <w:lang w:val="vi-VN"/>
              </w:rPr>
            </w:pPr>
            <w:r w:rsidRPr="0050052B">
              <w:t>DHCP Assigned</w:t>
            </w:r>
          </w:p>
        </w:tc>
      </w:tr>
      <w:tr w:rsidR="003F4E00" w14:paraId="21071834" w14:textId="77777777" w:rsidTr="0066352F">
        <w:trPr>
          <w:jc w:val="center"/>
        </w:trPr>
        <w:tc>
          <w:tcPr>
            <w:tcW w:w="1698" w:type="dxa"/>
            <w:vMerge/>
          </w:tcPr>
          <w:p w14:paraId="0FF9A515" w14:textId="77777777" w:rsidR="003F4E00" w:rsidRDefault="003F4E00" w:rsidP="00D7485C">
            <w:pPr>
              <w:pStyle w:val="Nidungvnbn"/>
              <w:ind w:firstLine="0"/>
              <w:jc w:val="center"/>
              <w:rPr>
                <w:lang w:val="vi-VN"/>
              </w:rPr>
            </w:pPr>
          </w:p>
        </w:tc>
        <w:tc>
          <w:tcPr>
            <w:tcW w:w="1227" w:type="dxa"/>
          </w:tcPr>
          <w:p w14:paraId="773ECEBF" w14:textId="043C211D" w:rsidR="003F4E00" w:rsidRDefault="003F4E00" w:rsidP="00D7485C">
            <w:pPr>
              <w:pStyle w:val="Nidungvnbn"/>
              <w:ind w:firstLine="0"/>
              <w:jc w:val="center"/>
              <w:rPr>
                <w:lang w:val="vi-VN"/>
              </w:rPr>
            </w:pPr>
            <w:r>
              <w:rPr>
                <w:lang w:val="vi-VN"/>
              </w:rPr>
              <w:t>Gig0/1</w:t>
            </w:r>
          </w:p>
        </w:tc>
        <w:tc>
          <w:tcPr>
            <w:tcW w:w="953" w:type="dxa"/>
          </w:tcPr>
          <w:p w14:paraId="3F8E7776" w14:textId="0115495C" w:rsidR="003F4E00" w:rsidRDefault="003F4E00" w:rsidP="00D7485C">
            <w:pPr>
              <w:pStyle w:val="Nidungvnbn"/>
              <w:ind w:firstLine="0"/>
              <w:jc w:val="center"/>
              <w:rPr>
                <w:lang w:val="vi-VN"/>
              </w:rPr>
            </w:pPr>
            <w:r>
              <w:rPr>
                <w:lang w:val="vi-VN"/>
              </w:rPr>
              <w:t>23</w:t>
            </w:r>
          </w:p>
        </w:tc>
        <w:tc>
          <w:tcPr>
            <w:tcW w:w="1841" w:type="dxa"/>
          </w:tcPr>
          <w:p w14:paraId="5789D04B" w14:textId="54D8BF28" w:rsidR="003F4E00" w:rsidRDefault="003F4E00" w:rsidP="00D7485C">
            <w:pPr>
              <w:pStyle w:val="Nidungvnbn"/>
              <w:ind w:firstLine="0"/>
              <w:jc w:val="center"/>
              <w:rPr>
                <w:lang w:val="vi-VN"/>
              </w:rPr>
            </w:pPr>
            <w:r w:rsidRPr="0050052B">
              <w:t>DHCP Assigned</w:t>
            </w:r>
          </w:p>
        </w:tc>
        <w:tc>
          <w:tcPr>
            <w:tcW w:w="1811" w:type="dxa"/>
          </w:tcPr>
          <w:p w14:paraId="5D08B2B3" w14:textId="1A2A3B73" w:rsidR="003F4E00" w:rsidRDefault="003F4E00" w:rsidP="00D7485C">
            <w:pPr>
              <w:pStyle w:val="Nidungvnbn"/>
              <w:ind w:firstLine="0"/>
              <w:jc w:val="center"/>
              <w:rPr>
                <w:lang w:val="vi-VN"/>
              </w:rPr>
            </w:pPr>
            <w:r w:rsidRPr="0050052B">
              <w:t>DHCP Assigned</w:t>
            </w:r>
          </w:p>
        </w:tc>
        <w:tc>
          <w:tcPr>
            <w:tcW w:w="1581" w:type="dxa"/>
          </w:tcPr>
          <w:p w14:paraId="31BC549F" w14:textId="61375D0D" w:rsidR="003F4E00" w:rsidRDefault="003F4E00" w:rsidP="00D7485C">
            <w:pPr>
              <w:pStyle w:val="Nidungvnbn"/>
              <w:ind w:firstLine="0"/>
              <w:jc w:val="center"/>
              <w:rPr>
                <w:lang w:val="vi-VN"/>
              </w:rPr>
            </w:pPr>
            <w:r w:rsidRPr="0050052B">
              <w:t>DHCP Assigned</w:t>
            </w:r>
          </w:p>
        </w:tc>
      </w:tr>
      <w:tr w:rsidR="0066352F" w14:paraId="023A9498" w14:textId="77777777" w:rsidTr="0066352F">
        <w:trPr>
          <w:jc w:val="center"/>
        </w:trPr>
        <w:tc>
          <w:tcPr>
            <w:tcW w:w="1698" w:type="dxa"/>
            <w:vMerge w:val="restart"/>
          </w:tcPr>
          <w:p w14:paraId="512DF44D" w14:textId="5005C10E" w:rsidR="0066352F" w:rsidRDefault="0066352F" w:rsidP="0066352F">
            <w:pPr>
              <w:pStyle w:val="Nidungvnbn"/>
              <w:ind w:firstLine="0"/>
              <w:jc w:val="center"/>
              <w:rPr>
                <w:lang w:val="vi-VN"/>
              </w:rPr>
            </w:pPr>
            <w:r>
              <w:rPr>
                <w:lang w:val="vi-VN"/>
              </w:rPr>
              <w:t>SwitchTang3</w:t>
            </w:r>
          </w:p>
        </w:tc>
        <w:tc>
          <w:tcPr>
            <w:tcW w:w="1227" w:type="dxa"/>
          </w:tcPr>
          <w:p w14:paraId="6B021C57" w14:textId="5C0A22F5" w:rsidR="0066352F" w:rsidRDefault="0066352F" w:rsidP="0066352F">
            <w:pPr>
              <w:pStyle w:val="Nidungvnbn"/>
              <w:ind w:firstLine="0"/>
              <w:jc w:val="center"/>
              <w:rPr>
                <w:lang w:val="vi-VN"/>
              </w:rPr>
            </w:pPr>
            <w:r>
              <w:rPr>
                <w:lang w:val="vi-VN"/>
              </w:rPr>
              <w:t>Fa0/24</w:t>
            </w:r>
          </w:p>
        </w:tc>
        <w:tc>
          <w:tcPr>
            <w:tcW w:w="953" w:type="dxa"/>
            <w:vMerge w:val="restart"/>
          </w:tcPr>
          <w:p w14:paraId="4B063043" w14:textId="388EFD06" w:rsidR="0066352F" w:rsidRDefault="0066352F" w:rsidP="0066352F">
            <w:pPr>
              <w:pStyle w:val="Nidungvnbn"/>
              <w:ind w:firstLine="0"/>
              <w:jc w:val="center"/>
              <w:rPr>
                <w:lang w:val="vi-VN"/>
              </w:rPr>
            </w:pPr>
            <w:r>
              <w:rPr>
                <w:lang w:val="vi-VN"/>
              </w:rPr>
              <w:t>33</w:t>
            </w:r>
          </w:p>
        </w:tc>
        <w:tc>
          <w:tcPr>
            <w:tcW w:w="1841" w:type="dxa"/>
          </w:tcPr>
          <w:p w14:paraId="47766184" w14:textId="372A8329" w:rsidR="0066352F" w:rsidRDefault="0066352F" w:rsidP="0066352F">
            <w:pPr>
              <w:pStyle w:val="Nidungvnbn"/>
              <w:ind w:firstLine="0"/>
              <w:jc w:val="center"/>
              <w:rPr>
                <w:lang w:val="vi-VN"/>
              </w:rPr>
            </w:pPr>
            <w:r>
              <w:t>213</w:t>
            </w:r>
            <w:r>
              <w:rPr>
                <w:lang w:val="vi-VN"/>
              </w:rPr>
              <w:t>.186.33.10</w:t>
            </w:r>
          </w:p>
        </w:tc>
        <w:tc>
          <w:tcPr>
            <w:tcW w:w="1811" w:type="dxa"/>
          </w:tcPr>
          <w:p w14:paraId="2387E35D" w14:textId="7397917E" w:rsidR="0066352F" w:rsidRDefault="0066352F" w:rsidP="0066352F">
            <w:pPr>
              <w:pStyle w:val="Nidungvnbn"/>
              <w:ind w:firstLine="0"/>
              <w:jc w:val="center"/>
              <w:rPr>
                <w:lang w:val="vi-VN"/>
              </w:rPr>
            </w:pPr>
            <w:r>
              <w:t>255</w:t>
            </w:r>
            <w:r>
              <w:rPr>
                <w:lang w:val="vi-VN"/>
              </w:rPr>
              <w:t>.255.255.0</w:t>
            </w:r>
          </w:p>
        </w:tc>
        <w:tc>
          <w:tcPr>
            <w:tcW w:w="1581" w:type="dxa"/>
          </w:tcPr>
          <w:p w14:paraId="2F2A3B88" w14:textId="6D6EB857" w:rsidR="0066352F" w:rsidRDefault="0066352F" w:rsidP="0066352F">
            <w:pPr>
              <w:pStyle w:val="Nidungvnbn"/>
              <w:ind w:firstLine="0"/>
              <w:jc w:val="center"/>
              <w:rPr>
                <w:lang w:val="vi-VN"/>
              </w:rPr>
            </w:pPr>
            <w:r>
              <w:t>213</w:t>
            </w:r>
            <w:r>
              <w:rPr>
                <w:lang w:val="vi-VN"/>
              </w:rPr>
              <w:t>.186.33.1</w:t>
            </w:r>
          </w:p>
        </w:tc>
      </w:tr>
      <w:tr w:rsidR="00B36CE1" w14:paraId="36D5EE60" w14:textId="77777777" w:rsidTr="0066352F">
        <w:trPr>
          <w:jc w:val="center"/>
        </w:trPr>
        <w:tc>
          <w:tcPr>
            <w:tcW w:w="1698" w:type="dxa"/>
            <w:vMerge/>
          </w:tcPr>
          <w:p w14:paraId="6B1F1D97" w14:textId="77777777" w:rsidR="00B36CE1" w:rsidRDefault="00B36CE1" w:rsidP="00DE6794">
            <w:pPr>
              <w:pStyle w:val="Nidungvnbn"/>
              <w:ind w:firstLine="0"/>
              <w:jc w:val="center"/>
              <w:rPr>
                <w:lang w:val="vi-VN"/>
              </w:rPr>
            </w:pPr>
          </w:p>
        </w:tc>
        <w:tc>
          <w:tcPr>
            <w:tcW w:w="1227" w:type="dxa"/>
          </w:tcPr>
          <w:p w14:paraId="23BF287D" w14:textId="3B870B10" w:rsidR="00B36CE1" w:rsidRDefault="00B36CE1" w:rsidP="00DE6794">
            <w:pPr>
              <w:pStyle w:val="Nidungvnbn"/>
              <w:ind w:firstLine="0"/>
              <w:jc w:val="center"/>
              <w:rPr>
                <w:lang w:val="vi-VN"/>
              </w:rPr>
            </w:pPr>
            <w:r>
              <w:rPr>
                <w:lang w:val="vi-VN"/>
              </w:rPr>
              <w:t>Fa0/20</w:t>
            </w:r>
          </w:p>
        </w:tc>
        <w:tc>
          <w:tcPr>
            <w:tcW w:w="953" w:type="dxa"/>
            <w:vMerge/>
          </w:tcPr>
          <w:p w14:paraId="7780F5FC" w14:textId="77777777" w:rsidR="00B36CE1" w:rsidRDefault="00B36CE1" w:rsidP="00DE6794">
            <w:pPr>
              <w:pStyle w:val="Nidungvnbn"/>
              <w:ind w:firstLine="0"/>
              <w:jc w:val="center"/>
              <w:rPr>
                <w:lang w:val="vi-VN"/>
              </w:rPr>
            </w:pPr>
          </w:p>
        </w:tc>
        <w:tc>
          <w:tcPr>
            <w:tcW w:w="1841" w:type="dxa"/>
          </w:tcPr>
          <w:p w14:paraId="2969B5B1" w14:textId="192BB0E4" w:rsidR="00B36CE1" w:rsidRDefault="00B36CE1" w:rsidP="00DE6794">
            <w:pPr>
              <w:pStyle w:val="Nidungvnbn"/>
              <w:ind w:firstLine="0"/>
              <w:jc w:val="center"/>
              <w:rPr>
                <w:lang w:val="vi-VN"/>
              </w:rPr>
            </w:pPr>
            <w:r w:rsidRPr="0050052B">
              <w:t>DHCP Assigned</w:t>
            </w:r>
          </w:p>
        </w:tc>
        <w:tc>
          <w:tcPr>
            <w:tcW w:w="1811" w:type="dxa"/>
          </w:tcPr>
          <w:p w14:paraId="576C0591" w14:textId="3C2DD666" w:rsidR="00B36CE1" w:rsidRDefault="00B36CE1" w:rsidP="00DE6794">
            <w:pPr>
              <w:pStyle w:val="Nidungvnbn"/>
              <w:ind w:firstLine="0"/>
              <w:jc w:val="center"/>
              <w:rPr>
                <w:lang w:val="vi-VN"/>
              </w:rPr>
            </w:pPr>
            <w:r w:rsidRPr="0050052B">
              <w:t>DHCP Assigned</w:t>
            </w:r>
          </w:p>
        </w:tc>
        <w:tc>
          <w:tcPr>
            <w:tcW w:w="1581" w:type="dxa"/>
          </w:tcPr>
          <w:p w14:paraId="661E6357" w14:textId="4586CA0A" w:rsidR="00B36CE1" w:rsidRDefault="00B36CE1" w:rsidP="00DE6794">
            <w:pPr>
              <w:pStyle w:val="Nidungvnbn"/>
              <w:ind w:firstLine="0"/>
              <w:jc w:val="center"/>
              <w:rPr>
                <w:lang w:val="vi-VN"/>
              </w:rPr>
            </w:pPr>
            <w:r w:rsidRPr="0050052B">
              <w:t>DHCP Assigned</w:t>
            </w:r>
          </w:p>
        </w:tc>
      </w:tr>
      <w:tr w:rsidR="00B36CE1" w14:paraId="24F9C7C0" w14:textId="77777777" w:rsidTr="0066352F">
        <w:trPr>
          <w:jc w:val="center"/>
        </w:trPr>
        <w:tc>
          <w:tcPr>
            <w:tcW w:w="1698" w:type="dxa"/>
            <w:vMerge/>
          </w:tcPr>
          <w:p w14:paraId="7F1AB3DD" w14:textId="77777777" w:rsidR="00B36CE1" w:rsidRDefault="00B36CE1" w:rsidP="00DE6794">
            <w:pPr>
              <w:pStyle w:val="Nidungvnbn"/>
              <w:ind w:firstLine="0"/>
              <w:jc w:val="center"/>
              <w:rPr>
                <w:lang w:val="vi-VN"/>
              </w:rPr>
            </w:pPr>
          </w:p>
        </w:tc>
        <w:tc>
          <w:tcPr>
            <w:tcW w:w="1227" w:type="dxa"/>
          </w:tcPr>
          <w:p w14:paraId="3E731827" w14:textId="27ADF060" w:rsidR="00B36CE1" w:rsidRDefault="00B36CE1" w:rsidP="00DE6794">
            <w:pPr>
              <w:pStyle w:val="Nidungvnbn"/>
              <w:ind w:firstLine="0"/>
              <w:jc w:val="center"/>
              <w:rPr>
                <w:lang w:val="vi-VN"/>
              </w:rPr>
            </w:pPr>
            <w:r>
              <w:rPr>
                <w:lang w:val="vi-VN"/>
              </w:rPr>
              <w:t>Fa0/21</w:t>
            </w:r>
          </w:p>
        </w:tc>
        <w:tc>
          <w:tcPr>
            <w:tcW w:w="953" w:type="dxa"/>
            <w:vMerge/>
          </w:tcPr>
          <w:p w14:paraId="6072552D" w14:textId="77777777" w:rsidR="00B36CE1" w:rsidRDefault="00B36CE1" w:rsidP="00DE6794">
            <w:pPr>
              <w:pStyle w:val="Nidungvnbn"/>
              <w:ind w:firstLine="0"/>
              <w:jc w:val="center"/>
              <w:rPr>
                <w:lang w:val="vi-VN"/>
              </w:rPr>
            </w:pPr>
          </w:p>
        </w:tc>
        <w:tc>
          <w:tcPr>
            <w:tcW w:w="1841" w:type="dxa"/>
          </w:tcPr>
          <w:p w14:paraId="1D3A845A" w14:textId="5F01CA4E" w:rsidR="00B36CE1" w:rsidRDefault="00B36CE1" w:rsidP="00DE6794">
            <w:pPr>
              <w:pStyle w:val="Nidungvnbn"/>
              <w:ind w:firstLine="0"/>
              <w:jc w:val="center"/>
              <w:rPr>
                <w:lang w:val="vi-VN"/>
              </w:rPr>
            </w:pPr>
            <w:r w:rsidRPr="0050052B">
              <w:t>DHCP Assigned</w:t>
            </w:r>
          </w:p>
        </w:tc>
        <w:tc>
          <w:tcPr>
            <w:tcW w:w="1811" w:type="dxa"/>
          </w:tcPr>
          <w:p w14:paraId="68F444D6" w14:textId="62BB0905" w:rsidR="00B36CE1" w:rsidRDefault="00B36CE1" w:rsidP="00DE6794">
            <w:pPr>
              <w:pStyle w:val="Nidungvnbn"/>
              <w:ind w:firstLine="0"/>
              <w:jc w:val="center"/>
              <w:rPr>
                <w:lang w:val="vi-VN"/>
              </w:rPr>
            </w:pPr>
            <w:r w:rsidRPr="0050052B">
              <w:t>DHCP Assigned</w:t>
            </w:r>
          </w:p>
        </w:tc>
        <w:tc>
          <w:tcPr>
            <w:tcW w:w="1581" w:type="dxa"/>
          </w:tcPr>
          <w:p w14:paraId="7E01C544" w14:textId="3C55FA3B" w:rsidR="00B36CE1" w:rsidRDefault="00B36CE1" w:rsidP="00DE6794">
            <w:pPr>
              <w:pStyle w:val="Nidungvnbn"/>
              <w:ind w:firstLine="0"/>
              <w:jc w:val="center"/>
              <w:rPr>
                <w:lang w:val="vi-VN"/>
              </w:rPr>
            </w:pPr>
            <w:r w:rsidRPr="0050052B">
              <w:t>DHCP Assigned</w:t>
            </w:r>
          </w:p>
        </w:tc>
      </w:tr>
    </w:tbl>
    <w:p w14:paraId="2001CCC4" w14:textId="4CBA1DF4" w:rsidR="007E28FF" w:rsidRDefault="0087248C" w:rsidP="0087248C">
      <w:pPr>
        <w:pStyle w:val="Bngbiu-nidung"/>
        <w:jc w:val="center"/>
        <w:rPr>
          <w:lang w:val="vi-VN"/>
        </w:rPr>
      </w:pPr>
      <w:bookmarkStart w:id="82" w:name="_Toc91966163"/>
      <w:r>
        <w:rPr>
          <w:lang w:val="vi-VN"/>
        </w:rPr>
        <w:t>Bảng 3.1.1. Bảng địa chỉ IP</w:t>
      </w:r>
      <w:bookmarkEnd w:id="82"/>
    </w:p>
    <w:p w14:paraId="2E10AB59" w14:textId="6546DA73" w:rsidR="007E28FF" w:rsidRPr="007E28FF" w:rsidRDefault="00BE26B6" w:rsidP="007E28FF">
      <w:pPr>
        <w:pStyle w:val="Tiumccp2"/>
        <w:numPr>
          <w:ilvl w:val="2"/>
          <w:numId w:val="13"/>
        </w:numPr>
        <w:rPr>
          <w:lang w:val="vi-VN"/>
        </w:rPr>
      </w:pPr>
      <w:bookmarkStart w:id="83" w:name="_Toc91966044"/>
      <w:r>
        <w:rPr>
          <w:lang w:val="vi-VN"/>
        </w:rPr>
        <w:t>Bảng thông tin</w:t>
      </w:r>
      <w:r w:rsidR="00E21810">
        <w:rPr>
          <w:lang w:val="vi-VN"/>
        </w:rPr>
        <w:t xml:space="preserve"> kết nối port trong hệ thốn</w:t>
      </w:r>
      <w:r w:rsidR="00123F8E">
        <w:t>g</w:t>
      </w:r>
      <w:bookmarkEnd w:id="83"/>
    </w:p>
    <w:tbl>
      <w:tblPr>
        <w:tblStyle w:val="TableGrid"/>
        <w:tblW w:w="0" w:type="auto"/>
        <w:tblLook w:val="04A0" w:firstRow="1" w:lastRow="0" w:firstColumn="1" w:lastColumn="0" w:noHBand="0" w:noVBand="1"/>
      </w:tblPr>
      <w:tblGrid>
        <w:gridCol w:w="3114"/>
        <w:gridCol w:w="1441"/>
        <w:gridCol w:w="2278"/>
        <w:gridCol w:w="2278"/>
      </w:tblGrid>
      <w:tr w:rsidR="00FD193B" w14:paraId="6633F421" w14:textId="77777777" w:rsidTr="00D36208">
        <w:tc>
          <w:tcPr>
            <w:tcW w:w="3114" w:type="dxa"/>
            <w:shd w:val="clear" w:color="auto" w:fill="8DB3E2" w:themeFill="text2" w:themeFillTint="66"/>
          </w:tcPr>
          <w:p w14:paraId="5A8C18DB" w14:textId="1AEDDC90" w:rsidR="00FD193B" w:rsidRPr="00D36208" w:rsidRDefault="00FD193B" w:rsidP="007E28FF">
            <w:pPr>
              <w:pStyle w:val="Nidungvnbn"/>
              <w:ind w:firstLine="0"/>
              <w:rPr>
                <w:b/>
                <w:bCs/>
                <w:lang w:val="vi-VN"/>
              </w:rPr>
            </w:pPr>
            <w:r w:rsidRPr="00D36208">
              <w:rPr>
                <w:b/>
                <w:bCs/>
                <w:lang w:val="vi-VN"/>
              </w:rPr>
              <w:t>From Source to Destination Device</w:t>
            </w:r>
          </w:p>
        </w:tc>
        <w:tc>
          <w:tcPr>
            <w:tcW w:w="1441" w:type="dxa"/>
            <w:shd w:val="clear" w:color="auto" w:fill="8DB3E2" w:themeFill="text2" w:themeFillTint="66"/>
          </w:tcPr>
          <w:p w14:paraId="4BA27202" w14:textId="0B142200" w:rsidR="00FD193B" w:rsidRPr="00D36208" w:rsidRDefault="00C5709B" w:rsidP="007E28FF">
            <w:pPr>
              <w:pStyle w:val="Nidungvnbn"/>
              <w:ind w:firstLine="0"/>
              <w:rPr>
                <w:b/>
                <w:bCs/>
                <w:lang w:val="vi-VN"/>
              </w:rPr>
            </w:pPr>
            <w:r w:rsidRPr="00D36208">
              <w:rPr>
                <w:b/>
                <w:bCs/>
                <w:lang w:val="vi-VN"/>
              </w:rPr>
              <w:t>Source Interface</w:t>
            </w:r>
          </w:p>
        </w:tc>
        <w:tc>
          <w:tcPr>
            <w:tcW w:w="2278" w:type="dxa"/>
            <w:shd w:val="clear" w:color="auto" w:fill="8DB3E2" w:themeFill="text2" w:themeFillTint="66"/>
          </w:tcPr>
          <w:p w14:paraId="31FC9882" w14:textId="25FF1A74" w:rsidR="00FD193B" w:rsidRPr="00D36208" w:rsidRDefault="00C5709B" w:rsidP="007E28FF">
            <w:pPr>
              <w:pStyle w:val="Nidungvnbn"/>
              <w:ind w:firstLine="0"/>
              <w:rPr>
                <w:b/>
                <w:bCs/>
                <w:lang w:val="vi-VN"/>
              </w:rPr>
            </w:pPr>
            <w:r w:rsidRPr="00D36208">
              <w:rPr>
                <w:b/>
                <w:bCs/>
                <w:lang w:val="vi-VN"/>
              </w:rPr>
              <w:t>Destination Interface</w:t>
            </w:r>
          </w:p>
        </w:tc>
        <w:tc>
          <w:tcPr>
            <w:tcW w:w="2278" w:type="dxa"/>
            <w:shd w:val="clear" w:color="auto" w:fill="8DB3E2" w:themeFill="text2" w:themeFillTint="66"/>
          </w:tcPr>
          <w:p w14:paraId="42738EA4" w14:textId="62144BC1" w:rsidR="00FD193B" w:rsidRPr="00D36208" w:rsidRDefault="00C5709B" w:rsidP="007E28FF">
            <w:pPr>
              <w:pStyle w:val="Nidungvnbn"/>
              <w:ind w:firstLine="0"/>
              <w:rPr>
                <w:b/>
                <w:bCs/>
                <w:lang w:val="vi-VN"/>
              </w:rPr>
            </w:pPr>
            <w:r w:rsidRPr="00D36208">
              <w:rPr>
                <w:b/>
                <w:bCs/>
                <w:lang w:val="vi-VN"/>
              </w:rPr>
              <w:t>Trunking/ VLAN</w:t>
            </w:r>
          </w:p>
        </w:tc>
      </w:tr>
      <w:tr w:rsidR="002A0514" w14:paraId="6888CC0A" w14:textId="77777777" w:rsidTr="00C5709B">
        <w:tc>
          <w:tcPr>
            <w:tcW w:w="3114" w:type="dxa"/>
          </w:tcPr>
          <w:p w14:paraId="72298BEC" w14:textId="1198B4E6" w:rsidR="002A0514" w:rsidRDefault="002A0514" w:rsidP="00D05803">
            <w:pPr>
              <w:pStyle w:val="Nidungvnbn"/>
              <w:ind w:firstLine="0"/>
              <w:jc w:val="center"/>
              <w:rPr>
                <w:lang w:val="vi-VN"/>
              </w:rPr>
            </w:pPr>
            <w:r>
              <w:rPr>
                <w:lang w:val="vi-VN"/>
              </w:rPr>
              <w:t>Web Server to Switch</w:t>
            </w:r>
          </w:p>
        </w:tc>
        <w:tc>
          <w:tcPr>
            <w:tcW w:w="1441" w:type="dxa"/>
          </w:tcPr>
          <w:p w14:paraId="3EE9D931" w14:textId="0512CBF4" w:rsidR="002A0514" w:rsidRDefault="002A0514" w:rsidP="00D05803">
            <w:pPr>
              <w:pStyle w:val="Nidungvnbn"/>
              <w:ind w:firstLine="0"/>
              <w:jc w:val="center"/>
              <w:rPr>
                <w:lang w:val="vi-VN"/>
              </w:rPr>
            </w:pPr>
            <w:r>
              <w:rPr>
                <w:lang w:val="vi-VN"/>
              </w:rPr>
              <w:t>Fa0</w:t>
            </w:r>
          </w:p>
        </w:tc>
        <w:tc>
          <w:tcPr>
            <w:tcW w:w="2278" w:type="dxa"/>
          </w:tcPr>
          <w:p w14:paraId="2C3DFB67" w14:textId="66276581" w:rsidR="002A0514" w:rsidRDefault="002A0514" w:rsidP="00D05803">
            <w:pPr>
              <w:pStyle w:val="Nidungvnbn"/>
              <w:ind w:firstLine="0"/>
              <w:jc w:val="center"/>
              <w:rPr>
                <w:lang w:val="vi-VN"/>
              </w:rPr>
            </w:pPr>
            <w:r>
              <w:rPr>
                <w:lang w:val="vi-VN"/>
              </w:rPr>
              <w:t>Fa0/1</w:t>
            </w:r>
          </w:p>
        </w:tc>
        <w:tc>
          <w:tcPr>
            <w:tcW w:w="2278" w:type="dxa"/>
            <w:vMerge w:val="restart"/>
          </w:tcPr>
          <w:p w14:paraId="60E266A6" w14:textId="77777777" w:rsidR="002A0514" w:rsidRDefault="002A0514" w:rsidP="007E28FF">
            <w:pPr>
              <w:pStyle w:val="Nidungvnbn"/>
              <w:ind w:firstLine="0"/>
              <w:rPr>
                <w:lang w:val="vi-VN"/>
              </w:rPr>
            </w:pPr>
          </w:p>
        </w:tc>
      </w:tr>
      <w:tr w:rsidR="002A0514" w14:paraId="39E40265" w14:textId="77777777" w:rsidTr="00C5709B">
        <w:tc>
          <w:tcPr>
            <w:tcW w:w="3114" w:type="dxa"/>
          </w:tcPr>
          <w:p w14:paraId="63087E63" w14:textId="2A6090D5" w:rsidR="002A0514" w:rsidRDefault="002A0514" w:rsidP="00D05803">
            <w:pPr>
              <w:pStyle w:val="Nidungvnbn"/>
              <w:ind w:firstLine="0"/>
              <w:jc w:val="center"/>
              <w:rPr>
                <w:lang w:val="vi-VN"/>
              </w:rPr>
            </w:pPr>
            <w:r>
              <w:rPr>
                <w:lang w:val="vi-VN"/>
              </w:rPr>
              <w:t>DNS Server to Switch</w:t>
            </w:r>
          </w:p>
        </w:tc>
        <w:tc>
          <w:tcPr>
            <w:tcW w:w="1441" w:type="dxa"/>
          </w:tcPr>
          <w:p w14:paraId="57E5853D" w14:textId="5A9B0BC7" w:rsidR="002A0514" w:rsidRDefault="002A0514" w:rsidP="00D05803">
            <w:pPr>
              <w:pStyle w:val="Nidungvnbn"/>
              <w:ind w:firstLine="0"/>
              <w:jc w:val="center"/>
              <w:rPr>
                <w:lang w:val="vi-VN"/>
              </w:rPr>
            </w:pPr>
            <w:r>
              <w:rPr>
                <w:lang w:val="vi-VN"/>
              </w:rPr>
              <w:t>Fa0</w:t>
            </w:r>
          </w:p>
        </w:tc>
        <w:tc>
          <w:tcPr>
            <w:tcW w:w="2278" w:type="dxa"/>
          </w:tcPr>
          <w:p w14:paraId="1B3556DF" w14:textId="61876F7F" w:rsidR="002A0514" w:rsidRDefault="002A0514" w:rsidP="00D05803">
            <w:pPr>
              <w:pStyle w:val="Nidungvnbn"/>
              <w:ind w:firstLine="0"/>
              <w:jc w:val="center"/>
              <w:rPr>
                <w:lang w:val="vi-VN"/>
              </w:rPr>
            </w:pPr>
            <w:r>
              <w:rPr>
                <w:lang w:val="vi-VN"/>
              </w:rPr>
              <w:t>Fa0/2</w:t>
            </w:r>
          </w:p>
        </w:tc>
        <w:tc>
          <w:tcPr>
            <w:tcW w:w="2278" w:type="dxa"/>
            <w:vMerge/>
          </w:tcPr>
          <w:p w14:paraId="68525717" w14:textId="77777777" w:rsidR="002A0514" w:rsidRDefault="002A0514" w:rsidP="007E28FF">
            <w:pPr>
              <w:pStyle w:val="Nidungvnbn"/>
              <w:ind w:firstLine="0"/>
              <w:rPr>
                <w:lang w:val="vi-VN"/>
              </w:rPr>
            </w:pPr>
          </w:p>
        </w:tc>
      </w:tr>
      <w:tr w:rsidR="002A0514" w14:paraId="521E9555" w14:textId="77777777" w:rsidTr="00C5709B">
        <w:tc>
          <w:tcPr>
            <w:tcW w:w="3114" w:type="dxa"/>
          </w:tcPr>
          <w:p w14:paraId="7B3CABE3" w14:textId="30DDA0B5" w:rsidR="002A0514" w:rsidRDefault="002A0514" w:rsidP="00D05803">
            <w:pPr>
              <w:pStyle w:val="Nidungvnbn"/>
              <w:ind w:firstLine="0"/>
              <w:jc w:val="center"/>
              <w:rPr>
                <w:lang w:val="vi-VN"/>
              </w:rPr>
            </w:pPr>
            <w:r>
              <w:rPr>
                <w:lang w:val="vi-VN"/>
              </w:rPr>
              <w:t>Mail Server to Switch</w:t>
            </w:r>
          </w:p>
        </w:tc>
        <w:tc>
          <w:tcPr>
            <w:tcW w:w="1441" w:type="dxa"/>
          </w:tcPr>
          <w:p w14:paraId="619B2371" w14:textId="091FC356" w:rsidR="002A0514" w:rsidRDefault="002A0514" w:rsidP="00D05803">
            <w:pPr>
              <w:pStyle w:val="Nidungvnbn"/>
              <w:ind w:firstLine="0"/>
              <w:jc w:val="center"/>
              <w:rPr>
                <w:lang w:val="vi-VN"/>
              </w:rPr>
            </w:pPr>
            <w:r>
              <w:rPr>
                <w:lang w:val="vi-VN"/>
              </w:rPr>
              <w:t>Fa0</w:t>
            </w:r>
          </w:p>
        </w:tc>
        <w:tc>
          <w:tcPr>
            <w:tcW w:w="2278" w:type="dxa"/>
          </w:tcPr>
          <w:p w14:paraId="17AB892F" w14:textId="625C3181" w:rsidR="002A0514" w:rsidRDefault="002A0514" w:rsidP="00D05803">
            <w:pPr>
              <w:pStyle w:val="Nidungvnbn"/>
              <w:ind w:firstLine="0"/>
              <w:jc w:val="center"/>
              <w:rPr>
                <w:lang w:val="vi-VN"/>
              </w:rPr>
            </w:pPr>
            <w:r>
              <w:rPr>
                <w:lang w:val="vi-VN"/>
              </w:rPr>
              <w:t>Fa0/3</w:t>
            </w:r>
          </w:p>
        </w:tc>
        <w:tc>
          <w:tcPr>
            <w:tcW w:w="2278" w:type="dxa"/>
            <w:vMerge/>
          </w:tcPr>
          <w:p w14:paraId="2ABA8F77" w14:textId="77777777" w:rsidR="002A0514" w:rsidRDefault="002A0514" w:rsidP="007E28FF">
            <w:pPr>
              <w:pStyle w:val="Nidungvnbn"/>
              <w:ind w:firstLine="0"/>
              <w:rPr>
                <w:lang w:val="vi-VN"/>
              </w:rPr>
            </w:pPr>
          </w:p>
        </w:tc>
      </w:tr>
      <w:tr w:rsidR="002A0514" w14:paraId="775A1355" w14:textId="77777777" w:rsidTr="00C5709B">
        <w:tc>
          <w:tcPr>
            <w:tcW w:w="3114" w:type="dxa"/>
          </w:tcPr>
          <w:p w14:paraId="7A53B431" w14:textId="2C955127" w:rsidR="002A0514" w:rsidRDefault="002A0514" w:rsidP="00D05803">
            <w:pPr>
              <w:pStyle w:val="Nidungvnbn"/>
              <w:ind w:firstLine="0"/>
              <w:jc w:val="center"/>
              <w:rPr>
                <w:lang w:val="vi-VN"/>
              </w:rPr>
            </w:pPr>
            <w:r>
              <w:rPr>
                <w:lang w:val="vi-VN"/>
              </w:rPr>
              <w:t>RADIUS Server to Switch</w:t>
            </w:r>
          </w:p>
        </w:tc>
        <w:tc>
          <w:tcPr>
            <w:tcW w:w="1441" w:type="dxa"/>
          </w:tcPr>
          <w:p w14:paraId="7834C597" w14:textId="61944888" w:rsidR="002A0514" w:rsidRDefault="002A0514" w:rsidP="00D05803">
            <w:pPr>
              <w:pStyle w:val="Nidungvnbn"/>
              <w:ind w:firstLine="0"/>
              <w:jc w:val="center"/>
              <w:rPr>
                <w:lang w:val="vi-VN"/>
              </w:rPr>
            </w:pPr>
            <w:r>
              <w:rPr>
                <w:lang w:val="vi-VN"/>
              </w:rPr>
              <w:t>Fa0</w:t>
            </w:r>
          </w:p>
        </w:tc>
        <w:tc>
          <w:tcPr>
            <w:tcW w:w="2278" w:type="dxa"/>
          </w:tcPr>
          <w:p w14:paraId="1B8D338F" w14:textId="30F9E8DF" w:rsidR="002A0514" w:rsidRDefault="002A0514" w:rsidP="00D05803">
            <w:pPr>
              <w:pStyle w:val="Nidungvnbn"/>
              <w:ind w:firstLine="0"/>
              <w:jc w:val="center"/>
              <w:rPr>
                <w:lang w:val="vi-VN"/>
              </w:rPr>
            </w:pPr>
            <w:r>
              <w:rPr>
                <w:lang w:val="vi-VN"/>
              </w:rPr>
              <w:t>Fa0/4</w:t>
            </w:r>
          </w:p>
        </w:tc>
        <w:tc>
          <w:tcPr>
            <w:tcW w:w="2278" w:type="dxa"/>
            <w:vMerge/>
          </w:tcPr>
          <w:p w14:paraId="12FFB89D" w14:textId="77777777" w:rsidR="002A0514" w:rsidRDefault="002A0514" w:rsidP="007E28FF">
            <w:pPr>
              <w:pStyle w:val="Nidungvnbn"/>
              <w:ind w:firstLine="0"/>
              <w:rPr>
                <w:lang w:val="vi-VN"/>
              </w:rPr>
            </w:pPr>
          </w:p>
        </w:tc>
      </w:tr>
      <w:tr w:rsidR="002A0514" w14:paraId="79127C74" w14:textId="77777777" w:rsidTr="00C5709B">
        <w:tc>
          <w:tcPr>
            <w:tcW w:w="3114" w:type="dxa"/>
          </w:tcPr>
          <w:p w14:paraId="55A49BD7" w14:textId="7090D5BF" w:rsidR="002A0514" w:rsidRDefault="002A0514" w:rsidP="00D05803">
            <w:pPr>
              <w:pStyle w:val="Nidungvnbn"/>
              <w:ind w:firstLine="0"/>
              <w:jc w:val="center"/>
              <w:rPr>
                <w:lang w:val="vi-VN"/>
              </w:rPr>
            </w:pPr>
            <w:r>
              <w:rPr>
                <w:lang w:val="vi-VN"/>
              </w:rPr>
              <w:t>Switch to Router ISP</w:t>
            </w:r>
          </w:p>
        </w:tc>
        <w:tc>
          <w:tcPr>
            <w:tcW w:w="1441" w:type="dxa"/>
          </w:tcPr>
          <w:p w14:paraId="26FB599A" w14:textId="63A60875" w:rsidR="002A0514" w:rsidRDefault="002A0514" w:rsidP="00D05803">
            <w:pPr>
              <w:pStyle w:val="Nidungvnbn"/>
              <w:ind w:firstLine="0"/>
              <w:jc w:val="center"/>
              <w:rPr>
                <w:lang w:val="vi-VN"/>
              </w:rPr>
            </w:pPr>
            <w:r>
              <w:rPr>
                <w:lang w:val="vi-VN"/>
              </w:rPr>
              <w:t>Fa0/5</w:t>
            </w:r>
          </w:p>
        </w:tc>
        <w:tc>
          <w:tcPr>
            <w:tcW w:w="2278" w:type="dxa"/>
          </w:tcPr>
          <w:p w14:paraId="13A94243" w14:textId="50BE4676" w:rsidR="002A0514" w:rsidRDefault="002A0514" w:rsidP="00D05803">
            <w:pPr>
              <w:pStyle w:val="Nidungvnbn"/>
              <w:ind w:firstLine="0"/>
              <w:jc w:val="center"/>
              <w:rPr>
                <w:lang w:val="vi-VN"/>
              </w:rPr>
            </w:pPr>
            <w:r>
              <w:rPr>
                <w:lang w:val="vi-VN"/>
              </w:rPr>
              <w:t>Gig0/0/0</w:t>
            </w:r>
          </w:p>
        </w:tc>
        <w:tc>
          <w:tcPr>
            <w:tcW w:w="2278" w:type="dxa"/>
            <w:vMerge/>
          </w:tcPr>
          <w:p w14:paraId="5F5FCB98" w14:textId="77777777" w:rsidR="002A0514" w:rsidRDefault="002A0514" w:rsidP="007E28FF">
            <w:pPr>
              <w:pStyle w:val="Nidungvnbn"/>
              <w:ind w:firstLine="0"/>
              <w:rPr>
                <w:lang w:val="vi-VN"/>
              </w:rPr>
            </w:pPr>
          </w:p>
        </w:tc>
      </w:tr>
      <w:tr w:rsidR="002A0514" w14:paraId="3DCD44A3" w14:textId="77777777" w:rsidTr="00C5709B">
        <w:tc>
          <w:tcPr>
            <w:tcW w:w="3114" w:type="dxa"/>
          </w:tcPr>
          <w:p w14:paraId="553D601B" w14:textId="2E069CEE" w:rsidR="002A0514" w:rsidRDefault="002A0514" w:rsidP="00D05803">
            <w:pPr>
              <w:pStyle w:val="Nidungvnbn"/>
              <w:ind w:firstLine="0"/>
              <w:jc w:val="center"/>
              <w:rPr>
                <w:lang w:val="vi-VN"/>
              </w:rPr>
            </w:pPr>
            <w:r>
              <w:rPr>
                <w:lang w:val="vi-VN"/>
              </w:rPr>
              <w:t>ISP to Cloud</w:t>
            </w:r>
          </w:p>
        </w:tc>
        <w:tc>
          <w:tcPr>
            <w:tcW w:w="1441" w:type="dxa"/>
          </w:tcPr>
          <w:p w14:paraId="2E9CD04A" w14:textId="326A2CB2" w:rsidR="002A0514" w:rsidRDefault="002A0514" w:rsidP="00D05803">
            <w:pPr>
              <w:pStyle w:val="Nidungvnbn"/>
              <w:ind w:firstLine="0"/>
              <w:jc w:val="center"/>
              <w:rPr>
                <w:lang w:val="vi-VN"/>
              </w:rPr>
            </w:pPr>
            <w:r>
              <w:rPr>
                <w:lang w:val="vi-VN"/>
              </w:rPr>
              <w:t>Gig0/0/1</w:t>
            </w:r>
          </w:p>
        </w:tc>
        <w:tc>
          <w:tcPr>
            <w:tcW w:w="2278" w:type="dxa"/>
          </w:tcPr>
          <w:p w14:paraId="50EF709D" w14:textId="6C09DC24" w:rsidR="002A0514" w:rsidRDefault="002A0514" w:rsidP="00D05803">
            <w:pPr>
              <w:pStyle w:val="Nidungvnbn"/>
              <w:ind w:firstLine="0"/>
              <w:jc w:val="center"/>
              <w:rPr>
                <w:lang w:val="vi-VN"/>
              </w:rPr>
            </w:pPr>
            <w:r>
              <w:rPr>
                <w:lang w:val="vi-VN"/>
              </w:rPr>
              <w:t>Eth6</w:t>
            </w:r>
          </w:p>
        </w:tc>
        <w:tc>
          <w:tcPr>
            <w:tcW w:w="2278" w:type="dxa"/>
            <w:vMerge/>
          </w:tcPr>
          <w:p w14:paraId="0CC006B0" w14:textId="77777777" w:rsidR="002A0514" w:rsidRDefault="002A0514" w:rsidP="007E28FF">
            <w:pPr>
              <w:pStyle w:val="Nidungvnbn"/>
              <w:ind w:firstLine="0"/>
              <w:rPr>
                <w:lang w:val="vi-VN"/>
              </w:rPr>
            </w:pPr>
          </w:p>
        </w:tc>
      </w:tr>
      <w:tr w:rsidR="002A0514" w14:paraId="59A4991D" w14:textId="77777777" w:rsidTr="00C5709B">
        <w:tc>
          <w:tcPr>
            <w:tcW w:w="3114" w:type="dxa"/>
          </w:tcPr>
          <w:p w14:paraId="06CEEB9F" w14:textId="2AF060A1" w:rsidR="002A0514" w:rsidRDefault="002A0514" w:rsidP="00D05803">
            <w:pPr>
              <w:pStyle w:val="Nidungvnbn"/>
              <w:ind w:firstLine="0"/>
              <w:jc w:val="center"/>
              <w:rPr>
                <w:lang w:val="vi-VN"/>
              </w:rPr>
            </w:pPr>
            <w:r>
              <w:rPr>
                <w:lang w:val="vi-VN"/>
              </w:rPr>
              <w:lastRenderedPageBreak/>
              <w:t>Cloud to DSL Modem</w:t>
            </w:r>
          </w:p>
        </w:tc>
        <w:tc>
          <w:tcPr>
            <w:tcW w:w="1441" w:type="dxa"/>
          </w:tcPr>
          <w:p w14:paraId="4B31F466" w14:textId="60E03419" w:rsidR="002A0514" w:rsidRDefault="002A0514" w:rsidP="00D05803">
            <w:pPr>
              <w:pStyle w:val="Nidungvnbn"/>
              <w:ind w:firstLine="0"/>
              <w:jc w:val="center"/>
              <w:rPr>
                <w:lang w:val="vi-VN"/>
              </w:rPr>
            </w:pPr>
            <w:r>
              <w:rPr>
                <w:lang w:val="vi-VN"/>
              </w:rPr>
              <w:t>Modem4</w:t>
            </w:r>
          </w:p>
        </w:tc>
        <w:tc>
          <w:tcPr>
            <w:tcW w:w="2278" w:type="dxa"/>
          </w:tcPr>
          <w:p w14:paraId="5679CB63" w14:textId="6563AB50" w:rsidR="002A0514" w:rsidRDefault="002A0514" w:rsidP="00D05803">
            <w:pPr>
              <w:pStyle w:val="Nidungvnbn"/>
              <w:ind w:firstLine="0"/>
              <w:jc w:val="center"/>
              <w:rPr>
                <w:lang w:val="vi-VN"/>
              </w:rPr>
            </w:pPr>
            <w:r>
              <w:rPr>
                <w:lang w:val="vi-VN"/>
              </w:rPr>
              <w:t>Port 0</w:t>
            </w:r>
          </w:p>
        </w:tc>
        <w:tc>
          <w:tcPr>
            <w:tcW w:w="2278" w:type="dxa"/>
            <w:vMerge/>
          </w:tcPr>
          <w:p w14:paraId="197C891B" w14:textId="77777777" w:rsidR="002A0514" w:rsidRDefault="002A0514" w:rsidP="007E28FF">
            <w:pPr>
              <w:pStyle w:val="Nidungvnbn"/>
              <w:ind w:firstLine="0"/>
              <w:rPr>
                <w:lang w:val="vi-VN"/>
              </w:rPr>
            </w:pPr>
          </w:p>
        </w:tc>
      </w:tr>
      <w:tr w:rsidR="002A0514" w14:paraId="4FB046E2" w14:textId="77777777" w:rsidTr="00C5709B">
        <w:tc>
          <w:tcPr>
            <w:tcW w:w="3114" w:type="dxa"/>
          </w:tcPr>
          <w:p w14:paraId="4AB96F21" w14:textId="3BF843AB" w:rsidR="002A0514" w:rsidRDefault="002A0514" w:rsidP="00D05803">
            <w:pPr>
              <w:pStyle w:val="Nidungvnbn"/>
              <w:ind w:firstLine="0"/>
              <w:jc w:val="center"/>
              <w:rPr>
                <w:lang w:val="vi-VN"/>
              </w:rPr>
            </w:pPr>
            <w:r>
              <w:rPr>
                <w:lang w:val="vi-VN"/>
              </w:rPr>
              <w:t>DSL Modem to Router Mobifone</w:t>
            </w:r>
          </w:p>
        </w:tc>
        <w:tc>
          <w:tcPr>
            <w:tcW w:w="1441" w:type="dxa"/>
          </w:tcPr>
          <w:p w14:paraId="46E930F6" w14:textId="30881DC2" w:rsidR="002A0514" w:rsidRDefault="002A0514" w:rsidP="00D05803">
            <w:pPr>
              <w:pStyle w:val="Nidungvnbn"/>
              <w:ind w:firstLine="0"/>
              <w:jc w:val="center"/>
              <w:rPr>
                <w:lang w:val="vi-VN"/>
              </w:rPr>
            </w:pPr>
            <w:r>
              <w:rPr>
                <w:lang w:val="vi-VN"/>
              </w:rPr>
              <w:t>Port 1</w:t>
            </w:r>
          </w:p>
        </w:tc>
        <w:tc>
          <w:tcPr>
            <w:tcW w:w="2278" w:type="dxa"/>
          </w:tcPr>
          <w:p w14:paraId="7B081D63" w14:textId="11B91B5C" w:rsidR="002A0514" w:rsidRDefault="002A0514" w:rsidP="00D05803">
            <w:pPr>
              <w:pStyle w:val="Nidungvnbn"/>
              <w:ind w:firstLine="0"/>
              <w:jc w:val="center"/>
              <w:rPr>
                <w:lang w:val="vi-VN"/>
              </w:rPr>
            </w:pPr>
            <w:r>
              <w:rPr>
                <w:lang w:val="vi-VN"/>
              </w:rPr>
              <w:t>Gig0/0/0</w:t>
            </w:r>
          </w:p>
        </w:tc>
        <w:tc>
          <w:tcPr>
            <w:tcW w:w="2278" w:type="dxa"/>
            <w:vMerge/>
          </w:tcPr>
          <w:p w14:paraId="015C5EDF" w14:textId="77777777" w:rsidR="002A0514" w:rsidRDefault="002A0514" w:rsidP="007E28FF">
            <w:pPr>
              <w:pStyle w:val="Nidungvnbn"/>
              <w:ind w:firstLine="0"/>
              <w:rPr>
                <w:lang w:val="vi-VN"/>
              </w:rPr>
            </w:pPr>
          </w:p>
        </w:tc>
      </w:tr>
      <w:tr w:rsidR="002A0514" w14:paraId="6DF4DFF2" w14:textId="77777777" w:rsidTr="00C5709B">
        <w:tc>
          <w:tcPr>
            <w:tcW w:w="3114" w:type="dxa"/>
          </w:tcPr>
          <w:p w14:paraId="00A76092" w14:textId="2EF1C4C3" w:rsidR="002A0514" w:rsidRDefault="002A0514" w:rsidP="00D05803">
            <w:pPr>
              <w:pStyle w:val="Nidungvnbn"/>
              <w:ind w:firstLine="0"/>
              <w:jc w:val="center"/>
              <w:rPr>
                <w:lang w:val="vi-VN"/>
              </w:rPr>
            </w:pPr>
            <w:r>
              <w:rPr>
                <w:lang w:val="vi-VN"/>
              </w:rPr>
              <w:t>Router Mobifone to MLS Mobifone</w:t>
            </w:r>
          </w:p>
        </w:tc>
        <w:tc>
          <w:tcPr>
            <w:tcW w:w="1441" w:type="dxa"/>
          </w:tcPr>
          <w:p w14:paraId="30306947" w14:textId="24EB5C12" w:rsidR="002A0514" w:rsidRDefault="002A0514" w:rsidP="00D05803">
            <w:pPr>
              <w:pStyle w:val="Nidungvnbn"/>
              <w:ind w:firstLine="0"/>
              <w:jc w:val="center"/>
              <w:rPr>
                <w:lang w:val="vi-VN"/>
              </w:rPr>
            </w:pPr>
            <w:r>
              <w:rPr>
                <w:lang w:val="vi-VN"/>
              </w:rPr>
              <w:t>Gig0/0/1</w:t>
            </w:r>
          </w:p>
        </w:tc>
        <w:tc>
          <w:tcPr>
            <w:tcW w:w="2278" w:type="dxa"/>
          </w:tcPr>
          <w:p w14:paraId="4C439106" w14:textId="73F830D0" w:rsidR="002A0514" w:rsidRDefault="002A0514" w:rsidP="00D05803">
            <w:pPr>
              <w:pStyle w:val="Nidungvnbn"/>
              <w:ind w:firstLine="0"/>
              <w:jc w:val="center"/>
              <w:rPr>
                <w:lang w:val="vi-VN"/>
              </w:rPr>
            </w:pPr>
            <w:r>
              <w:rPr>
                <w:lang w:val="vi-VN"/>
              </w:rPr>
              <w:t>Fa0/1</w:t>
            </w:r>
          </w:p>
        </w:tc>
        <w:tc>
          <w:tcPr>
            <w:tcW w:w="2278" w:type="dxa"/>
            <w:vMerge/>
          </w:tcPr>
          <w:p w14:paraId="571F7C6A" w14:textId="77777777" w:rsidR="002A0514" w:rsidRDefault="002A0514" w:rsidP="007E28FF">
            <w:pPr>
              <w:pStyle w:val="Nidungvnbn"/>
              <w:ind w:firstLine="0"/>
              <w:rPr>
                <w:lang w:val="vi-VN"/>
              </w:rPr>
            </w:pPr>
          </w:p>
        </w:tc>
      </w:tr>
      <w:tr w:rsidR="00CB01AF" w14:paraId="3BD0E629" w14:textId="77777777" w:rsidTr="00CB01AF">
        <w:tc>
          <w:tcPr>
            <w:tcW w:w="3114" w:type="dxa"/>
          </w:tcPr>
          <w:p w14:paraId="653174C1" w14:textId="46D9DC9B" w:rsidR="00CB01AF" w:rsidRDefault="00CB01AF" w:rsidP="00D05803">
            <w:pPr>
              <w:pStyle w:val="Nidungvnbn"/>
              <w:ind w:firstLine="0"/>
              <w:jc w:val="center"/>
              <w:rPr>
                <w:lang w:val="vi-VN"/>
              </w:rPr>
            </w:pPr>
            <w:r>
              <w:rPr>
                <w:lang w:val="vi-VN"/>
              </w:rPr>
              <w:t xml:space="preserve">MLS Mobifone to </w:t>
            </w:r>
            <w:r w:rsidR="00F222EE">
              <w:rPr>
                <w:lang w:val="vi-VN"/>
              </w:rPr>
              <w:t>Switch</w:t>
            </w:r>
            <w:r>
              <w:rPr>
                <w:lang w:val="vi-VN"/>
              </w:rPr>
              <w:t>Tang1</w:t>
            </w:r>
          </w:p>
        </w:tc>
        <w:tc>
          <w:tcPr>
            <w:tcW w:w="1441" w:type="dxa"/>
          </w:tcPr>
          <w:p w14:paraId="355904DA" w14:textId="434253FA" w:rsidR="00CB01AF" w:rsidRDefault="00CB01AF" w:rsidP="00D05803">
            <w:pPr>
              <w:pStyle w:val="Nidungvnbn"/>
              <w:ind w:firstLine="0"/>
              <w:jc w:val="center"/>
              <w:rPr>
                <w:lang w:val="vi-VN"/>
              </w:rPr>
            </w:pPr>
            <w:r>
              <w:rPr>
                <w:lang w:val="vi-VN"/>
              </w:rPr>
              <w:t>Fa0/2</w:t>
            </w:r>
          </w:p>
        </w:tc>
        <w:tc>
          <w:tcPr>
            <w:tcW w:w="2278" w:type="dxa"/>
          </w:tcPr>
          <w:p w14:paraId="331BF8E3" w14:textId="3DCD3D7A" w:rsidR="00CB01AF" w:rsidRDefault="00CB01AF" w:rsidP="00D05803">
            <w:pPr>
              <w:pStyle w:val="Nidungvnbn"/>
              <w:ind w:firstLine="0"/>
              <w:jc w:val="center"/>
              <w:rPr>
                <w:lang w:val="vi-VN"/>
              </w:rPr>
            </w:pPr>
            <w:r>
              <w:rPr>
                <w:lang w:val="vi-VN"/>
              </w:rPr>
              <w:t>Fa0/1</w:t>
            </w:r>
          </w:p>
        </w:tc>
        <w:tc>
          <w:tcPr>
            <w:tcW w:w="2278" w:type="dxa"/>
            <w:vMerge w:val="restart"/>
            <w:vAlign w:val="center"/>
          </w:tcPr>
          <w:p w14:paraId="5327E033" w14:textId="372FE35C" w:rsidR="00CB01AF" w:rsidRDefault="00CB01AF" w:rsidP="004E6B9A">
            <w:pPr>
              <w:pStyle w:val="Nidungvnbn"/>
              <w:ind w:firstLine="0"/>
              <w:jc w:val="center"/>
              <w:rPr>
                <w:lang w:val="vi-VN"/>
              </w:rPr>
            </w:pPr>
            <w:r>
              <w:rPr>
                <w:lang w:val="vi-VN"/>
              </w:rPr>
              <w:t>Trunking</w:t>
            </w:r>
          </w:p>
        </w:tc>
      </w:tr>
      <w:tr w:rsidR="00CB01AF" w14:paraId="0C76084D" w14:textId="77777777" w:rsidTr="00C5709B">
        <w:tc>
          <w:tcPr>
            <w:tcW w:w="3114" w:type="dxa"/>
          </w:tcPr>
          <w:p w14:paraId="581A805F" w14:textId="2EF0FA4E" w:rsidR="00CB01AF" w:rsidRDefault="00CB01AF" w:rsidP="00D05803">
            <w:pPr>
              <w:pStyle w:val="Nidungvnbn"/>
              <w:ind w:firstLine="0"/>
              <w:jc w:val="center"/>
              <w:rPr>
                <w:lang w:val="vi-VN"/>
              </w:rPr>
            </w:pPr>
            <w:r>
              <w:rPr>
                <w:lang w:val="vi-VN"/>
              </w:rPr>
              <w:t xml:space="preserve">MLS Mobifone to </w:t>
            </w:r>
            <w:r w:rsidR="00F222EE">
              <w:rPr>
                <w:lang w:val="vi-VN"/>
              </w:rPr>
              <w:t>Switch</w:t>
            </w:r>
            <w:r>
              <w:rPr>
                <w:lang w:val="vi-VN"/>
              </w:rPr>
              <w:t>Tang2</w:t>
            </w:r>
          </w:p>
        </w:tc>
        <w:tc>
          <w:tcPr>
            <w:tcW w:w="1441" w:type="dxa"/>
          </w:tcPr>
          <w:p w14:paraId="0BBB8F50" w14:textId="550855BA" w:rsidR="00CB01AF" w:rsidRDefault="00CB01AF" w:rsidP="00D05803">
            <w:pPr>
              <w:pStyle w:val="Nidungvnbn"/>
              <w:ind w:firstLine="0"/>
              <w:jc w:val="center"/>
              <w:rPr>
                <w:lang w:val="vi-VN"/>
              </w:rPr>
            </w:pPr>
            <w:r>
              <w:rPr>
                <w:lang w:val="vi-VN"/>
              </w:rPr>
              <w:t>Fa0/3</w:t>
            </w:r>
          </w:p>
        </w:tc>
        <w:tc>
          <w:tcPr>
            <w:tcW w:w="2278" w:type="dxa"/>
          </w:tcPr>
          <w:p w14:paraId="35759886" w14:textId="22F43B72" w:rsidR="00CB01AF" w:rsidRDefault="00CB01AF" w:rsidP="00D05803">
            <w:pPr>
              <w:pStyle w:val="Nidungvnbn"/>
              <w:ind w:firstLine="0"/>
              <w:jc w:val="center"/>
              <w:rPr>
                <w:lang w:val="vi-VN"/>
              </w:rPr>
            </w:pPr>
            <w:r>
              <w:rPr>
                <w:lang w:val="vi-VN"/>
              </w:rPr>
              <w:t>Fa0/1</w:t>
            </w:r>
          </w:p>
        </w:tc>
        <w:tc>
          <w:tcPr>
            <w:tcW w:w="2278" w:type="dxa"/>
            <w:vMerge/>
          </w:tcPr>
          <w:p w14:paraId="7B6929D0" w14:textId="77777777" w:rsidR="00CB01AF" w:rsidRDefault="00CB01AF" w:rsidP="004E6B9A">
            <w:pPr>
              <w:pStyle w:val="Nidungvnbn"/>
              <w:ind w:firstLine="0"/>
              <w:jc w:val="center"/>
              <w:rPr>
                <w:lang w:val="vi-VN"/>
              </w:rPr>
            </w:pPr>
          </w:p>
        </w:tc>
      </w:tr>
      <w:tr w:rsidR="00CB01AF" w14:paraId="723FB13B" w14:textId="77777777" w:rsidTr="00C5709B">
        <w:tc>
          <w:tcPr>
            <w:tcW w:w="3114" w:type="dxa"/>
          </w:tcPr>
          <w:p w14:paraId="5C5270A3" w14:textId="6DBF4D90" w:rsidR="00CB01AF" w:rsidRDefault="00CB01AF" w:rsidP="00D05803">
            <w:pPr>
              <w:pStyle w:val="Nidungvnbn"/>
              <w:ind w:firstLine="0"/>
              <w:jc w:val="center"/>
              <w:rPr>
                <w:lang w:val="vi-VN"/>
              </w:rPr>
            </w:pPr>
            <w:r>
              <w:rPr>
                <w:lang w:val="vi-VN"/>
              </w:rPr>
              <w:t xml:space="preserve">MLS Mobifone to </w:t>
            </w:r>
            <w:r w:rsidR="00F222EE">
              <w:rPr>
                <w:lang w:val="vi-VN"/>
              </w:rPr>
              <w:t>Switch</w:t>
            </w:r>
            <w:r>
              <w:rPr>
                <w:lang w:val="vi-VN"/>
              </w:rPr>
              <w:t>Tang3</w:t>
            </w:r>
          </w:p>
        </w:tc>
        <w:tc>
          <w:tcPr>
            <w:tcW w:w="1441" w:type="dxa"/>
          </w:tcPr>
          <w:p w14:paraId="61B809A2" w14:textId="26579744" w:rsidR="00CB01AF" w:rsidRDefault="00CB01AF" w:rsidP="00D05803">
            <w:pPr>
              <w:pStyle w:val="Nidungvnbn"/>
              <w:ind w:firstLine="0"/>
              <w:jc w:val="center"/>
              <w:rPr>
                <w:lang w:val="vi-VN"/>
              </w:rPr>
            </w:pPr>
            <w:r>
              <w:rPr>
                <w:lang w:val="vi-VN"/>
              </w:rPr>
              <w:t>Fa0/4</w:t>
            </w:r>
          </w:p>
        </w:tc>
        <w:tc>
          <w:tcPr>
            <w:tcW w:w="2278" w:type="dxa"/>
          </w:tcPr>
          <w:p w14:paraId="6C5685AF" w14:textId="0E994D3F" w:rsidR="00CB01AF" w:rsidRDefault="00CB01AF" w:rsidP="00D05803">
            <w:pPr>
              <w:pStyle w:val="Nidungvnbn"/>
              <w:ind w:firstLine="0"/>
              <w:jc w:val="center"/>
              <w:rPr>
                <w:lang w:val="vi-VN"/>
              </w:rPr>
            </w:pPr>
            <w:r>
              <w:rPr>
                <w:lang w:val="vi-VN"/>
              </w:rPr>
              <w:t>Fa0/1</w:t>
            </w:r>
          </w:p>
        </w:tc>
        <w:tc>
          <w:tcPr>
            <w:tcW w:w="2278" w:type="dxa"/>
            <w:vMerge/>
          </w:tcPr>
          <w:p w14:paraId="4E5371C0" w14:textId="77777777" w:rsidR="00CB01AF" w:rsidRDefault="00CB01AF" w:rsidP="004E6B9A">
            <w:pPr>
              <w:pStyle w:val="Nidungvnbn"/>
              <w:ind w:firstLine="0"/>
              <w:jc w:val="center"/>
              <w:rPr>
                <w:lang w:val="vi-VN"/>
              </w:rPr>
            </w:pPr>
          </w:p>
        </w:tc>
      </w:tr>
      <w:tr w:rsidR="00D12D7B" w14:paraId="137994D1" w14:textId="77777777" w:rsidTr="00C5709B">
        <w:tc>
          <w:tcPr>
            <w:tcW w:w="3114" w:type="dxa"/>
          </w:tcPr>
          <w:p w14:paraId="107F2683" w14:textId="5F0F753D" w:rsidR="00D12D7B" w:rsidRDefault="00F222EE" w:rsidP="00D05803">
            <w:pPr>
              <w:pStyle w:val="Nidungvnbn"/>
              <w:ind w:firstLine="0"/>
              <w:jc w:val="center"/>
              <w:rPr>
                <w:lang w:val="vi-VN"/>
              </w:rPr>
            </w:pPr>
            <w:r>
              <w:rPr>
                <w:lang w:val="vi-VN"/>
              </w:rPr>
              <w:t>Switch</w:t>
            </w:r>
            <w:r w:rsidR="00D12D7B">
              <w:rPr>
                <w:lang w:val="vi-VN"/>
              </w:rPr>
              <w:t>Tang1 to PCTang1</w:t>
            </w:r>
          </w:p>
        </w:tc>
        <w:tc>
          <w:tcPr>
            <w:tcW w:w="1441" w:type="dxa"/>
          </w:tcPr>
          <w:p w14:paraId="78F52FA6" w14:textId="19223BDC" w:rsidR="00D12D7B" w:rsidRDefault="00D12D7B" w:rsidP="00D05803">
            <w:pPr>
              <w:pStyle w:val="Nidungvnbn"/>
              <w:ind w:firstLine="0"/>
              <w:jc w:val="center"/>
              <w:rPr>
                <w:lang w:val="vi-VN"/>
              </w:rPr>
            </w:pPr>
            <w:r>
              <w:rPr>
                <w:lang w:val="vi-VN"/>
              </w:rPr>
              <w:t>Fa0/6</w:t>
            </w:r>
          </w:p>
        </w:tc>
        <w:tc>
          <w:tcPr>
            <w:tcW w:w="2278" w:type="dxa"/>
          </w:tcPr>
          <w:p w14:paraId="7131FF1E" w14:textId="5FA9289F" w:rsidR="00D12D7B" w:rsidRDefault="00D12D7B" w:rsidP="00D05803">
            <w:pPr>
              <w:pStyle w:val="Nidungvnbn"/>
              <w:ind w:firstLine="0"/>
              <w:jc w:val="center"/>
              <w:rPr>
                <w:lang w:val="vi-VN"/>
              </w:rPr>
            </w:pPr>
            <w:r>
              <w:rPr>
                <w:lang w:val="vi-VN"/>
              </w:rPr>
              <w:t>Fa0</w:t>
            </w:r>
          </w:p>
        </w:tc>
        <w:tc>
          <w:tcPr>
            <w:tcW w:w="2278" w:type="dxa"/>
            <w:vMerge w:val="restart"/>
          </w:tcPr>
          <w:p w14:paraId="26152001" w14:textId="1E62A013" w:rsidR="00D12D7B" w:rsidRPr="00D12D7B" w:rsidRDefault="00D12D7B" w:rsidP="004E6B9A">
            <w:pPr>
              <w:pStyle w:val="Nidungvnbn"/>
              <w:ind w:firstLine="0"/>
              <w:jc w:val="center"/>
            </w:pPr>
            <w:r>
              <w:t>Vlan 11</w:t>
            </w:r>
          </w:p>
        </w:tc>
      </w:tr>
      <w:tr w:rsidR="00D12D7B" w14:paraId="513BBB5E" w14:textId="77777777" w:rsidTr="00C5709B">
        <w:tc>
          <w:tcPr>
            <w:tcW w:w="3114" w:type="dxa"/>
          </w:tcPr>
          <w:p w14:paraId="3A4ED038" w14:textId="6F117C99" w:rsidR="00D12D7B" w:rsidRDefault="00F222EE" w:rsidP="00D05803">
            <w:pPr>
              <w:pStyle w:val="Nidungvnbn"/>
              <w:ind w:firstLine="0"/>
              <w:jc w:val="center"/>
              <w:rPr>
                <w:lang w:val="vi-VN"/>
              </w:rPr>
            </w:pPr>
            <w:r>
              <w:rPr>
                <w:lang w:val="vi-VN"/>
              </w:rPr>
              <w:t>Switch</w:t>
            </w:r>
            <w:r w:rsidR="00D12D7B">
              <w:rPr>
                <w:lang w:val="vi-VN"/>
              </w:rPr>
              <w:t>Tang1 to LaptopTang1</w:t>
            </w:r>
          </w:p>
        </w:tc>
        <w:tc>
          <w:tcPr>
            <w:tcW w:w="1441" w:type="dxa"/>
          </w:tcPr>
          <w:p w14:paraId="7C96DA51" w14:textId="7B6EC6BA" w:rsidR="00D12D7B" w:rsidRDefault="00D12D7B" w:rsidP="00D05803">
            <w:pPr>
              <w:pStyle w:val="Nidungvnbn"/>
              <w:ind w:firstLine="0"/>
              <w:jc w:val="center"/>
              <w:rPr>
                <w:lang w:val="vi-VN"/>
              </w:rPr>
            </w:pPr>
            <w:r>
              <w:rPr>
                <w:lang w:val="vi-VN"/>
              </w:rPr>
              <w:t>Fa0/7</w:t>
            </w:r>
          </w:p>
        </w:tc>
        <w:tc>
          <w:tcPr>
            <w:tcW w:w="2278" w:type="dxa"/>
          </w:tcPr>
          <w:p w14:paraId="42425DCC" w14:textId="50BBFFBF" w:rsidR="00D12D7B" w:rsidRDefault="00D12D7B" w:rsidP="00D05803">
            <w:pPr>
              <w:pStyle w:val="Nidungvnbn"/>
              <w:ind w:firstLine="0"/>
              <w:jc w:val="center"/>
              <w:rPr>
                <w:lang w:val="vi-VN"/>
              </w:rPr>
            </w:pPr>
            <w:r>
              <w:rPr>
                <w:lang w:val="vi-VN"/>
              </w:rPr>
              <w:t>Fa0</w:t>
            </w:r>
          </w:p>
        </w:tc>
        <w:tc>
          <w:tcPr>
            <w:tcW w:w="2278" w:type="dxa"/>
            <w:vMerge/>
          </w:tcPr>
          <w:p w14:paraId="07152511" w14:textId="77777777" w:rsidR="00D12D7B" w:rsidRDefault="00D12D7B" w:rsidP="004E6B9A">
            <w:pPr>
              <w:pStyle w:val="Nidungvnbn"/>
              <w:ind w:firstLine="0"/>
              <w:jc w:val="center"/>
              <w:rPr>
                <w:lang w:val="vi-VN"/>
              </w:rPr>
            </w:pPr>
          </w:p>
        </w:tc>
      </w:tr>
      <w:tr w:rsidR="00D12D7B" w14:paraId="50FA833B" w14:textId="77777777" w:rsidTr="00C5709B">
        <w:tc>
          <w:tcPr>
            <w:tcW w:w="3114" w:type="dxa"/>
          </w:tcPr>
          <w:p w14:paraId="7B8FD5D8" w14:textId="0CE5F8D0" w:rsidR="00D12D7B" w:rsidRDefault="00F222EE" w:rsidP="00D05803">
            <w:pPr>
              <w:pStyle w:val="Nidungvnbn"/>
              <w:ind w:firstLine="0"/>
              <w:jc w:val="center"/>
              <w:rPr>
                <w:lang w:val="vi-VN"/>
              </w:rPr>
            </w:pPr>
            <w:r>
              <w:rPr>
                <w:lang w:val="vi-VN"/>
              </w:rPr>
              <w:t>Switch</w:t>
            </w:r>
            <w:r w:rsidR="00D12D7B">
              <w:rPr>
                <w:lang w:val="vi-VN"/>
              </w:rPr>
              <w:t>Tang1 to PrinterTang1</w:t>
            </w:r>
          </w:p>
        </w:tc>
        <w:tc>
          <w:tcPr>
            <w:tcW w:w="1441" w:type="dxa"/>
          </w:tcPr>
          <w:p w14:paraId="580BB15C" w14:textId="041F6C14" w:rsidR="00D12D7B" w:rsidRDefault="00D12D7B" w:rsidP="00D05803">
            <w:pPr>
              <w:pStyle w:val="Nidungvnbn"/>
              <w:ind w:firstLine="0"/>
              <w:jc w:val="center"/>
              <w:rPr>
                <w:lang w:val="vi-VN"/>
              </w:rPr>
            </w:pPr>
            <w:r>
              <w:rPr>
                <w:lang w:val="vi-VN"/>
              </w:rPr>
              <w:t>Fa0/8</w:t>
            </w:r>
          </w:p>
        </w:tc>
        <w:tc>
          <w:tcPr>
            <w:tcW w:w="2278" w:type="dxa"/>
          </w:tcPr>
          <w:p w14:paraId="539FF3DB" w14:textId="6E9A906E" w:rsidR="00D12D7B" w:rsidRDefault="00D12D7B" w:rsidP="00D05803">
            <w:pPr>
              <w:pStyle w:val="Nidungvnbn"/>
              <w:ind w:firstLine="0"/>
              <w:jc w:val="center"/>
              <w:rPr>
                <w:lang w:val="vi-VN"/>
              </w:rPr>
            </w:pPr>
            <w:r>
              <w:rPr>
                <w:lang w:val="vi-VN"/>
              </w:rPr>
              <w:t>Fa0</w:t>
            </w:r>
          </w:p>
        </w:tc>
        <w:tc>
          <w:tcPr>
            <w:tcW w:w="2278" w:type="dxa"/>
            <w:vMerge/>
          </w:tcPr>
          <w:p w14:paraId="3A5B05CE" w14:textId="77777777" w:rsidR="00D12D7B" w:rsidRDefault="00D12D7B" w:rsidP="004E6B9A">
            <w:pPr>
              <w:pStyle w:val="Nidungvnbn"/>
              <w:ind w:firstLine="0"/>
              <w:jc w:val="center"/>
              <w:rPr>
                <w:lang w:val="vi-VN"/>
              </w:rPr>
            </w:pPr>
          </w:p>
        </w:tc>
      </w:tr>
      <w:tr w:rsidR="00020453" w14:paraId="120910B7" w14:textId="77777777" w:rsidTr="00C5709B">
        <w:tc>
          <w:tcPr>
            <w:tcW w:w="3114" w:type="dxa"/>
          </w:tcPr>
          <w:p w14:paraId="03150B3F" w14:textId="6D870785" w:rsidR="00020453" w:rsidRDefault="00F222EE" w:rsidP="00D05803">
            <w:pPr>
              <w:pStyle w:val="Nidungvnbn"/>
              <w:ind w:firstLine="0"/>
              <w:jc w:val="center"/>
              <w:rPr>
                <w:lang w:val="vi-VN"/>
              </w:rPr>
            </w:pPr>
            <w:r>
              <w:rPr>
                <w:lang w:val="vi-VN"/>
              </w:rPr>
              <w:lastRenderedPageBreak/>
              <w:t>Switch</w:t>
            </w:r>
            <w:r w:rsidR="00EC2D94">
              <w:rPr>
                <w:lang w:val="vi-VN"/>
              </w:rPr>
              <w:t>Tang1 to WRTang1</w:t>
            </w:r>
          </w:p>
        </w:tc>
        <w:tc>
          <w:tcPr>
            <w:tcW w:w="1441" w:type="dxa"/>
          </w:tcPr>
          <w:p w14:paraId="595D131A" w14:textId="33214A79" w:rsidR="00020453" w:rsidRDefault="00EC2D94" w:rsidP="00D05803">
            <w:pPr>
              <w:pStyle w:val="Nidungvnbn"/>
              <w:ind w:firstLine="0"/>
              <w:jc w:val="center"/>
              <w:rPr>
                <w:lang w:val="vi-VN"/>
              </w:rPr>
            </w:pPr>
            <w:r>
              <w:rPr>
                <w:lang w:val="vi-VN"/>
              </w:rPr>
              <w:t>Gig0/1</w:t>
            </w:r>
          </w:p>
        </w:tc>
        <w:tc>
          <w:tcPr>
            <w:tcW w:w="2278" w:type="dxa"/>
          </w:tcPr>
          <w:p w14:paraId="62B2B485" w14:textId="40331F6F" w:rsidR="00020453" w:rsidRDefault="00EC2D94" w:rsidP="00D05803">
            <w:pPr>
              <w:pStyle w:val="Nidungvnbn"/>
              <w:ind w:firstLine="0"/>
              <w:jc w:val="center"/>
              <w:rPr>
                <w:lang w:val="vi-VN"/>
              </w:rPr>
            </w:pPr>
            <w:r>
              <w:rPr>
                <w:lang w:val="vi-VN"/>
              </w:rPr>
              <w:t>Internet</w:t>
            </w:r>
          </w:p>
        </w:tc>
        <w:tc>
          <w:tcPr>
            <w:tcW w:w="2278" w:type="dxa"/>
          </w:tcPr>
          <w:p w14:paraId="7CC44E9E" w14:textId="1B21ADCB" w:rsidR="00020453" w:rsidRPr="00D12D7B" w:rsidRDefault="00D12D7B" w:rsidP="004E6B9A">
            <w:pPr>
              <w:pStyle w:val="Nidungvnbn"/>
              <w:ind w:firstLine="0"/>
              <w:jc w:val="center"/>
            </w:pPr>
            <w:r>
              <w:t>Vlan 12</w:t>
            </w:r>
          </w:p>
        </w:tc>
      </w:tr>
      <w:tr w:rsidR="00DF42C1" w14:paraId="47E69A27" w14:textId="77777777" w:rsidTr="00C5709B">
        <w:tc>
          <w:tcPr>
            <w:tcW w:w="3114" w:type="dxa"/>
          </w:tcPr>
          <w:p w14:paraId="00D30624" w14:textId="70386FDA" w:rsidR="00DF42C1" w:rsidRPr="00F447AE" w:rsidRDefault="00F222EE" w:rsidP="00D05803">
            <w:pPr>
              <w:pStyle w:val="Nidungvnbn"/>
              <w:ind w:firstLine="0"/>
              <w:jc w:val="center"/>
            </w:pPr>
            <w:r>
              <w:rPr>
                <w:lang w:val="vi-VN"/>
              </w:rPr>
              <w:t>Switch</w:t>
            </w:r>
            <w:r w:rsidR="00DF42C1">
              <w:t>Tang2 to WLC Tang 2</w:t>
            </w:r>
          </w:p>
        </w:tc>
        <w:tc>
          <w:tcPr>
            <w:tcW w:w="1441" w:type="dxa"/>
          </w:tcPr>
          <w:p w14:paraId="3A9F3565" w14:textId="5AD5B3A0" w:rsidR="00DF42C1" w:rsidRPr="00F447AE" w:rsidRDefault="00DF42C1" w:rsidP="00D05803">
            <w:pPr>
              <w:pStyle w:val="Nidungvnbn"/>
              <w:ind w:firstLine="0"/>
              <w:jc w:val="center"/>
            </w:pPr>
            <w:r>
              <w:t>Fa0/24</w:t>
            </w:r>
          </w:p>
        </w:tc>
        <w:tc>
          <w:tcPr>
            <w:tcW w:w="2278" w:type="dxa"/>
          </w:tcPr>
          <w:p w14:paraId="08D044E1" w14:textId="0B073334" w:rsidR="00DF42C1" w:rsidRPr="00F447AE" w:rsidRDefault="00DF42C1" w:rsidP="00D05803">
            <w:pPr>
              <w:pStyle w:val="Nidungvnbn"/>
              <w:ind w:firstLine="0"/>
              <w:jc w:val="center"/>
            </w:pPr>
            <w:r>
              <w:t>Gig1</w:t>
            </w:r>
          </w:p>
        </w:tc>
        <w:tc>
          <w:tcPr>
            <w:tcW w:w="2278" w:type="dxa"/>
            <w:vMerge w:val="restart"/>
          </w:tcPr>
          <w:p w14:paraId="38EF1ADE" w14:textId="2A0D869D" w:rsidR="00DF42C1" w:rsidRPr="00DF42C1" w:rsidRDefault="00DF42C1" w:rsidP="004E6B9A">
            <w:pPr>
              <w:pStyle w:val="Nidungvnbn"/>
              <w:ind w:firstLine="0"/>
              <w:jc w:val="center"/>
            </w:pPr>
            <w:r>
              <w:t>Vlan 22</w:t>
            </w:r>
          </w:p>
        </w:tc>
      </w:tr>
      <w:tr w:rsidR="00DF42C1" w14:paraId="10B893DA" w14:textId="77777777" w:rsidTr="00C5709B">
        <w:tc>
          <w:tcPr>
            <w:tcW w:w="3114" w:type="dxa"/>
          </w:tcPr>
          <w:p w14:paraId="13E2E4F0" w14:textId="4027E5D2" w:rsidR="00DF42C1" w:rsidRPr="00E9707B" w:rsidRDefault="00F222EE" w:rsidP="00D05803">
            <w:pPr>
              <w:pStyle w:val="Nidungvnbn"/>
              <w:ind w:firstLine="0"/>
              <w:jc w:val="center"/>
            </w:pPr>
            <w:r>
              <w:rPr>
                <w:lang w:val="vi-VN"/>
              </w:rPr>
              <w:t>Switch</w:t>
            </w:r>
            <w:r w:rsidR="00DF42C1">
              <w:t>Tang2 to AP Tang2 KV1</w:t>
            </w:r>
          </w:p>
        </w:tc>
        <w:tc>
          <w:tcPr>
            <w:tcW w:w="1441" w:type="dxa"/>
          </w:tcPr>
          <w:p w14:paraId="02758782" w14:textId="56771ECC" w:rsidR="00DF42C1" w:rsidRPr="00E9707B" w:rsidRDefault="00DF42C1" w:rsidP="00D05803">
            <w:pPr>
              <w:pStyle w:val="Nidungvnbn"/>
              <w:ind w:firstLine="0"/>
              <w:jc w:val="center"/>
            </w:pPr>
            <w:r>
              <w:t>Fa0/23</w:t>
            </w:r>
          </w:p>
        </w:tc>
        <w:tc>
          <w:tcPr>
            <w:tcW w:w="2278" w:type="dxa"/>
          </w:tcPr>
          <w:p w14:paraId="71DC422B" w14:textId="7D897582" w:rsidR="00DF42C1" w:rsidRPr="00E9707B" w:rsidRDefault="00DF42C1" w:rsidP="00D05803">
            <w:pPr>
              <w:pStyle w:val="Nidungvnbn"/>
              <w:ind w:firstLine="0"/>
              <w:jc w:val="center"/>
            </w:pPr>
            <w:r>
              <w:t>Gig0</w:t>
            </w:r>
          </w:p>
        </w:tc>
        <w:tc>
          <w:tcPr>
            <w:tcW w:w="2278" w:type="dxa"/>
            <w:vMerge/>
          </w:tcPr>
          <w:p w14:paraId="29E35174" w14:textId="77777777" w:rsidR="00DF42C1" w:rsidRDefault="00DF42C1" w:rsidP="004E6B9A">
            <w:pPr>
              <w:pStyle w:val="Nidungvnbn"/>
              <w:ind w:firstLine="0"/>
              <w:jc w:val="center"/>
              <w:rPr>
                <w:lang w:val="vi-VN"/>
              </w:rPr>
            </w:pPr>
          </w:p>
        </w:tc>
      </w:tr>
      <w:tr w:rsidR="00DF42C1" w14:paraId="09F60F98" w14:textId="77777777" w:rsidTr="00C5709B">
        <w:tc>
          <w:tcPr>
            <w:tcW w:w="3114" w:type="dxa"/>
          </w:tcPr>
          <w:p w14:paraId="74B4AC65" w14:textId="55A88B38" w:rsidR="00DF42C1" w:rsidRDefault="00F222EE" w:rsidP="00D05803">
            <w:pPr>
              <w:pStyle w:val="Nidungvnbn"/>
              <w:ind w:firstLine="0"/>
              <w:jc w:val="center"/>
              <w:rPr>
                <w:lang w:val="vi-VN"/>
              </w:rPr>
            </w:pPr>
            <w:r>
              <w:rPr>
                <w:lang w:val="vi-VN"/>
              </w:rPr>
              <w:t>Switch</w:t>
            </w:r>
            <w:r w:rsidR="00DF42C1">
              <w:t>Tang2 to AP Tang2 KV2</w:t>
            </w:r>
          </w:p>
        </w:tc>
        <w:tc>
          <w:tcPr>
            <w:tcW w:w="1441" w:type="dxa"/>
          </w:tcPr>
          <w:p w14:paraId="5246A3EA" w14:textId="61BA79C8" w:rsidR="00DF42C1" w:rsidRDefault="00DF42C1" w:rsidP="00D05803">
            <w:pPr>
              <w:pStyle w:val="Nidungvnbn"/>
              <w:ind w:firstLine="0"/>
              <w:jc w:val="center"/>
              <w:rPr>
                <w:lang w:val="vi-VN"/>
              </w:rPr>
            </w:pPr>
            <w:r>
              <w:t>Fa0/22</w:t>
            </w:r>
          </w:p>
        </w:tc>
        <w:tc>
          <w:tcPr>
            <w:tcW w:w="2278" w:type="dxa"/>
          </w:tcPr>
          <w:p w14:paraId="7B0B2058" w14:textId="3C2EEE47" w:rsidR="00DF42C1" w:rsidRDefault="00DF42C1" w:rsidP="00D05803">
            <w:pPr>
              <w:pStyle w:val="Nidungvnbn"/>
              <w:ind w:firstLine="0"/>
              <w:jc w:val="center"/>
              <w:rPr>
                <w:lang w:val="vi-VN"/>
              </w:rPr>
            </w:pPr>
            <w:r>
              <w:t>Gig0</w:t>
            </w:r>
          </w:p>
        </w:tc>
        <w:tc>
          <w:tcPr>
            <w:tcW w:w="2278" w:type="dxa"/>
            <w:vMerge/>
          </w:tcPr>
          <w:p w14:paraId="74E4D616" w14:textId="77777777" w:rsidR="00DF42C1" w:rsidRDefault="00DF42C1" w:rsidP="004E6B9A">
            <w:pPr>
              <w:pStyle w:val="Nidungvnbn"/>
              <w:ind w:firstLine="0"/>
              <w:jc w:val="center"/>
              <w:rPr>
                <w:lang w:val="vi-VN"/>
              </w:rPr>
            </w:pPr>
          </w:p>
        </w:tc>
      </w:tr>
      <w:tr w:rsidR="00DF42C1" w14:paraId="1454FBEC" w14:textId="77777777" w:rsidTr="00C5709B">
        <w:tc>
          <w:tcPr>
            <w:tcW w:w="3114" w:type="dxa"/>
          </w:tcPr>
          <w:p w14:paraId="719A17CE" w14:textId="0DE2A128" w:rsidR="00DF42C1" w:rsidRDefault="00DF42C1" w:rsidP="00D05803">
            <w:pPr>
              <w:pStyle w:val="Nidungvnbn"/>
              <w:ind w:firstLine="0"/>
              <w:jc w:val="center"/>
            </w:pPr>
            <w:r>
              <w:t>WLC Tang 2 to adminT2</w:t>
            </w:r>
          </w:p>
        </w:tc>
        <w:tc>
          <w:tcPr>
            <w:tcW w:w="1441" w:type="dxa"/>
          </w:tcPr>
          <w:p w14:paraId="3F903DDC" w14:textId="6DAEEE8B" w:rsidR="00DF42C1" w:rsidRDefault="00DF42C1" w:rsidP="00D05803">
            <w:pPr>
              <w:pStyle w:val="Nidungvnbn"/>
              <w:ind w:firstLine="0"/>
              <w:jc w:val="center"/>
            </w:pPr>
            <w:r>
              <w:t>Gig2</w:t>
            </w:r>
          </w:p>
        </w:tc>
        <w:tc>
          <w:tcPr>
            <w:tcW w:w="2278" w:type="dxa"/>
          </w:tcPr>
          <w:p w14:paraId="1BA1FCDD" w14:textId="67C74547" w:rsidR="00DF42C1" w:rsidRDefault="00DF42C1" w:rsidP="00D05803">
            <w:pPr>
              <w:pStyle w:val="Nidungvnbn"/>
              <w:ind w:firstLine="0"/>
              <w:jc w:val="center"/>
            </w:pPr>
            <w:r>
              <w:t>Fa0</w:t>
            </w:r>
          </w:p>
        </w:tc>
        <w:tc>
          <w:tcPr>
            <w:tcW w:w="2278" w:type="dxa"/>
            <w:vMerge/>
          </w:tcPr>
          <w:p w14:paraId="306E58E4" w14:textId="77777777" w:rsidR="00DF42C1" w:rsidRDefault="00DF42C1" w:rsidP="004E6B9A">
            <w:pPr>
              <w:pStyle w:val="Nidungvnbn"/>
              <w:ind w:firstLine="0"/>
              <w:jc w:val="center"/>
              <w:rPr>
                <w:lang w:val="vi-VN"/>
              </w:rPr>
            </w:pPr>
          </w:p>
        </w:tc>
      </w:tr>
      <w:tr w:rsidR="00DE22C5" w14:paraId="161B87D6" w14:textId="77777777" w:rsidTr="00C5709B">
        <w:tc>
          <w:tcPr>
            <w:tcW w:w="3114" w:type="dxa"/>
          </w:tcPr>
          <w:p w14:paraId="03E48B3C" w14:textId="1128DD49" w:rsidR="00DE22C5" w:rsidRDefault="00411BF1" w:rsidP="00D05803">
            <w:pPr>
              <w:pStyle w:val="Nidungvnbn"/>
              <w:ind w:firstLine="0"/>
              <w:jc w:val="center"/>
            </w:pPr>
            <w:r>
              <w:rPr>
                <w:lang w:val="vi-VN"/>
              </w:rPr>
              <w:t>Switch</w:t>
            </w:r>
            <w:r w:rsidR="00DE22C5">
              <w:t>Tang2 to PC1</w:t>
            </w:r>
          </w:p>
        </w:tc>
        <w:tc>
          <w:tcPr>
            <w:tcW w:w="1441" w:type="dxa"/>
          </w:tcPr>
          <w:p w14:paraId="71BE1D8A" w14:textId="612721DE" w:rsidR="00DE22C5" w:rsidRDefault="00DE22C5" w:rsidP="00D05803">
            <w:pPr>
              <w:pStyle w:val="Nidungvnbn"/>
              <w:ind w:firstLine="0"/>
              <w:jc w:val="center"/>
            </w:pPr>
            <w:r>
              <w:t>Gig0/1</w:t>
            </w:r>
          </w:p>
        </w:tc>
        <w:tc>
          <w:tcPr>
            <w:tcW w:w="2278" w:type="dxa"/>
          </w:tcPr>
          <w:p w14:paraId="25802AEF" w14:textId="50A7492C" w:rsidR="00DE22C5" w:rsidRDefault="00DE22C5" w:rsidP="00D05803">
            <w:pPr>
              <w:pStyle w:val="Nidungvnbn"/>
              <w:ind w:firstLine="0"/>
              <w:jc w:val="center"/>
            </w:pPr>
            <w:r>
              <w:t>Fa0</w:t>
            </w:r>
          </w:p>
        </w:tc>
        <w:tc>
          <w:tcPr>
            <w:tcW w:w="2278" w:type="dxa"/>
          </w:tcPr>
          <w:p w14:paraId="40FBC759" w14:textId="083EF405" w:rsidR="00DE22C5" w:rsidRPr="00DF42C1" w:rsidRDefault="00DF42C1" w:rsidP="004E6B9A">
            <w:pPr>
              <w:pStyle w:val="Nidungvnbn"/>
              <w:ind w:firstLine="0"/>
              <w:jc w:val="center"/>
            </w:pPr>
            <w:r>
              <w:t>Vlan 23</w:t>
            </w:r>
          </w:p>
        </w:tc>
      </w:tr>
      <w:tr w:rsidR="00614974" w14:paraId="77AEFBE4" w14:textId="77777777" w:rsidTr="00C5709B">
        <w:tc>
          <w:tcPr>
            <w:tcW w:w="3114" w:type="dxa"/>
          </w:tcPr>
          <w:p w14:paraId="2DDFB4F9" w14:textId="67BDF622" w:rsidR="00614974" w:rsidRDefault="00411BF1" w:rsidP="00D05803">
            <w:pPr>
              <w:pStyle w:val="Nidungvnbn"/>
              <w:ind w:firstLine="0"/>
              <w:jc w:val="center"/>
            </w:pPr>
            <w:r>
              <w:rPr>
                <w:lang w:val="vi-VN"/>
              </w:rPr>
              <w:t>Switch</w:t>
            </w:r>
            <w:r w:rsidR="00614974">
              <w:t>Tang 3 to WLC Tang 3</w:t>
            </w:r>
          </w:p>
        </w:tc>
        <w:tc>
          <w:tcPr>
            <w:tcW w:w="1441" w:type="dxa"/>
          </w:tcPr>
          <w:p w14:paraId="7A2E7FE8" w14:textId="5B58164F" w:rsidR="00614974" w:rsidRDefault="00614974" w:rsidP="00D05803">
            <w:pPr>
              <w:pStyle w:val="Nidungvnbn"/>
              <w:ind w:firstLine="0"/>
              <w:jc w:val="center"/>
            </w:pPr>
            <w:r>
              <w:t>Fa0/24</w:t>
            </w:r>
          </w:p>
        </w:tc>
        <w:tc>
          <w:tcPr>
            <w:tcW w:w="2278" w:type="dxa"/>
          </w:tcPr>
          <w:p w14:paraId="64EDE41C" w14:textId="43F0199B" w:rsidR="00614974" w:rsidRDefault="00614974" w:rsidP="00D05803">
            <w:pPr>
              <w:pStyle w:val="Nidungvnbn"/>
              <w:ind w:firstLine="0"/>
              <w:jc w:val="center"/>
            </w:pPr>
            <w:r>
              <w:t>Gig1</w:t>
            </w:r>
          </w:p>
        </w:tc>
        <w:tc>
          <w:tcPr>
            <w:tcW w:w="2278" w:type="dxa"/>
            <w:vMerge w:val="restart"/>
          </w:tcPr>
          <w:p w14:paraId="1554F7B1" w14:textId="4D4AAC2E" w:rsidR="00614974" w:rsidRDefault="00614974" w:rsidP="004E6B9A">
            <w:pPr>
              <w:pStyle w:val="Nidungvnbn"/>
              <w:ind w:firstLine="0"/>
              <w:jc w:val="center"/>
            </w:pPr>
            <w:r>
              <w:t>Vlan 33</w:t>
            </w:r>
          </w:p>
        </w:tc>
      </w:tr>
      <w:tr w:rsidR="00614974" w14:paraId="38D73D58" w14:textId="77777777" w:rsidTr="00C5709B">
        <w:tc>
          <w:tcPr>
            <w:tcW w:w="3114" w:type="dxa"/>
          </w:tcPr>
          <w:p w14:paraId="6F92B55B" w14:textId="7D987487" w:rsidR="00614974" w:rsidRDefault="00411BF1" w:rsidP="00D05803">
            <w:pPr>
              <w:pStyle w:val="Nidungvnbn"/>
              <w:ind w:firstLine="0"/>
              <w:jc w:val="center"/>
            </w:pPr>
            <w:r>
              <w:rPr>
                <w:lang w:val="vi-VN"/>
              </w:rPr>
              <w:t>Switch</w:t>
            </w:r>
            <w:r w:rsidR="00614974">
              <w:t>Tang 3 to AP Tang 3 Personal</w:t>
            </w:r>
          </w:p>
        </w:tc>
        <w:tc>
          <w:tcPr>
            <w:tcW w:w="1441" w:type="dxa"/>
          </w:tcPr>
          <w:p w14:paraId="6A446828" w14:textId="67643BE1" w:rsidR="00614974" w:rsidRDefault="00614974" w:rsidP="00D05803">
            <w:pPr>
              <w:pStyle w:val="Nidungvnbn"/>
              <w:ind w:firstLine="0"/>
              <w:jc w:val="center"/>
            </w:pPr>
            <w:r>
              <w:t>Fa0/21</w:t>
            </w:r>
          </w:p>
        </w:tc>
        <w:tc>
          <w:tcPr>
            <w:tcW w:w="2278" w:type="dxa"/>
          </w:tcPr>
          <w:p w14:paraId="5D5CA95C" w14:textId="2D90B464" w:rsidR="00614974" w:rsidRDefault="00614974" w:rsidP="00D05803">
            <w:pPr>
              <w:pStyle w:val="Nidungvnbn"/>
              <w:ind w:firstLine="0"/>
              <w:jc w:val="center"/>
            </w:pPr>
            <w:r>
              <w:t>Gig0</w:t>
            </w:r>
          </w:p>
        </w:tc>
        <w:tc>
          <w:tcPr>
            <w:tcW w:w="2278" w:type="dxa"/>
            <w:vMerge/>
          </w:tcPr>
          <w:p w14:paraId="46DA1EAA" w14:textId="77777777" w:rsidR="00614974" w:rsidRDefault="00614974" w:rsidP="00E9707B">
            <w:pPr>
              <w:pStyle w:val="Nidungvnbn"/>
              <w:ind w:firstLine="0"/>
            </w:pPr>
          </w:p>
        </w:tc>
      </w:tr>
      <w:tr w:rsidR="00614974" w14:paraId="25FBEDD4" w14:textId="77777777" w:rsidTr="00C5709B">
        <w:tc>
          <w:tcPr>
            <w:tcW w:w="3114" w:type="dxa"/>
          </w:tcPr>
          <w:p w14:paraId="4AD89189" w14:textId="5CBB5AC0" w:rsidR="00614974" w:rsidRDefault="00411BF1" w:rsidP="00D05803">
            <w:pPr>
              <w:pStyle w:val="Nidungvnbn"/>
              <w:ind w:firstLine="0"/>
              <w:jc w:val="center"/>
            </w:pPr>
            <w:r>
              <w:rPr>
                <w:lang w:val="vi-VN"/>
              </w:rPr>
              <w:t>Switch</w:t>
            </w:r>
            <w:r w:rsidR="00614974">
              <w:t>Tang 3 to AP Tang 3 Enterprise</w:t>
            </w:r>
          </w:p>
        </w:tc>
        <w:tc>
          <w:tcPr>
            <w:tcW w:w="1441" w:type="dxa"/>
          </w:tcPr>
          <w:p w14:paraId="71540C22" w14:textId="0C4B1FC3" w:rsidR="00614974" w:rsidRDefault="00614974" w:rsidP="00D05803">
            <w:pPr>
              <w:pStyle w:val="Nidungvnbn"/>
              <w:ind w:firstLine="0"/>
              <w:jc w:val="center"/>
            </w:pPr>
            <w:r>
              <w:t>Fa0/20</w:t>
            </w:r>
          </w:p>
        </w:tc>
        <w:tc>
          <w:tcPr>
            <w:tcW w:w="2278" w:type="dxa"/>
          </w:tcPr>
          <w:p w14:paraId="40626C9D" w14:textId="3C6BE4AD" w:rsidR="00614974" w:rsidRDefault="00614974" w:rsidP="00D05803">
            <w:pPr>
              <w:pStyle w:val="Nidungvnbn"/>
              <w:ind w:firstLine="0"/>
              <w:jc w:val="center"/>
            </w:pPr>
            <w:r>
              <w:t>Gig0</w:t>
            </w:r>
          </w:p>
        </w:tc>
        <w:tc>
          <w:tcPr>
            <w:tcW w:w="2278" w:type="dxa"/>
            <w:vMerge/>
          </w:tcPr>
          <w:p w14:paraId="1AED8B0B" w14:textId="77777777" w:rsidR="00614974" w:rsidRDefault="00614974" w:rsidP="006F725E">
            <w:pPr>
              <w:pStyle w:val="Nidungvnbn"/>
              <w:ind w:firstLine="0"/>
            </w:pPr>
          </w:p>
        </w:tc>
      </w:tr>
      <w:tr w:rsidR="00614974" w14:paraId="5D14EFEF" w14:textId="77777777" w:rsidTr="00C5709B">
        <w:tc>
          <w:tcPr>
            <w:tcW w:w="3114" w:type="dxa"/>
          </w:tcPr>
          <w:p w14:paraId="5F6F7ABC" w14:textId="1D8F8F09" w:rsidR="00614974" w:rsidRDefault="00614974" w:rsidP="00D05803">
            <w:pPr>
              <w:pStyle w:val="Nidungvnbn"/>
              <w:ind w:firstLine="0"/>
              <w:jc w:val="center"/>
            </w:pPr>
            <w:r>
              <w:t>WLC Tang 3 to adminT3</w:t>
            </w:r>
          </w:p>
        </w:tc>
        <w:tc>
          <w:tcPr>
            <w:tcW w:w="1441" w:type="dxa"/>
          </w:tcPr>
          <w:p w14:paraId="52C4597C" w14:textId="4B1622B0" w:rsidR="00614974" w:rsidRDefault="00614974" w:rsidP="00D05803">
            <w:pPr>
              <w:pStyle w:val="Nidungvnbn"/>
              <w:ind w:firstLine="0"/>
              <w:jc w:val="center"/>
            </w:pPr>
            <w:r>
              <w:t>Gig0/2</w:t>
            </w:r>
          </w:p>
        </w:tc>
        <w:tc>
          <w:tcPr>
            <w:tcW w:w="2278" w:type="dxa"/>
          </w:tcPr>
          <w:p w14:paraId="51A9C60F" w14:textId="7F78FDF9" w:rsidR="00614974" w:rsidRDefault="00614974" w:rsidP="00D05803">
            <w:pPr>
              <w:pStyle w:val="Nidungvnbn"/>
              <w:ind w:firstLine="0"/>
              <w:jc w:val="center"/>
            </w:pPr>
            <w:r>
              <w:t>Fa0</w:t>
            </w:r>
          </w:p>
        </w:tc>
        <w:tc>
          <w:tcPr>
            <w:tcW w:w="2278" w:type="dxa"/>
            <w:vMerge/>
          </w:tcPr>
          <w:p w14:paraId="79200962" w14:textId="77777777" w:rsidR="00614974" w:rsidRDefault="00614974" w:rsidP="00E9707B">
            <w:pPr>
              <w:pStyle w:val="Nidungvnbn"/>
              <w:ind w:firstLine="0"/>
            </w:pPr>
          </w:p>
        </w:tc>
      </w:tr>
    </w:tbl>
    <w:p w14:paraId="48DFD083" w14:textId="4515D87E" w:rsidR="00CE1732" w:rsidRPr="00CE1732" w:rsidRDefault="00CE1732" w:rsidP="00CE1732">
      <w:pPr>
        <w:pStyle w:val="Bngbiu-nidung"/>
        <w:jc w:val="center"/>
        <w:rPr>
          <w:lang w:val="vi-VN"/>
        </w:rPr>
      </w:pPr>
      <w:bookmarkStart w:id="84" w:name="_Toc91966164"/>
      <w:r>
        <w:lastRenderedPageBreak/>
        <w:t>Bảng</w:t>
      </w:r>
      <w:r>
        <w:rPr>
          <w:lang w:val="vi-VN"/>
        </w:rPr>
        <w:t xml:space="preserve"> 3.1.2. Bảng thông tin kết nối cổng trong hệ thống</w:t>
      </w:r>
      <w:bookmarkEnd w:id="84"/>
    </w:p>
    <w:p w14:paraId="0F759CE5" w14:textId="540E6FB2" w:rsidR="007E28FF" w:rsidRPr="005624D4" w:rsidRDefault="001B11EC" w:rsidP="001B11EC">
      <w:pPr>
        <w:pStyle w:val="Tiumccp2"/>
        <w:numPr>
          <w:ilvl w:val="2"/>
          <w:numId w:val="13"/>
        </w:numPr>
      </w:pPr>
      <w:bookmarkStart w:id="85" w:name="_Toc91966045"/>
      <w:r>
        <w:t>Bảng</w:t>
      </w:r>
      <w:r>
        <w:rPr>
          <w:lang w:val="vi-VN"/>
        </w:rPr>
        <w:t xml:space="preserve"> thiết kế thông tin vlan</w:t>
      </w:r>
      <w:bookmarkEnd w:id="85"/>
    </w:p>
    <w:tbl>
      <w:tblPr>
        <w:tblStyle w:val="TableGrid"/>
        <w:tblW w:w="0" w:type="auto"/>
        <w:tblLook w:val="04A0" w:firstRow="1" w:lastRow="0" w:firstColumn="1" w:lastColumn="0" w:noHBand="0" w:noVBand="1"/>
      </w:tblPr>
      <w:tblGrid>
        <w:gridCol w:w="2277"/>
        <w:gridCol w:w="2278"/>
        <w:gridCol w:w="2278"/>
        <w:gridCol w:w="2278"/>
      </w:tblGrid>
      <w:tr w:rsidR="005624D4" w14:paraId="315DFCF5" w14:textId="77777777" w:rsidTr="00BB5387">
        <w:tc>
          <w:tcPr>
            <w:tcW w:w="2277" w:type="dxa"/>
            <w:shd w:val="clear" w:color="auto" w:fill="8DB3E2" w:themeFill="text2" w:themeFillTint="66"/>
          </w:tcPr>
          <w:p w14:paraId="2503ED50" w14:textId="0319F96F" w:rsidR="005624D4" w:rsidRPr="00BB5387" w:rsidRDefault="005624D4" w:rsidP="005624D4">
            <w:pPr>
              <w:pStyle w:val="Nidungvnbn"/>
              <w:ind w:firstLine="0"/>
              <w:rPr>
                <w:b/>
                <w:bCs/>
                <w:lang w:val="vi-VN"/>
              </w:rPr>
            </w:pPr>
            <w:r w:rsidRPr="00BB5387">
              <w:rPr>
                <w:b/>
                <w:bCs/>
              </w:rPr>
              <w:t>VLAN</w:t>
            </w:r>
            <w:r w:rsidRPr="00BB5387">
              <w:rPr>
                <w:b/>
                <w:bCs/>
                <w:lang w:val="vi-VN"/>
              </w:rPr>
              <w:t xml:space="preserve"> Name</w:t>
            </w:r>
          </w:p>
        </w:tc>
        <w:tc>
          <w:tcPr>
            <w:tcW w:w="2278" w:type="dxa"/>
            <w:shd w:val="clear" w:color="auto" w:fill="8DB3E2" w:themeFill="text2" w:themeFillTint="66"/>
          </w:tcPr>
          <w:p w14:paraId="22B3D5FA" w14:textId="6B0F6827" w:rsidR="005624D4" w:rsidRPr="00BB5387" w:rsidRDefault="005624D4" w:rsidP="005624D4">
            <w:pPr>
              <w:pStyle w:val="Nidungvnbn"/>
              <w:ind w:firstLine="0"/>
              <w:rPr>
                <w:b/>
                <w:bCs/>
                <w:lang w:val="vi-VN"/>
              </w:rPr>
            </w:pPr>
            <w:r w:rsidRPr="00BB5387">
              <w:rPr>
                <w:b/>
                <w:bCs/>
              </w:rPr>
              <w:t>VLAN</w:t>
            </w:r>
            <w:r w:rsidRPr="00BB5387">
              <w:rPr>
                <w:b/>
                <w:bCs/>
                <w:lang w:val="vi-VN"/>
              </w:rPr>
              <w:t xml:space="preserve"> Number</w:t>
            </w:r>
          </w:p>
        </w:tc>
        <w:tc>
          <w:tcPr>
            <w:tcW w:w="2278" w:type="dxa"/>
            <w:shd w:val="clear" w:color="auto" w:fill="8DB3E2" w:themeFill="text2" w:themeFillTint="66"/>
          </w:tcPr>
          <w:p w14:paraId="6824AF56" w14:textId="36881B3C" w:rsidR="005624D4" w:rsidRPr="00BB5387" w:rsidRDefault="005624D4" w:rsidP="005624D4">
            <w:pPr>
              <w:pStyle w:val="Nidungvnbn"/>
              <w:ind w:firstLine="0"/>
              <w:rPr>
                <w:b/>
                <w:bCs/>
              </w:rPr>
            </w:pPr>
            <w:r w:rsidRPr="00BB5387">
              <w:rPr>
                <w:b/>
                <w:bCs/>
              </w:rPr>
              <w:t>Subnet</w:t>
            </w:r>
          </w:p>
        </w:tc>
        <w:tc>
          <w:tcPr>
            <w:tcW w:w="2278" w:type="dxa"/>
            <w:shd w:val="clear" w:color="auto" w:fill="8DB3E2" w:themeFill="text2" w:themeFillTint="66"/>
          </w:tcPr>
          <w:p w14:paraId="62675613" w14:textId="22696EF7" w:rsidR="005624D4" w:rsidRPr="00BB5387" w:rsidRDefault="005624D4" w:rsidP="005624D4">
            <w:pPr>
              <w:pStyle w:val="Nidungvnbn"/>
              <w:ind w:firstLine="0"/>
              <w:rPr>
                <w:b/>
                <w:bCs/>
                <w:lang w:val="vi-VN"/>
              </w:rPr>
            </w:pPr>
            <w:r w:rsidRPr="00BB5387">
              <w:rPr>
                <w:b/>
                <w:bCs/>
              </w:rPr>
              <w:t>Default</w:t>
            </w:r>
            <w:r w:rsidRPr="00BB5387">
              <w:rPr>
                <w:b/>
                <w:bCs/>
                <w:lang w:val="vi-VN"/>
              </w:rPr>
              <w:t xml:space="preserve"> Gateway</w:t>
            </w:r>
          </w:p>
        </w:tc>
      </w:tr>
      <w:tr w:rsidR="005624D4" w14:paraId="0662D687" w14:textId="77777777" w:rsidTr="005624D4">
        <w:tc>
          <w:tcPr>
            <w:tcW w:w="2277" w:type="dxa"/>
          </w:tcPr>
          <w:p w14:paraId="7DBE059D" w14:textId="7BF31BF8" w:rsidR="005624D4" w:rsidRDefault="00BB5387" w:rsidP="00A519BD">
            <w:pPr>
              <w:pStyle w:val="Nidungvnbn"/>
              <w:ind w:firstLine="0"/>
              <w:jc w:val="center"/>
            </w:pPr>
            <w:r>
              <w:t>Tang1</w:t>
            </w:r>
          </w:p>
        </w:tc>
        <w:tc>
          <w:tcPr>
            <w:tcW w:w="2278" w:type="dxa"/>
          </w:tcPr>
          <w:p w14:paraId="7DEA443A" w14:textId="1458B5B7" w:rsidR="005624D4" w:rsidRDefault="00BB5387" w:rsidP="00A519BD">
            <w:pPr>
              <w:pStyle w:val="Nidungvnbn"/>
              <w:ind w:firstLine="0"/>
              <w:jc w:val="center"/>
            </w:pPr>
            <w:r>
              <w:t>11</w:t>
            </w:r>
          </w:p>
        </w:tc>
        <w:tc>
          <w:tcPr>
            <w:tcW w:w="2278" w:type="dxa"/>
          </w:tcPr>
          <w:p w14:paraId="1F48705D" w14:textId="2AE20831" w:rsidR="005624D4" w:rsidRPr="00BB5387" w:rsidRDefault="00BB5387" w:rsidP="00A519BD">
            <w:pPr>
              <w:pStyle w:val="Nidungvnbn"/>
              <w:ind w:firstLine="0"/>
              <w:jc w:val="center"/>
              <w:rPr>
                <w:lang w:val="vi-VN"/>
              </w:rPr>
            </w:pPr>
            <w:r>
              <w:t>213</w:t>
            </w:r>
            <w:r>
              <w:rPr>
                <w:lang w:val="vi-VN"/>
              </w:rPr>
              <w:t>.186.11.0/24</w:t>
            </w:r>
          </w:p>
        </w:tc>
        <w:tc>
          <w:tcPr>
            <w:tcW w:w="2278" w:type="dxa"/>
          </w:tcPr>
          <w:p w14:paraId="390B6D09" w14:textId="6A8F5159" w:rsidR="005624D4" w:rsidRPr="00BB5387" w:rsidRDefault="00BB5387" w:rsidP="00A519BD">
            <w:pPr>
              <w:pStyle w:val="Nidungvnbn"/>
              <w:ind w:firstLine="0"/>
              <w:jc w:val="center"/>
              <w:rPr>
                <w:lang w:val="vi-VN"/>
              </w:rPr>
            </w:pPr>
            <w:r>
              <w:t>213</w:t>
            </w:r>
            <w:r>
              <w:rPr>
                <w:lang w:val="vi-VN"/>
              </w:rPr>
              <w:t>.186.11.1</w:t>
            </w:r>
          </w:p>
        </w:tc>
      </w:tr>
      <w:tr w:rsidR="00BB5387" w14:paraId="7B48AEDD" w14:textId="77777777" w:rsidTr="005624D4">
        <w:tc>
          <w:tcPr>
            <w:tcW w:w="2277" w:type="dxa"/>
          </w:tcPr>
          <w:p w14:paraId="18CCADDF" w14:textId="5F45CF88" w:rsidR="00BB5387" w:rsidRDefault="00BB5387" w:rsidP="00A519BD">
            <w:pPr>
              <w:pStyle w:val="Nidungvnbn"/>
              <w:ind w:firstLine="0"/>
              <w:jc w:val="center"/>
            </w:pPr>
            <w:r>
              <w:t>Tang1KhongDay</w:t>
            </w:r>
          </w:p>
        </w:tc>
        <w:tc>
          <w:tcPr>
            <w:tcW w:w="2278" w:type="dxa"/>
          </w:tcPr>
          <w:p w14:paraId="7F36F9A8" w14:textId="0D74E140" w:rsidR="00BB5387" w:rsidRDefault="00BB5387" w:rsidP="00A519BD">
            <w:pPr>
              <w:pStyle w:val="Nidungvnbn"/>
              <w:ind w:firstLine="0"/>
              <w:jc w:val="center"/>
            </w:pPr>
            <w:r>
              <w:t>12</w:t>
            </w:r>
          </w:p>
        </w:tc>
        <w:tc>
          <w:tcPr>
            <w:tcW w:w="2278" w:type="dxa"/>
          </w:tcPr>
          <w:p w14:paraId="7B14A454" w14:textId="2708BE3D" w:rsidR="00BB5387" w:rsidRDefault="00BB5387" w:rsidP="00A519BD">
            <w:pPr>
              <w:pStyle w:val="Nidungvnbn"/>
              <w:ind w:firstLine="0"/>
              <w:jc w:val="center"/>
            </w:pPr>
            <w:r>
              <w:t>213</w:t>
            </w:r>
            <w:r>
              <w:rPr>
                <w:lang w:val="vi-VN"/>
              </w:rPr>
              <w:t>.186.</w:t>
            </w:r>
            <w:r w:rsidR="000957D1">
              <w:rPr>
                <w:lang w:val="vi-VN"/>
              </w:rPr>
              <w:t>12</w:t>
            </w:r>
            <w:r>
              <w:rPr>
                <w:lang w:val="vi-VN"/>
              </w:rPr>
              <w:t>.0/24</w:t>
            </w:r>
          </w:p>
        </w:tc>
        <w:tc>
          <w:tcPr>
            <w:tcW w:w="2278" w:type="dxa"/>
          </w:tcPr>
          <w:p w14:paraId="61F125EC" w14:textId="5D7DE559" w:rsidR="00BB5387" w:rsidRDefault="00BB5387" w:rsidP="00A519BD">
            <w:pPr>
              <w:pStyle w:val="Nidungvnbn"/>
              <w:ind w:firstLine="0"/>
              <w:jc w:val="center"/>
            </w:pPr>
            <w:r>
              <w:t>213</w:t>
            </w:r>
            <w:r>
              <w:rPr>
                <w:lang w:val="vi-VN"/>
              </w:rPr>
              <w:t>.186.</w:t>
            </w:r>
            <w:r w:rsidR="000957D1">
              <w:rPr>
                <w:lang w:val="vi-VN"/>
              </w:rPr>
              <w:t>12</w:t>
            </w:r>
            <w:r>
              <w:rPr>
                <w:lang w:val="vi-VN"/>
              </w:rPr>
              <w:t>.1</w:t>
            </w:r>
          </w:p>
        </w:tc>
      </w:tr>
      <w:tr w:rsidR="00BB5387" w14:paraId="0A7C8DB8" w14:textId="77777777" w:rsidTr="005624D4">
        <w:tc>
          <w:tcPr>
            <w:tcW w:w="2277" w:type="dxa"/>
          </w:tcPr>
          <w:p w14:paraId="2E695636" w14:textId="6065BA18" w:rsidR="00BB5387" w:rsidRDefault="00BB5387" w:rsidP="00A519BD">
            <w:pPr>
              <w:pStyle w:val="Nidungvnbn"/>
              <w:ind w:firstLine="0"/>
              <w:jc w:val="center"/>
            </w:pPr>
            <w:r>
              <w:t>Tang2</w:t>
            </w:r>
          </w:p>
        </w:tc>
        <w:tc>
          <w:tcPr>
            <w:tcW w:w="2278" w:type="dxa"/>
          </w:tcPr>
          <w:p w14:paraId="1A1D2E43" w14:textId="1532A626" w:rsidR="00BB5387" w:rsidRDefault="00BB5387" w:rsidP="00A519BD">
            <w:pPr>
              <w:pStyle w:val="Nidungvnbn"/>
              <w:ind w:firstLine="0"/>
              <w:jc w:val="center"/>
            </w:pPr>
            <w:r>
              <w:t>22</w:t>
            </w:r>
          </w:p>
        </w:tc>
        <w:tc>
          <w:tcPr>
            <w:tcW w:w="2278" w:type="dxa"/>
          </w:tcPr>
          <w:p w14:paraId="6C846F3E" w14:textId="5F3534CF" w:rsidR="00BB5387" w:rsidRDefault="00BB5387" w:rsidP="00A519BD">
            <w:pPr>
              <w:pStyle w:val="Nidungvnbn"/>
              <w:ind w:firstLine="0"/>
              <w:jc w:val="center"/>
            </w:pPr>
            <w:r>
              <w:t>213</w:t>
            </w:r>
            <w:r>
              <w:rPr>
                <w:lang w:val="vi-VN"/>
              </w:rPr>
              <w:t>.186.</w:t>
            </w:r>
            <w:r w:rsidR="000957D1">
              <w:rPr>
                <w:lang w:val="vi-VN"/>
              </w:rPr>
              <w:t>22</w:t>
            </w:r>
            <w:r>
              <w:rPr>
                <w:lang w:val="vi-VN"/>
              </w:rPr>
              <w:t>.0/24</w:t>
            </w:r>
          </w:p>
        </w:tc>
        <w:tc>
          <w:tcPr>
            <w:tcW w:w="2278" w:type="dxa"/>
          </w:tcPr>
          <w:p w14:paraId="2FAC927D" w14:textId="7095EFDC" w:rsidR="00BB5387" w:rsidRDefault="00BB5387" w:rsidP="00A519BD">
            <w:pPr>
              <w:pStyle w:val="Nidungvnbn"/>
              <w:ind w:firstLine="0"/>
              <w:jc w:val="center"/>
            </w:pPr>
            <w:r>
              <w:t>213</w:t>
            </w:r>
            <w:r>
              <w:rPr>
                <w:lang w:val="vi-VN"/>
              </w:rPr>
              <w:t>.186.</w:t>
            </w:r>
            <w:r w:rsidR="000957D1">
              <w:rPr>
                <w:lang w:val="vi-VN"/>
              </w:rPr>
              <w:t>22</w:t>
            </w:r>
            <w:r>
              <w:rPr>
                <w:lang w:val="vi-VN"/>
              </w:rPr>
              <w:t>.1</w:t>
            </w:r>
          </w:p>
        </w:tc>
      </w:tr>
      <w:tr w:rsidR="00BB5387" w14:paraId="67B53B25" w14:textId="77777777" w:rsidTr="005624D4">
        <w:tc>
          <w:tcPr>
            <w:tcW w:w="2277" w:type="dxa"/>
          </w:tcPr>
          <w:p w14:paraId="67558A2F" w14:textId="6164B14B" w:rsidR="00BB5387" w:rsidRDefault="000957D1" w:rsidP="00A519BD">
            <w:pPr>
              <w:pStyle w:val="Nidungvnbn"/>
              <w:ind w:firstLine="0"/>
              <w:jc w:val="center"/>
            </w:pPr>
            <w:r>
              <w:t>Tang2KhongDay</w:t>
            </w:r>
          </w:p>
        </w:tc>
        <w:tc>
          <w:tcPr>
            <w:tcW w:w="2278" w:type="dxa"/>
          </w:tcPr>
          <w:p w14:paraId="57A30BB5" w14:textId="5E8C4ADC" w:rsidR="00BB5387" w:rsidRDefault="000957D1" w:rsidP="00A519BD">
            <w:pPr>
              <w:pStyle w:val="Nidungvnbn"/>
              <w:ind w:firstLine="0"/>
              <w:jc w:val="center"/>
            </w:pPr>
            <w:r>
              <w:t>23</w:t>
            </w:r>
          </w:p>
        </w:tc>
        <w:tc>
          <w:tcPr>
            <w:tcW w:w="2278" w:type="dxa"/>
          </w:tcPr>
          <w:p w14:paraId="25050868" w14:textId="4DCC7FA1" w:rsidR="00BB5387" w:rsidRDefault="00BB5387" w:rsidP="00A519BD">
            <w:pPr>
              <w:pStyle w:val="Nidungvnbn"/>
              <w:ind w:firstLine="0"/>
              <w:jc w:val="center"/>
            </w:pPr>
            <w:r>
              <w:t>213</w:t>
            </w:r>
            <w:r>
              <w:rPr>
                <w:lang w:val="vi-VN"/>
              </w:rPr>
              <w:t>.186.</w:t>
            </w:r>
            <w:r w:rsidR="000957D1">
              <w:rPr>
                <w:lang w:val="vi-VN"/>
              </w:rPr>
              <w:t>23</w:t>
            </w:r>
            <w:r>
              <w:rPr>
                <w:lang w:val="vi-VN"/>
              </w:rPr>
              <w:t>.0/24</w:t>
            </w:r>
          </w:p>
        </w:tc>
        <w:tc>
          <w:tcPr>
            <w:tcW w:w="2278" w:type="dxa"/>
          </w:tcPr>
          <w:p w14:paraId="4D20359A" w14:textId="2CB93AA9" w:rsidR="00BB5387" w:rsidRDefault="00BB5387" w:rsidP="00A519BD">
            <w:pPr>
              <w:pStyle w:val="Nidungvnbn"/>
              <w:ind w:firstLine="0"/>
              <w:jc w:val="center"/>
            </w:pPr>
            <w:r>
              <w:t>213</w:t>
            </w:r>
            <w:r>
              <w:rPr>
                <w:lang w:val="vi-VN"/>
              </w:rPr>
              <w:t>.186.</w:t>
            </w:r>
            <w:r w:rsidR="000957D1">
              <w:rPr>
                <w:lang w:val="vi-VN"/>
              </w:rPr>
              <w:t>23</w:t>
            </w:r>
            <w:r>
              <w:rPr>
                <w:lang w:val="vi-VN"/>
              </w:rPr>
              <w:t>.1</w:t>
            </w:r>
          </w:p>
        </w:tc>
      </w:tr>
      <w:tr w:rsidR="005624D4" w14:paraId="6DFDE085" w14:textId="77777777" w:rsidTr="005624D4">
        <w:tc>
          <w:tcPr>
            <w:tcW w:w="2277" w:type="dxa"/>
          </w:tcPr>
          <w:p w14:paraId="2EAAF15B" w14:textId="1F4DDCC5" w:rsidR="005624D4" w:rsidRDefault="00A23C92" w:rsidP="00A519BD">
            <w:pPr>
              <w:pStyle w:val="Nidungvnbn"/>
              <w:ind w:firstLine="0"/>
              <w:jc w:val="center"/>
            </w:pPr>
            <w:r>
              <w:t>Tang3</w:t>
            </w:r>
          </w:p>
        </w:tc>
        <w:tc>
          <w:tcPr>
            <w:tcW w:w="2278" w:type="dxa"/>
          </w:tcPr>
          <w:p w14:paraId="6EF9EDA6" w14:textId="4982DF4C" w:rsidR="005624D4" w:rsidRDefault="00A23C92" w:rsidP="00A519BD">
            <w:pPr>
              <w:pStyle w:val="Nidungvnbn"/>
              <w:ind w:firstLine="0"/>
              <w:jc w:val="center"/>
            </w:pPr>
            <w:r>
              <w:t>33</w:t>
            </w:r>
          </w:p>
        </w:tc>
        <w:tc>
          <w:tcPr>
            <w:tcW w:w="2278" w:type="dxa"/>
          </w:tcPr>
          <w:p w14:paraId="051EDEFC" w14:textId="071841F8" w:rsidR="005624D4" w:rsidRPr="00A23C92" w:rsidRDefault="00A23C92" w:rsidP="00A519BD">
            <w:pPr>
              <w:pStyle w:val="Nidungvnbn"/>
              <w:ind w:firstLine="0"/>
              <w:jc w:val="center"/>
              <w:rPr>
                <w:lang w:val="vi-VN"/>
              </w:rPr>
            </w:pPr>
            <w:r>
              <w:t>213</w:t>
            </w:r>
            <w:r>
              <w:rPr>
                <w:lang w:val="vi-VN"/>
              </w:rPr>
              <w:t>.186.33.0/24</w:t>
            </w:r>
          </w:p>
        </w:tc>
        <w:tc>
          <w:tcPr>
            <w:tcW w:w="2278" w:type="dxa"/>
          </w:tcPr>
          <w:p w14:paraId="0C5D2FC2" w14:textId="27A7EE51" w:rsidR="005624D4" w:rsidRPr="00A23C92" w:rsidRDefault="00A23C92" w:rsidP="00A519BD">
            <w:pPr>
              <w:pStyle w:val="Nidungvnbn"/>
              <w:ind w:firstLine="0"/>
              <w:jc w:val="center"/>
              <w:rPr>
                <w:lang w:val="vi-VN"/>
              </w:rPr>
            </w:pPr>
            <w:r>
              <w:t>213</w:t>
            </w:r>
            <w:r>
              <w:rPr>
                <w:lang w:val="vi-VN"/>
              </w:rPr>
              <w:t>.186.33.1</w:t>
            </w:r>
          </w:p>
        </w:tc>
      </w:tr>
    </w:tbl>
    <w:p w14:paraId="759D8E23" w14:textId="476F1EDF" w:rsidR="00C96646" w:rsidRDefault="00C96646" w:rsidP="00C96646">
      <w:pPr>
        <w:pStyle w:val="Bngbiu-nidung"/>
        <w:jc w:val="center"/>
        <w:rPr>
          <w:lang w:val="vi-VN"/>
        </w:rPr>
      </w:pPr>
      <w:bookmarkStart w:id="86" w:name="_Toc91966165"/>
      <w:r>
        <w:t>Bảng</w:t>
      </w:r>
      <w:r>
        <w:rPr>
          <w:lang w:val="vi-VN"/>
        </w:rPr>
        <w:t xml:space="preserve"> 3.1.3. Bảng thông tin vlan trong hệ thống</w:t>
      </w:r>
      <w:bookmarkEnd w:id="86"/>
    </w:p>
    <w:p w14:paraId="05CA212E" w14:textId="621C600C" w:rsidR="005624D4" w:rsidRDefault="006E4A1F" w:rsidP="008706F1">
      <w:pPr>
        <w:pStyle w:val="Tiumccp2"/>
        <w:numPr>
          <w:ilvl w:val="2"/>
          <w:numId w:val="13"/>
        </w:numPr>
        <w:rPr>
          <w:lang w:val="vi-VN"/>
        </w:rPr>
      </w:pPr>
      <w:bookmarkStart w:id="87" w:name="_Toc91966046"/>
      <w:r>
        <w:rPr>
          <w:lang w:val="vi-VN"/>
        </w:rPr>
        <w:t>Bảng thông tin</w:t>
      </w:r>
      <w:bookmarkEnd w:id="87"/>
    </w:p>
    <w:tbl>
      <w:tblPr>
        <w:tblStyle w:val="TableGrid"/>
        <w:tblW w:w="0" w:type="auto"/>
        <w:tblLook w:val="04A0" w:firstRow="1" w:lastRow="0" w:firstColumn="1" w:lastColumn="0" w:noHBand="0" w:noVBand="1"/>
      </w:tblPr>
      <w:tblGrid>
        <w:gridCol w:w="3037"/>
        <w:gridCol w:w="3037"/>
        <w:gridCol w:w="3037"/>
      </w:tblGrid>
      <w:tr w:rsidR="00776D47" w14:paraId="6B89B318" w14:textId="77777777" w:rsidTr="00A33E01">
        <w:tc>
          <w:tcPr>
            <w:tcW w:w="3037" w:type="dxa"/>
            <w:shd w:val="clear" w:color="auto" w:fill="8DB3E2" w:themeFill="text2" w:themeFillTint="66"/>
          </w:tcPr>
          <w:p w14:paraId="61C7ECB2" w14:textId="022B07F0" w:rsidR="00776D47" w:rsidRPr="00A33E01" w:rsidRDefault="00776D47" w:rsidP="001B7BDF">
            <w:pPr>
              <w:pStyle w:val="Nidungvnbn"/>
              <w:ind w:firstLine="0"/>
              <w:rPr>
                <w:b/>
                <w:bCs/>
                <w:lang w:val="vi-VN"/>
              </w:rPr>
            </w:pPr>
            <w:r w:rsidRPr="00A33E01">
              <w:rPr>
                <w:b/>
                <w:bCs/>
                <w:lang w:val="vi-VN"/>
              </w:rPr>
              <w:t>Device</w:t>
            </w:r>
          </w:p>
        </w:tc>
        <w:tc>
          <w:tcPr>
            <w:tcW w:w="3037" w:type="dxa"/>
            <w:shd w:val="clear" w:color="auto" w:fill="8DB3E2" w:themeFill="text2" w:themeFillTint="66"/>
          </w:tcPr>
          <w:p w14:paraId="4DD060B3" w14:textId="05F5DE33" w:rsidR="00776D47" w:rsidRPr="00A33E01" w:rsidRDefault="00776D47" w:rsidP="001B7BDF">
            <w:pPr>
              <w:pStyle w:val="Nidungvnbn"/>
              <w:ind w:firstLine="0"/>
              <w:rPr>
                <w:b/>
                <w:bCs/>
                <w:lang w:val="vi-VN"/>
              </w:rPr>
            </w:pPr>
            <w:r w:rsidRPr="00A33E01">
              <w:rPr>
                <w:b/>
                <w:bCs/>
                <w:lang w:val="vi-VN"/>
              </w:rPr>
              <w:t>Username</w:t>
            </w:r>
          </w:p>
        </w:tc>
        <w:tc>
          <w:tcPr>
            <w:tcW w:w="3037" w:type="dxa"/>
            <w:shd w:val="clear" w:color="auto" w:fill="8DB3E2" w:themeFill="text2" w:themeFillTint="66"/>
          </w:tcPr>
          <w:p w14:paraId="4E1A8C6B" w14:textId="51C07F80" w:rsidR="00776D47" w:rsidRPr="00A33E01" w:rsidRDefault="00776D47" w:rsidP="001B7BDF">
            <w:pPr>
              <w:pStyle w:val="Nidungvnbn"/>
              <w:ind w:firstLine="0"/>
              <w:rPr>
                <w:b/>
                <w:bCs/>
                <w:lang w:val="vi-VN"/>
              </w:rPr>
            </w:pPr>
            <w:r w:rsidRPr="00A33E01">
              <w:rPr>
                <w:b/>
                <w:bCs/>
                <w:lang w:val="vi-VN"/>
              </w:rPr>
              <w:t>Password</w:t>
            </w:r>
          </w:p>
        </w:tc>
      </w:tr>
      <w:tr w:rsidR="00033615" w14:paraId="04283EFC" w14:textId="77777777" w:rsidTr="00776D47">
        <w:tc>
          <w:tcPr>
            <w:tcW w:w="3037" w:type="dxa"/>
          </w:tcPr>
          <w:p w14:paraId="1CA891D6" w14:textId="4033E8A3" w:rsidR="00033615" w:rsidRDefault="00033615" w:rsidP="001B7BDF">
            <w:pPr>
              <w:pStyle w:val="Nidungvnbn"/>
              <w:ind w:firstLine="0"/>
              <w:rPr>
                <w:lang w:val="vi-VN"/>
              </w:rPr>
            </w:pPr>
            <w:r>
              <w:rPr>
                <w:lang w:val="vi-VN"/>
              </w:rPr>
              <w:t>RADIUS Server</w:t>
            </w:r>
          </w:p>
        </w:tc>
        <w:tc>
          <w:tcPr>
            <w:tcW w:w="3037" w:type="dxa"/>
          </w:tcPr>
          <w:p w14:paraId="09EF8ACC" w14:textId="3C30D928" w:rsidR="00033615" w:rsidRDefault="00033615" w:rsidP="001B7BDF">
            <w:pPr>
              <w:pStyle w:val="Nidungvnbn"/>
              <w:ind w:firstLine="0"/>
              <w:rPr>
                <w:lang w:val="vi-VN"/>
              </w:rPr>
            </w:pPr>
            <w:r>
              <w:rPr>
                <w:lang w:val="vi-VN"/>
              </w:rPr>
              <w:t>WLC Tang 3</w:t>
            </w:r>
          </w:p>
        </w:tc>
        <w:tc>
          <w:tcPr>
            <w:tcW w:w="3037" w:type="dxa"/>
          </w:tcPr>
          <w:p w14:paraId="45AC7599" w14:textId="164629C5" w:rsidR="00033615" w:rsidRDefault="00033615" w:rsidP="001B7BDF">
            <w:pPr>
              <w:pStyle w:val="Nidungvnbn"/>
              <w:ind w:firstLine="0"/>
              <w:rPr>
                <w:lang w:val="vi-VN"/>
              </w:rPr>
            </w:pPr>
            <w:r>
              <w:rPr>
                <w:lang w:val="vi-VN"/>
              </w:rPr>
              <w:t>WLCTang3</w:t>
            </w:r>
          </w:p>
        </w:tc>
      </w:tr>
      <w:tr w:rsidR="00776D47" w14:paraId="343563E9" w14:textId="77777777" w:rsidTr="00776D47">
        <w:tc>
          <w:tcPr>
            <w:tcW w:w="3037" w:type="dxa"/>
          </w:tcPr>
          <w:p w14:paraId="743F2D81" w14:textId="3304E9DF" w:rsidR="00776D47" w:rsidRDefault="00513F2C" w:rsidP="001B7BDF">
            <w:pPr>
              <w:pStyle w:val="Nidungvnbn"/>
              <w:ind w:firstLine="0"/>
              <w:rPr>
                <w:lang w:val="vi-VN"/>
              </w:rPr>
            </w:pPr>
            <w:r>
              <w:rPr>
                <w:lang w:val="vi-VN"/>
              </w:rPr>
              <w:t>WRTang1</w:t>
            </w:r>
          </w:p>
        </w:tc>
        <w:tc>
          <w:tcPr>
            <w:tcW w:w="3037" w:type="dxa"/>
          </w:tcPr>
          <w:p w14:paraId="36C1B45C" w14:textId="310F1F94" w:rsidR="00776D47" w:rsidRDefault="00513F2C" w:rsidP="001B7BDF">
            <w:pPr>
              <w:pStyle w:val="Nidungvnbn"/>
              <w:ind w:firstLine="0"/>
              <w:rPr>
                <w:lang w:val="vi-VN"/>
              </w:rPr>
            </w:pPr>
            <w:r>
              <w:rPr>
                <w:lang w:val="vi-VN"/>
              </w:rPr>
              <w:t>WiFiTang1</w:t>
            </w:r>
          </w:p>
        </w:tc>
        <w:tc>
          <w:tcPr>
            <w:tcW w:w="3037" w:type="dxa"/>
          </w:tcPr>
          <w:p w14:paraId="4031090F" w14:textId="4F980B02" w:rsidR="00776D47" w:rsidRDefault="00513F2C" w:rsidP="001B7BDF">
            <w:pPr>
              <w:pStyle w:val="Nidungvnbn"/>
              <w:ind w:firstLine="0"/>
              <w:rPr>
                <w:lang w:val="vi-VN"/>
              </w:rPr>
            </w:pPr>
            <w:r>
              <w:rPr>
                <w:lang w:val="vi-VN"/>
              </w:rPr>
              <w:t>WiFiTang1</w:t>
            </w:r>
          </w:p>
        </w:tc>
      </w:tr>
      <w:tr w:rsidR="00DA04F0" w14:paraId="083527CA" w14:textId="77777777" w:rsidTr="00776D47">
        <w:tc>
          <w:tcPr>
            <w:tcW w:w="3037" w:type="dxa"/>
            <w:vMerge w:val="restart"/>
          </w:tcPr>
          <w:p w14:paraId="7F46A4DA" w14:textId="34084A35" w:rsidR="00DA04F0" w:rsidRDefault="00DA04F0" w:rsidP="001B7BDF">
            <w:pPr>
              <w:pStyle w:val="Nidungvnbn"/>
              <w:ind w:firstLine="0"/>
              <w:rPr>
                <w:lang w:val="vi-VN"/>
              </w:rPr>
            </w:pPr>
            <w:r>
              <w:rPr>
                <w:lang w:val="vi-VN"/>
              </w:rPr>
              <w:lastRenderedPageBreak/>
              <w:t>Access Point Tang 2 KV1</w:t>
            </w:r>
          </w:p>
        </w:tc>
        <w:tc>
          <w:tcPr>
            <w:tcW w:w="3037" w:type="dxa"/>
          </w:tcPr>
          <w:p w14:paraId="542F3CC6" w14:textId="1ACAAB32" w:rsidR="00DA04F0" w:rsidRDefault="00DA04F0" w:rsidP="001B7BDF">
            <w:pPr>
              <w:pStyle w:val="Nidungvnbn"/>
              <w:ind w:firstLine="0"/>
              <w:rPr>
                <w:lang w:val="vi-VN"/>
              </w:rPr>
            </w:pPr>
            <w:r>
              <w:rPr>
                <w:lang w:val="vi-VN"/>
              </w:rPr>
              <w:t>WLANTang2</w:t>
            </w:r>
          </w:p>
        </w:tc>
        <w:tc>
          <w:tcPr>
            <w:tcW w:w="3037" w:type="dxa"/>
          </w:tcPr>
          <w:p w14:paraId="333B6241" w14:textId="52446742" w:rsidR="00DA04F0" w:rsidRDefault="00DA04F0" w:rsidP="001B7BDF">
            <w:pPr>
              <w:pStyle w:val="Nidungvnbn"/>
              <w:ind w:firstLine="0"/>
              <w:rPr>
                <w:lang w:val="vi-VN"/>
              </w:rPr>
            </w:pPr>
            <w:r>
              <w:rPr>
                <w:lang w:val="vi-VN"/>
              </w:rPr>
              <w:t>WLANTang2</w:t>
            </w:r>
          </w:p>
        </w:tc>
      </w:tr>
      <w:tr w:rsidR="00DA04F0" w14:paraId="5F35323A" w14:textId="77777777" w:rsidTr="00776D47">
        <w:tc>
          <w:tcPr>
            <w:tcW w:w="3037" w:type="dxa"/>
            <w:vMerge/>
          </w:tcPr>
          <w:p w14:paraId="34D480C3" w14:textId="77777777" w:rsidR="00DA04F0" w:rsidRDefault="00DA04F0" w:rsidP="001B7BDF">
            <w:pPr>
              <w:pStyle w:val="Nidungvnbn"/>
              <w:ind w:firstLine="0"/>
              <w:rPr>
                <w:lang w:val="vi-VN"/>
              </w:rPr>
            </w:pPr>
          </w:p>
        </w:tc>
        <w:tc>
          <w:tcPr>
            <w:tcW w:w="3037" w:type="dxa"/>
          </w:tcPr>
          <w:p w14:paraId="575C7980" w14:textId="487EE3D8" w:rsidR="00DA04F0" w:rsidRPr="00E711D6" w:rsidRDefault="00DA04F0" w:rsidP="001B7BDF">
            <w:pPr>
              <w:pStyle w:val="Nidungvnbn"/>
              <w:ind w:firstLine="0"/>
            </w:pPr>
            <w:r>
              <w:t>WLANTang2KV2</w:t>
            </w:r>
          </w:p>
        </w:tc>
        <w:tc>
          <w:tcPr>
            <w:tcW w:w="3037" w:type="dxa"/>
          </w:tcPr>
          <w:p w14:paraId="11AE1A57" w14:textId="0A2C7276" w:rsidR="00DA04F0" w:rsidRDefault="00DA04F0" w:rsidP="001B7BDF">
            <w:pPr>
              <w:pStyle w:val="Nidungvnbn"/>
              <w:ind w:firstLine="0"/>
              <w:rPr>
                <w:lang w:val="vi-VN"/>
              </w:rPr>
            </w:pPr>
            <w:r>
              <w:t>WLANTang2KV2</w:t>
            </w:r>
          </w:p>
        </w:tc>
      </w:tr>
      <w:tr w:rsidR="00776D47" w14:paraId="2C1AD3CD" w14:textId="77777777" w:rsidTr="00776D47">
        <w:tc>
          <w:tcPr>
            <w:tcW w:w="3037" w:type="dxa"/>
          </w:tcPr>
          <w:p w14:paraId="7A44317E" w14:textId="3DED32C3" w:rsidR="00776D47" w:rsidRDefault="0062644D" w:rsidP="001B7BDF">
            <w:pPr>
              <w:pStyle w:val="Nidungvnbn"/>
              <w:ind w:firstLine="0"/>
              <w:rPr>
                <w:lang w:val="vi-VN"/>
              </w:rPr>
            </w:pPr>
            <w:r>
              <w:rPr>
                <w:lang w:val="vi-VN"/>
              </w:rPr>
              <w:t>WLC Tang 2</w:t>
            </w:r>
          </w:p>
        </w:tc>
        <w:tc>
          <w:tcPr>
            <w:tcW w:w="3037" w:type="dxa"/>
          </w:tcPr>
          <w:p w14:paraId="252BA90F" w14:textId="717DAB28" w:rsidR="00776D47" w:rsidRDefault="0062644D" w:rsidP="001B7BDF">
            <w:pPr>
              <w:pStyle w:val="Nidungvnbn"/>
              <w:ind w:firstLine="0"/>
              <w:rPr>
                <w:lang w:val="vi-VN"/>
              </w:rPr>
            </w:pPr>
            <w:r>
              <w:rPr>
                <w:lang w:val="vi-VN"/>
              </w:rPr>
              <w:t>adminT2</w:t>
            </w:r>
          </w:p>
        </w:tc>
        <w:tc>
          <w:tcPr>
            <w:tcW w:w="3037" w:type="dxa"/>
          </w:tcPr>
          <w:p w14:paraId="170168B6" w14:textId="0C01CCF1" w:rsidR="00776D47" w:rsidRDefault="0062644D" w:rsidP="001B7BDF">
            <w:pPr>
              <w:pStyle w:val="Nidungvnbn"/>
              <w:ind w:firstLine="0"/>
              <w:rPr>
                <w:lang w:val="vi-VN"/>
              </w:rPr>
            </w:pPr>
            <w:r>
              <w:rPr>
                <w:lang w:val="vi-VN"/>
              </w:rPr>
              <w:t>adminT2</w:t>
            </w:r>
          </w:p>
        </w:tc>
      </w:tr>
      <w:tr w:rsidR="00083BA1" w14:paraId="6FBCF274" w14:textId="77777777" w:rsidTr="00776D47">
        <w:tc>
          <w:tcPr>
            <w:tcW w:w="3037" w:type="dxa"/>
          </w:tcPr>
          <w:p w14:paraId="1C3C3678" w14:textId="16468132" w:rsidR="00083BA1" w:rsidRDefault="00083BA1" w:rsidP="00083BA1">
            <w:pPr>
              <w:pStyle w:val="Nidungvnbn"/>
              <w:ind w:firstLine="0"/>
              <w:rPr>
                <w:lang w:val="vi-VN"/>
              </w:rPr>
            </w:pPr>
            <w:r>
              <w:rPr>
                <w:lang w:val="vi-VN"/>
              </w:rPr>
              <w:t>Access Point Tang 3 Personal</w:t>
            </w:r>
          </w:p>
        </w:tc>
        <w:tc>
          <w:tcPr>
            <w:tcW w:w="3037" w:type="dxa"/>
          </w:tcPr>
          <w:p w14:paraId="4D0248A6" w14:textId="7F76849F" w:rsidR="00083BA1" w:rsidRDefault="00083BA1" w:rsidP="00083BA1">
            <w:pPr>
              <w:pStyle w:val="Nidungvnbn"/>
              <w:ind w:firstLine="0"/>
              <w:rPr>
                <w:lang w:val="vi-VN"/>
              </w:rPr>
            </w:pPr>
            <w:r>
              <w:rPr>
                <w:lang w:val="vi-VN"/>
              </w:rPr>
              <w:t>WLANTang3</w:t>
            </w:r>
          </w:p>
        </w:tc>
        <w:tc>
          <w:tcPr>
            <w:tcW w:w="3037" w:type="dxa"/>
          </w:tcPr>
          <w:p w14:paraId="6BA9E4D7" w14:textId="392FCFB6" w:rsidR="00083BA1" w:rsidRDefault="00083BA1" w:rsidP="00083BA1">
            <w:pPr>
              <w:pStyle w:val="Nidungvnbn"/>
              <w:ind w:firstLine="0"/>
              <w:rPr>
                <w:lang w:val="vi-VN"/>
              </w:rPr>
            </w:pPr>
            <w:r>
              <w:rPr>
                <w:lang w:val="vi-VN"/>
              </w:rPr>
              <w:t>WLANTang3</w:t>
            </w:r>
          </w:p>
        </w:tc>
      </w:tr>
      <w:tr w:rsidR="004F567C" w14:paraId="0D5A7E32" w14:textId="77777777" w:rsidTr="00776D47">
        <w:tc>
          <w:tcPr>
            <w:tcW w:w="3037" w:type="dxa"/>
            <w:vMerge w:val="restart"/>
          </w:tcPr>
          <w:p w14:paraId="6B9DB7A4" w14:textId="4CF4F6BC" w:rsidR="004F567C" w:rsidRDefault="004F567C" w:rsidP="003C2E25">
            <w:pPr>
              <w:pStyle w:val="Nidungvnbn"/>
              <w:ind w:firstLine="0"/>
              <w:rPr>
                <w:lang w:val="vi-VN"/>
              </w:rPr>
            </w:pPr>
            <w:r>
              <w:rPr>
                <w:lang w:val="vi-VN"/>
              </w:rPr>
              <w:t>Access Point Tang 3 Enterprise</w:t>
            </w:r>
          </w:p>
        </w:tc>
        <w:tc>
          <w:tcPr>
            <w:tcW w:w="3037" w:type="dxa"/>
          </w:tcPr>
          <w:p w14:paraId="1C9B0E69" w14:textId="3DA2AC23" w:rsidR="004F567C" w:rsidRDefault="004F567C" w:rsidP="003C2E25">
            <w:pPr>
              <w:pStyle w:val="Nidungvnbn"/>
              <w:ind w:firstLine="0"/>
              <w:rPr>
                <w:lang w:val="vi-VN"/>
              </w:rPr>
            </w:pPr>
            <w:r>
              <w:rPr>
                <w:lang w:val="vi-VN"/>
              </w:rPr>
              <w:t>user1</w:t>
            </w:r>
          </w:p>
        </w:tc>
        <w:tc>
          <w:tcPr>
            <w:tcW w:w="3037" w:type="dxa"/>
          </w:tcPr>
          <w:p w14:paraId="03848121" w14:textId="24B29634" w:rsidR="004F567C" w:rsidRDefault="004F567C" w:rsidP="003C2E25">
            <w:pPr>
              <w:pStyle w:val="Nidungvnbn"/>
              <w:ind w:firstLine="0"/>
              <w:rPr>
                <w:lang w:val="vi-VN"/>
              </w:rPr>
            </w:pPr>
            <w:r>
              <w:rPr>
                <w:lang w:val="vi-VN"/>
              </w:rPr>
              <w:t>123456</w:t>
            </w:r>
          </w:p>
        </w:tc>
      </w:tr>
      <w:tr w:rsidR="004F567C" w14:paraId="1A72D2DE" w14:textId="77777777" w:rsidTr="00776D47">
        <w:tc>
          <w:tcPr>
            <w:tcW w:w="3037" w:type="dxa"/>
            <w:vMerge/>
          </w:tcPr>
          <w:p w14:paraId="5BEF791B" w14:textId="77777777" w:rsidR="004F567C" w:rsidRDefault="004F567C" w:rsidP="003C2E25">
            <w:pPr>
              <w:pStyle w:val="Nidungvnbn"/>
              <w:ind w:firstLine="0"/>
              <w:rPr>
                <w:lang w:val="vi-VN"/>
              </w:rPr>
            </w:pPr>
          </w:p>
        </w:tc>
        <w:tc>
          <w:tcPr>
            <w:tcW w:w="3037" w:type="dxa"/>
          </w:tcPr>
          <w:p w14:paraId="0D05D568" w14:textId="72391A69" w:rsidR="004F567C" w:rsidRDefault="004F567C" w:rsidP="003C2E25">
            <w:pPr>
              <w:pStyle w:val="Nidungvnbn"/>
              <w:ind w:firstLine="0"/>
              <w:rPr>
                <w:lang w:val="vi-VN"/>
              </w:rPr>
            </w:pPr>
            <w:r>
              <w:rPr>
                <w:lang w:val="vi-VN"/>
              </w:rPr>
              <w:t>user2</w:t>
            </w:r>
          </w:p>
        </w:tc>
        <w:tc>
          <w:tcPr>
            <w:tcW w:w="3037" w:type="dxa"/>
          </w:tcPr>
          <w:p w14:paraId="33D8AD08" w14:textId="13B71FF7" w:rsidR="004F567C" w:rsidRDefault="004F567C" w:rsidP="003C2E25">
            <w:pPr>
              <w:pStyle w:val="Nidungvnbn"/>
              <w:ind w:firstLine="0"/>
              <w:rPr>
                <w:lang w:val="vi-VN"/>
              </w:rPr>
            </w:pPr>
            <w:r>
              <w:rPr>
                <w:lang w:val="vi-VN"/>
              </w:rPr>
              <w:t>234432</w:t>
            </w:r>
          </w:p>
        </w:tc>
      </w:tr>
      <w:tr w:rsidR="004F567C" w14:paraId="2E77F357" w14:textId="77777777" w:rsidTr="00776D47">
        <w:tc>
          <w:tcPr>
            <w:tcW w:w="3037" w:type="dxa"/>
          </w:tcPr>
          <w:p w14:paraId="0C0DCF46" w14:textId="2D1309D6" w:rsidR="004F567C" w:rsidRDefault="00A51093" w:rsidP="003C2E25">
            <w:pPr>
              <w:pStyle w:val="Nidungvnbn"/>
              <w:ind w:firstLine="0"/>
              <w:rPr>
                <w:lang w:val="vi-VN"/>
              </w:rPr>
            </w:pPr>
            <w:r>
              <w:rPr>
                <w:lang w:val="vi-VN"/>
              </w:rPr>
              <w:t>WLC Tang 3</w:t>
            </w:r>
          </w:p>
        </w:tc>
        <w:tc>
          <w:tcPr>
            <w:tcW w:w="3037" w:type="dxa"/>
          </w:tcPr>
          <w:p w14:paraId="08D57A50" w14:textId="100C8692" w:rsidR="004F567C" w:rsidRDefault="00A51093" w:rsidP="003C2E25">
            <w:pPr>
              <w:pStyle w:val="Nidungvnbn"/>
              <w:ind w:firstLine="0"/>
              <w:rPr>
                <w:lang w:val="vi-VN"/>
              </w:rPr>
            </w:pPr>
            <w:r>
              <w:rPr>
                <w:lang w:val="vi-VN"/>
              </w:rPr>
              <w:t>adminT3</w:t>
            </w:r>
          </w:p>
        </w:tc>
        <w:tc>
          <w:tcPr>
            <w:tcW w:w="3037" w:type="dxa"/>
          </w:tcPr>
          <w:p w14:paraId="00C2064A" w14:textId="78DE529C" w:rsidR="004F567C" w:rsidRDefault="00A51093" w:rsidP="003C2E25">
            <w:pPr>
              <w:pStyle w:val="Nidungvnbn"/>
              <w:ind w:firstLine="0"/>
              <w:rPr>
                <w:lang w:val="vi-VN"/>
              </w:rPr>
            </w:pPr>
            <w:r>
              <w:rPr>
                <w:lang w:val="vi-VN"/>
              </w:rPr>
              <w:t>adminT3</w:t>
            </w:r>
          </w:p>
        </w:tc>
      </w:tr>
    </w:tbl>
    <w:p w14:paraId="5406C9E8" w14:textId="6212D78B" w:rsidR="001B7BDF" w:rsidRPr="008706F1" w:rsidRDefault="0043650A" w:rsidP="0007152C">
      <w:pPr>
        <w:pStyle w:val="Bngbiu-nidung"/>
        <w:jc w:val="center"/>
        <w:rPr>
          <w:lang w:val="vi-VN"/>
        </w:rPr>
      </w:pPr>
      <w:bookmarkStart w:id="88" w:name="_Toc91966166"/>
      <w:r>
        <w:t>Bảng</w:t>
      </w:r>
      <w:r>
        <w:rPr>
          <w:lang w:val="vi-VN"/>
        </w:rPr>
        <w:t xml:space="preserve"> 3.1.4. Bảng thông tin trong hệ thống</w:t>
      </w:r>
      <w:bookmarkEnd w:id="88"/>
    </w:p>
    <w:p w14:paraId="270BDB2C" w14:textId="68C0CDDE" w:rsidR="00207DC2" w:rsidRPr="00230301" w:rsidRDefault="00805884" w:rsidP="00805884">
      <w:pPr>
        <w:pStyle w:val="Tiumccp1"/>
        <w:numPr>
          <w:ilvl w:val="1"/>
          <w:numId w:val="13"/>
        </w:numPr>
      </w:pPr>
      <w:bookmarkStart w:id="89" w:name="_Toc91966047"/>
      <w:r>
        <w:t>Cấu</w:t>
      </w:r>
      <w:r>
        <w:rPr>
          <w:lang w:val="vi-VN"/>
        </w:rPr>
        <w:t xml:space="preserve"> hình trên các thiết bị</w:t>
      </w:r>
      <w:bookmarkEnd w:id="89"/>
    </w:p>
    <w:p w14:paraId="47A6A247" w14:textId="4E3F7EED" w:rsidR="00230301" w:rsidRPr="001D2D12" w:rsidRDefault="00230301" w:rsidP="00230301">
      <w:pPr>
        <w:pStyle w:val="Tiumccp2"/>
        <w:numPr>
          <w:ilvl w:val="2"/>
          <w:numId w:val="13"/>
        </w:numPr>
      </w:pPr>
      <w:bookmarkStart w:id="90" w:name="_Toc91966048"/>
      <w:r>
        <w:rPr>
          <w:lang w:val="vi-VN"/>
        </w:rPr>
        <w:t>Máy chủ web</w:t>
      </w:r>
      <w:bookmarkEnd w:id="90"/>
    </w:p>
    <w:p w14:paraId="74F533E5" w14:textId="295D30EC" w:rsidR="001D2D12" w:rsidRPr="001D2D12" w:rsidRDefault="000A1126" w:rsidP="001D2D12">
      <w:pPr>
        <w:pStyle w:val="Nidungvnbn"/>
        <w:rPr>
          <w:lang w:val="vi-VN"/>
        </w:rPr>
      </w:pPr>
      <w:r>
        <w:rPr>
          <w:lang w:val="vi-VN"/>
        </w:rPr>
        <w:t xml:space="preserve">Cấu hình địa </w:t>
      </w:r>
      <w:r w:rsidR="001D2D12">
        <w:rPr>
          <w:lang w:val="vi-VN"/>
        </w:rPr>
        <w:t xml:space="preserve">chỉ IP, subnet mask, default gateway và DNS Server cho máy chủ </w:t>
      </w:r>
      <w:r w:rsidR="00B71F61">
        <w:rPr>
          <w:lang w:val="vi-VN"/>
        </w:rPr>
        <w:t>web.</w:t>
      </w:r>
    </w:p>
    <w:p w14:paraId="5BF7C9D7" w14:textId="741098DD" w:rsidR="00230301" w:rsidRDefault="00230301" w:rsidP="00230301">
      <w:pPr>
        <w:pStyle w:val="Nidungvnbn"/>
        <w:jc w:val="center"/>
      </w:pPr>
      <w:r w:rsidRPr="00230301">
        <w:rPr>
          <w:noProof/>
        </w:rPr>
        <w:lastRenderedPageBreak/>
        <w:drawing>
          <wp:inline distT="0" distB="0" distL="0" distR="0" wp14:anchorId="3291C3DE" wp14:editId="3D623EEE">
            <wp:extent cx="2520000" cy="2448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2448166"/>
                    </a:xfrm>
                    <a:prstGeom prst="rect">
                      <a:avLst/>
                    </a:prstGeom>
                  </pic:spPr>
                </pic:pic>
              </a:graphicData>
            </a:graphic>
          </wp:inline>
        </w:drawing>
      </w:r>
    </w:p>
    <w:p w14:paraId="3BC54FF8" w14:textId="49562856" w:rsidR="00230301" w:rsidRDefault="00230301" w:rsidP="00230301">
      <w:pPr>
        <w:pStyle w:val="Caption"/>
        <w:rPr>
          <w:lang w:val="vi-VN"/>
        </w:rPr>
      </w:pPr>
      <w:bookmarkStart w:id="91" w:name="_Toc91966111"/>
      <w:r>
        <w:t>Hình</w:t>
      </w:r>
      <w:r>
        <w:rPr>
          <w:lang w:val="vi-VN"/>
        </w:rPr>
        <w:t xml:space="preserve"> 3.2.1. Cấu hình máy chủ web</w:t>
      </w:r>
      <w:bookmarkEnd w:id="91"/>
    </w:p>
    <w:p w14:paraId="09564D41" w14:textId="544ACB5A" w:rsidR="00B71F61" w:rsidRDefault="00B71F61" w:rsidP="00B71F61">
      <w:pPr>
        <w:pStyle w:val="Nidungvnbn"/>
        <w:jc w:val="center"/>
        <w:rPr>
          <w:lang w:val="vi-VN"/>
        </w:rPr>
      </w:pPr>
      <w:r w:rsidRPr="00B71F61">
        <w:rPr>
          <w:noProof/>
          <w:lang w:val="vi-VN"/>
        </w:rPr>
        <w:drawing>
          <wp:inline distT="0" distB="0" distL="0" distR="0" wp14:anchorId="211251D8" wp14:editId="2B081FD8">
            <wp:extent cx="2520000" cy="24481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0000" cy="2448166"/>
                    </a:xfrm>
                    <a:prstGeom prst="rect">
                      <a:avLst/>
                    </a:prstGeom>
                  </pic:spPr>
                </pic:pic>
              </a:graphicData>
            </a:graphic>
          </wp:inline>
        </w:drawing>
      </w:r>
    </w:p>
    <w:p w14:paraId="54681CA7" w14:textId="15BE229B" w:rsidR="00B71F61" w:rsidRDefault="00B71F61" w:rsidP="00B71F61">
      <w:pPr>
        <w:pStyle w:val="Caption"/>
        <w:rPr>
          <w:lang w:val="vi-VN"/>
        </w:rPr>
      </w:pPr>
      <w:bookmarkStart w:id="92" w:name="_Toc91966112"/>
      <w:r>
        <w:rPr>
          <w:lang w:val="vi-VN"/>
        </w:rPr>
        <w:t>Hình 3.2.2. Cấu hình dịch vụ web</w:t>
      </w:r>
      <w:bookmarkEnd w:id="92"/>
    </w:p>
    <w:p w14:paraId="3A425FC3" w14:textId="5675DAB6" w:rsidR="000A1126" w:rsidRDefault="000A1126" w:rsidP="000A1126">
      <w:pPr>
        <w:pStyle w:val="Tiumccp2"/>
        <w:numPr>
          <w:ilvl w:val="2"/>
          <w:numId w:val="13"/>
        </w:numPr>
        <w:rPr>
          <w:lang w:val="vi-VN"/>
        </w:rPr>
      </w:pPr>
      <w:bookmarkStart w:id="93" w:name="_Toc91966049"/>
      <w:r>
        <w:rPr>
          <w:lang w:val="vi-VN"/>
        </w:rPr>
        <w:t>Máy chủ DNS</w:t>
      </w:r>
      <w:bookmarkEnd w:id="93"/>
    </w:p>
    <w:p w14:paraId="02545A94" w14:textId="4873399D" w:rsidR="000A1126" w:rsidRDefault="000A1126" w:rsidP="000A1126">
      <w:pPr>
        <w:pStyle w:val="Nidungvnbn"/>
        <w:rPr>
          <w:lang w:val="vi-VN"/>
        </w:rPr>
      </w:pPr>
      <w:r>
        <w:rPr>
          <w:lang w:val="vi-VN"/>
        </w:rPr>
        <w:t>Cấu hình địa chỉ IP, subnet mask, default gateway và DNS Server cho máy chủ DNS.</w:t>
      </w:r>
    </w:p>
    <w:p w14:paraId="38F5D4E3" w14:textId="00B0798A" w:rsidR="000A1126" w:rsidRDefault="000A1126" w:rsidP="000A1126">
      <w:pPr>
        <w:pStyle w:val="Nidungvnbn"/>
        <w:jc w:val="center"/>
        <w:rPr>
          <w:lang w:val="vi-VN"/>
        </w:rPr>
      </w:pPr>
      <w:r w:rsidRPr="000A1126">
        <w:rPr>
          <w:noProof/>
          <w:lang w:val="vi-VN"/>
        </w:rPr>
        <w:lastRenderedPageBreak/>
        <w:drawing>
          <wp:inline distT="0" distB="0" distL="0" distR="0" wp14:anchorId="52559F1C" wp14:editId="190B2388">
            <wp:extent cx="2520000" cy="2448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0000" cy="2448166"/>
                    </a:xfrm>
                    <a:prstGeom prst="rect">
                      <a:avLst/>
                    </a:prstGeom>
                  </pic:spPr>
                </pic:pic>
              </a:graphicData>
            </a:graphic>
          </wp:inline>
        </w:drawing>
      </w:r>
    </w:p>
    <w:p w14:paraId="0D335E08" w14:textId="16BAE280" w:rsidR="000A1126" w:rsidRDefault="003522B1" w:rsidP="003522B1">
      <w:pPr>
        <w:pStyle w:val="Caption"/>
        <w:rPr>
          <w:lang w:val="vi-VN"/>
        </w:rPr>
      </w:pPr>
      <w:bookmarkStart w:id="94" w:name="_Toc91966113"/>
      <w:r>
        <w:rPr>
          <w:lang w:val="vi-VN"/>
        </w:rPr>
        <w:t>Hình 3.2.3. Cấu hình máy chủ DNS</w:t>
      </w:r>
      <w:bookmarkEnd w:id="94"/>
    </w:p>
    <w:p w14:paraId="7D551A39" w14:textId="4AF2598F" w:rsidR="000A1126" w:rsidRDefault="003522B1" w:rsidP="003522B1">
      <w:pPr>
        <w:pStyle w:val="Nidungvnbn"/>
        <w:rPr>
          <w:lang w:val="vi-VN"/>
        </w:rPr>
      </w:pPr>
      <w:r>
        <w:rPr>
          <w:lang w:val="vi-VN"/>
        </w:rPr>
        <w:t>Cấu hình dịch vụ cho máy chủ DNS</w:t>
      </w:r>
      <w:r w:rsidR="00BE7478">
        <w:rPr>
          <w:lang w:val="vi-VN"/>
        </w:rPr>
        <w:t xml:space="preserve"> bằng cách thêm tên trang web</w:t>
      </w:r>
      <w:r w:rsidR="00ED2AA9">
        <w:rPr>
          <w:lang w:val="vi-VN"/>
        </w:rPr>
        <w:t xml:space="preserve"> mobifone.com.vn</w:t>
      </w:r>
      <w:r>
        <w:rPr>
          <w:lang w:val="vi-VN"/>
        </w:rPr>
        <w:t>.</w:t>
      </w:r>
    </w:p>
    <w:p w14:paraId="68A5DA45" w14:textId="1A90148E" w:rsidR="003522B1" w:rsidRDefault="003522B1" w:rsidP="003522B1">
      <w:pPr>
        <w:pStyle w:val="Nidungvnbn"/>
        <w:jc w:val="center"/>
        <w:rPr>
          <w:lang w:val="vi-VN"/>
        </w:rPr>
      </w:pPr>
      <w:r w:rsidRPr="003522B1">
        <w:rPr>
          <w:noProof/>
          <w:lang w:val="vi-VN"/>
        </w:rPr>
        <w:drawing>
          <wp:inline distT="0" distB="0" distL="0" distR="0" wp14:anchorId="44AFAD84" wp14:editId="5F3EE915">
            <wp:extent cx="2520000" cy="2448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2448166"/>
                    </a:xfrm>
                    <a:prstGeom prst="rect">
                      <a:avLst/>
                    </a:prstGeom>
                  </pic:spPr>
                </pic:pic>
              </a:graphicData>
            </a:graphic>
          </wp:inline>
        </w:drawing>
      </w:r>
    </w:p>
    <w:p w14:paraId="24714D13" w14:textId="071F4387" w:rsidR="003522B1" w:rsidRDefault="003522B1" w:rsidP="003522B1">
      <w:pPr>
        <w:pStyle w:val="Caption"/>
        <w:rPr>
          <w:lang w:val="vi-VN"/>
        </w:rPr>
      </w:pPr>
      <w:bookmarkStart w:id="95" w:name="_Toc91966114"/>
      <w:r>
        <w:rPr>
          <w:lang w:val="vi-VN"/>
        </w:rPr>
        <w:t>Hình 3.2.4. Cấu hình dịch vụ DNS</w:t>
      </w:r>
      <w:bookmarkEnd w:id="95"/>
    </w:p>
    <w:p w14:paraId="0326B9F3" w14:textId="061E757B" w:rsidR="000A1126" w:rsidRDefault="000A1126" w:rsidP="000A1126">
      <w:pPr>
        <w:pStyle w:val="Tiumccp2"/>
        <w:numPr>
          <w:ilvl w:val="2"/>
          <w:numId w:val="13"/>
        </w:numPr>
        <w:rPr>
          <w:lang w:val="vi-VN"/>
        </w:rPr>
      </w:pPr>
      <w:bookmarkStart w:id="96" w:name="_Toc91966050"/>
      <w:r>
        <w:rPr>
          <w:lang w:val="vi-VN"/>
        </w:rPr>
        <w:t>Máy chủ mail</w:t>
      </w:r>
      <w:bookmarkEnd w:id="96"/>
    </w:p>
    <w:p w14:paraId="598DB058" w14:textId="495EA221" w:rsidR="00B87428" w:rsidRDefault="00B87428" w:rsidP="00B87428">
      <w:pPr>
        <w:pStyle w:val="Nidungvnbn"/>
        <w:rPr>
          <w:lang w:val="vi-VN"/>
        </w:rPr>
      </w:pPr>
      <w:r>
        <w:rPr>
          <w:lang w:val="vi-VN"/>
        </w:rPr>
        <w:lastRenderedPageBreak/>
        <w:t>Cấu hình địa chỉ IP, subnet mask, default gateway và DNS Server cho máy chủ mail.</w:t>
      </w:r>
    </w:p>
    <w:p w14:paraId="096EBBEF" w14:textId="17C58F3D" w:rsidR="00B87428" w:rsidRDefault="00B87428" w:rsidP="00B87428">
      <w:pPr>
        <w:pStyle w:val="Nidungvnbn"/>
        <w:jc w:val="center"/>
        <w:rPr>
          <w:lang w:val="vi-VN"/>
        </w:rPr>
      </w:pPr>
      <w:r w:rsidRPr="00B87428">
        <w:rPr>
          <w:noProof/>
          <w:lang w:val="vi-VN"/>
        </w:rPr>
        <w:drawing>
          <wp:inline distT="0" distB="0" distL="0" distR="0" wp14:anchorId="5681176C" wp14:editId="62B38FEF">
            <wp:extent cx="2520000" cy="24481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2448166"/>
                    </a:xfrm>
                    <a:prstGeom prst="rect">
                      <a:avLst/>
                    </a:prstGeom>
                  </pic:spPr>
                </pic:pic>
              </a:graphicData>
            </a:graphic>
          </wp:inline>
        </w:drawing>
      </w:r>
    </w:p>
    <w:p w14:paraId="1114C9E4" w14:textId="649FB42F" w:rsidR="006D7430" w:rsidRDefault="001C7FE8" w:rsidP="001C7FE8">
      <w:pPr>
        <w:pStyle w:val="Caption"/>
        <w:rPr>
          <w:lang w:val="vi-VN"/>
        </w:rPr>
      </w:pPr>
      <w:bookmarkStart w:id="97" w:name="_Toc91966115"/>
      <w:r>
        <w:rPr>
          <w:lang w:val="vi-VN"/>
        </w:rPr>
        <w:t>Hình 3.2.5. Cấu hình cho máy chủ mail</w:t>
      </w:r>
      <w:bookmarkEnd w:id="97"/>
    </w:p>
    <w:p w14:paraId="289EDAF3" w14:textId="3532B26E" w:rsidR="006D7430" w:rsidRDefault="006D7430" w:rsidP="006D7430">
      <w:pPr>
        <w:pStyle w:val="Nidungvnbn"/>
        <w:rPr>
          <w:lang w:val="vi-VN"/>
        </w:rPr>
      </w:pPr>
      <w:r>
        <w:rPr>
          <w:lang w:val="vi-VN"/>
        </w:rPr>
        <w:t xml:space="preserve">Thêm tên người dùng vào máy chủ </w:t>
      </w:r>
      <w:r w:rsidR="00B37B60">
        <w:rPr>
          <w:lang w:val="vi-VN"/>
        </w:rPr>
        <w:t>mail.</w:t>
      </w:r>
    </w:p>
    <w:p w14:paraId="11107DA5" w14:textId="74F3F11C" w:rsidR="006D7430" w:rsidRDefault="00B37B60" w:rsidP="006D7430">
      <w:pPr>
        <w:pStyle w:val="Nidungvnbn"/>
        <w:jc w:val="center"/>
        <w:rPr>
          <w:lang w:val="vi-VN"/>
        </w:rPr>
      </w:pPr>
      <w:r w:rsidRPr="00B37B60">
        <w:rPr>
          <w:noProof/>
          <w:lang w:val="vi-VN"/>
        </w:rPr>
        <w:drawing>
          <wp:inline distT="0" distB="0" distL="0" distR="0" wp14:anchorId="3224C859" wp14:editId="2F34525B">
            <wp:extent cx="2520000" cy="2448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0000" cy="2448166"/>
                    </a:xfrm>
                    <a:prstGeom prst="rect">
                      <a:avLst/>
                    </a:prstGeom>
                  </pic:spPr>
                </pic:pic>
              </a:graphicData>
            </a:graphic>
          </wp:inline>
        </w:drawing>
      </w:r>
    </w:p>
    <w:p w14:paraId="4D75C67E" w14:textId="53330D17" w:rsidR="00B37B60" w:rsidRDefault="001C7FE8" w:rsidP="001C7FE8">
      <w:pPr>
        <w:pStyle w:val="Caption"/>
        <w:rPr>
          <w:lang w:val="vi-VN"/>
        </w:rPr>
      </w:pPr>
      <w:bookmarkStart w:id="98" w:name="_Toc91966116"/>
      <w:r>
        <w:rPr>
          <w:lang w:val="vi-VN"/>
        </w:rPr>
        <w:t>Hình 3.2.6. Thêm tên người dùng vào máy chủ mail</w:t>
      </w:r>
      <w:bookmarkEnd w:id="98"/>
    </w:p>
    <w:p w14:paraId="35E6E59C" w14:textId="1946B97E" w:rsidR="00F33C82" w:rsidRDefault="0031255C" w:rsidP="008B5A8B">
      <w:pPr>
        <w:pStyle w:val="Tiumccp2"/>
        <w:numPr>
          <w:ilvl w:val="2"/>
          <w:numId w:val="13"/>
        </w:numPr>
        <w:rPr>
          <w:lang w:val="vi-VN"/>
        </w:rPr>
      </w:pPr>
      <w:bookmarkStart w:id="99" w:name="_Toc91966051"/>
      <w:r>
        <w:rPr>
          <w:lang w:val="vi-VN"/>
        </w:rPr>
        <w:t xml:space="preserve">RADIUS </w:t>
      </w:r>
      <w:r w:rsidR="00F33C82">
        <w:rPr>
          <w:lang w:val="vi-VN"/>
        </w:rPr>
        <w:t>Server</w:t>
      </w:r>
      <w:bookmarkEnd w:id="99"/>
    </w:p>
    <w:p w14:paraId="7B6D609B" w14:textId="3F8E8C0B" w:rsidR="00F33C82" w:rsidRDefault="00721ECC" w:rsidP="00F33C82">
      <w:pPr>
        <w:pStyle w:val="Nidungvnbn"/>
        <w:rPr>
          <w:lang w:val="vi-VN"/>
        </w:rPr>
      </w:pPr>
      <w:r>
        <w:rPr>
          <w:lang w:val="vi-VN"/>
        </w:rPr>
        <w:lastRenderedPageBreak/>
        <w:t>Cấu hình các thông tin cơ bản</w:t>
      </w:r>
    </w:p>
    <w:p w14:paraId="5A9F456E" w14:textId="66174FC3" w:rsidR="00721ECC" w:rsidRDefault="00A31C2A" w:rsidP="00721ECC">
      <w:pPr>
        <w:pStyle w:val="Nidungvnbn"/>
        <w:jc w:val="center"/>
        <w:rPr>
          <w:lang w:val="vi-VN"/>
        </w:rPr>
      </w:pPr>
      <w:r w:rsidRPr="00A31C2A">
        <w:rPr>
          <w:noProof/>
          <w:lang w:val="vi-VN"/>
        </w:rPr>
        <w:drawing>
          <wp:inline distT="0" distB="0" distL="0" distR="0" wp14:anchorId="275BD378" wp14:editId="66B6D2A8">
            <wp:extent cx="2520000" cy="24481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00" cy="2448166"/>
                    </a:xfrm>
                    <a:prstGeom prst="rect">
                      <a:avLst/>
                    </a:prstGeom>
                  </pic:spPr>
                </pic:pic>
              </a:graphicData>
            </a:graphic>
          </wp:inline>
        </w:drawing>
      </w:r>
    </w:p>
    <w:p w14:paraId="12843682" w14:textId="776C08C7" w:rsidR="00821FDD" w:rsidRDefault="00821FDD" w:rsidP="00721ECC">
      <w:pPr>
        <w:pStyle w:val="Nidungvnbn"/>
        <w:jc w:val="center"/>
        <w:rPr>
          <w:lang w:val="vi-VN"/>
        </w:rPr>
      </w:pPr>
      <w:r>
        <w:rPr>
          <w:lang w:val="vi-VN"/>
        </w:rPr>
        <w:t xml:space="preserve">Hình 3.2.7. Cấu hình cơ bản cho </w:t>
      </w:r>
      <w:r w:rsidR="00B00AAC">
        <w:rPr>
          <w:lang w:val="vi-VN"/>
        </w:rPr>
        <w:t>RADIUS Server</w:t>
      </w:r>
    </w:p>
    <w:p w14:paraId="207BF61D" w14:textId="47FF64D1" w:rsidR="00820B9F" w:rsidRDefault="00FE7961" w:rsidP="00721ECC">
      <w:pPr>
        <w:pStyle w:val="Nidungvnbn"/>
        <w:jc w:val="center"/>
        <w:rPr>
          <w:lang w:val="vi-VN"/>
        </w:rPr>
      </w:pPr>
      <w:r w:rsidRPr="00FE7961">
        <w:rPr>
          <w:noProof/>
          <w:lang w:val="vi-VN"/>
        </w:rPr>
        <w:drawing>
          <wp:inline distT="0" distB="0" distL="0" distR="0" wp14:anchorId="2BCB9220" wp14:editId="2631A83B">
            <wp:extent cx="2520000" cy="2448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0000" cy="2448166"/>
                    </a:xfrm>
                    <a:prstGeom prst="rect">
                      <a:avLst/>
                    </a:prstGeom>
                  </pic:spPr>
                </pic:pic>
              </a:graphicData>
            </a:graphic>
          </wp:inline>
        </w:drawing>
      </w:r>
    </w:p>
    <w:p w14:paraId="0ED059FA" w14:textId="46627BC3" w:rsidR="00FE2085" w:rsidRDefault="00FE2085" w:rsidP="00FE2085">
      <w:pPr>
        <w:pStyle w:val="Caption"/>
        <w:rPr>
          <w:lang w:val="vi-VN"/>
        </w:rPr>
      </w:pPr>
      <w:bookmarkStart w:id="100" w:name="_Toc91966117"/>
      <w:r>
        <w:rPr>
          <w:lang w:val="vi-VN"/>
        </w:rPr>
        <w:t>Hình 3.2.8. Cấu hình dịch vụ cho RADIUS Server</w:t>
      </w:r>
      <w:bookmarkEnd w:id="100"/>
    </w:p>
    <w:p w14:paraId="688A05F1" w14:textId="0B50CD76" w:rsidR="008B5A8B" w:rsidRDefault="008B5A8B" w:rsidP="008B5A8B">
      <w:pPr>
        <w:pStyle w:val="Tiumccp2"/>
        <w:numPr>
          <w:ilvl w:val="2"/>
          <w:numId w:val="13"/>
        </w:numPr>
        <w:rPr>
          <w:lang w:val="vi-VN"/>
        </w:rPr>
      </w:pPr>
      <w:bookmarkStart w:id="101" w:name="_Toc91966052"/>
      <w:r>
        <w:rPr>
          <w:lang w:val="vi-VN"/>
        </w:rPr>
        <w:t>Router ISP</w:t>
      </w:r>
      <w:bookmarkEnd w:id="101"/>
    </w:p>
    <w:tbl>
      <w:tblPr>
        <w:tblStyle w:val="TableGrid"/>
        <w:tblW w:w="0" w:type="auto"/>
        <w:tblLook w:val="04A0" w:firstRow="1" w:lastRow="0" w:firstColumn="1" w:lastColumn="0" w:noHBand="0" w:noVBand="1"/>
      </w:tblPr>
      <w:tblGrid>
        <w:gridCol w:w="9111"/>
      </w:tblGrid>
      <w:tr w:rsidR="0065099E" w14:paraId="09676EB2" w14:textId="77777777" w:rsidTr="0065099E">
        <w:tc>
          <w:tcPr>
            <w:tcW w:w="9111" w:type="dxa"/>
          </w:tcPr>
          <w:p w14:paraId="054DB0BB" w14:textId="21658768" w:rsidR="0065099E" w:rsidRDefault="0065099E" w:rsidP="0065099E">
            <w:pPr>
              <w:pStyle w:val="Nidungvnbn"/>
              <w:rPr>
                <w:szCs w:val="24"/>
              </w:rPr>
            </w:pPr>
            <w:r>
              <w:lastRenderedPageBreak/>
              <w:t>Router&gt;ena</w:t>
            </w:r>
          </w:p>
          <w:p w14:paraId="1081B33A" w14:textId="77777777" w:rsidR="0065099E" w:rsidRDefault="0065099E" w:rsidP="0065099E">
            <w:pPr>
              <w:pStyle w:val="Nidungvnbn"/>
            </w:pPr>
            <w:r>
              <w:t>Router#conf t</w:t>
            </w:r>
          </w:p>
          <w:p w14:paraId="32A79D37" w14:textId="77777777" w:rsidR="0065099E" w:rsidRDefault="0065099E" w:rsidP="0065099E">
            <w:pPr>
              <w:pStyle w:val="Nidungvnbn"/>
            </w:pPr>
            <w:r>
              <w:t>Router(config)#hostname ISP</w:t>
            </w:r>
          </w:p>
          <w:p w14:paraId="634711C2" w14:textId="77777777" w:rsidR="0065099E" w:rsidRDefault="0065099E" w:rsidP="0065099E">
            <w:pPr>
              <w:pStyle w:val="Nidungvnbn"/>
            </w:pPr>
            <w:r>
              <w:t>ISP(config)#int g0/0/0</w:t>
            </w:r>
          </w:p>
          <w:p w14:paraId="4D4D37BC" w14:textId="77777777" w:rsidR="0065099E" w:rsidRDefault="0065099E" w:rsidP="0065099E">
            <w:pPr>
              <w:pStyle w:val="Nidungvnbn"/>
            </w:pPr>
            <w:r>
              <w:t>ISP(config-if)#ip address 55.12.12.1 255.255.255.0</w:t>
            </w:r>
          </w:p>
          <w:p w14:paraId="4A917EFA" w14:textId="77777777" w:rsidR="0065099E" w:rsidRDefault="0065099E" w:rsidP="0065099E">
            <w:pPr>
              <w:pStyle w:val="Nidungvnbn"/>
            </w:pPr>
            <w:r>
              <w:t xml:space="preserve">ISP(config-if)#no shutdown </w:t>
            </w:r>
          </w:p>
          <w:p w14:paraId="4231EEEE" w14:textId="77777777" w:rsidR="0065099E" w:rsidRDefault="0065099E" w:rsidP="0065099E">
            <w:pPr>
              <w:pStyle w:val="Nidungvnbn"/>
            </w:pPr>
            <w:r>
              <w:t>ISP(config-if)#int g0/0/1</w:t>
            </w:r>
          </w:p>
          <w:p w14:paraId="199B923B" w14:textId="77777777" w:rsidR="0065099E" w:rsidRDefault="0065099E" w:rsidP="0065099E">
            <w:pPr>
              <w:pStyle w:val="Nidungvnbn"/>
            </w:pPr>
            <w:r>
              <w:t>ISP(config-if)#ip address 192.168.123.1 255.255.255.0</w:t>
            </w:r>
          </w:p>
          <w:p w14:paraId="09AAB218" w14:textId="77777777" w:rsidR="0065099E" w:rsidRDefault="0065099E" w:rsidP="0065099E">
            <w:pPr>
              <w:pStyle w:val="Nidungvnbn"/>
            </w:pPr>
            <w:r>
              <w:t xml:space="preserve">ISP(config-if)#no shutdown </w:t>
            </w:r>
          </w:p>
          <w:p w14:paraId="51C8845E" w14:textId="77777777" w:rsidR="0065099E" w:rsidRDefault="0065099E" w:rsidP="0065099E">
            <w:pPr>
              <w:pStyle w:val="Nidungvnbn"/>
            </w:pPr>
            <w:r>
              <w:t>ISP(config-if)#exit</w:t>
            </w:r>
          </w:p>
          <w:p w14:paraId="6E18BA62" w14:textId="77777777" w:rsidR="0065099E" w:rsidRDefault="0065099E" w:rsidP="0065099E">
            <w:pPr>
              <w:pStyle w:val="Nidungvnbn"/>
            </w:pPr>
            <w:r>
              <w:t>ISP(config)#ip routing</w:t>
            </w:r>
          </w:p>
          <w:p w14:paraId="45B32B07" w14:textId="77777777" w:rsidR="0065099E" w:rsidRDefault="0065099E" w:rsidP="0065099E">
            <w:pPr>
              <w:pStyle w:val="Nidungvnbn"/>
            </w:pPr>
            <w:r>
              <w:t>ISP(config)#router ospf 1</w:t>
            </w:r>
          </w:p>
          <w:p w14:paraId="123F6EBA" w14:textId="77777777" w:rsidR="0065099E" w:rsidRDefault="0065099E" w:rsidP="0065099E">
            <w:pPr>
              <w:pStyle w:val="Nidungvnbn"/>
            </w:pPr>
            <w:r>
              <w:t>ISP(config-router)#network 55.12.12.0 0.255.255.255 area 0</w:t>
            </w:r>
          </w:p>
          <w:p w14:paraId="2687A0E0" w14:textId="77777777" w:rsidR="0065099E" w:rsidRDefault="0065099E" w:rsidP="0065099E">
            <w:pPr>
              <w:pStyle w:val="Nidungvnbn"/>
            </w:pPr>
            <w:r>
              <w:t>ISP(config-router)#network 192.168.123.0 0.255.255.255 area 0</w:t>
            </w:r>
          </w:p>
          <w:p w14:paraId="3C3379E8" w14:textId="77777777" w:rsidR="0065099E" w:rsidRDefault="0065099E" w:rsidP="0065099E">
            <w:pPr>
              <w:pStyle w:val="Nidungvnbn"/>
            </w:pPr>
            <w:r>
              <w:t>ISP(config-router)#exit</w:t>
            </w:r>
          </w:p>
          <w:p w14:paraId="1DD88C87" w14:textId="77777777" w:rsidR="0065099E" w:rsidRDefault="0065099E" w:rsidP="0065099E">
            <w:pPr>
              <w:pStyle w:val="Nidungvnbn"/>
            </w:pPr>
            <w:r>
              <w:t>ISP(config)#end</w:t>
            </w:r>
          </w:p>
          <w:p w14:paraId="33159CDB" w14:textId="77777777" w:rsidR="0065099E" w:rsidRDefault="0065099E" w:rsidP="008B7C85">
            <w:pPr>
              <w:pStyle w:val="Nidungvnbn"/>
            </w:pPr>
            <w:r>
              <w:t>ISP#</w:t>
            </w:r>
          </w:p>
          <w:p w14:paraId="3646F9C5" w14:textId="77777777" w:rsidR="008B7C85" w:rsidRDefault="008B7C85" w:rsidP="008B7C85">
            <w:pPr>
              <w:pStyle w:val="Nidungvnbn"/>
            </w:pPr>
            <w:r>
              <w:lastRenderedPageBreak/>
              <w:t xml:space="preserve">ISP#copy running-config startup-config </w:t>
            </w:r>
          </w:p>
          <w:p w14:paraId="5BE8C305" w14:textId="77777777" w:rsidR="008B7C85" w:rsidRDefault="008B7C85" w:rsidP="008B7C85">
            <w:pPr>
              <w:pStyle w:val="Nidungvnbn"/>
            </w:pPr>
            <w:r>
              <w:t xml:space="preserve">Destination filename [startup-config]? </w:t>
            </w:r>
          </w:p>
          <w:p w14:paraId="0B8E8976" w14:textId="77777777" w:rsidR="008B7C85" w:rsidRDefault="008B7C85" w:rsidP="008B7C85">
            <w:pPr>
              <w:pStyle w:val="Nidungvnbn"/>
            </w:pPr>
            <w:r>
              <w:t>Building configuration...</w:t>
            </w:r>
          </w:p>
          <w:p w14:paraId="763C23E5" w14:textId="77777777" w:rsidR="008B7C85" w:rsidRDefault="008B7C85" w:rsidP="008B7C85">
            <w:pPr>
              <w:pStyle w:val="Nidungvnbn"/>
            </w:pPr>
            <w:r>
              <w:t>[OK]</w:t>
            </w:r>
          </w:p>
          <w:p w14:paraId="281D5C37" w14:textId="416A2DA2" w:rsidR="008B7C85" w:rsidRDefault="008B7C85" w:rsidP="008B7C85">
            <w:pPr>
              <w:pStyle w:val="Nidungvnbn"/>
              <w:rPr>
                <w:lang w:val="vi-VN"/>
              </w:rPr>
            </w:pPr>
            <w:r>
              <w:t>ISP#</w:t>
            </w:r>
          </w:p>
        </w:tc>
      </w:tr>
    </w:tbl>
    <w:p w14:paraId="62485163" w14:textId="3EEA8016" w:rsidR="0065099E" w:rsidRDefault="0065099E" w:rsidP="00781C4A">
      <w:pPr>
        <w:pStyle w:val="Nidungvnbn"/>
        <w:ind w:firstLine="0"/>
        <w:rPr>
          <w:lang w:val="vi-VN"/>
        </w:rPr>
      </w:pPr>
    </w:p>
    <w:p w14:paraId="291FC947" w14:textId="18F4131D" w:rsidR="008B5A8B" w:rsidRDefault="009D57F4" w:rsidP="008B5A8B">
      <w:pPr>
        <w:pStyle w:val="Tiumccp2"/>
        <w:numPr>
          <w:ilvl w:val="2"/>
          <w:numId w:val="13"/>
        </w:numPr>
        <w:rPr>
          <w:lang w:val="vi-VN"/>
        </w:rPr>
      </w:pPr>
      <w:bookmarkStart w:id="102" w:name="_Toc91966053"/>
      <w:r>
        <w:rPr>
          <w:lang w:val="vi-VN"/>
        </w:rPr>
        <w:t>Cấu hình Cloud</w:t>
      </w:r>
      <w:bookmarkEnd w:id="102"/>
    </w:p>
    <w:p w14:paraId="668E0C8F" w14:textId="710CCFAA" w:rsidR="00781C4A" w:rsidRDefault="002271DB" w:rsidP="002271DB">
      <w:pPr>
        <w:pStyle w:val="Nidungvnbn"/>
        <w:jc w:val="center"/>
        <w:rPr>
          <w:lang w:val="vi-VN"/>
        </w:rPr>
      </w:pPr>
      <w:r w:rsidRPr="002271DB">
        <w:rPr>
          <w:noProof/>
          <w:lang w:val="vi-VN"/>
        </w:rPr>
        <w:drawing>
          <wp:inline distT="0" distB="0" distL="0" distR="0" wp14:anchorId="3B02B7AE" wp14:editId="34EEA341">
            <wp:extent cx="2520000" cy="24481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2448166"/>
                    </a:xfrm>
                    <a:prstGeom prst="rect">
                      <a:avLst/>
                    </a:prstGeom>
                  </pic:spPr>
                </pic:pic>
              </a:graphicData>
            </a:graphic>
          </wp:inline>
        </w:drawing>
      </w:r>
    </w:p>
    <w:p w14:paraId="138791FD" w14:textId="0ACFFCAF" w:rsidR="00AC7338" w:rsidRDefault="00AC7338" w:rsidP="00AC7338">
      <w:pPr>
        <w:pStyle w:val="Caption"/>
        <w:rPr>
          <w:lang w:val="vi-VN"/>
        </w:rPr>
      </w:pPr>
      <w:bookmarkStart w:id="103" w:name="_Toc91966118"/>
      <w:r>
        <w:rPr>
          <w:lang w:val="vi-VN"/>
        </w:rPr>
        <w:t>Hình 3.2.9. Cấu hình cho cloud</w:t>
      </w:r>
      <w:bookmarkEnd w:id="103"/>
    </w:p>
    <w:p w14:paraId="29AA37B5" w14:textId="34F38AB9" w:rsidR="009D57F4" w:rsidRDefault="009D57F4" w:rsidP="008B5A8B">
      <w:pPr>
        <w:pStyle w:val="Tiumccp2"/>
        <w:numPr>
          <w:ilvl w:val="2"/>
          <w:numId w:val="13"/>
        </w:numPr>
        <w:rPr>
          <w:lang w:val="vi-VN"/>
        </w:rPr>
      </w:pPr>
      <w:bookmarkStart w:id="104" w:name="_Toc91966054"/>
      <w:r>
        <w:rPr>
          <w:lang w:val="vi-VN"/>
        </w:rPr>
        <w:t>Cấu hình router Mobifone</w:t>
      </w:r>
      <w:bookmarkEnd w:id="104"/>
    </w:p>
    <w:tbl>
      <w:tblPr>
        <w:tblStyle w:val="TableGrid"/>
        <w:tblW w:w="0" w:type="auto"/>
        <w:tblLook w:val="04A0" w:firstRow="1" w:lastRow="0" w:firstColumn="1" w:lastColumn="0" w:noHBand="0" w:noVBand="1"/>
      </w:tblPr>
      <w:tblGrid>
        <w:gridCol w:w="9111"/>
      </w:tblGrid>
      <w:tr w:rsidR="009D57F4" w14:paraId="26AC19CB" w14:textId="77777777" w:rsidTr="009D57F4">
        <w:tc>
          <w:tcPr>
            <w:tcW w:w="9111" w:type="dxa"/>
          </w:tcPr>
          <w:p w14:paraId="7728DAD1" w14:textId="77777777" w:rsidR="009D57F4" w:rsidRDefault="009D57F4" w:rsidP="009D57F4">
            <w:pPr>
              <w:pStyle w:val="Nidungvnbn"/>
              <w:rPr>
                <w:szCs w:val="24"/>
              </w:rPr>
            </w:pPr>
            <w:r>
              <w:t>Router&gt;ena</w:t>
            </w:r>
          </w:p>
          <w:p w14:paraId="755F706B" w14:textId="77777777" w:rsidR="009D57F4" w:rsidRDefault="009D57F4" w:rsidP="009D57F4">
            <w:pPr>
              <w:pStyle w:val="Nidungvnbn"/>
            </w:pPr>
            <w:r>
              <w:lastRenderedPageBreak/>
              <w:t>Router#conf t</w:t>
            </w:r>
          </w:p>
          <w:p w14:paraId="71A7DE9D" w14:textId="77777777" w:rsidR="009D57F4" w:rsidRDefault="009D57F4" w:rsidP="009D57F4">
            <w:pPr>
              <w:pStyle w:val="Nidungvnbn"/>
            </w:pPr>
            <w:r>
              <w:t>Router(config)#host RouterMobifone</w:t>
            </w:r>
          </w:p>
          <w:p w14:paraId="501412CA" w14:textId="77777777" w:rsidR="009D57F4" w:rsidRDefault="009D57F4" w:rsidP="009D57F4">
            <w:pPr>
              <w:pStyle w:val="Nidungvnbn"/>
            </w:pPr>
            <w:r>
              <w:t>RouterMobifone(config)#int g0/0/0</w:t>
            </w:r>
          </w:p>
          <w:p w14:paraId="7D82D71A" w14:textId="77777777" w:rsidR="009D57F4" w:rsidRDefault="009D57F4" w:rsidP="009D57F4">
            <w:pPr>
              <w:pStyle w:val="Nidungvnbn"/>
            </w:pPr>
            <w:r>
              <w:t>RouterMobifone(config-if)#ip address 192.168.123.10 255.255.255.0</w:t>
            </w:r>
          </w:p>
          <w:p w14:paraId="3E3EBE25" w14:textId="7BB01180" w:rsidR="009D57F4" w:rsidRDefault="009D57F4" w:rsidP="005F37A6">
            <w:pPr>
              <w:pStyle w:val="Nidungvnbn"/>
            </w:pPr>
            <w:r>
              <w:t xml:space="preserve">RouterMobifone(config-if)#no shutdown </w:t>
            </w:r>
          </w:p>
          <w:p w14:paraId="20BD6A47" w14:textId="77777777" w:rsidR="009D57F4" w:rsidRDefault="009D57F4" w:rsidP="009D57F4">
            <w:pPr>
              <w:pStyle w:val="Nidungvnbn"/>
            </w:pPr>
            <w:r>
              <w:t>RouterMobifone(config-if)#int g0/0/1</w:t>
            </w:r>
          </w:p>
          <w:p w14:paraId="0CD4ADF7" w14:textId="77777777" w:rsidR="009D57F4" w:rsidRDefault="009D57F4" w:rsidP="009D57F4">
            <w:pPr>
              <w:pStyle w:val="Nidungvnbn"/>
            </w:pPr>
            <w:r>
              <w:t>RouterMobifone(config-if)#ip address 213.186.149.1 255.255.255.0</w:t>
            </w:r>
          </w:p>
          <w:p w14:paraId="06569AB0" w14:textId="77777777" w:rsidR="009D57F4" w:rsidRDefault="009D57F4" w:rsidP="009D57F4">
            <w:pPr>
              <w:pStyle w:val="Nidungvnbn"/>
            </w:pPr>
            <w:r>
              <w:t xml:space="preserve">RouterMobifone(config-if)#no shutdown </w:t>
            </w:r>
          </w:p>
          <w:p w14:paraId="1B1E31D6" w14:textId="77777777" w:rsidR="009D57F4" w:rsidRDefault="009D57F4" w:rsidP="009D57F4">
            <w:pPr>
              <w:pStyle w:val="Nidungvnbn"/>
            </w:pPr>
            <w:r>
              <w:t>RouterMobifone(config-if)#exit</w:t>
            </w:r>
          </w:p>
          <w:p w14:paraId="6D3EF389" w14:textId="77777777" w:rsidR="00C519E7" w:rsidRDefault="00C519E7" w:rsidP="00C519E7">
            <w:pPr>
              <w:pStyle w:val="Nidungvnbn"/>
            </w:pPr>
            <w:r>
              <w:t>RouterMobifone(config)#ip routing</w:t>
            </w:r>
          </w:p>
          <w:p w14:paraId="2311C95B" w14:textId="77777777" w:rsidR="00C519E7" w:rsidRDefault="00C519E7" w:rsidP="00C519E7">
            <w:pPr>
              <w:pStyle w:val="Nidungvnbn"/>
            </w:pPr>
            <w:r>
              <w:t>RouterMobifone(config)#router ospf 1</w:t>
            </w:r>
          </w:p>
          <w:p w14:paraId="7C6661D3" w14:textId="77777777" w:rsidR="00C519E7" w:rsidRDefault="00C519E7" w:rsidP="00C519E7">
            <w:pPr>
              <w:pStyle w:val="Nidungvnbn"/>
            </w:pPr>
            <w:r>
              <w:t>RouterMobifone(config-router)#network 192.168.123.0 0.255.255.255 area 0</w:t>
            </w:r>
          </w:p>
          <w:p w14:paraId="6920E207" w14:textId="77777777" w:rsidR="0005049A" w:rsidRDefault="0005049A" w:rsidP="0005049A">
            <w:pPr>
              <w:pStyle w:val="Nidungvnbn"/>
              <w:rPr>
                <w:szCs w:val="24"/>
              </w:rPr>
            </w:pPr>
            <w:r>
              <w:t>RouterMobifone(config-router)#network 213.186.149.0 0.255.255.255 area 0</w:t>
            </w:r>
          </w:p>
          <w:p w14:paraId="2D8C0E78" w14:textId="62E3D7A3" w:rsidR="0005049A" w:rsidRDefault="0005049A" w:rsidP="0005049A">
            <w:pPr>
              <w:pStyle w:val="Nidungvnbn"/>
            </w:pPr>
            <w:r>
              <w:t>RouterMobifone(config-router)#</w:t>
            </w:r>
            <w:r w:rsidR="00B960F2">
              <w:t>end</w:t>
            </w:r>
          </w:p>
          <w:p w14:paraId="5F0621BB" w14:textId="77777777" w:rsidR="00451988" w:rsidRDefault="00451988" w:rsidP="00982D4F">
            <w:pPr>
              <w:pStyle w:val="Nidungvnbn"/>
            </w:pPr>
            <w:r>
              <w:t>RouterMobifone#cop run sta</w:t>
            </w:r>
          </w:p>
          <w:p w14:paraId="0948F08F" w14:textId="77777777" w:rsidR="00451988" w:rsidRDefault="00451988" w:rsidP="00982D4F">
            <w:pPr>
              <w:pStyle w:val="Nidungvnbn"/>
            </w:pPr>
            <w:r>
              <w:t xml:space="preserve">Destination filename [startup-config]? </w:t>
            </w:r>
          </w:p>
          <w:p w14:paraId="4E414775" w14:textId="77777777" w:rsidR="00451988" w:rsidRDefault="00451988" w:rsidP="00982D4F">
            <w:pPr>
              <w:pStyle w:val="Nidungvnbn"/>
            </w:pPr>
            <w:r>
              <w:t>Building configuration...</w:t>
            </w:r>
          </w:p>
          <w:p w14:paraId="395F4578" w14:textId="77777777" w:rsidR="00451988" w:rsidRDefault="00451988" w:rsidP="00982D4F">
            <w:pPr>
              <w:pStyle w:val="Nidungvnbn"/>
            </w:pPr>
            <w:r>
              <w:lastRenderedPageBreak/>
              <w:t>[OK]</w:t>
            </w:r>
          </w:p>
          <w:p w14:paraId="2EAFBB2B" w14:textId="31309D63" w:rsidR="00451988" w:rsidRPr="00982D4F" w:rsidRDefault="00451988" w:rsidP="00982D4F">
            <w:pPr>
              <w:pStyle w:val="Nidungvnbn"/>
            </w:pPr>
            <w:r>
              <w:t>RouterMobifone#</w:t>
            </w:r>
          </w:p>
        </w:tc>
      </w:tr>
    </w:tbl>
    <w:p w14:paraId="7E1D9B91" w14:textId="77777777" w:rsidR="009D57F4" w:rsidRDefault="009D57F4" w:rsidP="009D57F4">
      <w:pPr>
        <w:pStyle w:val="Nidungvnbn"/>
        <w:rPr>
          <w:lang w:val="vi-VN"/>
        </w:rPr>
      </w:pPr>
    </w:p>
    <w:p w14:paraId="08AD28A7" w14:textId="7B6DA462" w:rsidR="009D57F4" w:rsidRDefault="00DB6780" w:rsidP="008B5A8B">
      <w:pPr>
        <w:pStyle w:val="Tiumccp2"/>
        <w:numPr>
          <w:ilvl w:val="2"/>
          <w:numId w:val="13"/>
        </w:numPr>
        <w:rPr>
          <w:lang w:val="vi-VN"/>
        </w:rPr>
      </w:pPr>
      <w:bookmarkStart w:id="105" w:name="_Toc91966055"/>
      <w:r>
        <w:rPr>
          <w:lang w:val="vi-VN"/>
        </w:rPr>
        <w:t>MLS</w:t>
      </w:r>
      <w:bookmarkEnd w:id="105"/>
    </w:p>
    <w:tbl>
      <w:tblPr>
        <w:tblStyle w:val="TableGrid"/>
        <w:tblW w:w="0" w:type="auto"/>
        <w:tblLook w:val="04A0" w:firstRow="1" w:lastRow="0" w:firstColumn="1" w:lastColumn="0" w:noHBand="0" w:noVBand="1"/>
      </w:tblPr>
      <w:tblGrid>
        <w:gridCol w:w="9111"/>
      </w:tblGrid>
      <w:tr w:rsidR="00DB6780" w14:paraId="6290C68E" w14:textId="77777777" w:rsidTr="00DB6780">
        <w:tc>
          <w:tcPr>
            <w:tcW w:w="9111" w:type="dxa"/>
          </w:tcPr>
          <w:p w14:paraId="142C8D79" w14:textId="1ED780FA" w:rsidR="00A02C25" w:rsidRDefault="00A02C25" w:rsidP="00A02C25">
            <w:pPr>
              <w:pStyle w:val="Nidungvnbn"/>
              <w:rPr>
                <w:szCs w:val="24"/>
              </w:rPr>
            </w:pPr>
            <w:r>
              <w:t>Switch&gt;ena</w:t>
            </w:r>
          </w:p>
          <w:p w14:paraId="0C3C0778" w14:textId="77777777" w:rsidR="00A02C25" w:rsidRDefault="00A02C25" w:rsidP="00A02C25">
            <w:pPr>
              <w:pStyle w:val="Nidungvnbn"/>
            </w:pPr>
            <w:r>
              <w:t>Switch#conf t</w:t>
            </w:r>
          </w:p>
          <w:p w14:paraId="75F73605" w14:textId="77777777" w:rsidR="00A02C25" w:rsidRDefault="00A02C25" w:rsidP="00A02C25">
            <w:pPr>
              <w:pStyle w:val="Nidungvnbn"/>
            </w:pPr>
            <w:r>
              <w:t>Enter configuration commands, one per line. End with CNTL/Z.</w:t>
            </w:r>
          </w:p>
          <w:p w14:paraId="27E05D32" w14:textId="77777777" w:rsidR="00A02C25" w:rsidRDefault="00A02C25" w:rsidP="00A02C25">
            <w:pPr>
              <w:pStyle w:val="Nidungvnbn"/>
            </w:pPr>
            <w:r>
              <w:t>Switch(config)#hostname MLSMobifone</w:t>
            </w:r>
          </w:p>
          <w:p w14:paraId="656418E9" w14:textId="77777777" w:rsidR="00A02C25" w:rsidRDefault="00A02C25" w:rsidP="00A02C25">
            <w:pPr>
              <w:pStyle w:val="Nidungvnbn"/>
            </w:pPr>
            <w:r>
              <w:t>MLSMobifone(config)#int f0/1</w:t>
            </w:r>
          </w:p>
          <w:p w14:paraId="7CDA8777" w14:textId="77777777" w:rsidR="00A02C25" w:rsidRDefault="00A02C25" w:rsidP="00A02C25">
            <w:pPr>
              <w:pStyle w:val="Nidungvnbn"/>
            </w:pPr>
            <w:r>
              <w:t xml:space="preserve">MLSMobifone(config-if)#no switchport </w:t>
            </w:r>
          </w:p>
          <w:p w14:paraId="668BD2B8" w14:textId="77777777" w:rsidR="00A02C25" w:rsidRDefault="00A02C25" w:rsidP="00A02C25">
            <w:pPr>
              <w:pStyle w:val="Nidungvnbn"/>
            </w:pPr>
            <w:r>
              <w:t>MLSMobifone(config-if)#</w:t>
            </w:r>
          </w:p>
          <w:p w14:paraId="67ABC6D1" w14:textId="77777777" w:rsidR="00A02C25" w:rsidRDefault="00A02C25" w:rsidP="00A02C25">
            <w:pPr>
              <w:pStyle w:val="Nidungvnbn"/>
            </w:pPr>
            <w:r>
              <w:t>MLSMobifone(config-if)#ip address 213.186.149.10 255.255.255.0</w:t>
            </w:r>
          </w:p>
          <w:p w14:paraId="7E950CF8" w14:textId="77777777" w:rsidR="00A02C25" w:rsidRDefault="00A02C25" w:rsidP="00A02C25">
            <w:pPr>
              <w:pStyle w:val="Nidungvnbn"/>
            </w:pPr>
            <w:r>
              <w:t xml:space="preserve">MLSMobifone(config-if)#no shutdown </w:t>
            </w:r>
          </w:p>
          <w:p w14:paraId="371F7BA8" w14:textId="77777777" w:rsidR="00A02C25" w:rsidRDefault="00A02C25" w:rsidP="00A02C25">
            <w:pPr>
              <w:pStyle w:val="Nidungvnbn"/>
            </w:pPr>
            <w:r>
              <w:t>MLSMobifone(config-if)#exit</w:t>
            </w:r>
          </w:p>
          <w:p w14:paraId="4DD7B5B8" w14:textId="77777777" w:rsidR="00A02C25" w:rsidRDefault="00A02C25" w:rsidP="00A02C25">
            <w:pPr>
              <w:pStyle w:val="Nidungvnbn"/>
            </w:pPr>
            <w:r>
              <w:t>MLSMobifone(config)#ip routing</w:t>
            </w:r>
          </w:p>
          <w:p w14:paraId="67633DF1" w14:textId="77777777" w:rsidR="00A02C25" w:rsidRDefault="00A02C25" w:rsidP="00A02C25">
            <w:pPr>
              <w:pStyle w:val="Nidungvnbn"/>
            </w:pPr>
            <w:r>
              <w:t>MLSMobifone(config)#router ospf 1</w:t>
            </w:r>
          </w:p>
          <w:p w14:paraId="654C282E" w14:textId="77777777" w:rsidR="00A02C25" w:rsidRDefault="00A02C25" w:rsidP="00A02C25">
            <w:pPr>
              <w:pStyle w:val="Nidungvnbn"/>
            </w:pPr>
            <w:r>
              <w:lastRenderedPageBreak/>
              <w:t>MLSMobifone(config-router)#network 213.186.149.0 0.255.255.255 area 0</w:t>
            </w:r>
          </w:p>
          <w:p w14:paraId="0B9B27B9" w14:textId="26B06EE7" w:rsidR="00A02C25" w:rsidRDefault="00A02C25" w:rsidP="00A02C25">
            <w:pPr>
              <w:pStyle w:val="Nidungvnbn"/>
            </w:pPr>
            <w:r>
              <w:t>MLSMobifone(config-router)#</w:t>
            </w:r>
            <w:r w:rsidR="005542B7">
              <w:t>end</w:t>
            </w:r>
          </w:p>
          <w:p w14:paraId="7DD7DD1F" w14:textId="77777777" w:rsidR="0037390A" w:rsidRDefault="0037390A" w:rsidP="005542B7">
            <w:pPr>
              <w:pStyle w:val="Nidungvnbn"/>
            </w:pPr>
            <w:r>
              <w:t>MLSMobifone#conf t</w:t>
            </w:r>
          </w:p>
          <w:p w14:paraId="1B808173" w14:textId="77777777" w:rsidR="0037390A" w:rsidRDefault="0037390A" w:rsidP="005542B7">
            <w:pPr>
              <w:pStyle w:val="Nidungvnbn"/>
            </w:pPr>
            <w:r>
              <w:t>MLSMobifone(config)#vlan 11</w:t>
            </w:r>
          </w:p>
          <w:p w14:paraId="2BF2DE03" w14:textId="77777777" w:rsidR="0037390A" w:rsidRDefault="0037390A" w:rsidP="005542B7">
            <w:pPr>
              <w:pStyle w:val="Nidungvnbn"/>
            </w:pPr>
            <w:r>
              <w:t>MLSMobifone(config-vlan)#name Tang1</w:t>
            </w:r>
          </w:p>
          <w:p w14:paraId="1F3BECA3" w14:textId="77777777" w:rsidR="0037390A" w:rsidRDefault="0037390A" w:rsidP="005542B7">
            <w:pPr>
              <w:pStyle w:val="Nidungvnbn"/>
            </w:pPr>
            <w:r>
              <w:t>MLSMobifone(config-vlan)#vlan 12</w:t>
            </w:r>
          </w:p>
          <w:p w14:paraId="58F1F0FF" w14:textId="63C1B5C7" w:rsidR="0037390A" w:rsidRDefault="0037390A" w:rsidP="005542B7">
            <w:pPr>
              <w:pStyle w:val="Nidungvnbn"/>
            </w:pPr>
            <w:r>
              <w:t xml:space="preserve">MLSMobifone(config-vlan)#name </w:t>
            </w:r>
            <w:r w:rsidR="00B83BCB">
              <w:t>Tang1KhongDay</w:t>
            </w:r>
          </w:p>
          <w:p w14:paraId="54B740ED" w14:textId="77777777" w:rsidR="0037390A" w:rsidRDefault="0037390A" w:rsidP="005542B7">
            <w:pPr>
              <w:pStyle w:val="Nidungvnbn"/>
            </w:pPr>
            <w:r>
              <w:t>MLSMobifone(config-vlan)#int vlan 11</w:t>
            </w:r>
          </w:p>
          <w:p w14:paraId="5DADCF63" w14:textId="77777777" w:rsidR="0037390A" w:rsidRDefault="0037390A" w:rsidP="005542B7">
            <w:pPr>
              <w:pStyle w:val="Nidungvnbn"/>
            </w:pPr>
            <w:r>
              <w:t>MLSMobifone(config-if)#ip address 213.186.11.1 255.255.255.0</w:t>
            </w:r>
          </w:p>
          <w:p w14:paraId="633C2AF3" w14:textId="77777777" w:rsidR="0037390A" w:rsidRDefault="0037390A" w:rsidP="005542B7">
            <w:pPr>
              <w:pStyle w:val="Nidungvnbn"/>
            </w:pPr>
            <w:r>
              <w:t xml:space="preserve">MLSMobifone(config-if)#no shutdown </w:t>
            </w:r>
          </w:p>
          <w:p w14:paraId="1648A417" w14:textId="77777777" w:rsidR="0037390A" w:rsidRDefault="0037390A" w:rsidP="005542B7">
            <w:pPr>
              <w:pStyle w:val="Nidungvnbn"/>
            </w:pPr>
            <w:r>
              <w:t>MLSMobifone(config-if)#int vlan 12</w:t>
            </w:r>
          </w:p>
          <w:p w14:paraId="15711B3F" w14:textId="77777777" w:rsidR="0037390A" w:rsidRDefault="0037390A" w:rsidP="005542B7">
            <w:pPr>
              <w:pStyle w:val="Nidungvnbn"/>
            </w:pPr>
            <w:r>
              <w:t>MLSMobifone(config-if)#ip address 213.186.12.1 255.255.255.0</w:t>
            </w:r>
          </w:p>
          <w:p w14:paraId="3B685859" w14:textId="77777777" w:rsidR="0037390A" w:rsidRDefault="0037390A" w:rsidP="005542B7">
            <w:pPr>
              <w:pStyle w:val="Nidungvnbn"/>
            </w:pPr>
            <w:r>
              <w:t xml:space="preserve">MLSMobifone(config-if)#no shutdown </w:t>
            </w:r>
          </w:p>
          <w:p w14:paraId="2CC42FD9" w14:textId="77777777" w:rsidR="0037390A" w:rsidRDefault="0037390A" w:rsidP="005542B7">
            <w:pPr>
              <w:pStyle w:val="Nidungvnbn"/>
            </w:pPr>
            <w:r>
              <w:t>MLSMobifone(config-if)#ex</w:t>
            </w:r>
          </w:p>
          <w:p w14:paraId="7D6C5DE3" w14:textId="77777777" w:rsidR="0037390A" w:rsidRDefault="0037390A" w:rsidP="005542B7">
            <w:pPr>
              <w:pStyle w:val="Nidungvnbn"/>
            </w:pPr>
            <w:r>
              <w:t>MLSMobifone(config)#ip dhcp excluded-address 213.186.11.1 213.186.11.15</w:t>
            </w:r>
          </w:p>
          <w:p w14:paraId="59C80A7C" w14:textId="77777777" w:rsidR="0037390A" w:rsidRDefault="0037390A" w:rsidP="005542B7">
            <w:pPr>
              <w:pStyle w:val="Nidungvnbn"/>
            </w:pPr>
            <w:r>
              <w:t>MLSMobifone(config)#ip dhcp pool vlan11</w:t>
            </w:r>
          </w:p>
          <w:p w14:paraId="6A472258" w14:textId="77777777" w:rsidR="0037390A" w:rsidRDefault="0037390A" w:rsidP="005542B7">
            <w:pPr>
              <w:pStyle w:val="Nidungvnbn"/>
            </w:pPr>
            <w:r>
              <w:t>MLSMobifone(dhcp-config)#network 213.186.11.0 255.255.255.0</w:t>
            </w:r>
          </w:p>
          <w:p w14:paraId="258BC6A1" w14:textId="77777777" w:rsidR="0037390A" w:rsidRDefault="0037390A" w:rsidP="005542B7">
            <w:pPr>
              <w:pStyle w:val="Nidungvnbn"/>
            </w:pPr>
            <w:r>
              <w:lastRenderedPageBreak/>
              <w:t>MLSMobifone(dhcp-config)#default-router 213.186.11.1</w:t>
            </w:r>
          </w:p>
          <w:p w14:paraId="5A6871FF" w14:textId="0B745890" w:rsidR="0037390A" w:rsidRDefault="0037390A" w:rsidP="005542B7">
            <w:pPr>
              <w:pStyle w:val="Nidungvnbn"/>
            </w:pPr>
            <w:r>
              <w:t>MLSMobifone(dhcp-config)#dns-server 5</w:t>
            </w:r>
            <w:r w:rsidR="00074AD8">
              <w:t>5</w:t>
            </w:r>
            <w:r>
              <w:t>.10.10.20</w:t>
            </w:r>
          </w:p>
          <w:p w14:paraId="73EA305B" w14:textId="77777777" w:rsidR="0037390A" w:rsidRDefault="0037390A" w:rsidP="005542B7">
            <w:pPr>
              <w:pStyle w:val="Nidungvnbn"/>
            </w:pPr>
            <w:r>
              <w:t>MLSMobifone(dhcp-config)#exit</w:t>
            </w:r>
          </w:p>
          <w:p w14:paraId="1DBF0043" w14:textId="77777777" w:rsidR="0037390A" w:rsidRDefault="0037390A" w:rsidP="005542B7">
            <w:pPr>
              <w:pStyle w:val="Nidungvnbn"/>
            </w:pPr>
            <w:r>
              <w:t>MLSMobifone(config)#ip dhcp excluded-address 213.186.12.1 213.186.12.15</w:t>
            </w:r>
          </w:p>
          <w:p w14:paraId="4379D1E5" w14:textId="77777777" w:rsidR="0037390A" w:rsidRDefault="0037390A" w:rsidP="005542B7">
            <w:pPr>
              <w:pStyle w:val="Nidungvnbn"/>
            </w:pPr>
            <w:r>
              <w:t>MLSMobifone(config)#ip dhcp pool vlan12</w:t>
            </w:r>
          </w:p>
          <w:p w14:paraId="337629F0" w14:textId="77777777" w:rsidR="0037390A" w:rsidRDefault="0037390A" w:rsidP="005542B7">
            <w:pPr>
              <w:pStyle w:val="Nidungvnbn"/>
            </w:pPr>
            <w:r>
              <w:t>MLSMobifone(dhcp-config)#network 213.186.12.0 255.255.255.0</w:t>
            </w:r>
          </w:p>
          <w:p w14:paraId="77002F05" w14:textId="77777777" w:rsidR="0037390A" w:rsidRDefault="0037390A" w:rsidP="005542B7">
            <w:pPr>
              <w:pStyle w:val="Nidungvnbn"/>
            </w:pPr>
            <w:r>
              <w:t>MLSMobifone(dhcp-config)#default-router 213.186.12.1</w:t>
            </w:r>
          </w:p>
          <w:p w14:paraId="1C92367F" w14:textId="5A3F4E1F" w:rsidR="0037390A" w:rsidRDefault="0037390A" w:rsidP="005542B7">
            <w:pPr>
              <w:pStyle w:val="Nidungvnbn"/>
            </w:pPr>
            <w:r>
              <w:t>MLSMobifone(dhcp-config)#dns-server 5</w:t>
            </w:r>
            <w:r w:rsidR="008D2747">
              <w:t>5</w:t>
            </w:r>
            <w:r>
              <w:t>.10.10.20</w:t>
            </w:r>
          </w:p>
          <w:p w14:paraId="30416AEC" w14:textId="77777777" w:rsidR="0037390A" w:rsidRDefault="0037390A" w:rsidP="005542B7">
            <w:pPr>
              <w:pStyle w:val="Nidungvnbn"/>
            </w:pPr>
            <w:r>
              <w:t>MLSMobifone(dhcp-config)#exi</w:t>
            </w:r>
          </w:p>
          <w:p w14:paraId="320B19DE" w14:textId="77777777" w:rsidR="0037390A" w:rsidRDefault="0037390A" w:rsidP="005542B7">
            <w:pPr>
              <w:pStyle w:val="Nidungvnbn"/>
            </w:pPr>
            <w:r>
              <w:t>MLSMobifone(config)#</w:t>
            </w:r>
          </w:p>
          <w:p w14:paraId="4D192ABE" w14:textId="77777777" w:rsidR="0037390A" w:rsidRDefault="0037390A" w:rsidP="005542B7">
            <w:pPr>
              <w:pStyle w:val="Nidungvnbn"/>
            </w:pPr>
            <w:r>
              <w:t>MLSMobifone(config)#router ospf 1</w:t>
            </w:r>
          </w:p>
          <w:p w14:paraId="5989A618" w14:textId="77777777" w:rsidR="0037390A" w:rsidRDefault="0037390A" w:rsidP="005542B7">
            <w:pPr>
              <w:pStyle w:val="Nidungvnbn"/>
            </w:pPr>
            <w:r>
              <w:t>MLSMobifone(config-router)#network 213.186.11.0 0.255.255.255 area 0</w:t>
            </w:r>
          </w:p>
          <w:p w14:paraId="10B5D637" w14:textId="77777777" w:rsidR="0037390A" w:rsidRDefault="0037390A" w:rsidP="005542B7">
            <w:pPr>
              <w:pStyle w:val="Nidungvnbn"/>
            </w:pPr>
            <w:r>
              <w:t>MLSMobifone(config-router)#network 213.186.12.0 0.255.255.255 area 0</w:t>
            </w:r>
          </w:p>
          <w:p w14:paraId="5DB9E13F" w14:textId="77777777" w:rsidR="0037390A" w:rsidRDefault="0037390A" w:rsidP="005542B7">
            <w:pPr>
              <w:pStyle w:val="Nidungvnbn"/>
            </w:pPr>
            <w:r>
              <w:t>MLSMobifone(config-router)#</w:t>
            </w:r>
          </w:p>
          <w:p w14:paraId="43A51F12" w14:textId="77777777" w:rsidR="0004387B" w:rsidRDefault="0004387B" w:rsidP="005542B7">
            <w:pPr>
              <w:pStyle w:val="Nidungvnbn"/>
            </w:pPr>
            <w:r>
              <w:t>LSMobifone(config-router)#ex</w:t>
            </w:r>
          </w:p>
          <w:p w14:paraId="30A5BCA6" w14:textId="77777777" w:rsidR="0004387B" w:rsidRDefault="0004387B" w:rsidP="005542B7">
            <w:pPr>
              <w:pStyle w:val="Nidungvnbn"/>
            </w:pPr>
            <w:r>
              <w:t>MLSMobifone(config)#</w:t>
            </w:r>
          </w:p>
          <w:p w14:paraId="6142EE3D" w14:textId="77777777" w:rsidR="0004387B" w:rsidRDefault="0004387B" w:rsidP="005542B7">
            <w:pPr>
              <w:pStyle w:val="Nidungvnbn"/>
            </w:pPr>
            <w:r>
              <w:t>MLSMobifone(config)#ex</w:t>
            </w:r>
          </w:p>
          <w:p w14:paraId="5FBA945E" w14:textId="77777777" w:rsidR="0004387B" w:rsidRDefault="0004387B" w:rsidP="005542B7">
            <w:pPr>
              <w:pStyle w:val="Nidungvnbn"/>
            </w:pPr>
            <w:r>
              <w:lastRenderedPageBreak/>
              <w:t>MLSMobifone#</w:t>
            </w:r>
          </w:p>
          <w:p w14:paraId="13DABDCE" w14:textId="77777777" w:rsidR="0004387B" w:rsidRDefault="0004387B" w:rsidP="005542B7">
            <w:pPr>
              <w:pStyle w:val="Nidungvnbn"/>
            </w:pPr>
            <w:r>
              <w:t>%SYS-5-CONFIG_I: Configured from console by console</w:t>
            </w:r>
          </w:p>
          <w:p w14:paraId="49B051A4" w14:textId="77777777" w:rsidR="0004387B" w:rsidRDefault="0004387B" w:rsidP="005542B7">
            <w:pPr>
              <w:pStyle w:val="Nidungvnbn"/>
            </w:pPr>
          </w:p>
          <w:p w14:paraId="0C38D733" w14:textId="77777777" w:rsidR="0004387B" w:rsidRDefault="0004387B" w:rsidP="005542B7">
            <w:pPr>
              <w:pStyle w:val="Nidungvnbn"/>
            </w:pPr>
            <w:r>
              <w:t>MLSMobifone#copy run sta</w:t>
            </w:r>
          </w:p>
          <w:p w14:paraId="7BA4721A" w14:textId="77777777" w:rsidR="0004387B" w:rsidRDefault="0004387B" w:rsidP="005542B7">
            <w:pPr>
              <w:pStyle w:val="Nidungvnbn"/>
            </w:pPr>
            <w:r>
              <w:t xml:space="preserve">Destination filename [startup-config]? </w:t>
            </w:r>
          </w:p>
          <w:p w14:paraId="6EBA4096" w14:textId="77777777" w:rsidR="0004387B" w:rsidRDefault="0004387B" w:rsidP="005542B7">
            <w:pPr>
              <w:pStyle w:val="Nidungvnbn"/>
            </w:pPr>
            <w:r>
              <w:t>Building configuration...</w:t>
            </w:r>
          </w:p>
          <w:p w14:paraId="7A4C9F1E" w14:textId="77777777" w:rsidR="0004387B" w:rsidRDefault="0004387B" w:rsidP="005542B7">
            <w:pPr>
              <w:pStyle w:val="Nidungvnbn"/>
            </w:pPr>
            <w:r>
              <w:t>[OK]</w:t>
            </w:r>
          </w:p>
          <w:p w14:paraId="39C055FF" w14:textId="77777777" w:rsidR="0004387B" w:rsidRDefault="0004387B" w:rsidP="005542B7">
            <w:pPr>
              <w:pStyle w:val="Nidungvnbn"/>
            </w:pPr>
            <w:r>
              <w:t>MLSMobifone#</w:t>
            </w:r>
          </w:p>
          <w:p w14:paraId="77A2DB5D" w14:textId="77777777" w:rsidR="00DF677F" w:rsidRDefault="00DF677F" w:rsidP="00DF677F">
            <w:pPr>
              <w:pStyle w:val="Nidungvnbn"/>
            </w:pPr>
            <w:r>
              <w:t>MLSMobifone#conf t</w:t>
            </w:r>
          </w:p>
          <w:p w14:paraId="00873E51" w14:textId="77777777" w:rsidR="00DF677F" w:rsidRDefault="00DF677F" w:rsidP="00DF677F">
            <w:pPr>
              <w:pStyle w:val="Nidungvnbn"/>
            </w:pPr>
            <w:r>
              <w:t>MLSMobifone(config)#vlan 22</w:t>
            </w:r>
          </w:p>
          <w:p w14:paraId="5F6E606C" w14:textId="77777777" w:rsidR="00DF677F" w:rsidRDefault="00DF677F" w:rsidP="00DF677F">
            <w:pPr>
              <w:pStyle w:val="Nidungvnbn"/>
            </w:pPr>
            <w:r>
              <w:t>MLSMobifone(config-vlan)#name Tang2</w:t>
            </w:r>
          </w:p>
          <w:p w14:paraId="2875F584" w14:textId="77777777" w:rsidR="00DF677F" w:rsidRDefault="00DF677F" w:rsidP="00DF677F">
            <w:pPr>
              <w:pStyle w:val="Nidungvnbn"/>
            </w:pPr>
            <w:r>
              <w:t>MLSMobifone(config-vlan)#vlan 23</w:t>
            </w:r>
          </w:p>
          <w:p w14:paraId="50588592" w14:textId="77777777" w:rsidR="00DF677F" w:rsidRDefault="00DF677F" w:rsidP="00DF677F">
            <w:pPr>
              <w:pStyle w:val="Nidungvnbn"/>
            </w:pPr>
            <w:r>
              <w:t>MLSMobifone(config-vlan)#name Tang2KhongDay</w:t>
            </w:r>
          </w:p>
          <w:p w14:paraId="6F0909DA" w14:textId="77777777" w:rsidR="00DF677F" w:rsidRDefault="00DF677F" w:rsidP="00DF677F">
            <w:pPr>
              <w:pStyle w:val="Nidungvnbn"/>
            </w:pPr>
            <w:r>
              <w:t>MLSMobifone(config-vlan)#ex</w:t>
            </w:r>
          </w:p>
          <w:p w14:paraId="48CBEBE7" w14:textId="77777777" w:rsidR="00DF677F" w:rsidRDefault="00DF677F" w:rsidP="00DF677F">
            <w:pPr>
              <w:pStyle w:val="Nidungvnbn"/>
            </w:pPr>
            <w:r>
              <w:t>MLSMobifone(config)#int vlan 22</w:t>
            </w:r>
          </w:p>
          <w:p w14:paraId="2E42988B" w14:textId="77777777" w:rsidR="00DF677F" w:rsidRDefault="00DF677F" w:rsidP="00DF677F">
            <w:pPr>
              <w:pStyle w:val="Nidungvnbn"/>
            </w:pPr>
            <w:r>
              <w:t>MLSMobifone(config-if)#ip address 213.186.22.1 255.255.255.0</w:t>
            </w:r>
          </w:p>
          <w:p w14:paraId="582A3FC1" w14:textId="77777777" w:rsidR="00DF677F" w:rsidRDefault="00DF677F" w:rsidP="00DF677F">
            <w:pPr>
              <w:pStyle w:val="Nidungvnbn"/>
            </w:pPr>
            <w:r>
              <w:t xml:space="preserve">MLSMobifone(config-if)#no shutdown </w:t>
            </w:r>
          </w:p>
          <w:p w14:paraId="67DCA6C7" w14:textId="77777777" w:rsidR="00DF677F" w:rsidRDefault="00DF677F" w:rsidP="00DF677F">
            <w:pPr>
              <w:pStyle w:val="Nidungvnbn"/>
            </w:pPr>
            <w:r>
              <w:lastRenderedPageBreak/>
              <w:t>MLSMobifone(config-if)#int vlan 23</w:t>
            </w:r>
          </w:p>
          <w:p w14:paraId="04699E87" w14:textId="77777777" w:rsidR="00DF677F" w:rsidRDefault="00DF677F" w:rsidP="00DF677F">
            <w:pPr>
              <w:pStyle w:val="Nidungvnbn"/>
            </w:pPr>
            <w:r>
              <w:t>MLSMobifone(config-if)#ip address 213.186.23.1 255.255.255.0</w:t>
            </w:r>
          </w:p>
          <w:p w14:paraId="2A0FDA3C" w14:textId="77777777" w:rsidR="00DF677F" w:rsidRDefault="00DF677F" w:rsidP="00DF677F">
            <w:pPr>
              <w:pStyle w:val="Nidungvnbn"/>
            </w:pPr>
            <w:r>
              <w:t xml:space="preserve">MLSMobifone(config-if)#no shutdown </w:t>
            </w:r>
          </w:p>
          <w:p w14:paraId="3D33F51B" w14:textId="77777777" w:rsidR="00DF677F" w:rsidRDefault="00DF677F" w:rsidP="00DF677F">
            <w:pPr>
              <w:pStyle w:val="Nidungvnbn"/>
            </w:pPr>
            <w:r>
              <w:t>MLSMobifone(config-if)#e</w:t>
            </w:r>
          </w:p>
          <w:p w14:paraId="03E72FDA" w14:textId="77777777" w:rsidR="00DF677F" w:rsidRDefault="00DF677F" w:rsidP="00DF677F">
            <w:pPr>
              <w:pStyle w:val="Nidungvnbn"/>
            </w:pPr>
            <w:r>
              <w:t>MLSMobifone(config)#ip dhcp excluded-address 213.186.22.1 213.186.22.15</w:t>
            </w:r>
          </w:p>
          <w:p w14:paraId="57236754" w14:textId="77777777" w:rsidR="00DF677F" w:rsidRDefault="00DF677F" w:rsidP="00DF677F">
            <w:pPr>
              <w:pStyle w:val="Nidungvnbn"/>
            </w:pPr>
            <w:r>
              <w:t>MLSMobifone(config)#ip dhcp pool vlan22</w:t>
            </w:r>
          </w:p>
          <w:p w14:paraId="24F3B403" w14:textId="77777777" w:rsidR="00DF677F" w:rsidRDefault="00DF677F" w:rsidP="00DF677F">
            <w:pPr>
              <w:pStyle w:val="Nidungvnbn"/>
            </w:pPr>
            <w:r>
              <w:t>MLSMobifone(dhcp-config)#network 213.186.22.0 255.255.255.0</w:t>
            </w:r>
          </w:p>
          <w:p w14:paraId="1FCC3733" w14:textId="77777777" w:rsidR="00DF677F" w:rsidRDefault="00DF677F" w:rsidP="00DF677F">
            <w:pPr>
              <w:pStyle w:val="Nidungvnbn"/>
            </w:pPr>
            <w:r>
              <w:t>MLSMobifone(dhcp-config)#default-router 213.186.22.1</w:t>
            </w:r>
          </w:p>
          <w:p w14:paraId="3FD14CBA" w14:textId="77777777" w:rsidR="00DF677F" w:rsidRDefault="00DF677F" w:rsidP="00DF677F">
            <w:pPr>
              <w:pStyle w:val="Nidungvnbn"/>
            </w:pPr>
            <w:r>
              <w:t>MLSMobifone(dhcp-config)#dns-server 55.12.12.20</w:t>
            </w:r>
          </w:p>
          <w:p w14:paraId="5B795D33" w14:textId="77777777" w:rsidR="00DF677F" w:rsidRDefault="00DF677F" w:rsidP="00DF677F">
            <w:pPr>
              <w:pStyle w:val="Nidungvnbn"/>
            </w:pPr>
            <w:r>
              <w:t>MLSMobifone(dhcp-config)#ex</w:t>
            </w:r>
          </w:p>
          <w:p w14:paraId="59F9615D" w14:textId="77777777" w:rsidR="00DF677F" w:rsidRDefault="00DF677F" w:rsidP="00DF677F">
            <w:pPr>
              <w:pStyle w:val="Nidungvnbn"/>
            </w:pPr>
            <w:r>
              <w:t>MLSMobifone(config)#ip dhcp excluded-address 213.186.23.1 213.186.23.15</w:t>
            </w:r>
          </w:p>
          <w:p w14:paraId="4F1925F2" w14:textId="77777777" w:rsidR="00DF677F" w:rsidRDefault="00DF677F" w:rsidP="00DF677F">
            <w:pPr>
              <w:pStyle w:val="Nidungvnbn"/>
            </w:pPr>
            <w:r>
              <w:t>MLSMobifone(config)#ip dhcp pool vlan23</w:t>
            </w:r>
          </w:p>
          <w:p w14:paraId="12D183BE" w14:textId="77777777" w:rsidR="00DF677F" w:rsidRDefault="00DF677F" w:rsidP="00DF677F">
            <w:pPr>
              <w:pStyle w:val="Nidungvnbn"/>
            </w:pPr>
            <w:r>
              <w:t>MLSMobifone(dhcp-config)#network 213.186.23.0 255.255.255.0</w:t>
            </w:r>
          </w:p>
          <w:p w14:paraId="4752517B" w14:textId="77777777" w:rsidR="00DF677F" w:rsidRDefault="00DF677F" w:rsidP="00DF677F">
            <w:pPr>
              <w:pStyle w:val="Nidungvnbn"/>
            </w:pPr>
            <w:r>
              <w:t>MLSMobifone(dhcp-config)#default-router 213.186.23.1</w:t>
            </w:r>
          </w:p>
          <w:p w14:paraId="501DD605" w14:textId="77777777" w:rsidR="00DF677F" w:rsidRDefault="00DF677F" w:rsidP="00DF677F">
            <w:pPr>
              <w:pStyle w:val="Nidungvnbn"/>
            </w:pPr>
            <w:r>
              <w:t>MLSMobifone(dhcp-config)#dns-server 55.12.12.20</w:t>
            </w:r>
          </w:p>
          <w:p w14:paraId="23A86E70" w14:textId="77777777" w:rsidR="00DF677F" w:rsidRDefault="00DF677F" w:rsidP="00DF677F">
            <w:pPr>
              <w:pStyle w:val="Nidungvnbn"/>
            </w:pPr>
            <w:r>
              <w:t>MLSMobifone(dhcp-config)#ex</w:t>
            </w:r>
          </w:p>
          <w:p w14:paraId="0FA17264" w14:textId="77777777" w:rsidR="00DF677F" w:rsidRDefault="00DF677F" w:rsidP="00DF677F">
            <w:pPr>
              <w:pStyle w:val="Nidungvnbn"/>
            </w:pPr>
            <w:r>
              <w:t>MLSMobifone(config)#router ospf 1</w:t>
            </w:r>
          </w:p>
          <w:p w14:paraId="3FAE268B" w14:textId="77777777" w:rsidR="00DF677F" w:rsidRDefault="00DF677F" w:rsidP="00DF677F">
            <w:pPr>
              <w:pStyle w:val="Nidungvnbn"/>
            </w:pPr>
            <w:r>
              <w:lastRenderedPageBreak/>
              <w:t>MLSMobifone(config-router)#network 213.186.22.0 0.255.255.255 area 0</w:t>
            </w:r>
          </w:p>
          <w:p w14:paraId="17096F86" w14:textId="77777777" w:rsidR="00DF677F" w:rsidRDefault="00DF677F" w:rsidP="00DF677F">
            <w:pPr>
              <w:pStyle w:val="Nidungvnbn"/>
            </w:pPr>
            <w:r>
              <w:t>MLSMobifone(config-router)#network 213.186.23.0 0.255.255.255 area 0</w:t>
            </w:r>
          </w:p>
          <w:p w14:paraId="60083707" w14:textId="77777777" w:rsidR="00DF677F" w:rsidRDefault="00DF677F" w:rsidP="00DF677F">
            <w:pPr>
              <w:pStyle w:val="Nidungvnbn"/>
            </w:pPr>
            <w:r>
              <w:t>MLSMobifone(config-router)#end</w:t>
            </w:r>
          </w:p>
          <w:p w14:paraId="3633EF18" w14:textId="77777777" w:rsidR="00DF677F" w:rsidRDefault="00DF677F" w:rsidP="00DF677F">
            <w:pPr>
              <w:pStyle w:val="Nidungvnbn"/>
            </w:pPr>
            <w:r>
              <w:t>MLSMobifone#</w:t>
            </w:r>
          </w:p>
          <w:p w14:paraId="249887A0" w14:textId="77777777" w:rsidR="00DF677F" w:rsidRDefault="00DF677F" w:rsidP="00DF677F">
            <w:pPr>
              <w:pStyle w:val="Nidungvnbn"/>
            </w:pPr>
            <w:r>
              <w:t>MLSMobifone#cop run sta</w:t>
            </w:r>
          </w:p>
          <w:p w14:paraId="0A97BDBD" w14:textId="77777777" w:rsidR="00DF677F" w:rsidRDefault="00DF677F" w:rsidP="00DF677F">
            <w:pPr>
              <w:pStyle w:val="Nidungvnbn"/>
            </w:pPr>
            <w:r>
              <w:t xml:space="preserve">Destination filename [startup-config]? </w:t>
            </w:r>
          </w:p>
          <w:p w14:paraId="7A56A4C1" w14:textId="77777777" w:rsidR="00DF677F" w:rsidRDefault="00DF677F" w:rsidP="00DF677F">
            <w:pPr>
              <w:pStyle w:val="Nidungvnbn"/>
            </w:pPr>
            <w:r>
              <w:t>Building configuration...</w:t>
            </w:r>
          </w:p>
          <w:p w14:paraId="68FB854C" w14:textId="77777777" w:rsidR="00DF677F" w:rsidRDefault="00DF677F" w:rsidP="00DF677F">
            <w:pPr>
              <w:pStyle w:val="Nidungvnbn"/>
            </w:pPr>
            <w:r>
              <w:t>[OK]</w:t>
            </w:r>
          </w:p>
          <w:p w14:paraId="14359C8A" w14:textId="77777777" w:rsidR="00DF677F" w:rsidRDefault="00DF677F" w:rsidP="00DF677F">
            <w:pPr>
              <w:pStyle w:val="Nidungvnbn"/>
            </w:pPr>
            <w:r>
              <w:t>MLSMobifone#</w:t>
            </w:r>
          </w:p>
          <w:p w14:paraId="4415145A" w14:textId="77777777" w:rsidR="00D03992" w:rsidRDefault="00D03992" w:rsidP="00D03992">
            <w:pPr>
              <w:pStyle w:val="Nidungvnbn"/>
              <w:rPr>
                <w:szCs w:val="24"/>
              </w:rPr>
            </w:pPr>
            <w:r>
              <w:t>MLSMobifone&gt;ena</w:t>
            </w:r>
          </w:p>
          <w:p w14:paraId="77BA98CF" w14:textId="77777777" w:rsidR="00D03992" w:rsidRDefault="00D03992" w:rsidP="00D03992">
            <w:pPr>
              <w:pStyle w:val="Nidungvnbn"/>
            </w:pPr>
            <w:r>
              <w:t>MLSMobifone#conf t</w:t>
            </w:r>
          </w:p>
          <w:p w14:paraId="2C528408" w14:textId="77777777" w:rsidR="00D03992" w:rsidRDefault="00D03992" w:rsidP="00D03992">
            <w:pPr>
              <w:pStyle w:val="Nidungvnbn"/>
            </w:pPr>
            <w:r>
              <w:t>MLSMobifone(config)#vlan 33</w:t>
            </w:r>
          </w:p>
          <w:p w14:paraId="749FF37B" w14:textId="77777777" w:rsidR="00D03992" w:rsidRDefault="00D03992" w:rsidP="00D03992">
            <w:pPr>
              <w:pStyle w:val="Nidungvnbn"/>
            </w:pPr>
            <w:r>
              <w:t>MLSMobifone(config-vlan)#name Tang3</w:t>
            </w:r>
          </w:p>
          <w:p w14:paraId="374CA7F3" w14:textId="77777777" w:rsidR="00D03992" w:rsidRDefault="00D03992" w:rsidP="00D03992">
            <w:pPr>
              <w:pStyle w:val="Nidungvnbn"/>
            </w:pPr>
            <w:r>
              <w:t>MLSMobifone(config-vlan)#ex</w:t>
            </w:r>
          </w:p>
          <w:p w14:paraId="12D3EF45" w14:textId="77777777" w:rsidR="00D03992" w:rsidRDefault="00D03992" w:rsidP="00D03992">
            <w:pPr>
              <w:pStyle w:val="Nidungvnbn"/>
            </w:pPr>
            <w:r>
              <w:t>MLSMobifone(config)#int vlan 33</w:t>
            </w:r>
          </w:p>
          <w:p w14:paraId="2460A156" w14:textId="46B2C8BE" w:rsidR="00D03992" w:rsidRDefault="00D03992" w:rsidP="00B75EA2">
            <w:pPr>
              <w:pStyle w:val="Nidungvnbn"/>
            </w:pPr>
            <w:r>
              <w:t>MLSMobifone(config-if)#</w:t>
            </w:r>
          </w:p>
          <w:p w14:paraId="2A1A1644" w14:textId="77777777" w:rsidR="00D03992" w:rsidRDefault="00D03992" w:rsidP="00D03992">
            <w:pPr>
              <w:pStyle w:val="Nidungvnbn"/>
            </w:pPr>
            <w:r>
              <w:t>MLSMobifone(config-if)#ip address 213.186.33.1 255.255.255.0</w:t>
            </w:r>
          </w:p>
          <w:p w14:paraId="187EF0A1" w14:textId="77777777" w:rsidR="00D03992" w:rsidRDefault="00D03992" w:rsidP="00D03992">
            <w:pPr>
              <w:pStyle w:val="Nidungvnbn"/>
            </w:pPr>
            <w:r>
              <w:lastRenderedPageBreak/>
              <w:t xml:space="preserve">MLSMobifone(config-if)#no shutdown </w:t>
            </w:r>
          </w:p>
          <w:p w14:paraId="58E20516" w14:textId="77777777" w:rsidR="00D03992" w:rsidRDefault="00D03992" w:rsidP="00D03992">
            <w:pPr>
              <w:pStyle w:val="Nidungvnbn"/>
            </w:pPr>
            <w:r>
              <w:t>MLSMobifone(config-if)#ex</w:t>
            </w:r>
          </w:p>
          <w:p w14:paraId="3AA0392B" w14:textId="77777777" w:rsidR="00D03992" w:rsidRDefault="00D03992" w:rsidP="00D03992">
            <w:pPr>
              <w:pStyle w:val="Nidungvnbn"/>
            </w:pPr>
            <w:r>
              <w:t>MLSMobifone(config)#ip dhcp excluded-address 213.186.33.1 213.186.33.15</w:t>
            </w:r>
          </w:p>
          <w:p w14:paraId="2FBDFA78" w14:textId="77777777" w:rsidR="00D03992" w:rsidRDefault="00D03992" w:rsidP="00D03992">
            <w:pPr>
              <w:pStyle w:val="Nidungvnbn"/>
            </w:pPr>
            <w:r>
              <w:t>MLSMobifone(config)#ip dhcp pool vlan33</w:t>
            </w:r>
          </w:p>
          <w:p w14:paraId="541EDB83" w14:textId="77777777" w:rsidR="00D03992" w:rsidRDefault="00D03992" w:rsidP="00D03992">
            <w:pPr>
              <w:pStyle w:val="Nidungvnbn"/>
            </w:pPr>
            <w:r>
              <w:t>MLSMobifone(dhcp-config)#network 213.186.33.0 255.255.255.0</w:t>
            </w:r>
          </w:p>
          <w:p w14:paraId="0492E76B" w14:textId="77777777" w:rsidR="00D03992" w:rsidRDefault="00D03992" w:rsidP="00D03992">
            <w:pPr>
              <w:pStyle w:val="Nidungvnbn"/>
            </w:pPr>
            <w:r>
              <w:t>MLSMobifone(dhcp-config)#default-router 213.186.33.1</w:t>
            </w:r>
          </w:p>
          <w:p w14:paraId="1AEACED0" w14:textId="77777777" w:rsidR="00D03992" w:rsidRDefault="00D03992" w:rsidP="00D03992">
            <w:pPr>
              <w:pStyle w:val="Nidungvnbn"/>
            </w:pPr>
            <w:r>
              <w:t>MLSMobifone(dhcp-config)#dns-server 55.12.12.20</w:t>
            </w:r>
          </w:p>
          <w:p w14:paraId="3D0CB843" w14:textId="77777777" w:rsidR="00D03992" w:rsidRDefault="00D03992" w:rsidP="00D03992">
            <w:pPr>
              <w:pStyle w:val="Nidungvnbn"/>
            </w:pPr>
            <w:r>
              <w:t>MLSMobifone(dhcp-config)#ex</w:t>
            </w:r>
          </w:p>
          <w:p w14:paraId="2C05ACBF" w14:textId="77777777" w:rsidR="00D03992" w:rsidRDefault="00D03992" w:rsidP="00D03992">
            <w:pPr>
              <w:pStyle w:val="Nidungvnbn"/>
            </w:pPr>
            <w:r>
              <w:t>MLSMobifone(config)#router ospf 1</w:t>
            </w:r>
          </w:p>
          <w:p w14:paraId="70C0DD05" w14:textId="77777777" w:rsidR="00D03992" w:rsidRDefault="00D03992" w:rsidP="00D03992">
            <w:pPr>
              <w:pStyle w:val="Nidungvnbn"/>
            </w:pPr>
            <w:r>
              <w:t>MLSMobifone(config-router)#network 213.186.33.0 0.255.255.255 area 0</w:t>
            </w:r>
          </w:p>
          <w:p w14:paraId="31EC0D84" w14:textId="77777777" w:rsidR="00D03992" w:rsidRDefault="00D03992" w:rsidP="00D03992">
            <w:pPr>
              <w:pStyle w:val="Nidungvnbn"/>
            </w:pPr>
            <w:r>
              <w:t>MLSMobifone(config-router)#ex</w:t>
            </w:r>
          </w:p>
          <w:p w14:paraId="05C77933" w14:textId="02660355" w:rsidR="00D03992" w:rsidRDefault="00D03992" w:rsidP="00D03992">
            <w:pPr>
              <w:pStyle w:val="Nidungvnbn"/>
            </w:pPr>
            <w:r>
              <w:t>MLSMobifone(config)#end</w:t>
            </w:r>
          </w:p>
          <w:p w14:paraId="50816042" w14:textId="77777777" w:rsidR="00D03992" w:rsidRDefault="00D03992" w:rsidP="00D03992">
            <w:pPr>
              <w:pStyle w:val="Nidungvnbn"/>
            </w:pPr>
            <w:r>
              <w:t>MLSMobifone#cop run sta</w:t>
            </w:r>
          </w:p>
          <w:p w14:paraId="0E56AFCD" w14:textId="77777777" w:rsidR="00D03992" w:rsidRDefault="00D03992" w:rsidP="00D03992">
            <w:pPr>
              <w:pStyle w:val="Nidungvnbn"/>
            </w:pPr>
            <w:r>
              <w:t xml:space="preserve">Destination filename [startup-config]? </w:t>
            </w:r>
          </w:p>
          <w:p w14:paraId="2EA30D90" w14:textId="77777777" w:rsidR="00D03992" w:rsidRDefault="00D03992" w:rsidP="00D03992">
            <w:pPr>
              <w:pStyle w:val="Nidungvnbn"/>
            </w:pPr>
            <w:r>
              <w:t>Building configuration...</w:t>
            </w:r>
          </w:p>
          <w:p w14:paraId="404C08BB" w14:textId="77777777" w:rsidR="00D03992" w:rsidRDefault="00D03992" w:rsidP="00D03992">
            <w:pPr>
              <w:pStyle w:val="Nidungvnbn"/>
            </w:pPr>
            <w:r>
              <w:t>[OK]</w:t>
            </w:r>
          </w:p>
          <w:p w14:paraId="3FF7C959" w14:textId="77777777" w:rsidR="00D03992" w:rsidRDefault="00D03992" w:rsidP="00D03992">
            <w:pPr>
              <w:pStyle w:val="Nidungvnbn"/>
            </w:pPr>
            <w:r>
              <w:t>MLSMobifone#</w:t>
            </w:r>
          </w:p>
          <w:p w14:paraId="5671B099" w14:textId="1FF425E3" w:rsidR="00D03992" w:rsidRPr="00A02C25" w:rsidRDefault="00D03992" w:rsidP="00D03992">
            <w:pPr>
              <w:pStyle w:val="Nidungvnbn"/>
            </w:pPr>
            <w:r>
              <w:lastRenderedPageBreak/>
              <w:t>MLSMobifone#</w:t>
            </w:r>
          </w:p>
        </w:tc>
      </w:tr>
    </w:tbl>
    <w:p w14:paraId="526F2C4A" w14:textId="16FEB4CB" w:rsidR="00DB6780" w:rsidRDefault="00DB6780" w:rsidP="00DB6780">
      <w:pPr>
        <w:pStyle w:val="Nidungvnbn"/>
        <w:rPr>
          <w:lang w:val="vi-VN"/>
        </w:rPr>
      </w:pPr>
    </w:p>
    <w:p w14:paraId="7243FAA5" w14:textId="7E25FDF8" w:rsidR="009D57F4" w:rsidRDefault="009C7C13" w:rsidP="008B5A8B">
      <w:pPr>
        <w:pStyle w:val="Tiumccp2"/>
        <w:numPr>
          <w:ilvl w:val="2"/>
          <w:numId w:val="13"/>
        </w:numPr>
        <w:rPr>
          <w:lang w:val="vi-VN"/>
        </w:rPr>
      </w:pPr>
      <w:bookmarkStart w:id="106" w:name="_Toc91966056"/>
      <w:r>
        <w:rPr>
          <w:lang w:val="vi-VN"/>
        </w:rPr>
        <w:t>Switch tầng 1</w:t>
      </w:r>
      <w:bookmarkEnd w:id="106"/>
    </w:p>
    <w:tbl>
      <w:tblPr>
        <w:tblStyle w:val="TableGrid"/>
        <w:tblW w:w="0" w:type="auto"/>
        <w:tblLook w:val="04A0" w:firstRow="1" w:lastRow="0" w:firstColumn="1" w:lastColumn="0" w:noHBand="0" w:noVBand="1"/>
      </w:tblPr>
      <w:tblGrid>
        <w:gridCol w:w="9111"/>
      </w:tblGrid>
      <w:tr w:rsidR="009C7C13" w14:paraId="5C17E4B3" w14:textId="77777777" w:rsidTr="009C7C13">
        <w:tc>
          <w:tcPr>
            <w:tcW w:w="9111" w:type="dxa"/>
          </w:tcPr>
          <w:p w14:paraId="448E8B71" w14:textId="77777777" w:rsidR="009C7C13" w:rsidRDefault="009C7C13" w:rsidP="009C7C13">
            <w:pPr>
              <w:pStyle w:val="Nidungvnbn"/>
              <w:rPr>
                <w:szCs w:val="24"/>
              </w:rPr>
            </w:pPr>
            <w:r>
              <w:t>Switch&gt;ena</w:t>
            </w:r>
          </w:p>
          <w:p w14:paraId="2B884A5D" w14:textId="77777777" w:rsidR="009C7C13" w:rsidRDefault="009C7C13" w:rsidP="009C7C13">
            <w:pPr>
              <w:pStyle w:val="Nidungvnbn"/>
            </w:pPr>
            <w:r>
              <w:t>Switch#conf t</w:t>
            </w:r>
          </w:p>
          <w:p w14:paraId="6F17F947" w14:textId="77777777" w:rsidR="009C7C13" w:rsidRDefault="009C7C13" w:rsidP="009C7C13">
            <w:pPr>
              <w:pStyle w:val="Nidungvnbn"/>
            </w:pPr>
            <w:r>
              <w:t>Switch(config)#host Tang1</w:t>
            </w:r>
          </w:p>
          <w:p w14:paraId="05C319C0" w14:textId="77777777" w:rsidR="009C7C13" w:rsidRDefault="009C7C13" w:rsidP="009C7C13">
            <w:pPr>
              <w:pStyle w:val="Nidungvnbn"/>
            </w:pPr>
            <w:r>
              <w:t>Tang1(config)#vlan 11</w:t>
            </w:r>
          </w:p>
          <w:p w14:paraId="28BF7F18" w14:textId="77777777" w:rsidR="009C7C13" w:rsidRDefault="009C7C13" w:rsidP="009C7C13">
            <w:pPr>
              <w:pStyle w:val="Nidungvnbn"/>
            </w:pPr>
            <w:r>
              <w:t>Tang1(config-vlan)#name Tang1</w:t>
            </w:r>
          </w:p>
          <w:p w14:paraId="557B72DD" w14:textId="77777777" w:rsidR="009C7C13" w:rsidRDefault="009C7C13" w:rsidP="009C7C13">
            <w:pPr>
              <w:pStyle w:val="Nidungvnbn"/>
            </w:pPr>
            <w:r>
              <w:t>Tang1(config-vlan)#vlan 12</w:t>
            </w:r>
          </w:p>
          <w:p w14:paraId="7BF27C7F" w14:textId="46A9ED2F" w:rsidR="009C7C13" w:rsidRDefault="009C7C13" w:rsidP="009C7C13">
            <w:pPr>
              <w:pStyle w:val="Nidungvnbn"/>
            </w:pPr>
            <w:r>
              <w:t>Tang1(config-vlan)#name</w:t>
            </w:r>
            <w:r w:rsidR="008A42E8">
              <w:t xml:space="preserve"> </w:t>
            </w:r>
            <w:r>
              <w:t>Tang1</w:t>
            </w:r>
            <w:r w:rsidR="008A42E8">
              <w:t>KhongDay</w:t>
            </w:r>
          </w:p>
          <w:p w14:paraId="209F09C7" w14:textId="77777777" w:rsidR="009C7C13" w:rsidRDefault="009C7C13" w:rsidP="009C7C13">
            <w:pPr>
              <w:pStyle w:val="Nidungvnbn"/>
            </w:pPr>
            <w:r>
              <w:t>Tang1(config-vlan)#ex</w:t>
            </w:r>
          </w:p>
          <w:p w14:paraId="1046D1AA" w14:textId="77777777" w:rsidR="009C7C13" w:rsidRDefault="009C7C13" w:rsidP="009C7C13">
            <w:pPr>
              <w:pStyle w:val="Nidungvnbn"/>
            </w:pPr>
            <w:r>
              <w:t>Tang1(config)#int f0/1</w:t>
            </w:r>
          </w:p>
          <w:p w14:paraId="2466407E" w14:textId="1C0E0AA3" w:rsidR="009C7C13" w:rsidRDefault="009C7C13" w:rsidP="00401873">
            <w:pPr>
              <w:pStyle w:val="Nidungvnbn"/>
            </w:pPr>
            <w:r>
              <w:t>Tang1(config-if)#swi mod tru</w:t>
            </w:r>
          </w:p>
          <w:p w14:paraId="01C4EC1B" w14:textId="77777777" w:rsidR="009C7C13" w:rsidRDefault="009C7C13" w:rsidP="009C7C13">
            <w:pPr>
              <w:pStyle w:val="Nidungvnbn"/>
            </w:pPr>
            <w:r>
              <w:t>Tang1(config-if)#</w:t>
            </w:r>
          </w:p>
          <w:p w14:paraId="2D3D7E0B" w14:textId="77777777" w:rsidR="009C7C13" w:rsidRDefault="009C7C13" w:rsidP="009C7C13">
            <w:pPr>
              <w:pStyle w:val="Nidungvnbn"/>
            </w:pPr>
            <w:r>
              <w:t>Tang1(config-if)#ex</w:t>
            </w:r>
          </w:p>
          <w:p w14:paraId="2B194922" w14:textId="77777777" w:rsidR="009C7C13" w:rsidRDefault="009C7C13" w:rsidP="009C7C13">
            <w:pPr>
              <w:pStyle w:val="Nidungvnbn"/>
            </w:pPr>
            <w:r>
              <w:t>Tang1(config)#int ran f0/5-24</w:t>
            </w:r>
          </w:p>
          <w:p w14:paraId="04176EBA" w14:textId="77777777" w:rsidR="009C7C13" w:rsidRDefault="009C7C13" w:rsidP="009C7C13">
            <w:pPr>
              <w:pStyle w:val="Nidungvnbn"/>
            </w:pPr>
            <w:r>
              <w:lastRenderedPageBreak/>
              <w:t>Tang1(config-if-range)#swi mod acc</w:t>
            </w:r>
          </w:p>
          <w:p w14:paraId="11FF9317" w14:textId="77777777" w:rsidR="009C7C13" w:rsidRDefault="009C7C13" w:rsidP="009C7C13">
            <w:pPr>
              <w:pStyle w:val="Nidungvnbn"/>
            </w:pPr>
            <w:r>
              <w:t>Tang1(config-if-range)#swi acc vla 11</w:t>
            </w:r>
          </w:p>
          <w:p w14:paraId="14BA91B4" w14:textId="77777777" w:rsidR="009C7C13" w:rsidRDefault="009C7C13" w:rsidP="009C7C13">
            <w:pPr>
              <w:pStyle w:val="Nidungvnbn"/>
            </w:pPr>
            <w:r>
              <w:t>Tang1(config-if-range)#int ran g0/1-2</w:t>
            </w:r>
          </w:p>
          <w:p w14:paraId="547470A5" w14:textId="77777777" w:rsidR="009C7C13" w:rsidRDefault="009C7C13" w:rsidP="009C7C13">
            <w:pPr>
              <w:pStyle w:val="Nidungvnbn"/>
            </w:pPr>
            <w:r>
              <w:t>Tang1(config-if-range)#swi mod acc</w:t>
            </w:r>
          </w:p>
          <w:p w14:paraId="12124402" w14:textId="77777777" w:rsidR="009C7C13" w:rsidRDefault="009C7C13" w:rsidP="009C7C13">
            <w:pPr>
              <w:pStyle w:val="Nidungvnbn"/>
            </w:pPr>
            <w:r>
              <w:t>Tang1(config-if-range)#swi acc vla 12</w:t>
            </w:r>
          </w:p>
          <w:p w14:paraId="61C7C0F0" w14:textId="77777777" w:rsidR="009C7C13" w:rsidRDefault="009C7C13" w:rsidP="009C7C13">
            <w:pPr>
              <w:pStyle w:val="Nidungvnbn"/>
            </w:pPr>
            <w:r>
              <w:t>Tang1(config-if-range)#ex</w:t>
            </w:r>
          </w:p>
          <w:p w14:paraId="4741AA94" w14:textId="77777777" w:rsidR="009C7C13" w:rsidRDefault="009C7C13" w:rsidP="009C7C13">
            <w:pPr>
              <w:pStyle w:val="Nidungvnbn"/>
            </w:pPr>
            <w:r>
              <w:t>Tang1(config)#end</w:t>
            </w:r>
          </w:p>
          <w:p w14:paraId="0A384E9A" w14:textId="61BAD233" w:rsidR="00F66893" w:rsidRDefault="009C7C13" w:rsidP="00401873">
            <w:pPr>
              <w:pStyle w:val="Nidungvnbn"/>
            </w:pPr>
            <w:r>
              <w:t>Tang1#</w:t>
            </w:r>
          </w:p>
          <w:p w14:paraId="2D2C2DE8" w14:textId="77777777" w:rsidR="00F66893" w:rsidRDefault="00F66893" w:rsidP="00401873">
            <w:pPr>
              <w:pStyle w:val="Nidungvnbn"/>
            </w:pPr>
            <w:r>
              <w:t>Tang1#cop run sta</w:t>
            </w:r>
          </w:p>
          <w:p w14:paraId="12E9ED75" w14:textId="77777777" w:rsidR="00F66893" w:rsidRDefault="00F66893" w:rsidP="00401873">
            <w:pPr>
              <w:pStyle w:val="Nidungvnbn"/>
            </w:pPr>
            <w:r>
              <w:t xml:space="preserve">Destination filename [startup-config]? </w:t>
            </w:r>
          </w:p>
          <w:p w14:paraId="3347629E" w14:textId="77777777" w:rsidR="00F66893" w:rsidRDefault="00F66893" w:rsidP="00401873">
            <w:pPr>
              <w:pStyle w:val="Nidungvnbn"/>
            </w:pPr>
            <w:r>
              <w:t>Building configuration...</w:t>
            </w:r>
          </w:p>
          <w:p w14:paraId="549F1B51" w14:textId="77777777" w:rsidR="00F66893" w:rsidRDefault="00F66893" w:rsidP="00401873">
            <w:pPr>
              <w:pStyle w:val="Nidungvnbn"/>
            </w:pPr>
            <w:r>
              <w:t>[OK]</w:t>
            </w:r>
          </w:p>
          <w:p w14:paraId="76E7DD0C" w14:textId="77777777" w:rsidR="00F66893" w:rsidRDefault="00F66893" w:rsidP="00401873">
            <w:pPr>
              <w:pStyle w:val="Nidungvnbn"/>
            </w:pPr>
            <w:r>
              <w:t>Tang1#</w:t>
            </w:r>
          </w:p>
          <w:p w14:paraId="15F110A2" w14:textId="38180168" w:rsidR="00F66893" w:rsidRDefault="00F66893" w:rsidP="00F66893">
            <w:pPr>
              <w:pStyle w:val="Nidungvnbn"/>
              <w:rPr>
                <w:lang w:val="vi-VN"/>
              </w:rPr>
            </w:pPr>
            <w:r>
              <w:t>Tang1#</w:t>
            </w:r>
          </w:p>
        </w:tc>
      </w:tr>
    </w:tbl>
    <w:p w14:paraId="5DB936D0" w14:textId="576DC52A" w:rsidR="008B7A9D" w:rsidRPr="006D6FAC" w:rsidRDefault="008B7A9D" w:rsidP="00FE2844">
      <w:pPr>
        <w:pStyle w:val="Tiumccp2"/>
        <w:numPr>
          <w:ilvl w:val="2"/>
          <w:numId w:val="13"/>
        </w:numPr>
        <w:tabs>
          <w:tab w:val="clear" w:pos="6379"/>
        </w:tabs>
      </w:pPr>
      <w:bookmarkStart w:id="107" w:name="_Toc91966057"/>
      <w:r>
        <w:rPr>
          <w:lang w:val="vi-VN"/>
        </w:rPr>
        <w:t>Switch Tầng 2</w:t>
      </w:r>
      <w:bookmarkEnd w:id="107"/>
    </w:p>
    <w:tbl>
      <w:tblPr>
        <w:tblStyle w:val="TableGrid"/>
        <w:tblW w:w="0" w:type="auto"/>
        <w:tblLook w:val="04A0" w:firstRow="1" w:lastRow="0" w:firstColumn="1" w:lastColumn="0" w:noHBand="0" w:noVBand="1"/>
      </w:tblPr>
      <w:tblGrid>
        <w:gridCol w:w="9111"/>
      </w:tblGrid>
      <w:tr w:rsidR="006D6FAC" w14:paraId="7B727D6B" w14:textId="77777777" w:rsidTr="006D6FAC">
        <w:tc>
          <w:tcPr>
            <w:tcW w:w="9111" w:type="dxa"/>
          </w:tcPr>
          <w:p w14:paraId="5C8E8F8D" w14:textId="77777777" w:rsidR="00AB2BFE" w:rsidRDefault="00AB2BFE" w:rsidP="00AB2BFE">
            <w:pPr>
              <w:pStyle w:val="Nidungvnbn"/>
              <w:rPr>
                <w:szCs w:val="24"/>
              </w:rPr>
            </w:pPr>
            <w:r>
              <w:t>Switch&gt;ena</w:t>
            </w:r>
          </w:p>
          <w:p w14:paraId="64260CC8" w14:textId="77777777" w:rsidR="00AB2BFE" w:rsidRDefault="00AB2BFE" w:rsidP="00AB2BFE">
            <w:pPr>
              <w:pStyle w:val="Nidungvnbn"/>
            </w:pPr>
            <w:r>
              <w:lastRenderedPageBreak/>
              <w:t>Switch#conf t</w:t>
            </w:r>
          </w:p>
          <w:p w14:paraId="55F27F6E" w14:textId="0B229D2B" w:rsidR="00AB2BFE" w:rsidRDefault="00AB2BFE" w:rsidP="00AB2BFE">
            <w:pPr>
              <w:pStyle w:val="Nidungvnbn"/>
            </w:pPr>
            <w:r>
              <w:t>Switch (config)#host Tang2</w:t>
            </w:r>
          </w:p>
          <w:p w14:paraId="530F93A0" w14:textId="77777777" w:rsidR="00AB2BFE" w:rsidRDefault="00AB2BFE" w:rsidP="00AB2BFE">
            <w:pPr>
              <w:pStyle w:val="Nidungvnbn"/>
            </w:pPr>
            <w:r>
              <w:t>Tang2(config)#vlan 22</w:t>
            </w:r>
          </w:p>
          <w:p w14:paraId="179F33D9" w14:textId="77777777" w:rsidR="00AB2BFE" w:rsidRDefault="00AB2BFE" w:rsidP="00AB2BFE">
            <w:pPr>
              <w:pStyle w:val="Nidungvnbn"/>
            </w:pPr>
            <w:r>
              <w:t>Tang2(config-vlan)#name Tang2</w:t>
            </w:r>
          </w:p>
          <w:p w14:paraId="5194D3B0" w14:textId="77777777" w:rsidR="00AB2BFE" w:rsidRDefault="00AB2BFE" w:rsidP="00AB2BFE">
            <w:pPr>
              <w:pStyle w:val="Nidungvnbn"/>
            </w:pPr>
            <w:r>
              <w:t>Tang2(config-vlan)#vlan 23</w:t>
            </w:r>
          </w:p>
          <w:p w14:paraId="5589E832" w14:textId="77777777" w:rsidR="00AB2BFE" w:rsidRDefault="00AB2BFE" w:rsidP="00AB2BFE">
            <w:pPr>
              <w:pStyle w:val="Nidungvnbn"/>
            </w:pPr>
            <w:r>
              <w:t>Tang2(config-vlan)#name Tang2KhongDay</w:t>
            </w:r>
          </w:p>
          <w:p w14:paraId="269D972A" w14:textId="77777777" w:rsidR="00AB2BFE" w:rsidRDefault="00AB2BFE" w:rsidP="00AB2BFE">
            <w:pPr>
              <w:pStyle w:val="Nidungvnbn"/>
            </w:pPr>
            <w:r>
              <w:t>Tang2(config-vlan)#ex</w:t>
            </w:r>
          </w:p>
          <w:p w14:paraId="06BCE74D" w14:textId="77777777" w:rsidR="00AB2BFE" w:rsidRDefault="00AB2BFE" w:rsidP="00AB2BFE">
            <w:pPr>
              <w:pStyle w:val="Nidungvnbn"/>
            </w:pPr>
            <w:r>
              <w:t>Tang2(config)#int f0/1</w:t>
            </w:r>
          </w:p>
          <w:p w14:paraId="18021B90" w14:textId="77777777" w:rsidR="00AB2BFE" w:rsidRDefault="00AB2BFE" w:rsidP="00AB2BFE">
            <w:pPr>
              <w:pStyle w:val="Nidungvnbn"/>
            </w:pPr>
            <w:r>
              <w:t>Tang2(config-if)#swi mod tru</w:t>
            </w:r>
          </w:p>
          <w:p w14:paraId="344A0941" w14:textId="77777777" w:rsidR="00AB2BFE" w:rsidRDefault="00AB2BFE" w:rsidP="00AB2BFE">
            <w:pPr>
              <w:pStyle w:val="Nidungvnbn"/>
            </w:pPr>
            <w:r>
              <w:t>Tang2(config-if)#int ran f0/5-24</w:t>
            </w:r>
          </w:p>
          <w:p w14:paraId="1751C5AD" w14:textId="77777777" w:rsidR="00AB2BFE" w:rsidRDefault="00AB2BFE" w:rsidP="00AB2BFE">
            <w:pPr>
              <w:pStyle w:val="Nidungvnbn"/>
            </w:pPr>
            <w:r>
              <w:t>Tang2(config-if-range)#swi mod acc</w:t>
            </w:r>
          </w:p>
          <w:p w14:paraId="37194721" w14:textId="77777777" w:rsidR="00AB2BFE" w:rsidRDefault="00AB2BFE" w:rsidP="00AB2BFE">
            <w:pPr>
              <w:pStyle w:val="Nidungvnbn"/>
            </w:pPr>
            <w:r>
              <w:t>Tang2(config-if-range)#swi acc vlan 22</w:t>
            </w:r>
          </w:p>
          <w:p w14:paraId="5FCA8930" w14:textId="77777777" w:rsidR="00AB2BFE" w:rsidRDefault="00AB2BFE" w:rsidP="00AB2BFE">
            <w:pPr>
              <w:pStyle w:val="Nidungvnbn"/>
            </w:pPr>
            <w:r>
              <w:t>Tang2(config-if-range)#int ran g0/1-2</w:t>
            </w:r>
          </w:p>
          <w:p w14:paraId="77FDEC39" w14:textId="77777777" w:rsidR="00AB2BFE" w:rsidRDefault="00AB2BFE" w:rsidP="00AB2BFE">
            <w:pPr>
              <w:pStyle w:val="Nidungvnbn"/>
            </w:pPr>
            <w:r>
              <w:t>Tang2(config-if-range)#swi mod acc</w:t>
            </w:r>
          </w:p>
          <w:p w14:paraId="635C3539" w14:textId="77777777" w:rsidR="00AB2BFE" w:rsidRDefault="00AB2BFE" w:rsidP="00AB2BFE">
            <w:pPr>
              <w:pStyle w:val="Nidungvnbn"/>
            </w:pPr>
            <w:r>
              <w:t>Tang2(config-if-range)#swi acc vlan 23</w:t>
            </w:r>
          </w:p>
          <w:p w14:paraId="6372C8E9" w14:textId="77777777" w:rsidR="00AB2BFE" w:rsidRDefault="00AB2BFE" w:rsidP="00AB2BFE">
            <w:pPr>
              <w:pStyle w:val="Nidungvnbn"/>
            </w:pPr>
            <w:r>
              <w:t>Tang2(config-if-range)#end</w:t>
            </w:r>
          </w:p>
          <w:p w14:paraId="4592807D" w14:textId="77777777" w:rsidR="00AB2BFE" w:rsidRDefault="00AB2BFE" w:rsidP="00AB2BFE">
            <w:pPr>
              <w:pStyle w:val="Nidungvnbn"/>
            </w:pPr>
            <w:r>
              <w:t>Tang2#</w:t>
            </w:r>
          </w:p>
          <w:p w14:paraId="4195E029" w14:textId="77777777" w:rsidR="00AB2BFE" w:rsidRDefault="00AB2BFE" w:rsidP="00AB2BFE">
            <w:pPr>
              <w:pStyle w:val="Nidungvnbn"/>
            </w:pPr>
            <w:r>
              <w:lastRenderedPageBreak/>
              <w:t>Tang2#cop run sta</w:t>
            </w:r>
          </w:p>
          <w:p w14:paraId="4D95EA18" w14:textId="77777777" w:rsidR="00673E13" w:rsidRDefault="00673E13" w:rsidP="00673E13">
            <w:pPr>
              <w:pStyle w:val="Nidungvnbn"/>
              <w:rPr>
                <w:szCs w:val="24"/>
              </w:rPr>
            </w:pPr>
            <w:r>
              <w:t xml:space="preserve">Destination filename [startup-config]? </w:t>
            </w:r>
          </w:p>
          <w:p w14:paraId="0B42839F" w14:textId="77777777" w:rsidR="00673E13" w:rsidRDefault="00673E13" w:rsidP="00673E13">
            <w:pPr>
              <w:pStyle w:val="Nidungvnbn"/>
            </w:pPr>
            <w:r>
              <w:t>Building configuration...</w:t>
            </w:r>
          </w:p>
          <w:p w14:paraId="11C029A1" w14:textId="77777777" w:rsidR="00673E13" w:rsidRDefault="00673E13" w:rsidP="00673E13">
            <w:pPr>
              <w:pStyle w:val="Nidungvnbn"/>
            </w:pPr>
            <w:r>
              <w:t>[OK]</w:t>
            </w:r>
          </w:p>
          <w:p w14:paraId="1B392CA5" w14:textId="1409C82D" w:rsidR="006D6FAC" w:rsidRDefault="00673E13" w:rsidP="00673E13">
            <w:pPr>
              <w:pStyle w:val="Nidungvnbn"/>
            </w:pPr>
            <w:r>
              <w:t>Tang2#</w:t>
            </w:r>
          </w:p>
        </w:tc>
      </w:tr>
    </w:tbl>
    <w:p w14:paraId="2931D1AC" w14:textId="77777777" w:rsidR="006D6FAC" w:rsidRPr="008B7A9D" w:rsidRDefault="006D6FAC" w:rsidP="006D6FAC">
      <w:pPr>
        <w:pStyle w:val="Nidungvnbn"/>
      </w:pPr>
    </w:p>
    <w:p w14:paraId="5D6CFAF1" w14:textId="5EC8C667" w:rsidR="008B7A9D" w:rsidRPr="009A5ECF" w:rsidRDefault="008B7A9D" w:rsidP="003705BB">
      <w:pPr>
        <w:pStyle w:val="Tiumccp2"/>
        <w:numPr>
          <w:ilvl w:val="2"/>
          <w:numId w:val="13"/>
        </w:numPr>
        <w:tabs>
          <w:tab w:val="clear" w:pos="6379"/>
        </w:tabs>
      </w:pPr>
      <w:bookmarkStart w:id="108" w:name="_Toc91966058"/>
      <w:r>
        <w:rPr>
          <w:lang w:val="vi-VN"/>
        </w:rPr>
        <w:t>Switch Tầng 3</w:t>
      </w:r>
      <w:bookmarkEnd w:id="108"/>
    </w:p>
    <w:tbl>
      <w:tblPr>
        <w:tblStyle w:val="TableGrid"/>
        <w:tblW w:w="0" w:type="auto"/>
        <w:tblLook w:val="04A0" w:firstRow="1" w:lastRow="0" w:firstColumn="1" w:lastColumn="0" w:noHBand="0" w:noVBand="1"/>
      </w:tblPr>
      <w:tblGrid>
        <w:gridCol w:w="9111"/>
      </w:tblGrid>
      <w:tr w:rsidR="009A5ECF" w14:paraId="2E93B1DB" w14:textId="77777777" w:rsidTr="009A5ECF">
        <w:tc>
          <w:tcPr>
            <w:tcW w:w="9111" w:type="dxa"/>
          </w:tcPr>
          <w:p w14:paraId="731AE669" w14:textId="77777777" w:rsidR="009A5ECF" w:rsidRPr="009A5ECF" w:rsidRDefault="009A5ECF" w:rsidP="009A5ECF">
            <w:pPr>
              <w:pStyle w:val="Nidungvnbn"/>
            </w:pPr>
            <w:r w:rsidRPr="009A5ECF">
              <w:t>Switch&gt;ena</w:t>
            </w:r>
          </w:p>
          <w:p w14:paraId="6A0651C3" w14:textId="77777777" w:rsidR="009A5ECF" w:rsidRPr="009A5ECF" w:rsidRDefault="009A5ECF" w:rsidP="009A5ECF">
            <w:pPr>
              <w:pStyle w:val="Nidungvnbn"/>
            </w:pPr>
            <w:r w:rsidRPr="009A5ECF">
              <w:t>Switch#conf t</w:t>
            </w:r>
          </w:p>
          <w:p w14:paraId="0F7B9D5B" w14:textId="428302CA" w:rsidR="009A5ECF" w:rsidRPr="009A5ECF" w:rsidRDefault="009A5ECF" w:rsidP="009A5ECF">
            <w:pPr>
              <w:pStyle w:val="Nidungvnbn"/>
            </w:pPr>
            <w:r w:rsidRPr="009A5ECF">
              <w:t xml:space="preserve">Switch (config)#host </w:t>
            </w:r>
            <w:r w:rsidR="00126B03">
              <w:t>Tang3</w:t>
            </w:r>
          </w:p>
          <w:p w14:paraId="145054AC" w14:textId="4CD1EE53" w:rsidR="009A5ECF" w:rsidRPr="009A5ECF" w:rsidRDefault="001155B4" w:rsidP="009A5ECF">
            <w:pPr>
              <w:pStyle w:val="Nidungvnbn"/>
            </w:pPr>
            <w:r>
              <w:t>Tang3</w:t>
            </w:r>
            <w:r w:rsidR="009A5ECF" w:rsidRPr="009A5ECF">
              <w:t xml:space="preserve">(config)#vlan </w:t>
            </w:r>
            <w:r w:rsidR="00126B03">
              <w:t>33</w:t>
            </w:r>
          </w:p>
          <w:p w14:paraId="68CD0F31" w14:textId="3878ACAF" w:rsidR="009A5ECF" w:rsidRPr="009A5ECF" w:rsidRDefault="001155B4" w:rsidP="009A5ECF">
            <w:pPr>
              <w:pStyle w:val="Nidungvnbn"/>
            </w:pPr>
            <w:r>
              <w:t>Tang3</w:t>
            </w:r>
            <w:r w:rsidR="009A5ECF" w:rsidRPr="009A5ECF">
              <w:t xml:space="preserve">(config-vlan)#name </w:t>
            </w:r>
            <w:r>
              <w:t>Tang3</w:t>
            </w:r>
          </w:p>
          <w:p w14:paraId="58E8700A" w14:textId="477480EA" w:rsidR="009A5ECF" w:rsidRPr="009A5ECF" w:rsidRDefault="001155B4" w:rsidP="009A5ECF">
            <w:pPr>
              <w:pStyle w:val="Nidungvnbn"/>
            </w:pPr>
            <w:r>
              <w:t>Tang3</w:t>
            </w:r>
            <w:r w:rsidR="009A5ECF" w:rsidRPr="009A5ECF">
              <w:t>(config-vlan)#ex</w:t>
            </w:r>
          </w:p>
          <w:p w14:paraId="681F1D67" w14:textId="0B985F3A" w:rsidR="009A5ECF" w:rsidRPr="009A5ECF" w:rsidRDefault="001155B4" w:rsidP="009A5ECF">
            <w:pPr>
              <w:pStyle w:val="Nidungvnbn"/>
            </w:pPr>
            <w:r>
              <w:t>Tang3</w:t>
            </w:r>
            <w:r w:rsidR="009A5ECF" w:rsidRPr="009A5ECF">
              <w:t>(config)#int f0/1</w:t>
            </w:r>
          </w:p>
          <w:p w14:paraId="0CB7D63B" w14:textId="3F298A58" w:rsidR="009A5ECF" w:rsidRPr="009A5ECF" w:rsidRDefault="001155B4" w:rsidP="009A5ECF">
            <w:pPr>
              <w:pStyle w:val="Nidungvnbn"/>
            </w:pPr>
            <w:r>
              <w:t>Tang3</w:t>
            </w:r>
            <w:r w:rsidR="009A5ECF" w:rsidRPr="009A5ECF">
              <w:t>(config-if)#swi mod tru</w:t>
            </w:r>
          </w:p>
          <w:p w14:paraId="03A258CC" w14:textId="62791C66" w:rsidR="009A5ECF" w:rsidRPr="009A5ECF" w:rsidRDefault="001155B4" w:rsidP="009A5ECF">
            <w:pPr>
              <w:pStyle w:val="Nidungvnbn"/>
            </w:pPr>
            <w:r>
              <w:t>Tang3</w:t>
            </w:r>
            <w:r w:rsidR="009A5ECF" w:rsidRPr="009A5ECF">
              <w:t>(config-if)#int ran f0/5-24</w:t>
            </w:r>
          </w:p>
          <w:p w14:paraId="063548E7" w14:textId="3E9450A0" w:rsidR="009A5ECF" w:rsidRPr="009A5ECF" w:rsidRDefault="001155B4" w:rsidP="009A5ECF">
            <w:pPr>
              <w:pStyle w:val="Nidungvnbn"/>
            </w:pPr>
            <w:r>
              <w:lastRenderedPageBreak/>
              <w:t>Tang3</w:t>
            </w:r>
            <w:r w:rsidR="009A5ECF" w:rsidRPr="009A5ECF">
              <w:t>(config-if-range)#swi mod acc</w:t>
            </w:r>
          </w:p>
          <w:p w14:paraId="453A81A3" w14:textId="09913744" w:rsidR="009A5ECF" w:rsidRPr="009A5ECF" w:rsidRDefault="001155B4" w:rsidP="009A5ECF">
            <w:pPr>
              <w:pStyle w:val="Nidungvnbn"/>
            </w:pPr>
            <w:r>
              <w:t>Tang3</w:t>
            </w:r>
            <w:r w:rsidR="009A5ECF" w:rsidRPr="009A5ECF">
              <w:t xml:space="preserve">(config-if-range)#swi acc vlan </w:t>
            </w:r>
            <w:r>
              <w:t>33</w:t>
            </w:r>
          </w:p>
          <w:p w14:paraId="5C28779D" w14:textId="6FBA6B5F" w:rsidR="009A5ECF" w:rsidRPr="009A5ECF" w:rsidRDefault="001155B4" w:rsidP="009A5ECF">
            <w:pPr>
              <w:pStyle w:val="Nidungvnbn"/>
            </w:pPr>
            <w:r>
              <w:t>Tang3</w:t>
            </w:r>
            <w:r w:rsidR="009A5ECF" w:rsidRPr="009A5ECF">
              <w:t>(config-if-range)#end</w:t>
            </w:r>
          </w:p>
          <w:p w14:paraId="1781AD1C" w14:textId="5DE434A1" w:rsidR="009A5ECF" w:rsidRPr="009A5ECF" w:rsidRDefault="001155B4" w:rsidP="009A5ECF">
            <w:pPr>
              <w:pStyle w:val="Nidungvnbn"/>
            </w:pPr>
            <w:r>
              <w:t>Tang3</w:t>
            </w:r>
            <w:r w:rsidR="009A5ECF" w:rsidRPr="009A5ECF">
              <w:t>#</w:t>
            </w:r>
          </w:p>
          <w:p w14:paraId="64DAD44D" w14:textId="60CDC78B" w:rsidR="009A5ECF" w:rsidRPr="009A5ECF" w:rsidRDefault="001155B4" w:rsidP="009A5ECF">
            <w:pPr>
              <w:pStyle w:val="Nidungvnbn"/>
            </w:pPr>
            <w:r>
              <w:t>Tang3</w:t>
            </w:r>
            <w:r w:rsidR="009A5ECF" w:rsidRPr="009A5ECF">
              <w:t>#cop run sta</w:t>
            </w:r>
          </w:p>
          <w:p w14:paraId="3A0F729A" w14:textId="77777777" w:rsidR="009A5ECF" w:rsidRPr="009A5ECF" w:rsidRDefault="009A5ECF" w:rsidP="009A5ECF">
            <w:pPr>
              <w:pStyle w:val="Nidungvnbn"/>
            </w:pPr>
            <w:r w:rsidRPr="009A5ECF">
              <w:t xml:space="preserve">Destination filename [startup-config]? </w:t>
            </w:r>
          </w:p>
          <w:p w14:paraId="7DAC559C" w14:textId="77777777" w:rsidR="009A5ECF" w:rsidRPr="009A5ECF" w:rsidRDefault="009A5ECF" w:rsidP="009A5ECF">
            <w:pPr>
              <w:pStyle w:val="Nidungvnbn"/>
            </w:pPr>
            <w:r w:rsidRPr="009A5ECF">
              <w:t>Building configuration...</w:t>
            </w:r>
          </w:p>
          <w:p w14:paraId="575D2F71" w14:textId="77777777" w:rsidR="009A5ECF" w:rsidRPr="009A5ECF" w:rsidRDefault="009A5ECF" w:rsidP="009A5ECF">
            <w:pPr>
              <w:pStyle w:val="Nidungvnbn"/>
            </w:pPr>
            <w:r w:rsidRPr="009A5ECF">
              <w:t>[OK]</w:t>
            </w:r>
          </w:p>
          <w:p w14:paraId="7B4203AB" w14:textId="0C616755" w:rsidR="009A5ECF" w:rsidRDefault="001155B4" w:rsidP="009A5ECF">
            <w:pPr>
              <w:pStyle w:val="Nidungvnbn"/>
            </w:pPr>
            <w:r>
              <w:t>Tang3</w:t>
            </w:r>
            <w:r w:rsidR="009A5ECF" w:rsidRPr="009A5ECF">
              <w:t>#</w:t>
            </w:r>
          </w:p>
        </w:tc>
      </w:tr>
    </w:tbl>
    <w:p w14:paraId="57705168" w14:textId="77777777" w:rsidR="009A5ECF" w:rsidRPr="008B7A9D" w:rsidRDefault="009A5ECF" w:rsidP="00A34F9D">
      <w:pPr>
        <w:pStyle w:val="Nidungvnbn"/>
        <w:ind w:firstLine="0"/>
      </w:pPr>
    </w:p>
    <w:p w14:paraId="75103C69" w14:textId="3405CDE9" w:rsidR="009C7C13" w:rsidRPr="008B7A9D" w:rsidRDefault="005B498A" w:rsidP="003705BB">
      <w:pPr>
        <w:pStyle w:val="Tiumccp2"/>
        <w:numPr>
          <w:ilvl w:val="2"/>
          <w:numId w:val="13"/>
        </w:numPr>
        <w:tabs>
          <w:tab w:val="clear" w:pos="6379"/>
        </w:tabs>
      </w:pPr>
      <w:bookmarkStart w:id="109" w:name="_Toc91966059"/>
      <w:r w:rsidRPr="008B7A9D">
        <w:rPr>
          <w:lang w:val="vi-VN"/>
        </w:rPr>
        <w:t>Cấu hình WRTang1</w:t>
      </w:r>
      <w:bookmarkEnd w:id="109"/>
    </w:p>
    <w:p w14:paraId="2116DE9C" w14:textId="5241C2A8" w:rsidR="005B498A" w:rsidRDefault="00086E38" w:rsidP="00820B9F">
      <w:pPr>
        <w:pStyle w:val="Nidungvnbn"/>
        <w:rPr>
          <w:noProof/>
          <w:lang w:val="vi-VN"/>
        </w:rPr>
      </w:pPr>
      <w:r>
        <w:rPr>
          <w:noProof/>
          <w:lang w:val="vi-VN"/>
        </w:rPr>
        <w:t>Chọn loại kết nối Internet là DHCP, n</w:t>
      </w:r>
      <w:r w:rsidR="00820B9F">
        <w:rPr>
          <w:noProof/>
          <w:lang w:val="vi-VN"/>
        </w:rPr>
        <w:t xml:space="preserve">hập địa chỉ IP và chọn subnet mask, sau đó chọn địa chỉ IP bắt đầu là 213.186.122.104 và giới hạn số lượng máy là </w:t>
      </w:r>
      <w:r w:rsidR="00967126">
        <w:rPr>
          <w:noProof/>
          <w:lang w:val="vi-VN"/>
        </w:rPr>
        <w:t>100. Sau đó nhập địa chỉ DNS.</w:t>
      </w:r>
      <w:r w:rsidR="00EB546A">
        <w:rPr>
          <w:noProof/>
          <w:lang w:val="vi-VN"/>
        </w:rPr>
        <w:t xml:space="preserve"> Sau đó, </w:t>
      </w:r>
      <w:r w:rsidR="00823E8F">
        <w:rPr>
          <w:lang w:val="vi-VN"/>
        </w:rPr>
        <w:t>kéo xuống dưới nhấn vào Save Settings để lưu lại cấu hình.</w:t>
      </w:r>
    </w:p>
    <w:p w14:paraId="409EE54B" w14:textId="4B7D5209" w:rsidR="00820B9F" w:rsidRDefault="00967126" w:rsidP="005B498A">
      <w:pPr>
        <w:pStyle w:val="Nidungvnbn"/>
        <w:jc w:val="center"/>
        <w:rPr>
          <w:lang w:val="vi-VN"/>
        </w:rPr>
      </w:pPr>
      <w:r w:rsidRPr="00967126">
        <w:rPr>
          <w:noProof/>
          <w:lang w:val="vi-VN"/>
        </w:rPr>
        <w:lastRenderedPageBreak/>
        <w:drawing>
          <wp:inline distT="0" distB="0" distL="0" distR="0" wp14:anchorId="21C101AE" wp14:editId="28C9ACC0">
            <wp:extent cx="2880000" cy="22169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0000" cy="2216914"/>
                    </a:xfrm>
                    <a:prstGeom prst="rect">
                      <a:avLst/>
                    </a:prstGeom>
                  </pic:spPr>
                </pic:pic>
              </a:graphicData>
            </a:graphic>
          </wp:inline>
        </w:drawing>
      </w:r>
    </w:p>
    <w:p w14:paraId="065804E7" w14:textId="031C283D" w:rsidR="003A5D9D" w:rsidRDefault="00FB015B" w:rsidP="0051783A">
      <w:pPr>
        <w:pStyle w:val="Caption"/>
        <w:rPr>
          <w:lang w:val="vi-VN"/>
        </w:rPr>
      </w:pPr>
      <w:bookmarkStart w:id="110" w:name="_Toc91966119"/>
      <w:r>
        <w:rPr>
          <w:lang w:val="vi-VN"/>
        </w:rPr>
        <w:t xml:space="preserve">Hình 3.2.10. Cấu hình cơ bản cho </w:t>
      </w:r>
      <w:r w:rsidR="006C44E5">
        <w:rPr>
          <w:lang w:val="vi-VN"/>
        </w:rPr>
        <w:t>WRTang1</w:t>
      </w:r>
      <w:bookmarkEnd w:id="110"/>
    </w:p>
    <w:p w14:paraId="1595C506" w14:textId="7B39B24A" w:rsidR="0051783A" w:rsidRDefault="00B2087B" w:rsidP="0051783A">
      <w:pPr>
        <w:pStyle w:val="Nidungvnbn"/>
        <w:rPr>
          <w:lang w:val="vi-VN"/>
        </w:rPr>
      </w:pPr>
      <w:r>
        <w:rPr>
          <w:lang w:val="vi-VN"/>
        </w:rPr>
        <w:t xml:space="preserve">Nhấn vào mục Wireless, </w:t>
      </w:r>
      <w:r w:rsidR="00EB546A">
        <w:rPr>
          <w:lang w:val="vi-VN"/>
        </w:rPr>
        <w:t xml:space="preserve">Nhập SSID là </w:t>
      </w:r>
      <w:r w:rsidR="00EB546A" w:rsidRPr="00092042">
        <w:rPr>
          <w:b/>
          <w:bCs/>
          <w:lang w:val="vi-VN"/>
        </w:rPr>
        <w:t>WiFiTang1</w:t>
      </w:r>
      <w:r w:rsidR="00EB546A">
        <w:rPr>
          <w:lang w:val="vi-VN"/>
        </w:rPr>
        <w:t xml:space="preserve"> và chọn Kênh số </w:t>
      </w:r>
      <w:r w:rsidR="00EB546A" w:rsidRPr="00092042">
        <w:rPr>
          <w:b/>
          <w:bCs/>
          <w:lang w:val="vi-VN"/>
        </w:rPr>
        <w:t>6</w:t>
      </w:r>
      <w:r w:rsidR="00EB546A">
        <w:rPr>
          <w:lang w:val="vi-VN"/>
        </w:rPr>
        <w:t xml:space="preserve">, sau đó </w:t>
      </w:r>
      <w:r w:rsidR="009F34E9">
        <w:rPr>
          <w:lang w:val="vi-VN"/>
        </w:rPr>
        <w:t>kéo xuống dưới nhấn vào Save Settings để lưu lại cấu hình.</w:t>
      </w:r>
    </w:p>
    <w:p w14:paraId="6270E0EE" w14:textId="4D4BA784" w:rsidR="003A5D9D" w:rsidRDefault="003A5D9D" w:rsidP="005B498A">
      <w:pPr>
        <w:pStyle w:val="Nidungvnbn"/>
        <w:jc w:val="center"/>
        <w:rPr>
          <w:lang w:val="vi-VN"/>
        </w:rPr>
      </w:pPr>
      <w:r w:rsidRPr="003A5D9D">
        <w:rPr>
          <w:noProof/>
          <w:lang w:val="vi-VN"/>
        </w:rPr>
        <w:drawing>
          <wp:inline distT="0" distB="0" distL="0" distR="0" wp14:anchorId="2FD4A71E" wp14:editId="4725464E">
            <wp:extent cx="2880000" cy="22169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0000" cy="2216914"/>
                    </a:xfrm>
                    <a:prstGeom prst="rect">
                      <a:avLst/>
                    </a:prstGeom>
                  </pic:spPr>
                </pic:pic>
              </a:graphicData>
            </a:graphic>
          </wp:inline>
        </w:drawing>
      </w:r>
    </w:p>
    <w:p w14:paraId="6A6656FB" w14:textId="25AD3162" w:rsidR="003A5D9D" w:rsidRDefault="00583D07" w:rsidP="00583D07">
      <w:pPr>
        <w:pStyle w:val="Caption"/>
        <w:rPr>
          <w:lang w:val="vi-VN"/>
        </w:rPr>
      </w:pPr>
      <w:bookmarkStart w:id="111" w:name="_Toc91966120"/>
      <w:r>
        <w:rPr>
          <w:lang w:val="vi-VN"/>
        </w:rPr>
        <w:t>Hình 3.2.11. Cấu hình SSID</w:t>
      </w:r>
      <w:r w:rsidR="006C44E5">
        <w:rPr>
          <w:lang w:val="vi-VN"/>
        </w:rPr>
        <w:t xml:space="preserve"> cho WRTang1</w:t>
      </w:r>
      <w:bookmarkEnd w:id="111"/>
    </w:p>
    <w:p w14:paraId="669FF3B4" w14:textId="5AB4BCFA" w:rsidR="00E47EA0" w:rsidRPr="00E47EA0" w:rsidRDefault="000947AD" w:rsidP="00E47EA0">
      <w:pPr>
        <w:pStyle w:val="Nidungvnbn"/>
        <w:rPr>
          <w:lang w:val="vi-VN"/>
        </w:rPr>
      </w:pPr>
      <w:r>
        <w:rPr>
          <w:lang w:val="vi-VN"/>
        </w:rPr>
        <w:t xml:space="preserve">Nhấn vào Wireless Security và chọn Security Mode là WPA2 </w:t>
      </w:r>
      <w:r w:rsidR="00256377">
        <w:rPr>
          <w:lang w:val="vi-VN"/>
        </w:rPr>
        <w:t>Personal. Nhập mật khẩu là WiFiTang1 và kéo xuống dưới nhấn vào Save Settings để lưu lại cấu hình.</w:t>
      </w:r>
    </w:p>
    <w:p w14:paraId="5864B039" w14:textId="75E19610" w:rsidR="00D82E23" w:rsidRDefault="00D82E23" w:rsidP="005B498A">
      <w:pPr>
        <w:pStyle w:val="Nidungvnbn"/>
        <w:jc w:val="center"/>
        <w:rPr>
          <w:lang w:val="vi-VN"/>
        </w:rPr>
      </w:pPr>
      <w:r w:rsidRPr="00D82E23">
        <w:rPr>
          <w:noProof/>
          <w:lang w:val="vi-VN"/>
        </w:rPr>
        <w:lastRenderedPageBreak/>
        <w:drawing>
          <wp:inline distT="0" distB="0" distL="0" distR="0" wp14:anchorId="25DC311F" wp14:editId="6847DE1E">
            <wp:extent cx="2880000" cy="22169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2216914"/>
                    </a:xfrm>
                    <a:prstGeom prst="rect">
                      <a:avLst/>
                    </a:prstGeom>
                  </pic:spPr>
                </pic:pic>
              </a:graphicData>
            </a:graphic>
          </wp:inline>
        </w:drawing>
      </w:r>
    </w:p>
    <w:p w14:paraId="6A46D0E8" w14:textId="07DFC9CB" w:rsidR="00B84324" w:rsidRDefault="00B84324" w:rsidP="00B84324">
      <w:pPr>
        <w:pStyle w:val="Caption"/>
        <w:rPr>
          <w:lang w:val="vi-VN"/>
        </w:rPr>
      </w:pPr>
      <w:bookmarkStart w:id="112" w:name="_Toc91966121"/>
      <w:r>
        <w:rPr>
          <w:lang w:val="vi-VN"/>
        </w:rPr>
        <w:t xml:space="preserve">Hình 3.2.12. Đặt mật khẩu cho </w:t>
      </w:r>
      <w:r w:rsidR="006C44E5">
        <w:rPr>
          <w:lang w:val="vi-VN"/>
        </w:rPr>
        <w:t>cho WRTang1</w:t>
      </w:r>
      <w:bookmarkEnd w:id="112"/>
    </w:p>
    <w:p w14:paraId="5A29ABBD" w14:textId="1CD1BB3E" w:rsidR="008B49CE" w:rsidRDefault="008B49CE" w:rsidP="008B49CE">
      <w:pPr>
        <w:pStyle w:val="Tiumccp2"/>
        <w:numPr>
          <w:ilvl w:val="2"/>
          <w:numId w:val="13"/>
        </w:numPr>
        <w:tabs>
          <w:tab w:val="clear" w:pos="6379"/>
          <w:tab w:val="center" w:pos="1418"/>
          <w:tab w:val="center" w:pos="5529"/>
          <w:tab w:val="center" w:pos="5812"/>
          <w:tab w:val="center" w:pos="5954"/>
        </w:tabs>
        <w:rPr>
          <w:lang w:val="vi-VN"/>
        </w:rPr>
      </w:pPr>
      <w:bookmarkStart w:id="113" w:name="_Toc91966060"/>
      <w:r>
        <w:rPr>
          <w:lang w:val="vi-VN"/>
        </w:rPr>
        <w:t>Cấu hình WLC tầng 2</w:t>
      </w:r>
      <w:bookmarkEnd w:id="113"/>
    </w:p>
    <w:p w14:paraId="350906B3" w14:textId="2E01B74E" w:rsidR="007B0B5B" w:rsidRDefault="00906700" w:rsidP="006A66DF">
      <w:pPr>
        <w:pStyle w:val="Nidungvnbn"/>
        <w:rPr>
          <w:lang w:val="vi-VN"/>
        </w:rPr>
      </w:pPr>
      <w:r>
        <w:rPr>
          <w:lang w:val="vi-VN"/>
        </w:rPr>
        <w:t>Nhấn vào WLC Tang 2 và chọn tab Config. Chọn phần Management và nhập các thông tin có trong bảng địa chỉ.</w:t>
      </w:r>
    </w:p>
    <w:p w14:paraId="6DE160AA" w14:textId="3C1D6D9F" w:rsidR="005D311A" w:rsidRDefault="0007741D" w:rsidP="005D311A">
      <w:pPr>
        <w:pStyle w:val="Nidungvnbn"/>
        <w:jc w:val="center"/>
        <w:rPr>
          <w:lang w:val="vi-VN"/>
        </w:rPr>
      </w:pPr>
      <w:r w:rsidRPr="0007741D">
        <w:rPr>
          <w:noProof/>
          <w:lang w:val="vi-VN"/>
        </w:rPr>
        <w:drawing>
          <wp:inline distT="0" distB="0" distL="0" distR="0" wp14:anchorId="0F259ED1" wp14:editId="09DE6F98">
            <wp:extent cx="2880000" cy="279790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2797904"/>
                    </a:xfrm>
                    <a:prstGeom prst="rect">
                      <a:avLst/>
                    </a:prstGeom>
                  </pic:spPr>
                </pic:pic>
              </a:graphicData>
            </a:graphic>
          </wp:inline>
        </w:drawing>
      </w:r>
    </w:p>
    <w:p w14:paraId="500353A3" w14:textId="616A1448" w:rsidR="00F80E96" w:rsidRDefault="00650BAF" w:rsidP="00650BAF">
      <w:pPr>
        <w:pStyle w:val="Caption"/>
        <w:rPr>
          <w:lang w:val="vi-VN"/>
        </w:rPr>
      </w:pPr>
      <w:bookmarkStart w:id="114" w:name="_Toc91966122"/>
      <w:r>
        <w:rPr>
          <w:lang w:val="vi-VN"/>
        </w:rPr>
        <w:t>Hình 3.2.13.</w:t>
      </w:r>
      <w:r w:rsidR="00A016AC">
        <w:rPr>
          <w:lang w:val="vi-VN"/>
        </w:rPr>
        <w:t xml:space="preserve"> </w:t>
      </w:r>
      <w:r>
        <w:rPr>
          <w:lang w:val="vi-VN"/>
        </w:rPr>
        <w:t>Cấu hình địa chỉ cho WLC</w:t>
      </w:r>
      <w:r w:rsidR="00214335">
        <w:rPr>
          <w:lang w:val="vi-VN"/>
        </w:rPr>
        <w:t xml:space="preserve"> Tang 2</w:t>
      </w:r>
      <w:bookmarkEnd w:id="114"/>
    </w:p>
    <w:p w14:paraId="55FB4AA1" w14:textId="079712AB" w:rsidR="00F80E96" w:rsidRDefault="006E4E11" w:rsidP="006E4E11">
      <w:pPr>
        <w:pStyle w:val="Nidungvnbn"/>
        <w:rPr>
          <w:lang w:val="vi-VN"/>
        </w:rPr>
      </w:pPr>
      <w:r>
        <w:rPr>
          <w:lang w:val="vi-VN"/>
        </w:rPr>
        <w:lastRenderedPageBreak/>
        <w:t xml:space="preserve">Nhập địa chỉ cho Laptop1 </w:t>
      </w:r>
      <w:r w:rsidR="00B504DC">
        <w:rPr>
          <w:lang w:val="vi-VN"/>
        </w:rPr>
        <w:t>để</w:t>
      </w:r>
      <w:r>
        <w:rPr>
          <w:lang w:val="vi-VN"/>
        </w:rPr>
        <w:t xml:space="preserve"> sử dụng nó để kết nối đến WLC.</w:t>
      </w:r>
    </w:p>
    <w:p w14:paraId="1E395D75" w14:textId="2AEBC61F" w:rsidR="006E4E11" w:rsidRDefault="006E4E11" w:rsidP="005D311A">
      <w:pPr>
        <w:pStyle w:val="Nidungvnbn"/>
        <w:jc w:val="center"/>
        <w:rPr>
          <w:lang w:val="vi-VN"/>
        </w:rPr>
      </w:pPr>
      <w:r w:rsidRPr="00F80E96">
        <w:rPr>
          <w:noProof/>
          <w:lang w:val="vi-VN"/>
        </w:rPr>
        <w:drawing>
          <wp:inline distT="0" distB="0" distL="0" distR="0" wp14:anchorId="321C56A0" wp14:editId="0433F6EB">
            <wp:extent cx="2880000" cy="279790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0" cy="2797904"/>
                    </a:xfrm>
                    <a:prstGeom prst="rect">
                      <a:avLst/>
                    </a:prstGeom>
                  </pic:spPr>
                </pic:pic>
              </a:graphicData>
            </a:graphic>
          </wp:inline>
        </w:drawing>
      </w:r>
    </w:p>
    <w:p w14:paraId="561A1B5C" w14:textId="0C529868" w:rsidR="00FA2634" w:rsidRDefault="00020D0F" w:rsidP="00020D0F">
      <w:pPr>
        <w:pStyle w:val="Caption"/>
        <w:rPr>
          <w:lang w:val="vi-VN"/>
        </w:rPr>
      </w:pPr>
      <w:bookmarkStart w:id="115" w:name="_Toc91966123"/>
      <w:r>
        <w:rPr>
          <w:lang w:val="vi-VN"/>
        </w:rPr>
        <w:t>Hình 3.2.14. Cấu hình địa chỉ cho Laptop1</w:t>
      </w:r>
      <w:bookmarkEnd w:id="115"/>
    </w:p>
    <w:p w14:paraId="62DFBE24" w14:textId="16428E5A" w:rsidR="008A29FF" w:rsidRDefault="006309BA" w:rsidP="00C8623C">
      <w:pPr>
        <w:pStyle w:val="Nidungvnbn"/>
        <w:rPr>
          <w:lang w:val="vi-VN"/>
        </w:rPr>
      </w:pPr>
      <w:r>
        <w:rPr>
          <w:lang w:val="vi-VN"/>
        </w:rPr>
        <w:t xml:space="preserve">Ở Laptop1, mở trình duyệt và nhập địa chỉ </w:t>
      </w:r>
      <w:r w:rsidRPr="006309BA">
        <w:rPr>
          <w:b/>
          <w:bCs/>
          <w:lang w:val="vi-VN"/>
        </w:rPr>
        <w:t>213.186.22.10</w:t>
      </w:r>
      <w:r>
        <w:rPr>
          <w:lang w:val="vi-VN"/>
        </w:rPr>
        <w:t>.</w:t>
      </w:r>
      <w:r w:rsidR="001176A3">
        <w:rPr>
          <w:lang w:val="vi-VN"/>
        </w:rPr>
        <w:t xml:space="preserve"> Chờ một tí để trình duyệt hiển trị trang đăng ký cho WLC.</w:t>
      </w:r>
      <w:r w:rsidR="000839F0">
        <w:rPr>
          <w:lang w:val="vi-VN"/>
        </w:rPr>
        <w:t xml:space="preserve"> Nhập </w:t>
      </w:r>
      <w:r w:rsidR="000839F0" w:rsidRPr="000839F0">
        <w:rPr>
          <w:b/>
          <w:bCs/>
          <w:lang w:val="vi-VN"/>
        </w:rPr>
        <w:t>adminT2</w:t>
      </w:r>
      <w:r w:rsidR="000839F0">
        <w:rPr>
          <w:lang w:val="vi-VN"/>
        </w:rPr>
        <w:t xml:space="preserve"> cho username và password.</w:t>
      </w:r>
    </w:p>
    <w:p w14:paraId="704FA462" w14:textId="3955306F" w:rsidR="00FA2634" w:rsidRDefault="00FA2634" w:rsidP="005D311A">
      <w:pPr>
        <w:pStyle w:val="Nidungvnbn"/>
        <w:jc w:val="center"/>
        <w:rPr>
          <w:lang w:val="vi-VN"/>
        </w:rPr>
      </w:pPr>
      <w:r w:rsidRPr="00FA2634">
        <w:rPr>
          <w:noProof/>
          <w:lang w:val="vi-VN"/>
        </w:rPr>
        <w:drawing>
          <wp:inline distT="0" distB="0" distL="0" distR="0" wp14:anchorId="399DD3D6" wp14:editId="61A0FCE0">
            <wp:extent cx="2880000" cy="279790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0" cy="2797904"/>
                    </a:xfrm>
                    <a:prstGeom prst="rect">
                      <a:avLst/>
                    </a:prstGeom>
                  </pic:spPr>
                </pic:pic>
              </a:graphicData>
            </a:graphic>
          </wp:inline>
        </w:drawing>
      </w:r>
    </w:p>
    <w:p w14:paraId="142FEF17" w14:textId="04E2E0E0" w:rsidR="00C8623C" w:rsidRPr="00C8623C" w:rsidRDefault="00C8623C" w:rsidP="00C8623C">
      <w:pPr>
        <w:pStyle w:val="Caption"/>
        <w:rPr>
          <w:lang w:val="vi-VN"/>
        </w:rPr>
      </w:pPr>
      <w:bookmarkStart w:id="116" w:name="_Toc91966124"/>
      <w:r>
        <w:lastRenderedPageBreak/>
        <w:t>Hình</w:t>
      </w:r>
      <w:r>
        <w:rPr>
          <w:lang w:val="vi-VN"/>
        </w:rPr>
        <w:t xml:space="preserve"> 3.2.15. Trang đăng ký </w:t>
      </w:r>
      <w:r w:rsidR="00214335">
        <w:rPr>
          <w:lang w:val="vi-VN"/>
        </w:rPr>
        <w:t>cho WLC Tang 2</w:t>
      </w:r>
      <w:bookmarkEnd w:id="116"/>
    </w:p>
    <w:p w14:paraId="625D2556" w14:textId="09E5A279" w:rsidR="00285380" w:rsidRDefault="00980CF1" w:rsidP="00A27824">
      <w:pPr>
        <w:pStyle w:val="Nidungvnbn"/>
        <w:rPr>
          <w:lang w:val="vi-VN"/>
        </w:rPr>
      </w:pPr>
      <w:r>
        <w:rPr>
          <w:lang w:val="vi-VN"/>
        </w:rPr>
        <w:t>Điền các thông tin vào chỗ trống</w:t>
      </w:r>
      <w:r w:rsidR="007130A0">
        <w:rPr>
          <w:lang w:val="vi-VN"/>
        </w:rPr>
        <w:t xml:space="preserve"> bao gồm </w:t>
      </w:r>
      <w:r w:rsidR="007130A0" w:rsidRPr="007130A0">
        <w:rPr>
          <w:b/>
          <w:bCs/>
          <w:lang w:val="vi-VN"/>
        </w:rPr>
        <w:t>WLCTang2</w:t>
      </w:r>
      <w:r w:rsidR="007130A0">
        <w:rPr>
          <w:lang w:val="vi-VN"/>
        </w:rPr>
        <w:t xml:space="preserve"> cho System Name, 213.186.22.10 cho mục </w:t>
      </w:r>
      <w:r w:rsidR="007130A0" w:rsidRPr="007130A0">
        <w:rPr>
          <w:b/>
          <w:bCs/>
          <w:lang w:val="vi-VN"/>
        </w:rPr>
        <w:t>địa chỉ IP</w:t>
      </w:r>
      <w:r w:rsidR="007130A0">
        <w:rPr>
          <w:lang w:val="vi-VN"/>
        </w:rPr>
        <w:t xml:space="preserve">, 255.255.255.0 cho </w:t>
      </w:r>
      <w:r w:rsidR="007130A0" w:rsidRPr="007130A0">
        <w:rPr>
          <w:b/>
          <w:bCs/>
          <w:lang w:val="vi-VN"/>
        </w:rPr>
        <w:t>subnet mask</w:t>
      </w:r>
      <w:r w:rsidR="007130A0">
        <w:rPr>
          <w:lang w:val="vi-VN"/>
        </w:rPr>
        <w:t xml:space="preserve">, </w:t>
      </w:r>
      <w:r>
        <w:rPr>
          <w:lang w:val="vi-VN"/>
        </w:rPr>
        <w:t xml:space="preserve"> </w:t>
      </w:r>
      <w:r w:rsidR="0013373C">
        <w:rPr>
          <w:lang w:val="vi-VN"/>
        </w:rPr>
        <w:t xml:space="preserve">213.186.22.1 cho </w:t>
      </w:r>
      <w:r w:rsidR="0013373C" w:rsidRPr="0013373C">
        <w:rPr>
          <w:b/>
          <w:bCs/>
          <w:lang w:val="vi-VN"/>
        </w:rPr>
        <w:t xml:space="preserve">default </w:t>
      </w:r>
      <w:r w:rsidR="00564949">
        <w:rPr>
          <w:b/>
          <w:bCs/>
          <w:lang w:val="vi-VN"/>
        </w:rPr>
        <w:t xml:space="preserve">gateway, </w:t>
      </w:r>
      <w:r w:rsidR="00564949">
        <w:rPr>
          <w:lang w:val="vi-VN"/>
        </w:rPr>
        <w:t xml:space="preserve">và sau đó nhấn vào nút </w:t>
      </w:r>
      <w:r w:rsidR="00A27824" w:rsidRPr="005F6074">
        <w:rPr>
          <w:b/>
          <w:bCs/>
          <w:lang w:val="vi-VN"/>
        </w:rPr>
        <w:t>Next</w:t>
      </w:r>
      <w:r w:rsidR="00A27824">
        <w:rPr>
          <w:lang w:val="vi-VN"/>
        </w:rPr>
        <w:t>.</w:t>
      </w:r>
    </w:p>
    <w:p w14:paraId="64545A79" w14:textId="274186F5" w:rsidR="00285380" w:rsidRDefault="00D57807" w:rsidP="005D311A">
      <w:pPr>
        <w:pStyle w:val="Nidungvnbn"/>
        <w:jc w:val="center"/>
        <w:rPr>
          <w:lang w:val="vi-VN"/>
        </w:rPr>
      </w:pPr>
      <w:r w:rsidRPr="00D57807">
        <w:rPr>
          <w:noProof/>
          <w:lang w:val="vi-VN"/>
        </w:rPr>
        <w:drawing>
          <wp:inline distT="0" distB="0" distL="0" distR="0" wp14:anchorId="55C993FE" wp14:editId="41159386">
            <wp:extent cx="2880000" cy="279790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2797904"/>
                    </a:xfrm>
                    <a:prstGeom prst="rect">
                      <a:avLst/>
                    </a:prstGeom>
                  </pic:spPr>
                </pic:pic>
              </a:graphicData>
            </a:graphic>
          </wp:inline>
        </w:drawing>
      </w:r>
    </w:p>
    <w:p w14:paraId="17E33FBF" w14:textId="4E8D7141" w:rsidR="0020280D" w:rsidRDefault="0020280D" w:rsidP="005D311A">
      <w:pPr>
        <w:pStyle w:val="Nidungvnbn"/>
        <w:jc w:val="center"/>
        <w:rPr>
          <w:lang w:val="vi-VN"/>
        </w:rPr>
      </w:pPr>
      <w:r>
        <w:rPr>
          <w:lang w:val="vi-VN"/>
        </w:rPr>
        <w:t>Hình 3.2.16. Trang đăng ký tên và địa chỉ</w:t>
      </w:r>
      <w:r w:rsidR="00616266">
        <w:rPr>
          <w:lang w:val="vi-VN"/>
        </w:rPr>
        <w:t xml:space="preserve"> </w:t>
      </w:r>
      <w:r w:rsidR="00214335">
        <w:rPr>
          <w:lang w:val="vi-VN"/>
        </w:rPr>
        <w:t>cho WLC Tang 2</w:t>
      </w:r>
    </w:p>
    <w:p w14:paraId="0DAC0373" w14:textId="779E10B0" w:rsidR="00D57807" w:rsidRPr="00063D1D" w:rsidRDefault="00845B0B" w:rsidP="00384C22">
      <w:pPr>
        <w:pStyle w:val="Nidungvnbn"/>
        <w:rPr>
          <w:lang w:val="vi-VN"/>
        </w:rPr>
      </w:pPr>
      <w:r>
        <w:rPr>
          <w:lang w:val="vi-VN"/>
        </w:rPr>
        <w:t xml:space="preserve">Nhập Network Name là </w:t>
      </w:r>
      <w:r w:rsidRPr="00845B0B">
        <w:rPr>
          <w:b/>
          <w:bCs/>
          <w:lang w:val="vi-VN"/>
        </w:rPr>
        <w:t>WLANTang2</w:t>
      </w:r>
      <w:r>
        <w:rPr>
          <w:b/>
          <w:bCs/>
          <w:lang w:val="vi-VN"/>
        </w:rPr>
        <w:t xml:space="preserve"> </w:t>
      </w:r>
      <w:r>
        <w:rPr>
          <w:lang w:val="vi-VN"/>
        </w:rPr>
        <w:t xml:space="preserve">và chọn Security là WPA2 </w:t>
      </w:r>
      <w:r w:rsidR="00FD4207">
        <w:rPr>
          <w:lang w:val="vi-VN"/>
        </w:rPr>
        <w:t xml:space="preserve">Personal. Nhập mật khẩu là </w:t>
      </w:r>
      <w:r w:rsidR="00063D1D">
        <w:rPr>
          <w:b/>
          <w:bCs/>
          <w:lang w:val="vi-VN"/>
        </w:rPr>
        <w:t>WLANTang2</w:t>
      </w:r>
      <w:r w:rsidR="00063D1D" w:rsidRPr="00063D1D">
        <w:rPr>
          <w:lang w:val="vi-VN"/>
        </w:rPr>
        <w:t xml:space="preserve">, </w:t>
      </w:r>
      <w:r w:rsidR="00063D1D">
        <w:rPr>
          <w:lang w:val="vi-VN"/>
        </w:rPr>
        <w:t xml:space="preserve">giữ nguyên các tùy chọn còn lại và nhấn vào nút </w:t>
      </w:r>
      <w:r w:rsidR="00063D1D">
        <w:rPr>
          <w:b/>
          <w:bCs/>
          <w:lang w:val="vi-VN"/>
        </w:rPr>
        <w:t>Next.</w:t>
      </w:r>
    </w:p>
    <w:p w14:paraId="5DE3BB37" w14:textId="47E6AEB3" w:rsidR="00D57807" w:rsidRDefault="00D57807" w:rsidP="005D311A">
      <w:pPr>
        <w:pStyle w:val="Nidungvnbn"/>
        <w:jc w:val="center"/>
        <w:rPr>
          <w:lang w:val="vi-VN"/>
        </w:rPr>
      </w:pPr>
      <w:r w:rsidRPr="00D57807">
        <w:rPr>
          <w:noProof/>
          <w:lang w:val="vi-VN"/>
        </w:rPr>
        <w:lastRenderedPageBreak/>
        <w:drawing>
          <wp:inline distT="0" distB="0" distL="0" distR="0" wp14:anchorId="3B1E6181" wp14:editId="5C9629AD">
            <wp:extent cx="2880000" cy="279790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2797904"/>
                    </a:xfrm>
                    <a:prstGeom prst="rect">
                      <a:avLst/>
                    </a:prstGeom>
                  </pic:spPr>
                </pic:pic>
              </a:graphicData>
            </a:graphic>
          </wp:inline>
        </w:drawing>
      </w:r>
    </w:p>
    <w:p w14:paraId="77C8F73E" w14:textId="6C085E78" w:rsidR="007471AD" w:rsidRDefault="00917F39" w:rsidP="00917F39">
      <w:pPr>
        <w:pStyle w:val="Caption"/>
        <w:rPr>
          <w:lang w:val="vi-VN"/>
        </w:rPr>
      </w:pPr>
      <w:bookmarkStart w:id="117" w:name="_Toc91966125"/>
      <w:r>
        <w:rPr>
          <w:lang w:val="vi-VN"/>
        </w:rPr>
        <w:t>Hình 3.2.17. Trang đăng ký tên mạng và mật khẩu</w:t>
      </w:r>
      <w:r w:rsidR="002C4220">
        <w:rPr>
          <w:lang w:val="vi-VN"/>
        </w:rPr>
        <w:t xml:space="preserve"> </w:t>
      </w:r>
      <w:r w:rsidR="00F85915">
        <w:rPr>
          <w:lang w:val="vi-VN"/>
        </w:rPr>
        <w:t>cho WLC Tang 2</w:t>
      </w:r>
      <w:bookmarkEnd w:id="117"/>
    </w:p>
    <w:p w14:paraId="4E556B20" w14:textId="616951E3" w:rsidR="00C216A0" w:rsidRPr="00C216A0" w:rsidRDefault="00D120A9" w:rsidP="00C216A0">
      <w:pPr>
        <w:pStyle w:val="Nidungvnbn"/>
        <w:rPr>
          <w:lang w:val="vi-VN"/>
        </w:rPr>
      </w:pPr>
      <w:r>
        <w:rPr>
          <w:lang w:val="vi-VN"/>
        </w:rPr>
        <w:t xml:space="preserve">Ở trang này, chúng ta giữ nguyên tùy chọn và nhấn vào </w:t>
      </w:r>
      <w:r w:rsidRPr="00D120A9">
        <w:rPr>
          <w:b/>
          <w:bCs/>
          <w:lang w:val="vi-VN"/>
        </w:rPr>
        <w:t>Next</w:t>
      </w:r>
      <w:r>
        <w:rPr>
          <w:lang w:val="vi-VN"/>
        </w:rPr>
        <w:t xml:space="preserve"> để tiếp tục.</w:t>
      </w:r>
    </w:p>
    <w:p w14:paraId="767F1596" w14:textId="7B695D39" w:rsidR="007471AD" w:rsidRDefault="007471AD" w:rsidP="005D311A">
      <w:pPr>
        <w:pStyle w:val="Nidungvnbn"/>
        <w:jc w:val="center"/>
        <w:rPr>
          <w:lang w:val="vi-VN"/>
        </w:rPr>
      </w:pPr>
      <w:r w:rsidRPr="007471AD">
        <w:rPr>
          <w:noProof/>
          <w:lang w:val="vi-VN"/>
        </w:rPr>
        <w:drawing>
          <wp:inline distT="0" distB="0" distL="0" distR="0" wp14:anchorId="3316C968" wp14:editId="116489DC">
            <wp:extent cx="2880000" cy="279790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2797904"/>
                    </a:xfrm>
                    <a:prstGeom prst="rect">
                      <a:avLst/>
                    </a:prstGeom>
                  </pic:spPr>
                </pic:pic>
              </a:graphicData>
            </a:graphic>
          </wp:inline>
        </w:drawing>
      </w:r>
    </w:p>
    <w:p w14:paraId="142A51F7" w14:textId="69D21255" w:rsidR="00B70F92" w:rsidRDefault="00311328" w:rsidP="00311328">
      <w:pPr>
        <w:pStyle w:val="Caption"/>
        <w:rPr>
          <w:lang w:val="vi-VN"/>
        </w:rPr>
      </w:pPr>
      <w:bookmarkStart w:id="118" w:name="_Toc91966126"/>
      <w:r>
        <w:rPr>
          <w:lang w:val="vi-VN"/>
        </w:rPr>
        <w:t xml:space="preserve">Hình 3.2.18. Trang </w:t>
      </w:r>
      <w:r w:rsidR="003C48B6">
        <w:rPr>
          <w:lang w:val="vi-VN"/>
        </w:rPr>
        <w:t xml:space="preserve">nhập </w:t>
      </w:r>
      <w:r>
        <w:rPr>
          <w:lang w:val="vi-VN"/>
        </w:rPr>
        <w:t>địa chỉ IP ảo</w:t>
      </w:r>
      <w:r w:rsidR="002C4220">
        <w:rPr>
          <w:lang w:val="vi-VN"/>
        </w:rPr>
        <w:t xml:space="preserve"> </w:t>
      </w:r>
      <w:r w:rsidR="00925A49">
        <w:rPr>
          <w:lang w:val="vi-VN"/>
        </w:rPr>
        <w:t>cho WLC Tang 2</w:t>
      </w:r>
      <w:bookmarkEnd w:id="118"/>
    </w:p>
    <w:p w14:paraId="2CF7272F" w14:textId="5D7EB87D" w:rsidR="007335E8" w:rsidRPr="007335E8" w:rsidRDefault="00D0476B" w:rsidP="007335E8">
      <w:pPr>
        <w:pStyle w:val="Nidungvnbn"/>
        <w:rPr>
          <w:lang w:val="vi-VN"/>
        </w:rPr>
      </w:pPr>
      <w:r>
        <w:rPr>
          <w:lang w:val="vi-VN"/>
        </w:rPr>
        <w:lastRenderedPageBreak/>
        <w:t>Lúc này trang đăng ký WLC sẽ hiển thị thông tin mà chúng ta đã đăng ký trước đó.</w:t>
      </w:r>
      <w:r w:rsidR="00B642A7">
        <w:rPr>
          <w:lang w:val="vi-VN"/>
        </w:rPr>
        <w:t xml:space="preserve"> Nhấn </w:t>
      </w:r>
      <w:r w:rsidR="00B642A7" w:rsidRPr="00E60EDD">
        <w:rPr>
          <w:b/>
          <w:bCs/>
          <w:lang w:val="vi-VN"/>
        </w:rPr>
        <w:t>Apply</w:t>
      </w:r>
      <w:r w:rsidR="00B642A7">
        <w:rPr>
          <w:lang w:val="vi-VN"/>
        </w:rPr>
        <w:t xml:space="preserve"> để hoàn tất đăng ký và nhấn vào nút </w:t>
      </w:r>
      <w:r w:rsidR="00B642A7" w:rsidRPr="00E60EDD">
        <w:rPr>
          <w:b/>
          <w:bCs/>
          <w:lang w:val="vi-VN"/>
        </w:rPr>
        <w:t>X</w:t>
      </w:r>
      <w:r w:rsidR="00B642A7">
        <w:rPr>
          <w:lang w:val="vi-VN"/>
        </w:rPr>
        <w:t xml:space="preserve"> để thoát khỏi trình duyệt.</w:t>
      </w:r>
    </w:p>
    <w:p w14:paraId="5FB69287" w14:textId="2BA1B7E3" w:rsidR="00B70F92" w:rsidRDefault="00B70F92" w:rsidP="005D311A">
      <w:pPr>
        <w:pStyle w:val="Nidungvnbn"/>
        <w:jc w:val="center"/>
        <w:rPr>
          <w:lang w:val="vi-VN"/>
        </w:rPr>
      </w:pPr>
      <w:r w:rsidRPr="00B70F92">
        <w:rPr>
          <w:noProof/>
          <w:lang w:val="vi-VN"/>
        </w:rPr>
        <w:drawing>
          <wp:inline distT="0" distB="0" distL="0" distR="0" wp14:anchorId="52B474D4" wp14:editId="137FDF2F">
            <wp:extent cx="2880000" cy="279790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797904"/>
                    </a:xfrm>
                    <a:prstGeom prst="rect">
                      <a:avLst/>
                    </a:prstGeom>
                  </pic:spPr>
                </pic:pic>
              </a:graphicData>
            </a:graphic>
          </wp:inline>
        </w:drawing>
      </w:r>
    </w:p>
    <w:p w14:paraId="76184093" w14:textId="42DCFBCA" w:rsidR="00B70F92" w:rsidRDefault="00D478FF" w:rsidP="00D478FF">
      <w:pPr>
        <w:pStyle w:val="Caption"/>
        <w:rPr>
          <w:lang w:val="vi-VN"/>
        </w:rPr>
      </w:pPr>
      <w:bookmarkStart w:id="119" w:name="_Toc91966127"/>
      <w:r>
        <w:rPr>
          <w:lang w:val="vi-VN"/>
        </w:rPr>
        <w:t>Hình 3.2.19. Kết quả đăng ký</w:t>
      </w:r>
      <w:r w:rsidR="005070B7">
        <w:rPr>
          <w:lang w:val="vi-VN"/>
        </w:rPr>
        <w:t xml:space="preserve"> cho WLC Tang 2</w:t>
      </w:r>
      <w:bookmarkEnd w:id="119"/>
    </w:p>
    <w:p w14:paraId="40ADAB17" w14:textId="580D3132" w:rsidR="00B70F92" w:rsidRDefault="00B70F92" w:rsidP="005D311A">
      <w:pPr>
        <w:pStyle w:val="Nidungvnbn"/>
        <w:jc w:val="center"/>
        <w:rPr>
          <w:lang w:val="vi-VN"/>
        </w:rPr>
      </w:pPr>
      <w:r w:rsidRPr="00B70F92">
        <w:rPr>
          <w:noProof/>
          <w:lang w:val="vi-VN"/>
        </w:rPr>
        <w:drawing>
          <wp:inline distT="0" distB="0" distL="0" distR="0" wp14:anchorId="3FC1F280" wp14:editId="5FE780C3">
            <wp:extent cx="2880000" cy="279790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2797904"/>
                    </a:xfrm>
                    <a:prstGeom prst="rect">
                      <a:avLst/>
                    </a:prstGeom>
                  </pic:spPr>
                </pic:pic>
              </a:graphicData>
            </a:graphic>
          </wp:inline>
        </w:drawing>
      </w:r>
    </w:p>
    <w:p w14:paraId="3AB05458" w14:textId="4BFB5D6D" w:rsidR="00D478FF" w:rsidRDefault="00D478FF" w:rsidP="00D478FF">
      <w:pPr>
        <w:pStyle w:val="Caption"/>
        <w:rPr>
          <w:lang w:val="vi-VN"/>
        </w:rPr>
      </w:pPr>
      <w:bookmarkStart w:id="120" w:name="_Toc91966128"/>
      <w:r>
        <w:rPr>
          <w:lang w:val="vi-VN"/>
        </w:rPr>
        <w:t xml:space="preserve">Hình 3.2.20. Kết quả đăng ký </w:t>
      </w:r>
      <w:r w:rsidR="005070B7">
        <w:rPr>
          <w:lang w:val="vi-VN"/>
        </w:rPr>
        <w:t xml:space="preserve">cho WLC Tang 2 </w:t>
      </w:r>
      <w:r>
        <w:rPr>
          <w:lang w:val="vi-VN"/>
        </w:rPr>
        <w:t>(tiếp theo)</w:t>
      </w:r>
      <w:bookmarkEnd w:id="120"/>
    </w:p>
    <w:p w14:paraId="0D253AF6" w14:textId="38CA896D" w:rsidR="00CC2C94" w:rsidRPr="0020579C" w:rsidRDefault="00D33857" w:rsidP="00D33857">
      <w:pPr>
        <w:pStyle w:val="Nidungvnbn"/>
        <w:rPr>
          <w:lang w:val="vi-VN"/>
        </w:rPr>
      </w:pPr>
      <w:r>
        <w:rPr>
          <w:lang w:val="vi-VN"/>
        </w:rPr>
        <w:lastRenderedPageBreak/>
        <w:t xml:space="preserve">Vào trình duyệt của Laptop1, nhập địa chỉ IP là </w:t>
      </w:r>
      <w:r w:rsidRPr="00D33857">
        <w:rPr>
          <w:b/>
          <w:bCs/>
          <w:lang w:val="vi-VN"/>
        </w:rPr>
        <w:t>213.</w:t>
      </w:r>
      <w:r>
        <w:rPr>
          <w:b/>
          <w:bCs/>
          <w:lang w:val="vi-VN"/>
        </w:rPr>
        <w:t xml:space="preserve">186.22.10 </w:t>
      </w:r>
      <w:r>
        <w:rPr>
          <w:lang w:val="vi-VN"/>
        </w:rPr>
        <w:t xml:space="preserve">và chọn phương thức https để tiếp tục. Lúc này trang đăng nhập sẽ xuất hiện, nhấn vào nút </w:t>
      </w:r>
      <w:r w:rsidRPr="00D33857">
        <w:rPr>
          <w:b/>
          <w:bCs/>
          <w:lang w:val="vi-VN"/>
        </w:rPr>
        <w:t>Login</w:t>
      </w:r>
      <w:r>
        <w:rPr>
          <w:lang w:val="vi-VN"/>
        </w:rPr>
        <w:t xml:space="preserve"> và nhập User Name và Password lần lượt là </w:t>
      </w:r>
      <w:r w:rsidRPr="00D33857">
        <w:rPr>
          <w:b/>
          <w:bCs/>
          <w:lang w:val="vi-VN"/>
        </w:rPr>
        <w:t>adminT2</w:t>
      </w:r>
      <w:r>
        <w:rPr>
          <w:b/>
          <w:bCs/>
          <w:lang w:val="vi-VN"/>
        </w:rPr>
        <w:t xml:space="preserve"> </w:t>
      </w:r>
      <w:r w:rsidRPr="00D33857">
        <w:rPr>
          <w:lang w:val="vi-VN"/>
        </w:rPr>
        <w:t>và</w:t>
      </w:r>
      <w:r>
        <w:rPr>
          <w:b/>
          <w:bCs/>
          <w:lang w:val="vi-VN"/>
        </w:rPr>
        <w:t xml:space="preserve"> adminT2.</w:t>
      </w:r>
      <w:r w:rsidR="0020579C">
        <w:rPr>
          <w:b/>
          <w:bCs/>
          <w:lang w:val="vi-VN"/>
        </w:rPr>
        <w:t xml:space="preserve"> </w:t>
      </w:r>
    </w:p>
    <w:p w14:paraId="6BA6899F" w14:textId="32F342E6" w:rsidR="00CC2C94" w:rsidRDefault="00CC2C94" w:rsidP="005D311A">
      <w:pPr>
        <w:pStyle w:val="Nidungvnbn"/>
        <w:jc w:val="center"/>
        <w:rPr>
          <w:lang w:val="vi-VN"/>
        </w:rPr>
      </w:pPr>
      <w:r w:rsidRPr="00CC2C94">
        <w:rPr>
          <w:noProof/>
          <w:lang w:val="vi-VN"/>
        </w:rPr>
        <w:drawing>
          <wp:inline distT="0" distB="0" distL="0" distR="0" wp14:anchorId="0907FE7B" wp14:editId="5B790352">
            <wp:extent cx="2880000" cy="279790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0000" cy="2797904"/>
                    </a:xfrm>
                    <a:prstGeom prst="rect">
                      <a:avLst/>
                    </a:prstGeom>
                  </pic:spPr>
                </pic:pic>
              </a:graphicData>
            </a:graphic>
          </wp:inline>
        </w:drawing>
      </w:r>
    </w:p>
    <w:p w14:paraId="395A4434" w14:textId="0C93DD21" w:rsidR="00DE4484" w:rsidRDefault="00DE4484" w:rsidP="00DE4484">
      <w:pPr>
        <w:pStyle w:val="Caption"/>
        <w:rPr>
          <w:lang w:val="vi-VN"/>
        </w:rPr>
      </w:pPr>
      <w:bookmarkStart w:id="121" w:name="_Toc91966129"/>
      <w:r>
        <w:rPr>
          <w:lang w:val="vi-VN"/>
        </w:rPr>
        <w:t>Hình 3.2.21. Trang đăng nhập của WLC</w:t>
      </w:r>
      <w:r w:rsidR="00352AC4">
        <w:rPr>
          <w:lang w:val="vi-VN"/>
        </w:rPr>
        <w:t xml:space="preserve"> Tang 2</w:t>
      </w:r>
      <w:r>
        <w:rPr>
          <w:lang w:val="vi-VN"/>
        </w:rPr>
        <w:t>.</w:t>
      </w:r>
      <w:bookmarkEnd w:id="121"/>
    </w:p>
    <w:p w14:paraId="52176542" w14:textId="07068760" w:rsidR="00DB5B4B" w:rsidRDefault="002B028A" w:rsidP="002B028A">
      <w:pPr>
        <w:pStyle w:val="Nidungvnbn"/>
        <w:rPr>
          <w:lang w:val="vi-VN"/>
        </w:rPr>
      </w:pPr>
      <w:r>
        <w:rPr>
          <w:lang w:val="vi-VN"/>
        </w:rPr>
        <w:t xml:space="preserve">Chọn tab WLANs, chọn Create News và nhấn vào nút Go. Nhập Profile Name và SSID là </w:t>
      </w:r>
      <w:r w:rsidRPr="00864AE7">
        <w:rPr>
          <w:b/>
          <w:bCs/>
          <w:lang w:val="vi-VN"/>
        </w:rPr>
        <w:t>WLANTang2KV2</w:t>
      </w:r>
      <w:r>
        <w:rPr>
          <w:lang w:val="vi-VN"/>
        </w:rPr>
        <w:t>.</w:t>
      </w:r>
      <w:r w:rsidR="00895247">
        <w:rPr>
          <w:lang w:val="vi-VN"/>
        </w:rPr>
        <w:t xml:space="preserve"> Nhấn vào </w:t>
      </w:r>
      <w:r w:rsidR="00895247" w:rsidRPr="00895247">
        <w:rPr>
          <w:b/>
          <w:bCs/>
          <w:lang w:val="vi-VN"/>
        </w:rPr>
        <w:t>Apply</w:t>
      </w:r>
      <w:r w:rsidR="00895247">
        <w:rPr>
          <w:lang w:val="vi-VN"/>
        </w:rPr>
        <w:t xml:space="preserve"> để lưu </w:t>
      </w:r>
      <w:r w:rsidR="00FB5A88">
        <w:rPr>
          <w:lang w:val="vi-VN"/>
        </w:rPr>
        <w:t>lại.</w:t>
      </w:r>
    </w:p>
    <w:p w14:paraId="126FC76E" w14:textId="2B79F127" w:rsidR="00A43D53" w:rsidRDefault="00A43D53" w:rsidP="005D311A">
      <w:pPr>
        <w:pStyle w:val="Nidungvnbn"/>
        <w:jc w:val="center"/>
        <w:rPr>
          <w:lang w:val="vi-VN"/>
        </w:rPr>
      </w:pPr>
    </w:p>
    <w:p w14:paraId="00253C3D" w14:textId="20842241" w:rsidR="00B636A2" w:rsidRDefault="00DA6600" w:rsidP="005D311A">
      <w:pPr>
        <w:pStyle w:val="Nidungvnbn"/>
        <w:jc w:val="center"/>
        <w:rPr>
          <w:lang w:val="vi-VN"/>
        </w:rPr>
      </w:pPr>
      <w:r w:rsidRPr="00DA6600">
        <w:rPr>
          <w:noProof/>
          <w:lang w:val="vi-VN"/>
        </w:rPr>
        <w:lastRenderedPageBreak/>
        <w:drawing>
          <wp:inline distT="0" distB="0" distL="0" distR="0" wp14:anchorId="7580F3A5" wp14:editId="230EB934">
            <wp:extent cx="2880000" cy="279790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2797904"/>
                    </a:xfrm>
                    <a:prstGeom prst="rect">
                      <a:avLst/>
                    </a:prstGeom>
                  </pic:spPr>
                </pic:pic>
              </a:graphicData>
            </a:graphic>
          </wp:inline>
        </w:drawing>
      </w:r>
    </w:p>
    <w:p w14:paraId="0822C9D2" w14:textId="4C9D3B9E" w:rsidR="00FB5A88" w:rsidRDefault="00AB2CA4" w:rsidP="00FB5A88">
      <w:pPr>
        <w:pStyle w:val="Caption"/>
        <w:rPr>
          <w:lang w:val="vi-VN"/>
        </w:rPr>
      </w:pPr>
      <w:bookmarkStart w:id="122" w:name="_Toc91966130"/>
      <w:r>
        <w:rPr>
          <w:lang w:val="vi-VN"/>
        </w:rPr>
        <w:t>Hình 3.2.22. Tạo thêm mạng WLAN</w:t>
      </w:r>
      <w:r w:rsidR="00B46E03">
        <w:rPr>
          <w:lang w:val="vi-VN"/>
        </w:rPr>
        <w:t xml:space="preserve"> cho WLC Tang 2</w:t>
      </w:r>
      <w:bookmarkEnd w:id="122"/>
    </w:p>
    <w:p w14:paraId="7E5645C7" w14:textId="336B1DF0" w:rsidR="00F60C72" w:rsidRPr="00DE0DA3" w:rsidRDefault="00DE0DA3" w:rsidP="00F60C72">
      <w:pPr>
        <w:pStyle w:val="Nidungvnbn"/>
        <w:rPr>
          <w:lang w:val="vi-VN"/>
        </w:rPr>
      </w:pPr>
      <w:r>
        <w:rPr>
          <w:lang w:val="vi-VN"/>
        </w:rPr>
        <w:t xml:space="preserve">Ở mục General, nút vào nút </w:t>
      </w:r>
      <w:r w:rsidRPr="00DE0DA3">
        <w:rPr>
          <w:b/>
          <w:bCs/>
          <w:lang w:val="vi-VN"/>
        </w:rPr>
        <w:t>Enabled</w:t>
      </w:r>
      <w:r>
        <w:rPr>
          <w:b/>
          <w:bCs/>
          <w:lang w:val="vi-VN"/>
        </w:rPr>
        <w:t xml:space="preserve"> </w:t>
      </w:r>
      <w:r>
        <w:rPr>
          <w:lang w:val="vi-VN"/>
        </w:rPr>
        <w:t>để kích hoạt mạng WLAN vừa mới tạo.</w:t>
      </w:r>
      <w:r w:rsidR="00AB47A4">
        <w:rPr>
          <w:lang w:val="vi-VN"/>
        </w:rPr>
        <w:t xml:space="preserve"> Nhấn vào nút </w:t>
      </w:r>
      <w:r w:rsidR="00AB47A4" w:rsidRPr="00AB47A4">
        <w:rPr>
          <w:b/>
          <w:bCs/>
          <w:lang w:val="vi-VN"/>
        </w:rPr>
        <w:t>Apply</w:t>
      </w:r>
      <w:r w:rsidR="00AB47A4">
        <w:rPr>
          <w:lang w:val="vi-VN"/>
        </w:rPr>
        <w:t xml:space="preserve"> để lưu lại cấu hình.</w:t>
      </w:r>
    </w:p>
    <w:p w14:paraId="6B8F8A59" w14:textId="02560CCD" w:rsidR="00DA6600" w:rsidRDefault="00DA6600" w:rsidP="005D311A">
      <w:pPr>
        <w:pStyle w:val="Nidungvnbn"/>
        <w:jc w:val="center"/>
        <w:rPr>
          <w:lang w:val="vi-VN"/>
        </w:rPr>
      </w:pPr>
      <w:r w:rsidRPr="00DA6600">
        <w:rPr>
          <w:noProof/>
          <w:lang w:val="vi-VN"/>
        </w:rPr>
        <w:drawing>
          <wp:inline distT="0" distB="0" distL="0" distR="0" wp14:anchorId="213F55C5" wp14:editId="55CF64A9">
            <wp:extent cx="2880000" cy="279790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0000" cy="2797904"/>
                    </a:xfrm>
                    <a:prstGeom prst="rect">
                      <a:avLst/>
                    </a:prstGeom>
                  </pic:spPr>
                </pic:pic>
              </a:graphicData>
            </a:graphic>
          </wp:inline>
        </w:drawing>
      </w:r>
    </w:p>
    <w:p w14:paraId="3A35D01E" w14:textId="199FDD05" w:rsidR="00C43417" w:rsidRDefault="005B2AAE" w:rsidP="005B2AAE">
      <w:pPr>
        <w:pStyle w:val="Caption"/>
        <w:rPr>
          <w:lang w:val="vi-VN"/>
        </w:rPr>
      </w:pPr>
      <w:bookmarkStart w:id="123" w:name="_Toc91966131"/>
      <w:r>
        <w:rPr>
          <w:lang w:val="vi-VN"/>
        </w:rPr>
        <w:t>Hình 3.2.23. Chọn Enabled và nhấn vào nút Apply để lưu lại</w:t>
      </w:r>
      <w:bookmarkEnd w:id="123"/>
    </w:p>
    <w:p w14:paraId="24EED253" w14:textId="3C06AB2E" w:rsidR="003C4902" w:rsidRPr="00DC4E34" w:rsidRDefault="002647A2" w:rsidP="003C4902">
      <w:pPr>
        <w:pStyle w:val="Nidungvnbn"/>
        <w:rPr>
          <w:lang w:val="vi-VN"/>
        </w:rPr>
      </w:pPr>
      <w:r>
        <w:rPr>
          <w:lang w:val="vi-VN"/>
        </w:rPr>
        <w:lastRenderedPageBreak/>
        <w:t xml:space="preserve">Tạo </w:t>
      </w:r>
      <w:r w:rsidR="00DC4E34">
        <w:t>Nhóm</w:t>
      </w:r>
      <w:r w:rsidR="00DC4E34">
        <w:rPr>
          <w:lang w:val="vi-VN"/>
        </w:rPr>
        <w:t xml:space="preserve"> AP mới bằng cách nhấn vào tab WLANs và chọn AP Groups. Nhập WLANTang2KV1 và </w:t>
      </w:r>
      <w:r w:rsidR="00B42B1F">
        <w:rPr>
          <w:lang w:val="vi-VN"/>
        </w:rPr>
        <w:t xml:space="preserve">Nhap mat khau cho SSID </w:t>
      </w:r>
      <w:r w:rsidR="00DC4E34">
        <w:rPr>
          <w:lang w:val="vi-VN"/>
        </w:rPr>
        <w:t xml:space="preserve">cho mục AP Group Name và </w:t>
      </w:r>
      <w:r w:rsidR="00B42B1F">
        <w:rPr>
          <w:lang w:val="vi-VN"/>
        </w:rPr>
        <w:t xml:space="preserve">Description, sau đó </w:t>
      </w:r>
      <w:r w:rsidR="00DC4E34">
        <w:rPr>
          <w:lang w:val="vi-VN"/>
        </w:rPr>
        <w:t xml:space="preserve">nhấn vào nút </w:t>
      </w:r>
      <w:r w:rsidR="00DC4E34" w:rsidRPr="00684F98">
        <w:rPr>
          <w:b/>
          <w:bCs/>
          <w:lang w:val="vi-VN"/>
        </w:rPr>
        <w:t>Add</w:t>
      </w:r>
      <w:r w:rsidR="00DC4E34">
        <w:rPr>
          <w:lang w:val="vi-VN"/>
        </w:rPr>
        <w:t>.</w:t>
      </w:r>
    </w:p>
    <w:p w14:paraId="1FF51EC1" w14:textId="24062D22" w:rsidR="00C43417" w:rsidRDefault="00C43417" w:rsidP="005D311A">
      <w:pPr>
        <w:pStyle w:val="Nidungvnbn"/>
        <w:jc w:val="center"/>
        <w:rPr>
          <w:lang w:val="vi-VN"/>
        </w:rPr>
      </w:pPr>
      <w:r w:rsidRPr="00C43417">
        <w:rPr>
          <w:noProof/>
          <w:lang w:val="vi-VN"/>
        </w:rPr>
        <w:drawing>
          <wp:inline distT="0" distB="0" distL="0" distR="0" wp14:anchorId="6E7BA814" wp14:editId="1751F01D">
            <wp:extent cx="2880000" cy="279790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2797904"/>
                    </a:xfrm>
                    <a:prstGeom prst="rect">
                      <a:avLst/>
                    </a:prstGeom>
                  </pic:spPr>
                </pic:pic>
              </a:graphicData>
            </a:graphic>
          </wp:inline>
        </w:drawing>
      </w:r>
    </w:p>
    <w:p w14:paraId="1BFE346A" w14:textId="22E524A2" w:rsidR="008F6D52" w:rsidRDefault="008F6D52" w:rsidP="008F6D52">
      <w:pPr>
        <w:pStyle w:val="Caption"/>
        <w:rPr>
          <w:lang w:val="vi-VN"/>
        </w:rPr>
      </w:pPr>
      <w:bookmarkStart w:id="124" w:name="_Toc91966132"/>
      <w:r>
        <w:rPr>
          <w:lang w:val="vi-VN"/>
        </w:rPr>
        <w:t>Hình 3.2.24. Tạo AP group mới</w:t>
      </w:r>
      <w:r w:rsidR="002C159C">
        <w:rPr>
          <w:lang w:val="vi-VN"/>
        </w:rPr>
        <w:t xml:space="preserve"> cho WLC Tang 2</w:t>
      </w:r>
      <w:bookmarkEnd w:id="124"/>
    </w:p>
    <w:p w14:paraId="309695B5" w14:textId="19E89343" w:rsidR="00E65734" w:rsidRPr="00E65734" w:rsidRDefault="00802EDF" w:rsidP="00E65734">
      <w:pPr>
        <w:pStyle w:val="Nidungvnbn"/>
        <w:rPr>
          <w:lang w:val="vi-VN"/>
        </w:rPr>
      </w:pPr>
      <w:r>
        <w:rPr>
          <w:lang w:val="vi-VN"/>
        </w:rPr>
        <w:t xml:space="preserve">Làm theo các bước tương tự như ở trên cho </w:t>
      </w:r>
      <w:r w:rsidRPr="008B5242">
        <w:rPr>
          <w:b/>
          <w:bCs/>
          <w:lang w:val="vi-VN"/>
        </w:rPr>
        <w:t>WLANTang2KV2</w:t>
      </w:r>
      <w:r>
        <w:rPr>
          <w:lang w:val="vi-VN"/>
        </w:rPr>
        <w:t xml:space="preserve">, ta có kết quả sau khi tạo </w:t>
      </w:r>
      <w:r w:rsidR="00130024">
        <w:rPr>
          <w:lang w:val="vi-VN"/>
        </w:rPr>
        <w:t>nhóm:</w:t>
      </w:r>
    </w:p>
    <w:p w14:paraId="536F5958" w14:textId="6E7D28F0" w:rsidR="00474456" w:rsidRDefault="00474456" w:rsidP="005D311A">
      <w:pPr>
        <w:pStyle w:val="Nidungvnbn"/>
        <w:jc w:val="center"/>
        <w:rPr>
          <w:lang w:val="vi-VN"/>
        </w:rPr>
      </w:pPr>
      <w:r w:rsidRPr="00474456">
        <w:rPr>
          <w:noProof/>
          <w:lang w:val="vi-VN"/>
        </w:rPr>
        <w:lastRenderedPageBreak/>
        <w:drawing>
          <wp:inline distT="0" distB="0" distL="0" distR="0" wp14:anchorId="19C05769" wp14:editId="79ED9626">
            <wp:extent cx="2880000" cy="251183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0000" cy="2511830"/>
                    </a:xfrm>
                    <a:prstGeom prst="rect">
                      <a:avLst/>
                    </a:prstGeom>
                  </pic:spPr>
                </pic:pic>
              </a:graphicData>
            </a:graphic>
          </wp:inline>
        </w:drawing>
      </w:r>
    </w:p>
    <w:p w14:paraId="52986E15" w14:textId="66FB4651" w:rsidR="00BC00A2" w:rsidRDefault="00E7037B" w:rsidP="00E7037B">
      <w:pPr>
        <w:pStyle w:val="Caption"/>
        <w:rPr>
          <w:lang w:val="vi-VN"/>
        </w:rPr>
      </w:pPr>
      <w:bookmarkStart w:id="125" w:name="_Toc91966133"/>
      <w:r>
        <w:rPr>
          <w:lang w:val="vi-VN"/>
        </w:rPr>
        <w:t>Hình 3.2.25. Kết quả tạo AP groups</w:t>
      </w:r>
      <w:r w:rsidR="002C159C">
        <w:rPr>
          <w:lang w:val="vi-VN"/>
        </w:rPr>
        <w:t xml:space="preserve"> cho WLC Tang 2</w:t>
      </w:r>
      <w:bookmarkEnd w:id="125"/>
    </w:p>
    <w:p w14:paraId="78567689" w14:textId="3DFF0615" w:rsidR="00605BDA" w:rsidRPr="00605BDA" w:rsidRDefault="00CE2A70" w:rsidP="00605BDA">
      <w:pPr>
        <w:pStyle w:val="Nidungvnbn"/>
        <w:rPr>
          <w:lang w:val="vi-VN"/>
        </w:rPr>
      </w:pPr>
      <w:r>
        <w:rPr>
          <w:lang w:val="vi-VN"/>
        </w:rPr>
        <w:t xml:space="preserve">Ở mục AP Groups, nhấn vào </w:t>
      </w:r>
      <w:r w:rsidRPr="00CE2A70">
        <w:rPr>
          <w:b/>
          <w:bCs/>
          <w:lang w:val="vi-VN"/>
        </w:rPr>
        <w:t>WLANTang2KV1</w:t>
      </w:r>
      <w:r>
        <w:rPr>
          <w:lang w:val="vi-VN"/>
        </w:rPr>
        <w:t xml:space="preserve"> và chọn mục WLANs, </w:t>
      </w:r>
      <w:r w:rsidR="001E1273">
        <w:rPr>
          <w:lang w:val="vi-VN"/>
        </w:rPr>
        <w:t xml:space="preserve">nhấn vào nút </w:t>
      </w:r>
      <w:r w:rsidR="001E1273" w:rsidRPr="001E1273">
        <w:rPr>
          <w:b/>
          <w:bCs/>
          <w:lang w:val="vi-VN"/>
        </w:rPr>
        <w:t>Add New</w:t>
      </w:r>
      <w:r w:rsidR="001E1273">
        <w:rPr>
          <w:lang w:val="vi-VN"/>
        </w:rPr>
        <w:t xml:space="preserve">, </w:t>
      </w:r>
      <w:r>
        <w:rPr>
          <w:lang w:val="vi-VN"/>
        </w:rPr>
        <w:t xml:space="preserve">chọn WLAN SSID là </w:t>
      </w:r>
      <w:r w:rsidRPr="00CE2A70">
        <w:rPr>
          <w:b/>
          <w:bCs/>
          <w:lang w:val="vi-VN"/>
        </w:rPr>
        <w:t>WLANTang2</w:t>
      </w:r>
      <w:r>
        <w:rPr>
          <w:lang w:val="vi-VN"/>
        </w:rPr>
        <w:t xml:space="preserve"> và nhấn nút </w:t>
      </w:r>
      <w:r w:rsidRPr="00CE2A70">
        <w:rPr>
          <w:b/>
          <w:bCs/>
          <w:lang w:val="vi-VN"/>
        </w:rPr>
        <w:t>Add</w:t>
      </w:r>
    </w:p>
    <w:p w14:paraId="456A85BB" w14:textId="451D6E19" w:rsidR="00BC00A2" w:rsidRDefault="00BC00A2" w:rsidP="005D311A">
      <w:pPr>
        <w:pStyle w:val="Nidungvnbn"/>
        <w:jc w:val="center"/>
        <w:rPr>
          <w:lang w:val="vi-VN"/>
        </w:rPr>
      </w:pPr>
      <w:r w:rsidRPr="00BC00A2">
        <w:rPr>
          <w:noProof/>
          <w:lang w:val="vi-VN"/>
        </w:rPr>
        <w:drawing>
          <wp:inline distT="0" distB="0" distL="0" distR="0" wp14:anchorId="0CB951AE" wp14:editId="5C89059E">
            <wp:extent cx="3600000" cy="1918604"/>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918604"/>
                    </a:xfrm>
                    <a:prstGeom prst="rect">
                      <a:avLst/>
                    </a:prstGeom>
                  </pic:spPr>
                </pic:pic>
              </a:graphicData>
            </a:graphic>
          </wp:inline>
        </w:drawing>
      </w:r>
    </w:p>
    <w:p w14:paraId="15158243" w14:textId="4F86C29E" w:rsidR="006A0808" w:rsidRDefault="00D33A99" w:rsidP="00D33A99">
      <w:pPr>
        <w:pStyle w:val="Caption"/>
        <w:rPr>
          <w:lang w:val="vi-VN"/>
        </w:rPr>
      </w:pPr>
      <w:bookmarkStart w:id="126" w:name="_Toc91966134"/>
      <w:r>
        <w:rPr>
          <w:lang w:val="vi-VN"/>
        </w:rPr>
        <w:t>Hình 3.</w:t>
      </w:r>
      <w:r w:rsidR="00796F31">
        <w:rPr>
          <w:lang w:val="vi-VN"/>
        </w:rPr>
        <w:t>2.</w:t>
      </w:r>
      <w:r>
        <w:rPr>
          <w:lang w:val="vi-VN"/>
        </w:rPr>
        <w:t>26. Thêm mạng WLANTang2 vào nhóm WLANTang2KV1</w:t>
      </w:r>
      <w:bookmarkEnd w:id="126"/>
    </w:p>
    <w:p w14:paraId="79478A39" w14:textId="67399EA2" w:rsidR="006A0808" w:rsidRPr="00DD1664" w:rsidRDefault="00A333EB" w:rsidP="00A333EB">
      <w:pPr>
        <w:pStyle w:val="Nidungvnbn"/>
        <w:rPr>
          <w:noProof/>
          <w:lang w:val="vi-VN"/>
        </w:rPr>
      </w:pPr>
      <w:r>
        <w:rPr>
          <w:noProof/>
          <w:lang w:val="vi-VN"/>
        </w:rPr>
        <w:t xml:space="preserve">Tiếp tục nhấn vào mục </w:t>
      </w:r>
      <w:r w:rsidRPr="00A333EB">
        <w:rPr>
          <w:b/>
          <w:bCs/>
          <w:noProof/>
          <w:lang w:val="vi-VN"/>
        </w:rPr>
        <w:t>APs</w:t>
      </w:r>
      <w:r>
        <w:rPr>
          <w:noProof/>
          <w:lang w:val="vi-VN"/>
        </w:rPr>
        <w:t xml:space="preserve"> và chọn </w:t>
      </w:r>
      <w:r w:rsidRPr="00A333EB">
        <w:rPr>
          <w:b/>
          <w:bCs/>
          <w:noProof/>
          <w:lang w:val="vi-VN"/>
        </w:rPr>
        <w:t xml:space="preserve">Access Point </w:t>
      </w:r>
      <w:r w:rsidR="00B92B1B">
        <w:rPr>
          <w:b/>
          <w:bCs/>
          <w:noProof/>
          <w:lang w:val="vi-VN"/>
        </w:rPr>
        <w:t>Ta</w:t>
      </w:r>
      <w:r w:rsidRPr="00A333EB">
        <w:rPr>
          <w:b/>
          <w:bCs/>
          <w:noProof/>
          <w:lang w:val="vi-VN"/>
        </w:rPr>
        <w:t>ng 2</w:t>
      </w:r>
      <w:r w:rsidR="00B92B1B">
        <w:rPr>
          <w:b/>
          <w:bCs/>
          <w:noProof/>
          <w:lang w:val="vi-VN"/>
        </w:rPr>
        <w:t xml:space="preserve"> KV1 </w:t>
      </w:r>
      <w:r w:rsidR="00DD1664">
        <w:rPr>
          <w:noProof/>
          <w:lang w:val="vi-VN"/>
        </w:rPr>
        <w:t xml:space="preserve">và nhấn vào nút </w:t>
      </w:r>
      <w:r w:rsidR="00DD1664" w:rsidRPr="00DD1664">
        <w:rPr>
          <w:b/>
          <w:bCs/>
          <w:noProof/>
          <w:lang w:val="vi-VN"/>
        </w:rPr>
        <w:t xml:space="preserve">Add </w:t>
      </w:r>
      <w:r w:rsidR="00DD1664">
        <w:rPr>
          <w:b/>
          <w:bCs/>
          <w:noProof/>
          <w:lang w:val="vi-VN"/>
        </w:rPr>
        <w:t>AP</w:t>
      </w:r>
      <w:r w:rsidR="00DD1664" w:rsidRPr="00DD1664">
        <w:rPr>
          <w:b/>
          <w:bCs/>
          <w:noProof/>
          <w:lang w:val="vi-VN"/>
        </w:rPr>
        <w:t>s</w:t>
      </w:r>
      <w:r w:rsidR="00160DCE">
        <w:rPr>
          <w:noProof/>
          <w:lang w:val="vi-VN"/>
        </w:rPr>
        <w:t>, lúc này sẽ hiện lên thông báo, nhấn vào OK để lưu lại.</w:t>
      </w:r>
    </w:p>
    <w:p w14:paraId="27BF0906" w14:textId="66C9EF70" w:rsidR="00A333EB" w:rsidRDefault="00A333EB" w:rsidP="00A333EB">
      <w:pPr>
        <w:pStyle w:val="Nidungvnbn"/>
        <w:jc w:val="center"/>
        <w:rPr>
          <w:lang w:val="vi-VN"/>
        </w:rPr>
      </w:pPr>
      <w:r w:rsidRPr="006A0808">
        <w:rPr>
          <w:noProof/>
          <w:lang w:val="vi-VN"/>
        </w:rPr>
        <w:lastRenderedPageBreak/>
        <w:drawing>
          <wp:inline distT="0" distB="0" distL="0" distR="0" wp14:anchorId="6BF387BB" wp14:editId="78AB0E49">
            <wp:extent cx="2880000" cy="15516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000" cy="1551619"/>
                    </a:xfrm>
                    <a:prstGeom prst="rect">
                      <a:avLst/>
                    </a:prstGeom>
                  </pic:spPr>
                </pic:pic>
              </a:graphicData>
            </a:graphic>
          </wp:inline>
        </w:drawing>
      </w:r>
    </w:p>
    <w:p w14:paraId="64FE9ABB" w14:textId="240E2EE3" w:rsidR="006A0808" w:rsidRDefault="00796F31" w:rsidP="00796F31">
      <w:pPr>
        <w:pStyle w:val="Caption"/>
        <w:rPr>
          <w:lang w:val="vi-VN"/>
        </w:rPr>
      </w:pPr>
      <w:bookmarkStart w:id="127" w:name="_Toc91966135"/>
      <w:r>
        <w:rPr>
          <w:lang w:val="vi-VN"/>
        </w:rPr>
        <w:t xml:space="preserve">Hình 3.2.27. Thêm AP </w:t>
      </w:r>
      <w:r w:rsidR="009F4191">
        <w:rPr>
          <w:lang w:val="vi-VN"/>
        </w:rPr>
        <w:t xml:space="preserve">Access Point Tang 2 KV1 </w:t>
      </w:r>
      <w:r>
        <w:rPr>
          <w:lang w:val="vi-VN"/>
        </w:rPr>
        <w:t>vào nhóm</w:t>
      </w:r>
      <w:r w:rsidR="009F4191">
        <w:rPr>
          <w:lang w:val="vi-VN"/>
        </w:rPr>
        <w:t xml:space="preserve"> WLANTang2KV1</w:t>
      </w:r>
      <w:bookmarkEnd w:id="127"/>
    </w:p>
    <w:p w14:paraId="096E4606" w14:textId="2F346354" w:rsidR="000A21D0" w:rsidRPr="000A21D0" w:rsidRDefault="000A21D0" w:rsidP="000A21D0">
      <w:pPr>
        <w:pStyle w:val="Nidungvnbn"/>
        <w:rPr>
          <w:lang w:val="vi-VN"/>
        </w:rPr>
      </w:pPr>
      <w:r>
        <w:rPr>
          <w:lang w:val="vi-VN"/>
        </w:rPr>
        <w:t>Làm theo các bước tương tự cho nhóm WLANTang2KV2.</w:t>
      </w:r>
      <w:r w:rsidR="00FB123F">
        <w:rPr>
          <w:lang w:val="vi-VN"/>
        </w:rPr>
        <w:t xml:space="preserve"> Ta có kết quả như sau:</w:t>
      </w:r>
    </w:p>
    <w:p w14:paraId="082227E6" w14:textId="01FE4DAD" w:rsidR="006A0808" w:rsidRDefault="006A0808" w:rsidP="005D311A">
      <w:pPr>
        <w:pStyle w:val="Nidungvnbn"/>
        <w:jc w:val="center"/>
        <w:rPr>
          <w:lang w:val="vi-VN"/>
        </w:rPr>
      </w:pPr>
      <w:r w:rsidRPr="006A0808">
        <w:rPr>
          <w:noProof/>
          <w:lang w:val="vi-VN"/>
        </w:rPr>
        <w:drawing>
          <wp:inline distT="0" distB="0" distL="0" distR="0" wp14:anchorId="1BAE2757" wp14:editId="268C4CD0">
            <wp:extent cx="3600000" cy="191860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918605"/>
                    </a:xfrm>
                    <a:prstGeom prst="rect">
                      <a:avLst/>
                    </a:prstGeom>
                  </pic:spPr>
                </pic:pic>
              </a:graphicData>
            </a:graphic>
          </wp:inline>
        </w:drawing>
      </w:r>
    </w:p>
    <w:p w14:paraId="087EC8CC" w14:textId="7A946ECC" w:rsidR="00FF0749" w:rsidRDefault="008B0A52" w:rsidP="008B0A52">
      <w:pPr>
        <w:pStyle w:val="Caption"/>
        <w:rPr>
          <w:lang w:val="vi-VN"/>
        </w:rPr>
      </w:pPr>
      <w:bookmarkStart w:id="128" w:name="_Toc91966136"/>
      <w:r>
        <w:rPr>
          <w:lang w:val="vi-VN"/>
        </w:rPr>
        <w:t>Hình 3.2.</w:t>
      </w:r>
      <w:r w:rsidR="008F6656">
        <w:rPr>
          <w:lang w:val="vi-VN"/>
        </w:rPr>
        <w:t>28</w:t>
      </w:r>
      <w:r>
        <w:rPr>
          <w:lang w:val="vi-VN"/>
        </w:rPr>
        <w:t>. Thêm mạng WLANTang2KV2 vào nhóm WLANTang2KV2</w:t>
      </w:r>
      <w:bookmarkEnd w:id="128"/>
    </w:p>
    <w:p w14:paraId="6340E5AE" w14:textId="56293E59" w:rsidR="00FF0749" w:rsidRDefault="00FF0749" w:rsidP="005D311A">
      <w:pPr>
        <w:pStyle w:val="Nidungvnbn"/>
        <w:jc w:val="center"/>
        <w:rPr>
          <w:lang w:val="vi-VN"/>
        </w:rPr>
      </w:pPr>
      <w:r w:rsidRPr="00FF0749">
        <w:rPr>
          <w:noProof/>
          <w:lang w:val="vi-VN"/>
        </w:rPr>
        <w:lastRenderedPageBreak/>
        <w:drawing>
          <wp:inline distT="0" distB="0" distL="0" distR="0" wp14:anchorId="5979BB01" wp14:editId="06714FB6">
            <wp:extent cx="5791835" cy="3078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078480"/>
                    </a:xfrm>
                    <a:prstGeom prst="rect">
                      <a:avLst/>
                    </a:prstGeom>
                  </pic:spPr>
                </pic:pic>
              </a:graphicData>
            </a:graphic>
          </wp:inline>
        </w:drawing>
      </w:r>
    </w:p>
    <w:p w14:paraId="0749C4DC" w14:textId="3BB2D71C" w:rsidR="006B7629" w:rsidRDefault="003702DB" w:rsidP="005D311A">
      <w:pPr>
        <w:pStyle w:val="Nidungvnbn"/>
        <w:jc w:val="center"/>
        <w:rPr>
          <w:lang w:val="vi-VN"/>
        </w:rPr>
      </w:pPr>
      <w:r>
        <w:rPr>
          <w:lang w:val="vi-VN"/>
        </w:rPr>
        <w:t>Hình 3.2.29. Thêm AP Access Point Tang 2 KV2 vào nhóm WLANTang2KV2</w:t>
      </w:r>
    </w:p>
    <w:p w14:paraId="630C028F" w14:textId="5AA36749" w:rsidR="007B0B5B" w:rsidRDefault="009662CA" w:rsidP="008B49CE">
      <w:pPr>
        <w:pStyle w:val="Tiumccp2"/>
        <w:numPr>
          <w:ilvl w:val="2"/>
          <w:numId w:val="13"/>
        </w:numPr>
        <w:tabs>
          <w:tab w:val="clear" w:pos="6379"/>
          <w:tab w:val="center" w:pos="1418"/>
          <w:tab w:val="center" w:pos="5529"/>
          <w:tab w:val="center" w:pos="5812"/>
          <w:tab w:val="center" w:pos="5954"/>
        </w:tabs>
        <w:rPr>
          <w:lang w:val="vi-VN"/>
        </w:rPr>
      </w:pPr>
      <w:bookmarkStart w:id="129" w:name="_Toc91966061"/>
      <w:r>
        <w:rPr>
          <w:lang w:val="vi-VN"/>
        </w:rPr>
        <w:t>Cấu hình AP Tầng 2 KV1</w:t>
      </w:r>
      <w:bookmarkEnd w:id="129"/>
    </w:p>
    <w:p w14:paraId="49BE428C" w14:textId="24A3A1DE" w:rsidR="009662CA" w:rsidRDefault="007427F5" w:rsidP="009662CA">
      <w:pPr>
        <w:pStyle w:val="Nidungvnbn"/>
        <w:rPr>
          <w:lang w:val="vi-VN"/>
        </w:rPr>
      </w:pPr>
      <w:r>
        <w:rPr>
          <w:lang w:val="vi-VN"/>
        </w:rPr>
        <w:t>Nhấn vào tab Physical và kéo power adapter vào cái lỗ bên trái nút màu đỏ.</w:t>
      </w:r>
    </w:p>
    <w:p w14:paraId="4E1DB4EC" w14:textId="1B3C69FB" w:rsidR="00F06B01" w:rsidRDefault="00F06B01" w:rsidP="00F06B01">
      <w:pPr>
        <w:pStyle w:val="Nidungvnbn"/>
        <w:jc w:val="center"/>
        <w:rPr>
          <w:lang w:val="vi-VN"/>
        </w:rPr>
      </w:pPr>
      <w:r w:rsidRPr="00F06B01">
        <w:rPr>
          <w:noProof/>
          <w:lang w:val="vi-VN"/>
        </w:rPr>
        <w:drawing>
          <wp:inline distT="0" distB="0" distL="0" distR="0" wp14:anchorId="183A7A0C" wp14:editId="143C9E5F">
            <wp:extent cx="2880000" cy="279790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000" cy="2797904"/>
                    </a:xfrm>
                    <a:prstGeom prst="rect">
                      <a:avLst/>
                    </a:prstGeom>
                  </pic:spPr>
                </pic:pic>
              </a:graphicData>
            </a:graphic>
          </wp:inline>
        </w:drawing>
      </w:r>
    </w:p>
    <w:p w14:paraId="77BA8DDC" w14:textId="508261E9" w:rsidR="00711B7C" w:rsidRDefault="00711B7C" w:rsidP="00711B7C">
      <w:pPr>
        <w:pStyle w:val="Caption"/>
        <w:rPr>
          <w:lang w:val="vi-VN"/>
        </w:rPr>
      </w:pPr>
      <w:bookmarkStart w:id="130" w:name="_Toc91966137"/>
      <w:r>
        <w:rPr>
          <w:lang w:val="vi-VN"/>
        </w:rPr>
        <w:lastRenderedPageBreak/>
        <w:t xml:space="preserve">Hình 3.2.30. Gắn power adapter cho </w:t>
      </w:r>
      <w:r w:rsidR="00BF00BB">
        <w:rPr>
          <w:lang w:val="vi-VN"/>
        </w:rPr>
        <w:t>Access Point Tang 2 KV1</w:t>
      </w:r>
      <w:r>
        <w:rPr>
          <w:lang w:val="vi-VN"/>
        </w:rPr>
        <w:t>.</w:t>
      </w:r>
      <w:bookmarkEnd w:id="130"/>
    </w:p>
    <w:p w14:paraId="70BDE2DB" w14:textId="772BBAE8" w:rsidR="00B24903" w:rsidRPr="00B24903" w:rsidRDefault="00F05A8D" w:rsidP="00B24903">
      <w:pPr>
        <w:pStyle w:val="Nidungvnbn"/>
        <w:rPr>
          <w:lang w:val="vi-VN"/>
        </w:rPr>
      </w:pPr>
      <w:r>
        <w:rPr>
          <w:lang w:val="vi-VN"/>
        </w:rPr>
        <w:t>Ở tab config, nhấn vào GigabitEthernet0 và nhấn vào DHCP.</w:t>
      </w:r>
    </w:p>
    <w:p w14:paraId="7D7264C3" w14:textId="00FF0B5C" w:rsidR="00F06B01" w:rsidRDefault="00A466E9" w:rsidP="00F06B01">
      <w:pPr>
        <w:pStyle w:val="Nidungvnbn"/>
        <w:jc w:val="center"/>
        <w:rPr>
          <w:lang w:val="vi-VN"/>
        </w:rPr>
      </w:pPr>
      <w:r w:rsidRPr="00A466E9">
        <w:rPr>
          <w:noProof/>
          <w:lang w:val="vi-VN"/>
        </w:rPr>
        <w:drawing>
          <wp:inline distT="0" distB="0" distL="0" distR="0" wp14:anchorId="5B12C41E" wp14:editId="771F1252">
            <wp:extent cx="2880000" cy="279790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0000" cy="2797904"/>
                    </a:xfrm>
                    <a:prstGeom prst="rect">
                      <a:avLst/>
                    </a:prstGeom>
                  </pic:spPr>
                </pic:pic>
              </a:graphicData>
            </a:graphic>
          </wp:inline>
        </w:drawing>
      </w:r>
    </w:p>
    <w:p w14:paraId="11D3F94A" w14:textId="1FADC917" w:rsidR="009662CA" w:rsidRDefault="00AC76A2" w:rsidP="006553A5">
      <w:pPr>
        <w:pStyle w:val="Caption"/>
        <w:rPr>
          <w:lang w:val="vi-VN"/>
        </w:rPr>
      </w:pPr>
      <w:bookmarkStart w:id="131" w:name="_Toc91966138"/>
      <w:r>
        <w:rPr>
          <w:lang w:val="vi-VN"/>
        </w:rPr>
        <w:t xml:space="preserve">Hình 3.2.31. Cấu hình địa chỉ cho </w:t>
      </w:r>
      <w:r w:rsidR="00BF00BB">
        <w:rPr>
          <w:lang w:val="vi-VN"/>
        </w:rPr>
        <w:t>Access Point Tang 2 KV1</w:t>
      </w:r>
      <w:r>
        <w:rPr>
          <w:lang w:val="vi-VN"/>
        </w:rPr>
        <w:t>.</w:t>
      </w:r>
      <w:bookmarkEnd w:id="131"/>
    </w:p>
    <w:p w14:paraId="7C557FBE" w14:textId="6C24B7DB" w:rsidR="009662CA" w:rsidRDefault="009662CA" w:rsidP="008B49CE">
      <w:pPr>
        <w:pStyle w:val="Tiumccp2"/>
        <w:numPr>
          <w:ilvl w:val="2"/>
          <w:numId w:val="13"/>
        </w:numPr>
        <w:tabs>
          <w:tab w:val="clear" w:pos="6379"/>
          <w:tab w:val="center" w:pos="1418"/>
          <w:tab w:val="center" w:pos="5529"/>
          <w:tab w:val="center" w:pos="5812"/>
          <w:tab w:val="center" w:pos="5954"/>
        </w:tabs>
        <w:rPr>
          <w:lang w:val="vi-VN"/>
        </w:rPr>
      </w:pPr>
      <w:bookmarkStart w:id="132" w:name="_Toc91966062"/>
      <w:r>
        <w:rPr>
          <w:lang w:val="vi-VN"/>
        </w:rPr>
        <w:t xml:space="preserve">Cấu hình AP Tầng 2 </w:t>
      </w:r>
      <w:r w:rsidR="00D52E2B">
        <w:rPr>
          <w:lang w:val="vi-VN"/>
        </w:rPr>
        <w:t>KV2</w:t>
      </w:r>
      <w:bookmarkEnd w:id="132"/>
    </w:p>
    <w:p w14:paraId="6DEA4CA1" w14:textId="19B1A92B" w:rsidR="00590BC6" w:rsidRPr="00FC23C9" w:rsidRDefault="007E5D05" w:rsidP="00D6095E">
      <w:pPr>
        <w:pStyle w:val="Nidungvnbn"/>
        <w:ind w:firstLine="360"/>
      </w:pPr>
      <w:r>
        <w:rPr>
          <w:lang w:val="vi-VN"/>
        </w:rPr>
        <w:t>Thực hiện các bước cấu hình tương tự như AP Tầng 2 KV1 ở tab Physical</w:t>
      </w:r>
      <w:r w:rsidR="006713B1">
        <w:rPr>
          <w:lang w:val="vi-VN"/>
        </w:rPr>
        <w:t xml:space="preserve"> và tab Config</w:t>
      </w:r>
      <w:r>
        <w:rPr>
          <w:lang w:val="vi-VN"/>
        </w:rPr>
        <w:t>.</w:t>
      </w:r>
    </w:p>
    <w:p w14:paraId="305D00B3" w14:textId="53D2CF5A" w:rsidR="007B0B5B" w:rsidRDefault="00E84656" w:rsidP="008B49CE">
      <w:pPr>
        <w:pStyle w:val="Tiumccp2"/>
        <w:numPr>
          <w:ilvl w:val="2"/>
          <w:numId w:val="13"/>
        </w:numPr>
        <w:tabs>
          <w:tab w:val="clear" w:pos="6379"/>
          <w:tab w:val="center" w:pos="1418"/>
          <w:tab w:val="center" w:pos="5529"/>
          <w:tab w:val="center" w:pos="5812"/>
          <w:tab w:val="center" w:pos="5954"/>
        </w:tabs>
        <w:rPr>
          <w:lang w:val="vi-VN"/>
        </w:rPr>
      </w:pPr>
      <w:bookmarkStart w:id="133" w:name="_Toc91966063"/>
      <w:r>
        <w:rPr>
          <w:lang w:val="vi-VN"/>
        </w:rPr>
        <w:t>Cấu hình WLC Tầng 3</w:t>
      </w:r>
      <w:bookmarkEnd w:id="133"/>
    </w:p>
    <w:p w14:paraId="210EA77B" w14:textId="317100AD" w:rsidR="00E27A1F" w:rsidRDefault="00E84656" w:rsidP="00A1282E">
      <w:pPr>
        <w:pStyle w:val="Nidungvnbn"/>
        <w:ind w:firstLine="360"/>
        <w:rPr>
          <w:lang w:val="vi-VN"/>
        </w:rPr>
      </w:pPr>
      <w:r>
        <w:rPr>
          <w:lang w:val="vi-VN"/>
        </w:rPr>
        <w:t xml:space="preserve">Các bước đăng ký thông tin, tạo WLAN sử dụng chuẩn WPA2 </w:t>
      </w:r>
      <w:r w:rsidR="00813D50">
        <w:rPr>
          <w:lang w:val="vi-VN"/>
        </w:rPr>
        <w:t>Personal, tạo và thêm groups AP</w:t>
      </w:r>
      <w:r>
        <w:rPr>
          <w:lang w:val="vi-VN"/>
        </w:rPr>
        <w:t xml:space="preserve"> thì tương tự như ở tầng 2 nên em tạm bỏ qua. Tới bước tạo WLAN sử dụng chuẩn WPA2 Enterprise.</w:t>
      </w:r>
    </w:p>
    <w:p w14:paraId="2997470B" w14:textId="59C62D1D" w:rsidR="00BE7F0B" w:rsidRDefault="00BE7F0B" w:rsidP="002C6932">
      <w:pPr>
        <w:pStyle w:val="Nidungvnbn"/>
        <w:ind w:firstLine="360"/>
        <w:rPr>
          <w:lang w:val="vi-VN"/>
        </w:rPr>
      </w:pPr>
      <w:r>
        <w:rPr>
          <w:lang w:val="vi-VN"/>
        </w:rPr>
        <w:t>Chọn tab Security và nhấn vào nút New.</w:t>
      </w:r>
      <w:r w:rsidR="001F2C43">
        <w:rPr>
          <w:lang w:val="vi-VN"/>
        </w:rPr>
        <w:t xml:space="preserve"> Nhập địa chỉ IP của máy chủ và mật khẩu có trong bảng thông tin.</w:t>
      </w:r>
    </w:p>
    <w:p w14:paraId="249E9620" w14:textId="5AE2A437" w:rsidR="00BE7F0B" w:rsidRDefault="00BE7F0B" w:rsidP="00BE7F0B">
      <w:pPr>
        <w:pStyle w:val="Nidungvnbn"/>
        <w:ind w:firstLine="360"/>
        <w:jc w:val="center"/>
        <w:rPr>
          <w:lang w:val="vi-VN"/>
        </w:rPr>
      </w:pPr>
      <w:r w:rsidRPr="00BE7F0B">
        <w:rPr>
          <w:noProof/>
          <w:lang w:val="vi-VN"/>
        </w:rPr>
        <w:lastRenderedPageBreak/>
        <w:drawing>
          <wp:inline distT="0" distB="0" distL="0" distR="0" wp14:anchorId="41447284" wp14:editId="20FC62D5">
            <wp:extent cx="3600000" cy="1918605"/>
            <wp:effectExtent l="0" t="0" r="63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918605"/>
                    </a:xfrm>
                    <a:prstGeom prst="rect">
                      <a:avLst/>
                    </a:prstGeom>
                  </pic:spPr>
                </pic:pic>
              </a:graphicData>
            </a:graphic>
          </wp:inline>
        </w:drawing>
      </w:r>
    </w:p>
    <w:p w14:paraId="43C2BE40" w14:textId="1FB1C61A" w:rsidR="00F368D7" w:rsidRDefault="000F5DAA" w:rsidP="000F5DAA">
      <w:pPr>
        <w:pStyle w:val="Caption"/>
        <w:rPr>
          <w:lang w:val="vi-VN"/>
        </w:rPr>
      </w:pPr>
      <w:bookmarkStart w:id="134" w:name="_Toc91966139"/>
      <w:r>
        <w:rPr>
          <w:lang w:val="vi-VN"/>
        </w:rPr>
        <w:t>Hình 3.2.32. Cấu hình WPA2 Enterprise</w:t>
      </w:r>
      <w:bookmarkEnd w:id="134"/>
    </w:p>
    <w:p w14:paraId="12969074" w14:textId="034DCF96" w:rsidR="002C6932" w:rsidRDefault="002C6932" w:rsidP="002C6932">
      <w:pPr>
        <w:pStyle w:val="Nidungvnbn"/>
        <w:ind w:firstLine="360"/>
        <w:rPr>
          <w:lang w:val="vi-VN"/>
        </w:rPr>
      </w:pPr>
      <w:r>
        <w:rPr>
          <w:lang w:val="vi-VN"/>
        </w:rPr>
        <w:t xml:space="preserve">Điền </w:t>
      </w:r>
      <w:r w:rsidR="002F4A09">
        <w:rPr>
          <w:lang w:val="vi-VN"/>
        </w:rPr>
        <w:t xml:space="preserve">Profile Name và SSID lần lượt là </w:t>
      </w:r>
      <w:r w:rsidR="002F4A09" w:rsidRPr="002F4A09">
        <w:rPr>
          <w:b/>
          <w:bCs/>
          <w:lang w:val="vi-VN"/>
        </w:rPr>
        <w:t>WLANTang3</w:t>
      </w:r>
      <w:r w:rsidR="002F4A09">
        <w:rPr>
          <w:b/>
          <w:bCs/>
          <w:lang w:val="vi-VN"/>
        </w:rPr>
        <w:t>Enterprise.</w:t>
      </w:r>
      <w:r w:rsidR="005B5D05">
        <w:rPr>
          <w:b/>
          <w:bCs/>
          <w:lang w:val="vi-VN"/>
        </w:rPr>
        <w:t xml:space="preserve"> </w:t>
      </w:r>
      <w:r w:rsidR="005B5D05">
        <w:rPr>
          <w:lang w:val="vi-VN"/>
        </w:rPr>
        <w:t xml:space="preserve">Nhấn nút </w:t>
      </w:r>
      <w:r w:rsidR="005B5D05" w:rsidRPr="005B5D05">
        <w:rPr>
          <w:b/>
          <w:bCs/>
          <w:lang w:val="vi-VN"/>
        </w:rPr>
        <w:t>Enabled</w:t>
      </w:r>
      <w:r w:rsidR="005B5D05">
        <w:rPr>
          <w:b/>
          <w:bCs/>
          <w:lang w:val="vi-VN"/>
        </w:rPr>
        <w:t xml:space="preserve"> </w:t>
      </w:r>
      <w:r w:rsidR="005B5D05">
        <w:rPr>
          <w:lang w:val="vi-VN"/>
        </w:rPr>
        <w:t>để kích hoạt mạng WLAN này.</w:t>
      </w:r>
      <w:r w:rsidR="006F2C6F">
        <w:rPr>
          <w:lang w:val="vi-VN"/>
        </w:rPr>
        <w:t xml:space="preserve"> </w:t>
      </w:r>
    </w:p>
    <w:p w14:paraId="651471F8" w14:textId="66FBC9E0" w:rsidR="005B5D05" w:rsidRDefault="005B5D05" w:rsidP="005B5D05">
      <w:pPr>
        <w:pStyle w:val="Nidungvnbn"/>
        <w:ind w:firstLine="360"/>
        <w:jc w:val="center"/>
        <w:rPr>
          <w:lang w:val="vi-VN"/>
        </w:rPr>
      </w:pPr>
      <w:r w:rsidRPr="005B5D05">
        <w:rPr>
          <w:noProof/>
          <w:lang w:val="vi-VN"/>
        </w:rPr>
        <w:drawing>
          <wp:inline distT="0" distB="0" distL="0" distR="0" wp14:anchorId="756BE814" wp14:editId="4C620237">
            <wp:extent cx="3600000" cy="191860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18605"/>
                    </a:xfrm>
                    <a:prstGeom prst="rect">
                      <a:avLst/>
                    </a:prstGeom>
                  </pic:spPr>
                </pic:pic>
              </a:graphicData>
            </a:graphic>
          </wp:inline>
        </w:drawing>
      </w:r>
    </w:p>
    <w:p w14:paraId="647C84AB" w14:textId="71E156AF" w:rsidR="005B5D05" w:rsidRDefault="000F5DAA" w:rsidP="005D36CC">
      <w:pPr>
        <w:pStyle w:val="Caption"/>
        <w:rPr>
          <w:lang w:val="vi-VN"/>
        </w:rPr>
      </w:pPr>
      <w:bookmarkStart w:id="135" w:name="_Toc91966140"/>
      <w:r>
        <w:rPr>
          <w:lang w:val="vi-VN"/>
        </w:rPr>
        <w:t>Hình 3.2.33. Cấu hình WPA2 Enterprise (tiếp theo)</w:t>
      </w:r>
      <w:bookmarkEnd w:id="135"/>
    </w:p>
    <w:p w14:paraId="2BC65D5E" w14:textId="28F52115" w:rsidR="001E3059" w:rsidRDefault="001E3059" w:rsidP="001E3059">
      <w:pPr>
        <w:pStyle w:val="Nidungvnbn"/>
        <w:ind w:firstLine="360"/>
        <w:rPr>
          <w:lang w:val="vi-VN"/>
        </w:rPr>
      </w:pPr>
      <w:r>
        <w:rPr>
          <w:lang w:val="vi-VN"/>
        </w:rPr>
        <w:t>Chuyển qua tab Advanced, kéo xuống dưới và đánh dấu tích ở 2 mục của FlexConnect.</w:t>
      </w:r>
    </w:p>
    <w:p w14:paraId="5F02FBDE" w14:textId="36A2E7EA" w:rsidR="00926BD5" w:rsidRDefault="0091501A" w:rsidP="00926BD5">
      <w:pPr>
        <w:pStyle w:val="Nidungvnbn"/>
        <w:ind w:firstLine="360"/>
        <w:jc w:val="center"/>
        <w:rPr>
          <w:lang w:val="vi-VN"/>
        </w:rPr>
      </w:pPr>
      <w:r w:rsidRPr="0091501A">
        <w:rPr>
          <w:noProof/>
          <w:lang w:val="vi-VN"/>
        </w:rPr>
        <w:lastRenderedPageBreak/>
        <w:drawing>
          <wp:inline distT="0" distB="0" distL="0" distR="0" wp14:anchorId="36BD7C44" wp14:editId="21B040D4">
            <wp:extent cx="3600000" cy="1918605"/>
            <wp:effectExtent l="0" t="0" r="63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918605"/>
                    </a:xfrm>
                    <a:prstGeom prst="rect">
                      <a:avLst/>
                    </a:prstGeom>
                  </pic:spPr>
                </pic:pic>
              </a:graphicData>
            </a:graphic>
          </wp:inline>
        </w:drawing>
      </w:r>
    </w:p>
    <w:p w14:paraId="22A7BF98" w14:textId="7C48416F" w:rsidR="004025A7" w:rsidRDefault="000F5DAA" w:rsidP="005D36CC">
      <w:pPr>
        <w:pStyle w:val="Caption"/>
        <w:rPr>
          <w:lang w:val="vi-VN"/>
        </w:rPr>
      </w:pPr>
      <w:bookmarkStart w:id="136" w:name="_Toc91966141"/>
      <w:r>
        <w:rPr>
          <w:lang w:val="vi-VN"/>
        </w:rPr>
        <w:t>Hình 3.2.34. Cấu hình WPA2 Enterprise (tiếp theo)</w:t>
      </w:r>
      <w:bookmarkEnd w:id="136"/>
    </w:p>
    <w:p w14:paraId="386A7541" w14:textId="65224FD0" w:rsidR="005B5D05" w:rsidRDefault="006858AC" w:rsidP="006858AC">
      <w:pPr>
        <w:pStyle w:val="Nidungvnbn"/>
        <w:rPr>
          <w:lang w:val="vi-VN"/>
        </w:rPr>
      </w:pPr>
      <w:r>
        <w:rPr>
          <w:lang w:val="vi-VN"/>
        </w:rPr>
        <w:t>Ở tab Security, chọn Layer 2 và chọn WPA+WPA2 cho Layer 2 Security. Nhấn vào nút Enabled ở 802.1X.</w:t>
      </w:r>
      <w:r w:rsidR="00BE7F0B">
        <w:rPr>
          <w:lang w:val="vi-VN"/>
        </w:rPr>
        <w:t xml:space="preserve"> </w:t>
      </w:r>
    </w:p>
    <w:p w14:paraId="1D35D997" w14:textId="2820C3BF" w:rsidR="00A65D83" w:rsidRDefault="002B1F8B" w:rsidP="006717E5">
      <w:pPr>
        <w:pStyle w:val="Nidungvnbn"/>
        <w:jc w:val="center"/>
        <w:rPr>
          <w:lang w:val="vi-VN"/>
        </w:rPr>
      </w:pPr>
      <w:r w:rsidRPr="002B1F8B">
        <w:rPr>
          <w:noProof/>
          <w:lang w:val="vi-VN"/>
        </w:rPr>
        <w:drawing>
          <wp:inline distT="0" distB="0" distL="0" distR="0" wp14:anchorId="0C0234E1" wp14:editId="6E8BFB19">
            <wp:extent cx="3600000" cy="1918605"/>
            <wp:effectExtent l="0" t="0" r="63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18605"/>
                    </a:xfrm>
                    <a:prstGeom prst="rect">
                      <a:avLst/>
                    </a:prstGeom>
                  </pic:spPr>
                </pic:pic>
              </a:graphicData>
            </a:graphic>
          </wp:inline>
        </w:drawing>
      </w:r>
    </w:p>
    <w:p w14:paraId="32080C00" w14:textId="51BA34EC" w:rsidR="006717E5" w:rsidRDefault="000F5DAA" w:rsidP="005D36CC">
      <w:pPr>
        <w:pStyle w:val="Caption"/>
        <w:rPr>
          <w:lang w:val="vi-VN"/>
        </w:rPr>
      </w:pPr>
      <w:bookmarkStart w:id="137" w:name="_Toc91966142"/>
      <w:r>
        <w:rPr>
          <w:lang w:val="vi-VN"/>
        </w:rPr>
        <w:t>Hình 3.2.35. Cấu hình WPA2 Enterprise (tiếp theo)</w:t>
      </w:r>
      <w:bookmarkEnd w:id="137"/>
    </w:p>
    <w:p w14:paraId="440130CB" w14:textId="3F50D2EF" w:rsidR="00B46622" w:rsidRDefault="00BE7F0B" w:rsidP="00F62155">
      <w:pPr>
        <w:pStyle w:val="Nidungvnbn"/>
        <w:rPr>
          <w:lang w:val="vi-VN"/>
        </w:rPr>
      </w:pPr>
      <w:r>
        <w:rPr>
          <w:lang w:val="vi-VN"/>
        </w:rPr>
        <w:t xml:space="preserve">Nhấn vào tab </w:t>
      </w:r>
      <w:r w:rsidR="00B46622">
        <w:rPr>
          <w:lang w:val="vi-VN"/>
        </w:rPr>
        <w:t>AAA Server và Chọn IP và cổng cho Server 1</w:t>
      </w:r>
      <w:r w:rsidR="00F62155">
        <w:rPr>
          <w:lang w:val="vi-VN"/>
        </w:rPr>
        <w:t xml:space="preserve"> và nhấn vào Apply để lưu lại cấu hình.</w:t>
      </w:r>
    </w:p>
    <w:p w14:paraId="59BCB0C8" w14:textId="1E91F698" w:rsidR="00BE7F0B" w:rsidRDefault="00B46622" w:rsidP="006717E5">
      <w:pPr>
        <w:pStyle w:val="Nidungvnbn"/>
        <w:jc w:val="center"/>
        <w:rPr>
          <w:lang w:val="vi-VN"/>
        </w:rPr>
      </w:pPr>
      <w:r w:rsidRPr="00B46622">
        <w:rPr>
          <w:noProof/>
          <w:lang w:val="vi-VN"/>
        </w:rPr>
        <w:lastRenderedPageBreak/>
        <w:drawing>
          <wp:inline distT="0" distB="0" distL="0" distR="0" wp14:anchorId="4B2C87B8" wp14:editId="11FBE7B9">
            <wp:extent cx="3600000" cy="1918605"/>
            <wp:effectExtent l="0" t="0" r="63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918605"/>
                    </a:xfrm>
                    <a:prstGeom prst="rect">
                      <a:avLst/>
                    </a:prstGeom>
                  </pic:spPr>
                </pic:pic>
              </a:graphicData>
            </a:graphic>
          </wp:inline>
        </w:drawing>
      </w:r>
      <w:r w:rsidR="00BE7F0B">
        <w:rPr>
          <w:lang w:val="vi-VN"/>
        </w:rPr>
        <w:t xml:space="preserve"> </w:t>
      </w:r>
    </w:p>
    <w:p w14:paraId="60ADD998" w14:textId="600AEFC5" w:rsidR="00826BC8" w:rsidRPr="005B5D05" w:rsidRDefault="000F5DAA" w:rsidP="005D36CC">
      <w:pPr>
        <w:pStyle w:val="Caption"/>
        <w:rPr>
          <w:lang w:val="vi-VN"/>
        </w:rPr>
      </w:pPr>
      <w:bookmarkStart w:id="138" w:name="_Toc91966143"/>
      <w:r>
        <w:rPr>
          <w:lang w:val="vi-VN"/>
        </w:rPr>
        <w:t>Hình 3.2.36. Cấu hình WPA2 Enterprise (tiếp theo)</w:t>
      </w:r>
      <w:bookmarkEnd w:id="138"/>
    </w:p>
    <w:p w14:paraId="77AB8DA0" w14:textId="1373DF29" w:rsidR="007B0B5B" w:rsidRDefault="00DC3249" w:rsidP="008B49CE">
      <w:pPr>
        <w:pStyle w:val="Tiumccp2"/>
        <w:numPr>
          <w:ilvl w:val="2"/>
          <w:numId w:val="13"/>
        </w:numPr>
        <w:tabs>
          <w:tab w:val="clear" w:pos="6379"/>
          <w:tab w:val="center" w:pos="1418"/>
          <w:tab w:val="center" w:pos="5529"/>
          <w:tab w:val="center" w:pos="5812"/>
          <w:tab w:val="center" w:pos="5954"/>
        </w:tabs>
        <w:rPr>
          <w:lang w:val="vi-VN"/>
        </w:rPr>
      </w:pPr>
      <w:bookmarkStart w:id="139" w:name="_Toc91966064"/>
      <w:r>
        <w:rPr>
          <w:lang w:val="vi-VN"/>
        </w:rPr>
        <w:t>Cấu hình cho Access Point Tang 3 Personal và Access Point Tang 3 Enterprise</w:t>
      </w:r>
      <w:bookmarkEnd w:id="139"/>
    </w:p>
    <w:p w14:paraId="5F44D958" w14:textId="68430012" w:rsidR="00DC3249" w:rsidRDefault="00B77D1A" w:rsidP="00DC3249">
      <w:pPr>
        <w:pStyle w:val="Nidungvnbn"/>
        <w:rPr>
          <w:lang w:val="vi-VN"/>
        </w:rPr>
      </w:pPr>
      <w:r>
        <w:rPr>
          <w:lang w:val="vi-VN"/>
        </w:rPr>
        <w:t>Thực hiện tương tự như cấu hình cho AP ở tầng 2.</w:t>
      </w:r>
    </w:p>
    <w:p w14:paraId="595D1697" w14:textId="77777777" w:rsidR="00EE2D8B" w:rsidRPr="00EE2D8B" w:rsidRDefault="008B49CE" w:rsidP="00557143">
      <w:pPr>
        <w:pStyle w:val="Tiumccp1"/>
        <w:numPr>
          <w:ilvl w:val="1"/>
          <w:numId w:val="13"/>
        </w:numPr>
      </w:pPr>
      <w:bookmarkStart w:id="140" w:name="_Toc91966065"/>
      <w:r>
        <w:t>Kết</w:t>
      </w:r>
      <w:r>
        <w:rPr>
          <w:lang w:val="vi-VN"/>
        </w:rPr>
        <w:t xml:space="preserve"> quả chạy chương trình</w:t>
      </w:r>
      <w:bookmarkEnd w:id="140"/>
    </w:p>
    <w:p w14:paraId="04B73A0E" w14:textId="4F1DBF09" w:rsidR="009D4D12" w:rsidRDefault="00EE2D8B" w:rsidP="00EE2D8B">
      <w:pPr>
        <w:pStyle w:val="Tiumccp2"/>
        <w:numPr>
          <w:ilvl w:val="2"/>
          <w:numId w:val="13"/>
        </w:numPr>
      </w:pPr>
      <w:bookmarkStart w:id="141" w:name="_Toc91966066"/>
      <w:r>
        <w:t>PCTang1</w:t>
      </w:r>
      <w:bookmarkEnd w:id="141"/>
    </w:p>
    <w:p w14:paraId="43368E51" w14:textId="31EDECD2" w:rsidR="00366F61" w:rsidRDefault="00F84887" w:rsidP="00366F61">
      <w:pPr>
        <w:pStyle w:val="Nidungvnbn"/>
        <w:rPr>
          <w:lang w:val="vi-VN"/>
        </w:rPr>
      </w:pPr>
      <w:r>
        <w:t>PCTang1</w:t>
      </w:r>
      <w:r>
        <w:rPr>
          <w:lang w:val="vi-VN"/>
        </w:rPr>
        <w:t xml:space="preserve"> có thể truy cập vào trang web mobifone.com.vn</w:t>
      </w:r>
      <w:r w:rsidR="00656157">
        <w:rPr>
          <w:lang w:val="vi-VN"/>
        </w:rPr>
        <w:t xml:space="preserve"> và thực hiện gửi và nhận mail</w:t>
      </w:r>
      <w:r w:rsidR="00E20F26">
        <w:rPr>
          <w:lang w:val="vi-VN"/>
        </w:rPr>
        <w:t xml:space="preserve"> với L</w:t>
      </w:r>
      <w:r w:rsidR="00F14514">
        <w:rPr>
          <w:lang w:val="vi-VN"/>
        </w:rPr>
        <w:t>aptopTang1.</w:t>
      </w:r>
    </w:p>
    <w:p w14:paraId="4AC22E5E" w14:textId="3A2FB17B" w:rsidR="003C066E" w:rsidRDefault="003C066E" w:rsidP="003C066E">
      <w:pPr>
        <w:pStyle w:val="Nidungvnbn"/>
        <w:jc w:val="center"/>
        <w:rPr>
          <w:lang w:val="vi-VN"/>
        </w:rPr>
      </w:pPr>
      <w:r w:rsidRPr="003C066E">
        <w:rPr>
          <w:noProof/>
          <w:lang w:val="vi-VN"/>
        </w:rPr>
        <w:lastRenderedPageBreak/>
        <w:drawing>
          <wp:inline distT="0" distB="0" distL="0" distR="0" wp14:anchorId="0930C5C2" wp14:editId="0F12A4E6">
            <wp:extent cx="2520000" cy="2448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2448166"/>
                    </a:xfrm>
                    <a:prstGeom prst="rect">
                      <a:avLst/>
                    </a:prstGeom>
                  </pic:spPr>
                </pic:pic>
              </a:graphicData>
            </a:graphic>
          </wp:inline>
        </w:drawing>
      </w:r>
    </w:p>
    <w:p w14:paraId="52B89DC4" w14:textId="77C9899E" w:rsidR="009D2885" w:rsidRDefault="009D2885" w:rsidP="009D2885">
      <w:pPr>
        <w:pStyle w:val="Caption"/>
        <w:rPr>
          <w:lang w:val="vi-VN"/>
        </w:rPr>
      </w:pPr>
      <w:bookmarkStart w:id="142" w:name="_Toc91966144"/>
      <w:r>
        <w:rPr>
          <w:lang w:val="vi-VN"/>
        </w:rPr>
        <w:t>Hình 3.3.1. PCTang1 kết nối đến trang web</w:t>
      </w:r>
      <w:r w:rsidR="00891F0B">
        <w:rPr>
          <w:lang w:val="vi-VN"/>
        </w:rPr>
        <w:t xml:space="preserve"> mobifone.com.vn</w:t>
      </w:r>
      <w:bookmarkEnd w:id="142"/>
    </w:p>
    <w:p w14:paraId="153793F4" w14:textId="44AF767B" w:rsidR="00C32732" w:rsidRDefault="00A76AD1" w:rsidP="00487221">
      <w:pPr>
        <w:pStyle w:val="Nidungvnbn"/>
        <w:jc w:val="center"/>
        <w:rPr>
          <w:lang w:val="vi-VN"/>
        </w:rPr>
      </w:pPr>
      <w:r w:rsidRPr="00A76AD1">
        <w:rPr>
          <w:noProof/>
          <w:lang w:val="vi-VN"/>
        </w:rPr>
        <w:drawing>
          <wp:inline distT="0" distB="0" distL="0" distR="0" wp14:anchorId="1A612A32" wp14:editId="093372E7">
            <wp:extent cx="2520000" cy="24481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2448166"/>
                    </a:xfrm>
                    <a:prstGeom prst="rect">
                      <a:avLst/>
                    </a:prstGeom>
                  </pic:spPr>
                </pic:pic>
              </a:graphicData>
            </a:graphic>
          </wp:inline>
        </w:drawing>
      </w:r>
    </w:p>
    <w:p w14:paraId="2AC51DBA" w14:textId="5AA087B0" w:rsidR="00C32732" w:rsidRPr="00C32732" w:rsidRDefault="00C32732" w:rsidP="00C32732">
      <w:pPr>
        <w:pStyle w:val="Caption"/>
        <w:rPr>
          <w:lang w:val="vi-VN"/>
        </w:rPr>
      </w:pPr>
      <w:bookmarkStart w:id="143" w:name="_Toc91966145"/>
      <w:r>
        <w:rPr>
          <w:lang w:val="vi-VN"/>
        </w:rPr>
        <w:t>Hình 3.3.</w:t>
      </w:r>
      <w:r w:rsidR="00891F0B">
        <w:rPr>
          <w:lang w:val="vi-VN"/>
        </w:rPr>
        <w:t>2</w:t>
      </w:r>
      <w:r>
        <w:rPr>
          <w:lang w:val="vi-VN"/>
        </w:rPr>
        <w:t>. PCTang1 gửi và nhận mail đến LaptopTang1</w:t>
      </w:r>
      <w:bookmarkEnd w:id="143"/>
    </w:p>
    <w:p w14:paraId="630B79E0" w14:textId="14384BCF" w:rsidR="009D4D12" w:rsidRDefault="009D4D12" w:rsidP="00EE2D8B">
      <w:pPr>
        <w:pStyle w:val="Tiumccp2"/>
        <w:numPr>
          <w:ilvl w:val="2"/>
          <w:numId w:val="13"/>
        </w:numPr>
      </w:pPr>
      <w:bookmarkStart w:id="144" w:name="_Toc91966067"/>
      <w:r>
        <w:t>LaptopTang1</w:t>
      </w:r>
      <w:bookmarkEnd w:id="144"/>
    </w:p>
    <w:p w14:paraId="4EC102B0" w14:textId="52161A90" w:rsidR="009A60FD" w:rsidRDefault="009D16F0" w:rsidP="009A60FD">
      <w:pPr>
        <w:pStyle w:val="Nidungvnbn"/>
        <w:rPr>
          <w:lang w:val="vi-VN"/>
        </w:rPr>
      </w:pPr>
      <w:r>
        <w:t>LaptopTang1</w:t>
      </w:r>
      <w:r>
        <w:rPr>
          <w:lang w:val="vi-VN"/>
        </w:rPr>
        <w:t xml:space="preserve"> có thể truy cập vào trang web mobifone.com.vn và thực hiện gửi và nhận mail với </w:t>
      </w:r>
      <w:r w:rsidR="00B67E0E">
        <w:rPr>
          <w:lang w:val="vi-VN"/>
        </w:rPr>
        <w:t>PCTang1</w:t>
      </w:r>
      <w:r>
        <w:rPr>
          <w:lang w:val="vi-VN"/>
        </w:rPr>
        <w:t>.</w:t>
      </w:r>
    </w:p>
    <w:p w14:paraId="3505F6B5" w14:textId="629EF838" w:rsidR="00CD577E" w:rsidRDefault="001F4C07" w:rsidP="00CD577E">
      <w:pPr>
        <w:pStyle w:val="Nidungvnbn"/>
        <w:jc w:val="center"/>
        <w:rPr>
          <w:lang w:val="vi-VN"/>
        </w:rPr>
      </w:pPr>
      <w:r w:rsidRPr="001F4C07">
        <w:rPr>
          <w:noProof/>
          <w:lang w:val="vi-VN"/>
        </w:rPr>
        <w:lastRenderedPageBreak/>
        <w:drawing>
          <wp:inline distT="0" distB="0" distL="0" distR="0" wp14:anchorId="07A555A9" wp14:editId="2471023D">
            <wp:extent cx="2520000" cy="24481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0000" cy="2448166"/>
                    </a:xfrm>
                    <a:prstGeom prst="rect">
                      <a:avLst/>
                    </a:prstGeom>
                  </pic:spPr>
                </pic:pic>
              </a:graphicData>
            </a:graphic>
          </wp:inline>
        </w:drawing>
      </w:r>
    </w:p>
    <w:p w14:paraId="76D1D795" w14:textId="6E38E3DB" w:rsidR="00CD577E" w:rsidRDefault="00891F0B" w:rsidP="00891F0B">
      <w:pPr>
        <w:pStyle w:val="Caption"/>
        <w:rPr>
          <w:lang w:val="vi-VN"/>
        </w:rPr>
      </w:pPr>
      <w:bookmarkStart w:id="145" w:name="_Toc91966146"/>
      <w:r>
        <w:rPr>
          <w:lang w:val="vi-VN"/>
        </w:rPr>
        <w:t>Hình 3.3.3. LaptopTang1 kết nối đến trang web mobifone.com.vn</w:t>
      </w:r>
      <w:bookmarkEnd w:id="145"/>
      <w:r>
        <w:rPr>
          <w:lang w:val="vi-VN"/>
        </w:rPr>
        <w:t xml:space="preserve"> </w:t>
      </w:r>
    </w:p>
    <w:p w14:paraId="52CD39AE" w14:textId="2FBD08D3" w:rsidR="00CD577E" w:rsidRDefault="00A96209" w:rsidP="00CD577E">
      <w:pPr>
        <w:pStyle w:val="Nidungvnbn"/>
        <w:jc w:val="center"/>
        <w:rPr>
          <w:lang w:val="vi-VN"/>
        </w:rPr>
      </w:pPr>
      <w:r w:rsidRPr="00A96209">
        <w:rPr>
          <w:noProof/>
          <w:lang w:val="vi-VN"/>
        </w:rPr>
        <w:drawing>
          <wp:inline distT="0" distB="0" distL="0" distR="0" wp14:anchorId="020849DE" wp14:editId="66D39DFD">
            <wp:extent cx="2520000" cy="24481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2448166"/>
                    </a:xfrm>
                    <a:prstGeom prst="rect">
                      <a:avLst/>
                    </a:prstGeom>
                  </pic:spPr>
                </pic:pic>
              </a:graphicData>
            </a:graphic>
          </wp:inline>
        </w:drawing>
      </w:r>
    </w:p>
    <w:p w14:paraId="4D77D44E" w14:textId="5DF93F3B" w:rsidR="00CD577E" w:rsidRDefault="001C5FB0" w:rsidP="001C5FB0">
      <w:pPr>
        <w:pStyle w:val="Caption"/>
      </w:pPr>
      <w:bookmarkStart w:id="146" w:name="_Toc91966147"/>
      <w:r>
        <w:rPr>
          <w:lang w:val="vi-VN"/>
        </w:rPr>
        <w:t>Hình 3.3.</w:t>
      </w:r>
      <w:r w:rsidR="00D43508">
        <w:rPr>
          <w:lang w:val="vi-VN"/>
        </w:rPr>
        <w:t>4</w:t>
      </w:r>
      <w:r>
        <w:rPr>
          <w:lang w:val="vi-VN"/>
        </w:rPr>
        <w:t>. LaptopTang1 gửi và nhận mail đến PCTang1</w:t>
      </w:r>
      <w:bookmarkEnd w:id="146"/>
    </w:p>
    <w:p w14:paraId="7C24757A" w14:textId="56948B56" w:rsidR="009D4D12" w:rsidRDefault="009D4D12" w:rsidP="00EE2D8B">
      <w:pPr>
        <w:pStyle w:val="Tiumccp2"/>
        <w:numPr>
          <w:ilvl w:val="2"/>
          <w:numId w:val="13"/>
        </w:numPr>
      </w:pPr>
      <w:bookmarkStart w:id="147" w:name="_Toc91966068"/>
      <w:r>
        <w:t>LaptopTang1KD</w:t>
      </w:r>
      <w:bookmarkEnd w:id="147"/>
    </w:p>
    <w:p w14:paraId="218C4E39" w14:textId="62D9FE39" w:rsidR="00241734" w:rsidRDefault="00241734" w:rsidP="00241734">
      <w:pPr>
        <w:pStyle w:val="Nidungvnbn"/>
        <w:rPr>
          <w:lang w:val="vi-VN"/>
        </w:rPr>
      </w:pPr>
      <w:r>
        <w:t>L</w:t>
      </w:r>
      <w:r w:rsidR="002C2CE2">
        <w:t>aptopTang1KD</w:t>
      </w:r>
      <w:r>
        <w:rPr>
          <w:lang w:val="vi-VN"/>
        </w:rPr>
        <w:t xml:space="preserve"> có thể truy cập vào trang web mobifone.com.vn và thực hiện gửi và nhận mail với </w:t>
      </w:r>
      <w:r w:rsidR="002C2CE2">
        <w:rPr>
          <w:lang w:val="vi-VN"/>
        </w:rPr>
        <w:t>SmartphoneTang1KD và TabletTang1KD</w:t>
      </w:r>
      <w:r>
        <w:rPr>
          <w:lang w:val="vi-VN"/>
        </w:rPr>
        <w:t>.</w:t>
      </w:r>
    </w:p>
    <w:p w14:paraId="1EA1A68B" w14:textId="56C22DE3" w:rsidR="00241734" w:rsidRDefault="00651E8D" w:rsidP="00651E8D">
      <w:pPr>
        <w:pStyle w:val="Nidungvnbn"/>
        <w:jc w:val="center"/>
        <w:rPr>
          <w:lang w:val="vi-VN"/>
        </w:rPr>
      </w:pPr>
      <w:r w:rsidRPr="00651E8D">
        <w:rPr>
          <w:noProof/>
          <w:lang w:val="vi-VN"/>
        </w:rPr>
        <w:lastRenderedPageBreak/>
        <w:drawing>
          <wp:inline distT="0" distB="0" distL="0" distR="0" wp14:anchorId="72674EC1" wp14:editId="502EE187">
            <wp:extent cx="2520000" cy="24481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2448166"/>
                    </a:xfrm>
                    <a:prstGeom prst="rect">
                      <a:avLst/>
                    </a:prstGeom>
                  </pic:spPr>
                </pic:pic>
              </a:graphicData>
            </a:graphic>
          </wp:inline>
        </w:drawing>
      </w:r>
    </w:p>
    <w:p w14:paraId="3A7EE110" w14:textId="2B157F7E" w:rsidR="00241734" w:rsidRDefault="00241734" w:rsidP="00D43508">
      <w:pPr>
        <w:pStyle w:val="Caption"/>
        <w:rPr>
          <w:lang w:val="vi-VN"/>
        </w:rPr>
      </w:pPr>
      <w:bookmarkStart w:id="148" w:name="_Toc91966148"/>
      <w:r>
        <w:rPr>
          <w:lang w:val="vi-VN"/>
        </w:rPr>
        <w:t>Hình 3.3.</w:t>
      </w:r>
      <w:r w:rsidR="00D43508">
        <w:rPr>
          <w:lang w:val="vi-VN"/>
        </w:rPr>
        <w:t>5</w:t>
      </w:r>
      <w:r>
        <w:rPr>
          <w:lang w:val="vi-VN"/>
        </w:rPr>
        <w:t>. L</w:t>
      </w:r>
      <w:r w:rsidR="00D43508">
        <w:rPr>
          <w:lang w:val="vi-VN"/>
        </w:rPr>
        <w:t>aptopTang1KD</w:t>
      </w:r>
      <w:r>
        <w:rPr>
          <w:lang w:val="vi-VN"/>
        </w:rPr>
        <w:t xml:space="preserve"> kết nối đến trang web mobifone.com.vn</w:t>
      </w:r>
      <w:bookmarkEnd w:id="148"/>
      <w:r>
        <w:rPr>
          <w:lang w:val="vi-VN"/>
        </w:rPr>
        <w:t xml:space="preserve"> </w:t>
      </w:r>
    </w:p>
    <w:p w14:paraId="308CEFFD" w14:textId="241BBB57" w:rsidR="00241734" w:rsidRDefault="00FA5DDF" w:rsidP="00FA5DDF">
      <w:pPr>
        <w:pStyle w:val="Nidungvnbn"/>
        <w:jc w:val="center"/>
        <w:rPr>
          <w:lang w:val="vi-VN"/>
        </w:rPr>
      </w:pPr>
      <w:r w:rsidRPr="00FA5DDF">
        <w:rPr>
          <w:noProof/>
          <w:lang w:val="vi-VN"/>
        </w:rPr>
        <w:drawing>
          <wp:inline distT="0" distB="0" distL="0" distR="0" wp14:anchorId="56EEC9E7" wp14:editId="122183B8">
            <wp:extent cx="2520000" cy="24481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2448166"/>
                    </a:xfrm>
                    <a:prstGeom prst="rect">
                      <a:avLst/>
                    </a:prstGeom>
                  </pic:spPr>
                </pic:pic>
              </a:graphicData>
            </a:graphic>
          </wp:inline>
        </w:drawing>
      </w:r>
    </w:p>
    <w:p w14:paraId="29DF9A33" w14:textId="2769045D" w:rsidR="00241734" w:rsidRDefault="00241734" w:rsidP="00072D7D">
      <w:pPr>
        <w:pStyle w:val="Caption"/>
      </w:pPr>
      <w:bookmarkStart w:id="149" w:name="_Toc91966149"/>
      <w:r>
        <w:rPr>
          <w:lang w:val="vi-VN"/>
        </w:rPr>
        <w:t>Hình 3.3.</w:t>
      </w:r>
      <w:r w:rsidR="00CA4A2A">
        <w:rPr>
          <w:lang w:val="vi-VN"/>
        </w:rPr>
        <w:t>6</w:t>
      </w:r>
      <w:r>
        <w:rPr>
          <w:lang w:val="vi-VN"/>
        </w:rPr>
        <w:t>. L</w:t>
      </w:r>
      <w:r w:rsidR="00EF0E15">
        <w:rPr>
          <w:lang w:val="vi-VN"/>
        </w:rPr>
        <w:t>aptopTang1KD</w:t>
      </w:r>
      <w:r>
        <w:rPr>
          <w:lang w:val="vi-VN"/>
        </w:rPr>
        <w:t xml:space="preserve"> gửi và nhận mail đến </w:t>
      </w:r>
      <w:r w:rsidR="00EF0E15">
        <w:rPr>
          <w:lang w:val="vi-VN"/>
        </w:rPr>
        <w:t>SmartphoneTang1KD và TabletTang1KD</w:t>
      </w:r>
      <w:bookmarkEnd w:id="149"/>
    </w:p>
    <w:p w14:paraId="1BB2484C" w14:textId="77777777" w:rsidR="00241734" w:rsidRDefault="00241734" w:rsidP="00241734">
      <w:pPr>
        <w:pStyle w:val="Nidungvnbn"/>
      </w:pPr>
    </w:p>
    <w:p w14:paraId="57FA6D36" w14:textId="79A7D56D" w:rsidR="009D4D12" w:rsidRDefault="009D4D12" w:rsidP="00EE2D8B">
      <w:pPr>
        <w:pStyle w:val="Tiumccp2"/>
        <w:numPr>
          <w:ilvl w:val="2"/>
          <w:numId w:val="13"/>
        </w:numPr>
      </w:pPr>
      <w:bookmarkStart w:id="150" w:name="_Toc91966069"/>
      <w:r>
        <w:t>TabletTang1KD</w:t>
      </w:r>
      <w:bookmarkEnd w:id="150"/>
    </w:p>
    <w:p w14:paraId="26E32EF2" w14:textId="70CDBCCB" w:rsidR="008100BC" w:rsidRDefault="00905601" w:rsidP="008100BC">
      <w:pPr>
        <w:pStyle w:val="Nidungvnbn"/>
        <w:rPr>
          <w:lang w:val="vi-VN"/>
        </w:rPr>
      </w:pPr>
      <w:r>
        <w:lastRenderedPageBreak/>
        <w:t>Tablet</w:t>
      </w:r>
      <w:r w:rsidR="008100BC">
        <w:t>Tang1KD</w:t>
      </w:r>
      <w:r w:rsidR="008100BC">
        <w:rPr>
          <w:lang w:val="vi-VN"/>
        </w:rPr>
        <w:t xml:space="preserve"> có thể truy cập vào trang web mobifone.com.vn và thực hiện gửi và nhận mail với SmartphoneTang1KD và </w:t>
      </w:r>
      <w:r>
        <w:rPr>
          <w:lang w:val="vi-VN"/>
        </w:rPr>
        <w:t>Laptop</w:t>
      </w:r>
      <w:r w:rsidR="008100BC">
        <w:rPr>
          <w:lang w:val="vi-VN"/>
        </w:rPr>
        <w:t>Tang1KD.</w:t>
      </w:r>
    </w:p>
    <w:p w14:paraId="748CCA62" w14:textId="3F02B1E4" w:rsidR="008100BC" w:rsidRDefault="009A5D06" w:rsidP="009A5D06">
      <w:pPr>
        <w:pStyle w:val="Nidungvnbn"/>
        <w:jc w:val="center"/>
        <w:rPr>
          <w:lang w:val="vi-VN"/>
        </w:rPr>
      </w:pPr>
      <w:r w:rsidRPr="009A5D06">
        <w:rPr>
          <w:noProof/>
          <w:lang w:val="vi-VN"/>
        </w:rPr>
        <w:drawing>
          <wp:inline distT="0" distB="0" distL="0" distR="0" wp14:anchorId="656F47C6" wp14:editId="447D2DC2">
            <wp:extent cx="2520000" cy="24481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2448166"/>
                    </a:xfrm>
                    <a:prstGeom prst="rect">
                      <a:avLst/>
                    </a:prstGeom>
                  </pic:spPr>
                </pic:pic>
              </a:graphicData>
            </a:graphic>
          </wp:inline>
        </w:drawing>
      </w:r>
    </w:p>
    <w:p w14:paraId="583D14F3" w14:textId="29D85176" w:rsidR="008100BC" w:rsidRDefault="008100BC" w:rsidP="00416FD8">
      <w:pPr>
        <w:pStyle w:val="Caption"/>
        <w:rPr>
          <w:lang w:val="vi-VN"/>
        </w:rPr>
      </w:pPr>
      <w:bookmarkStart w:id="151" w:name="_Toc91966150"/>
      <w:r>
        <w:rPr>
          <w:lang w:val="vi-VN"/>
        </w:rPr>
        <w:t>Hình 3.3.</w:t>
      </w:r>
      <w:r w:rsidR="00CA4A2A">
        <w:rPr>
          <w:lang w:val="vi-VN"/>
        </w:rPr>
        <w:t>7</w:t>
      </w:r>
      <w:r>
        <w:rPr>
          <w:lang w:val="vi-VN"/>
        </w:rPr>
        <w:t xml:space="preserve">. </w:t>
      </w:r>
      <w:r w:rsidR="004974B5">
        <w:rPr>
          <w:lang w:val="vi-VN"/>
        </w:rPr>
        <w:t xml:space="preserve">TabletTang1KD </w:t>
      </w:r>
      <w:r>
        <w:rPr>
          <w:lang w:val="vi-VN"/>
        </w:rPr>
        <w:t>kết nối đến trang web mobifone.com.vn</w:t>
      </w:r>
      <w:bookmarkEnd w:id="151"/>
      <w:r>
        <w:rPr>
          <w:lang w:val="vi-VN"/>
        </w:rPr>
        <w:t xml:space="preserve"> </w:t>
      </w:r>
    </w:p>
    <w:p w14:paraId="3A599827" w14:textId="65312550" w:rsidR="008100BC" w:rsidRDefault="001B0C31" w:rsidP="00416FD8">
      <w:pPr>
        <w:pStyle w:val="Nidungvnbn"/>
        <w:jc w:val="center"/>
        <w:rPr>
          <w:lang w:val="vi-VN"/>
        </w:rPr>
      </w:pPr>
      <w:r w:rsidRPr="001B0C31">
        <w:rPr>
          <w:noProof/>
          <w:lang w:val="vi-VN"/>
        </w:rPr>
        <w:drawing>
          <wp:inline distT="0" distB="0" distL="0" distR="0" wp14:anchorId="29715491" wp14:editId="66E3A234">
            <wp:extent cx="2520000" cy="244816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2448166"/>
                    </a:xfrm>
                    <a:prstGeom prst="rect">
                      <a:avLst/>
                    </a:prstGeom>
                  </pic:spPr>
                </pic:pic>
              </a:graphicData>
            </a:graphic>
          </wp:inline>
        </w:drawing>
      </w:r>
    </w:p>
    <w:p w14:paraId="1A2EDCE6" w14:textId="5116E95C" w:rsidR="008100BC" w:rsidRDefault="008100BC" w:rsidP="00416FD8">
      <w:pPr>
        <w:pStyle w:val="Caption"/>
      </w:pPr>
      <w:bookmarkStart w:id="152" w:name="_Toc91966151"/>
      <w:r>
        <w:rPr>
          <w:lang w:val="vi-VN"/>
        </w:rPr>
        <w:t>Hình 3.3.</w:t>
      </w:r>
      <w:r w:rsidR="00CA4A2A">
        <w:rPr>
          <w:lang w:val="vi-VN"/>
        </w:rPr>
        <w:t>8</w:t>
      </w:r>
      <w:r>
        <w:rPr>
          <w:lang w:val="vi-VN"/>
        </w:rPr>
        <w:t xml:space="preserve">. </w:t>
      </w:r>
      <w:r w:rsidR="004974B5">
        <w:rPr>
          <w:lang w:val="vi-VN"/>
        </w:rPr>
        <w:t xml:space="preserve">TabletTang1KD </w:t>
      </w:r>
      <w:r>
        <w:rPr>
          <w:lang w:val="vi-VN"/>
        </w:rPr>
        <w:t xml:space="preserve">gửi và nhận mail đến SmartphoneTang1KD và </w:t>
      </w:r>
      <w:r w:rsidR="004974B5">
        <w:rPr>
          <w:lang w:val="vi-VN"/>
        </w:rPr>
        <w:t>LaptopTang1KD</w:t>
      </w:r>
      <w:bookmarkEnd w:id="152"/>
    </w:p>
    <w:p w14:paraId="36B3B2E8" w14:textId="77777777" w:rsidR="008100BC" w:rsidRDefault="008100BC" w:rsidP="008100BC">
      <w:pPr>
        <w:pStyle w:val="Nidungvnbn"/>
      </w:pPr>
    </w:p>
    <w:p w14:paraId="5CF0F3E2" w14:textId="349413D5" w:rsidR="009D4D12" w:rsidRDefault="009D4D12" w:rsidP="00EE2D8B">
      <w:pPr>
        <w:pStyle w:val="Tiumccp2"/>
        <w:numPr>
          <w:ilvl w:val="2"/>
          <w:numId w:val="13"/>
        </w:numPr>
      </w:pPr>
      <w:bookmarkStart w:id="153" w:name="_Toc91966070"/>
      <w:r>
        <w:lastRenderedPageBreak/>
        <w:t>SmartphoneTang1KD</w:t>
      </w:r>
      <w:bookmarkEnd w:id="153"/>
    </w:p>
    <w:p w14:paraId="68A87670" w14:textId="05FDB09D" w:rsidR="0078745D" w:rsidRDefault="0078745D" w:rsidP="0078745D">
      <w:pPr>
        <w:pStyle w:val="Nidungvnbn"/>
        <w:rPr>
          <w:lang w:val="vi-VN"/>
        </w:rPr>
      </w:pPr>
      <w:r>
        <w:rPr>
          <w:lang w:val="vi-VN"/>
        </w:rPr>
        <w:t xml:space="preserve">SmartphoneTang1KD có thể truy cập vào trang web mobifone.com.vn và thực hiện gửi và nhận mail với </w:t>
      </w:r>
      <w:r>
        <w:t>TabletTang1KD</w:t>
      </w:r>
      <w:r>
        <w:rPr>
          <w:lang w:val="vi-VN"/>
        </w:rPr>
        <w:t xml:space="preserve"> và LaptopTang1KD.</w:t>
      </w:r>
    </w:p>
    <w:p w14:paraId="21D489F8" w14:textId="0AEBD2C7" w:rsidR="0078745D" w:rsidRDefault="00BF0638" w:rsidP="00BF0638">
      <w:pPr>
        <w:pStyle w:val="Nidungvnbn"/>
        <w:jc w:val="center"/>
        <w:rPr>
          <w:lang w:val="vi-VN"/>
        </w:rPr>
      </w:pPr>
      <w:r w:rsidRPr="00BF0638">
        <w:rPr>
          <w:noProof/>
          <w:lang w:val="vi-VN"/>
        </w:rPr>
        <w:drawing>
          <wp:inline distT="0" distB="0" distL="0" distR="0" wp14:anchorId="1401C37C" wp14:editId="2CDE6028">
            <wp:extent cx="2520000" cy="24481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2448166"/>
                    </a:xfrm>
                    <a:prstGeom prst="rect">
                      <a:avLst/>
                    </a:prstGeom>
                  </pic:spPr>
                </pic:pic>
              </a:graphicData>
            </a:graphic>
          </wp:inline>
        </w:drawing>
      </w:r>
    </w:p>
    <w:p w14:paraId="71BDBC6B" w14:textId="272A7DA8" w:rsidR="0078745D" w:rsidRDefault="0078745D" w:rsidP="00745638">
      <w:pPr>
        <w:pStyle w:val="Caption"/>
        <w:rPr>
          <w:lang w:val="vi-VN"/>
        </w:rPr>
      </w:pPr>
      <w:bookmarkStart w:id="154" w:name="_Toc91966152"/>
      <w:r>
        <w:rPr>
          <w:lang w:val="vi-VN"/>
        </w:rPr>
        <w:t>Hình 3.3.</w:t>
      </w:r>
      <w:r w:rsidR="00B811FC">
        <w:rPr>
          <w:lang w:val="vi-VN"/>
        </w:rPr>
        <w:t>9</w:t>
      </w:r>
      <w:r>
        <w:rPr>
          <w:lang w:val="vi-VN"/>
        </w:rPr>
        <w:t xml:space="preserve">. </w:t>
      </w:r>
      <w:r w:rsidR="00745638">
        <w:rPr>
          <w:lang w:val="vi-VN"/>
        </w:rPr>
        <w:t xml:space="preserve">SmartphoneTang1KD </w:t>
      </w:r>
      <w:r>
        <w:rPr>
          <w:lang w:val="vi-VN"/>
        </w:rPr>
        <w:t>kết nối đến trang web mobifone.com.vn</w:t>
      </w:r>
      <w:bookmarkEnd w:id="154"/>
    </w:p>
    <w:p w14:paraId="16F24019" w14:textId="1B938C1B" w:rsidR="0078745D" w:rsidRDefault="00B132AE" w:rsidP="00B132AE">
      <w:pPr>
        <w:pStyle w:val="Nidungvnbn"/>
        <w:jc w:val="center"/>
        <w:rPr>
          <w:lang w:val="vi-VN"/>
        </w:rPr>
      </w:pPr>
      <w:r w:rsidRPr="00B132AE">
        <w:rPr>
          <w:noProof/>
          <w:lang w:val="vi-VN"/>
        </w:rPr>
        <w:drawing>
          <wp:inline distT="0" distB="0" distL="0" distR="0" wp14:anchorId="06729BF6" wp14:editId="1E6FE42C">
            <wp:extent cx="2520000" cy="2448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2448166"/>
                    </a:xfrm>
                    <a:prstGeom prst="rect">
                      <a:avLst/>
                    </a:prstGeom>
                  </pic:spPr>
                </pic:pic>
              </a:graphicData>
            </a:graphic>
          </wp:inline>
        </w:drawing>
      </w:r>
    </w:p>
    <w:p w14:paraId="6691AFDC" w14:textId="67C2A927" w:rsidR="0078745D" w:rsidRDefault="0078745D" w:rsidP="00745638">
      <w:pPr>
        <w:pStyle w:val="Caption"/>
      </w:pPr>
      <w:bookmarkStart w:id="155" w:name="_Toc91966153"/>
      <w:r>
        <w:rPr>
          <w:lang w:val="vi-VN"/>
        </w:rPr>
        <w:t xml:space="preserve">Hình 3.3.8. </w:t>
      </w:r>
      <w:r w:rsidR="00745638">
        <w:rPr>
          <w:lang w:val="vi-VN"/>
        </w:rPr>
        <w:t>Smartphone</w:t>
      </w:r>
      <w:r>
        <w:rPr>
          <w:lang w:val="vi-VN"/>
        </w:rPr>
        <w:t xml:space="preserve">Tang1KD gửi và nhận mail đến </w:t>
      </w:r>
      <w:r w:rsidR="00745638">
        <w:rPr>
          <w:lang w:val="vi-VN"/>
        </w:rPr>
        <w:t xml:space="preserve">TabletTang1KD </w:t>
      </w:r>
      <w:r>
        <w:rPr>
          <w:lang w:val="vi-VN"/>
        </w:rPr>
        <w:t>và LaptopTang1KD</w:t>
      </w:r>
      <w:bookmarkEnd w:id="155"/>
    </w:p>
    <w:p w14:paraId="2FC9B3F0" w14:textId="77777777" w:rsidR="0078745D" w:rsidRDefault="0078745D" w:rsidP="0078745D">
      <w:pPr>
        <w:pStyle w:val="Nidungvnbn"/>
      </w:pPr>
    </w:p>
    <w:p w14:paraId="40CB3785" w14:textId="70DE84A2" w:rsidR="00366F61" w:rsidRPr="0077169F" w:rsidRDefault="00780D61" w:rsidP="00EE2D8B">
      <w:pPr>
        <w:pStyle w:val="Tiumccp2"/>
        <w:numPr>
          <w:ilvl w:val="2"/>
          <w:numId w:val="13"/>
        </w:numPr>
      </w:pPr>
      <w:bookmarkStart w:id="156" w:name="_Toc91966071"/>
      <w:r>
        <w:t>LaptopTang2</w:t>
      </w:r>
      <w:r>
        <w:rPr>
          <w:lang w:val="vi-VN"/>
        </w:rPr>
        <w:t>_KV1</w:t>
      </w:r>
      <w:bookmarkEnd w:id="156"/>
    </w:p>
    <w:p w14:paraId="23932002" w14:textId="288B2A22" w:rsidR="0077169F" w:rsidRDefault="005D66C2" w:rsidP="0077169F">
      <w:pPr>
        <w:pStyle w:val="Nidungvnbn"/>
        <w:rPr>
          <w:lang w:val="vi-VN"/>
        </w:rPr>
      </w:pPr>
      <w:r>
        <w:t>Có</w:t>
      </w:r>
      <w:r>
        <w:rPr>
          <w:lang w:val="vi-VN"/>
        </w:rPr>
        <w:t xml:space="preserve"> thể kết nối đến trang web mobifone.com.vn và thực hiện gửi và nhận mail</w:t>
      </w:r>
    </w:p>
    <w:p w14:paraId="7DDC33AA" w14:textId="73BDA785" w:rsidR="008A5AD3" w:rsidRDefault="008A5AD3" w:rsidP="008A5AD3">
      <w:pPr>
        <w:pStyle w:val="Nidungvnbn"/>
        <w:jc w:val="center"/>
        <w:rPr>
          <w:lang w:val="vi-VN"/>
        </w:rPr>
      </w:pPr>
      <w:r w:rsidRPr="008A5AD3">
        <w:rPr>
          <w:noProof/>
          <w:lang w:val="vi-VN"/>
        </w:rPr>
        <w:drawing>
          <wp:inline distT="0" distB="0" distL="0" distR="0" wp14:anchorId="7D88FE32" wp14:editId="6D2D08F6">
            <wp:extent cx="2520000" cy="24481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2448166"/>
                    </a:xfrm>
                    <a:prstGeom prst="rect">
                      <a:avLst/>
                    </a:prstGeom>
                  </pic:spPr>
                </pic:pic>
              </a:graphicData>
            </a:graphic>
          </wp:inline>
        </w:drawing>
      </w:r>
    </w:p>
    <w:p w14:paraId="4DD097B8" w14:textId="4F979159" w:rsidR="008A5AD3" w:rsidRDefault="007A558C" w:rsidP="007A558C">
      <w:pPr>
        <w:pStyle w:val="Caption"/>
        <w:rPr>
          <w:lang w:val="vi-VN"/>
        </w:rPr>
      </w:pPr>
      <w:bookmarkStart w:id="157" w:name="_Toc91966154"/>
      <w:r>
        <w:rPr>
          <w:lang w:val="vi-VN"/>
        </w:rPr>
        <w:t>Hình 3.3.9. LaptopTang2_KV1 kết nối đến trang web mobifone.com.vn</w:t>
      </w:r>
      <w:bookmarkEnd w:id="157"/>
    </w:p>
    <w:p w14:paraId="72A852BF" w14:textId="01148157" w:rsidR="008A5AD3" w:rsidRDefault="008A5AD3" w:rsidP="008A5AD3">
      <w:pPr>
        <w:pStyle w:val="Nidungvnbn"/>
        <w:jc w:val="center"/>
        <w:rPr>
          <w:lang w:val="vi-VN"/>
        </w:rPr>
      </w:pPr>
      <w:r w:rsidRPr="008A5AD3">
        <w:rPr>
          <w:noProof/>
          <w:lang w:val="vi-VN"/>
        </w:rPr>
        <w:drawing>
          <wp:inline distT="0" distB="0" distL="0" distR="0" wp14:anchorId="577B22C7" wp14:editId="7EC69178">
            <wp:extent cx="2520000" cy="24481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2448166"/>
                    </a:xfrm>
                    <a:prstGeom prst="rect">
                      <a:avLst/>
                    </a:prstGeom>
                  </pic:spPr>
                </pic:pic>
              </a:graphicData>
            </a:graphic>
          </wp:inline>
        </w:drawing>
      </w:r>
    </w:p>
    <w:p w14:paraId="24CA031D" w14:textId="2985BA2D" w:rsidR="008D2D8B" w:rsidRPr="00C4386F" w:rsidRDefault="00D965A9" w:rsidP="00C4386F">
      <w:pPr>
        <w:pStyle w:val="Caption"/>
        <w:rPr>
          <w:lang w:val="vi-VN"/>
        </w:rPr>
      </w:pPr>
      <w:bookmarkStart w:id="158" w:name="_Toc91966155"/>
      <w:r>
        <w:rPr>
          <w:lang w:val="vi-VN"/>
        </w:rPr>
        <w:t>Hình 3.3.</w:t>
      </w:r>
      <w:r w:rsidR="00C17245">
        <w:rPr>
          <w:lang w:val="vi-VN"/>
        </w:rPr>
        <w:t>10</w:t>
      </w:r>
      <w:r>
        <w:rPr>
          <w:lang w:val="vi-VN"/>
        </w:rPr>
        <w:t xml:space="preserve">. </w:t>
      </w:r>
      <w:r w:rsidR="00C17245">
        <w:rPr>
          <w:lang w:val="vi-VN"/>
        </w:rPr>
        <w:t xml:space="preserve">LaptopTang2_KV1 </w:t>
      </w:r>
      <w:r>
        <w:rPr>
          <w:lang w:val="vi-VN"/>
        </w:rPr>
        <w:t xml:space="preserve">gửi và nhận mail đến </w:t>
      </w:r>
      <w:r w:rsidR="00A426C9">
        <w:rPr>
          <w:lang w:val="vi-VN"/>
        </w:rPr>
        <w:t>các thiết bị có kết nối vào điểm truy cập mạng</w:t>
      </w:r>
      <w:bookmarkEnd w:id="158"/>
    </w:p>
    <w:p w14:paraId="129F1E45" w14:textId="6DD2456F" w:rsidR="00FC737C" w:rsidRPr="00E979F8" w:rsidRDefault="00FC737C" w:rsidP="00EE2D8B">
      <w:pPr>
        <w:pStyle w:val="Tiumccp2"/>
        <w:numPr>
          <w:ilvl w:val="2"/>
          <w:numId w:val="13"/>
        </w:numPr>
      </w:pPr>
      <w:bookmarkStart w:id="159" w:name="_Toc91966072"/>
      <w:r>
        <w:rPr>
          <w:lang w:val="vi-VN"/>
        </w:rPr>
        <w:lastRenderedPageBreak/>
        <w:t>LaptopTang2_KV2</w:t>
      </w:r>
      <w:bookmarkEnd w:id="159"/>
    </w:p>
    <w:p w14:paraId="36BEB3FA" w14:textId="440012AC" w:rsidR="00E979F8" w:rsidRDefault="00401A59" w:rsidP="00E979F8">
      <w:pPr>
        <w:pStyle w:val="Nidungvnbn"/>
        <w:rPr>
          <w:lang w:val="vi-VN"/>
        </w:rPr>
      </w:pPr>
      <w:r w:rsidRPr="00FB024D">
        <w:t xml:space="preserve">Có thể kết nối đến trang web mobifone.com.vn và thực hiện gửi và nhận </w:t>
      </w:r>
      <w:r w:rsidR="007852B0">
        <w:t>mail</w:t>
      </w:r>
      <w:r w:rsidR="007852B0">
        <w:rPr>
          <w:lang w:val="vi-VN"/>
        </w:rPr>
        <w:t xml:space="preserve">, và các thiết bị mạng </w:t>
      </w:r>
      <w:r w:rsidR="000E5CCF">
        <w:rPr>
          <w:lang w:val="vi-VN"/>
        </w:rPr>
        <w:t>có kết nối đến AP Tang 2 KV1</w:t>
      </w:r>
      <w:r w:rsidR="007852B0">
        <w:rPr>
          <w:lang w:val="vi-VN"/>
        </w:rPr>
        <w:t xml:space="preserve"> cũng tương tự như vậy.</w:t>
      </w:r>
    </w:p>
    <w:p w14:paraId="58E96E32" w14:textId="2BAED2DC" w:rsidR="00BF5BCC" w:rsidRDefault="00517C83" w:rsidP="00BF5BCC">
      <w:pPr>
        <w:pStyle w:val="Nidungvnbn"/>
        <w:jc w:val="center"/>
        <w:rPr>
          <w:lang w:val="vi-VN"/>
        </w:rPr>
      </w:pPr>
      <w:r w:rsidRPr="00517C83">
        <w:rPr>
          <w:noProof/>
          <w:lang w:val="vi-VN"/>
        </w:rPr>
        <w:drawing>
          <wp:inline distT="0" distB="0" distL="0" distR="0" wp14:anchorId="39F7525E" wp14:editId="3B1A64B8">
            <wp:extent cx="2520000" cy="244816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0000" cy="2448166"/>
                    </a:xfrm>
                    <a:prstGeom prst="rect">
                      <a:avLst/>
                    </a:prstGeom>
                  </pic:spPr>
                </pic:pic>
              </a:graphicData>
            </a:graphic>
          </wp:inline>
        </w:drawing>
      </w:r>
    </w:p>
    <w:p w14:paraId="6CDC0162" w14:textId="5BC52E90" w:rsidR="00AB5A91" w:rsidRDefault="00AB5A91" w:rsidP="00D22406">
      <w:pPr>
        <w:pStyle w:val="Caption"/>
        <w:rPr>
          <w:lang w:val="vi-VN"/>
        </w:rPr>
      </w:pPr>
      <w:bookmarkStart w:id="160" w:name="_Toc91966156"/>
      <w:r>
        <w:rPr>
          <w:lang w:val="vi-VN"/>
        </w:rPr>
        <w:t>Hình 3.3.11. LaptopTang2_KV2 kết nối đến trang web mobifone.com.vn</w:t>
      </w:r>
      <w:bookmarkEnd w:id="160"/>
    </w:p>
    <w:p w14:paraId="3698208E" w14:textId="510219B6" w:rsidR="00466423" w:rsidRDefault="00977D25" w:rsidP="00977D25">
      <w:pPr>
        <w:pStyle w:val="Nidungvnbn"/>
        <w:jc w:val="center"/>
      </w:pPr>
      <w:r w:rsidRPr="00977D25">
        <w:rPr>
          <w:noProof/>
        </w:rPr>
        <w:drawing>
          <wp:inline distT="0" distB="0" distL="0" distR="0" wp14:anchorId="7A4A0C18" wp14:editId="5FC2690A">
            <wp:extent cx="2520000" cy="24481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2448166"/>
                    </a:xfrm>
                    <a:prstGeom prst="rect">
                      <a:avLst/>
                    </a:prstGeom>
                  </pic:spPr>
                </pic:pic>
              </a:graphicData>
            </a:graphic>
          </wp:inline>
        </w:drawing>
      </w:r>
    </w:p>
    <w:p w14:paraId="58A1400B" w14:textId="68C4DA58" w:rsidR="00DB18F3" w:rsidRPr="00466423" w:rsidRDefault="00DB18F3" w:rsidP="00E2528A">
      <w:pPr>
        <w:pStyle w:val="Caption"/>
      </w:pPr>
      <w:bookmarkStart w:id="161" w:name="_Toc91966157"/>
      <w:r>
        <w:rPr>
          <w:lang w:val="vi-VN"/>
        </w:rPr>
        <w:t>Hình 3.3.</w:t>
      </w:r>
      <w:r w:rsidR="0017350E">
        <w:rPr>
          <w:lang w:val="vi-VN"/>
        </w:rPr>
        <w:t>12</w:t>
      </w:r>
      <w:r>
        <w:rPr>
          <w:lang w:val="vi-VN"/>
        </w:rPr>
        <w:t>. LaptopTang2_KV2 gửi và nhận mail đến các thiết bị có kết nối vào điểm truy cập mạng</w:t>
      </w:r>
      <w:bookmarkEnd w:id="161"/>
    </w:p>
    <w:p w14:paraId="1D7ED03C" w14:textId="40C6EF30" w:rsidR="00FC737C" w:rsidRPr="007C03CB" w:rsidRDefault="0095622D" w:rsidP="00FC737C">
      <w:pPr>
        <w:pStyle w:val="Tiumccp2"/>
        <w:numPr>
          <w:ilvl w:val="2"/>
          <w:numId w:val="13"/>
        </w:numPr>
        <w:tabs>
          <w:tab w:val="clear" w:pos="6379"/>
          <w:tab w:val="center" w:pos="1134"/>
          <w:tab w:val="center" w:pos="1276"/>
          <w:tab w:val="center" w:pos="1418"/>
          <w:tab w:val="center" w:pos="1560"/>
          <w:tab w:val="center" w:pos="1701"/>
          <w:tab w:val="center" w:pos="1843"/>
          <w:tab w:val="center" w:pos="1985"/>
          <w:tab w:val="center" w:pos="2127"/>
          <w:tab w:val="center" w:pos="2268"/>
          <w:tab w:val="center" w:pos="2410"/>
          <w:tab w:val="center" w:pos="2552"/>
          <w:tab w:val="center" w:pos="2694"/>
          <w:tab w:val="center" w:pos="2835"/>
          <w:tab w:val="center" w:pos="2977"/>
          <w:tab w:val="center" w:pos="3119"/>
          <w:tab w:val="center" w:pos="3261"/>
          <w:tab w:val="center" w:pos="3402"/>
          <w:tab w:val="center" w:pos="3544"/>
          <w:tab w:val="center" w:pos="3686"/>
          <w:tab w:val="center" w:pos="3828"/>
          <w:tab w:val="center" w:pos="3969"/>
          <w:tab w:val="center" w:pos="4111"/>
          <w:tab w:val="center" w:pos="4253"/>
          <w:tab w:val="center" w:pos="4395"/>
          <w:tab w:val="center" w:pos="4536"/>
          <w:tab w:val="center" w:pos="4678"/>
          <w:tab w:val="center" w:pos="4962"/>
          <w:tab w:val="center" w:pos="5103"/>
          <w:tab w:val="center" w:pos="5245"/>
          <w:tab w:val="center" w:pos="5529"/>
          <w:tab w:val="center" w:pos="6096"/>
          <w:tab w:val="center" w:pos="6237"/>
        </w:tabs>
      </w:pPr>
      <w:bookmarkStart w:id="162" w:name="_Toc91966073"/>
      <w:r>
        <w:rPr>
          <w:lang w:val="vi-VN"/>
        </w:rPr>
        <w:lastRenderedPageBreak/>
        <w:t>LaptopTang3_Per</w:t>
      </w:r>
      <w:bookmarkEnd w:id="162"/>
    </w:p>
    <w:p w14:paraId="588450D0" w14:textId="7246A7CF" w:rsidR="00FB6B80" w:rsidRPr="00FB6B80" w:rsidRDefault="00FB6B80" w:rsidP="00FB6B80">
      <w:pPr>
        <w:pStyle w:val="Nidungvnbn"/>
      </w:pPr>
      <w:r w:rsidRPr="00FB6B80">
        <w:t xml:space="preserve">Có thể kết nối đến trang web mobifone.com.vn và thực hiện gửi và nhận mail, và các thiết bị mạng </w:t>
      </w:r>
      <w:r>
        <w:t>kết</w:t>
      </w:r>
      <w:r>
        <w:rPr>
          <w:lang w:val="vi-VN"/>
        </w:rPr>
        <w:t xml:space="preserve"> nối đến AP Tang 3 Personal</w:t>
      </w:r>
      <w:r w:rsidRPr="00FB6B80">
        <w:t xml:space="preserve"> cũng tương tự như vậy.</w:t>
      </w:r>
    </w:p>
    <w:p w14:paraId="2AD2D031" w14:textId="0DD100FD" w:rsidR="007C03CB" w:rsidRDefault="0073516E" w:rsidP="006B1262">
      <w:pPr>
        <w:pStyle w:val="Nidungvnbn"/>
        <w:jc w:val="center"/>
      </w:pPr>
      <w:r w:rsidRPr="0073516E">
        <w:rPr>
          <w:noProof/>
        </w:rPr>
        <w:drawing>
          <wp:inline distT="0" distB="0" distL="0" distR="0" wp14:anchorId="2B0493BA" wp14:editId="1CECB502">
            <wp:extent cx="2520000" cy="244816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0000" cy="2448166"/>
                    </a:xfrm>
                    <a:prstGeom prst="rect">
                      <a:avLst/>
                    </a:prstGeom>
                  </pic:spPr>
                </pic:pic>
              </a:graphicData>
            </a:graphic>
          </wp:inline>
        </w:drawing>
      </w:r>
    </w:p>
    <w:p w14:paraId="261F9119" w14:textId="77A75690" w:rsidR="00B30406" w:rsidRDefault="0017350E" w:rsidP="00D22406">
      <w:pPr>
        <w:pStyle w:val="Caption"/>
        <w:rPr>
          <w:lang w:val="vi-VN"/>
        </w:rPr>
      </w:pPr>
      <w:bookmarkStart w:id="163" w:name="_Toc91966158"/>
      <w:r>
        <w:rPr>
          <w:lang w:val="vi-VN"/>
        </w:rPr>
        <w:t>Hình 3.3.11. LaptopTang3_Per kết nối đến trang web mobifone.com.vn</w:t>
      </w:r>
      <w:bookmarkEnd w:id="163"/>
    </w:p>
    <w:p w14:paraId="69B0C1F4" w14:textId="42A29C06" w:rsidR="00B508A6" w:rsidRDefault="00B508A6" w:rsidP="00B508A6">
      <w:pPr>
        <w:pStyle w:val="Nidungvnbn"/>
        <w:jc w:val="center"/>
      </w:pPr>
      <w:r w:rsidRPr="00B508A6">
        <w:rPr>
          <w:noProof/>
        </w:rPr>
        <w:drawing>
          <wp:inline distT="0" distB="0" distL="0" distR="0" wp14:anchorId="5519C5A8" wp14:editId="50C5F75D">
            <wp:extent cx="2520000" cy="24481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2448166"/>
                    </a:xfrm>
                    <a:prstGeom prst="rect">
                      <a:avLst/>
                    </a:prstGeom>
                  </pic:spPr>
                </pic:pic>
              </a:graphicData>
            </a:graphic>
          </wp:inline>
        </w:drawing>
      </w:r>
    </w:p>
    <w:p w14:paraId="73486559" w14:textId="04710697" w:rsidR="00E2528A" w:rsidRPr="00B508A6" w:rsidRDefault="00E2528A" w:rsidP="00D22406">
      <w:pPr>
        <w:pStyle w:val="Caption"/>
      </w:pPr>
      <w:bookmarkStart w:id="164" w:name="_Toc91966159"/>
      <w:r>
        <w:rPr>
          <w:lang w:val="vi-VN"/>
        </w:rPr>
        <w:t>Hình 3.3.14. LaptopTang3_Per gửi và nhận mail đến các thiết bị có kết nối vào điểm truy cập mạng</w:t>
      </w:r>
      <w:bookmarkEnd w:id="164"/>
    </w:p>
    <w:p w14:paraId="492F9D76" w14:textId="4E97E426" w:rsidR="00F23364" w:rsidRPr="00382014" w:rsidRDefault="00F23364" w:rsidP="00FC737C">
      <w:pPr>
        <w:pStyle w:val="Tiumccp2"/>
        <w:numPr>
          <w:ilvl w:val="2"/>
          <w:numId w:val="13"/>
        </w:numPr>
        <w:tabs>
          <w:tab w:val="clear" w:pos="6379"/>
          <w:tab w:val="center" w:pos="1134"/>
          <w:tab w:val="center" w:pos="1276"/>
          <w:tab w:val="center" w:pos="1418"/>
          <w:tab w:val="center" w:pos="1560"/>
          <w:tab w:val="center" w:pos="1701"/>
          <w:tab w:val="center" w:pos="1843"/>
          <w:tab w:val="center" w:pos="1985"/>
          <w:tab w:val="center" w:pos="2127"/>
          <w:tab w:val="center" w:pos="2268"/>
          <w:tab w:val="center" w:pos="2410"/>
          <w:tab w:val="center" w:pos="2552"/>
          <w:tab w:val="center" w:pos="2694"/>
          <w:tab w:val="center" w:pos="2835"/>
          <w:tab w:val="center" w:pos="2977"/>
          <w:tab w:val="center" w:pos="3119"/>
          <w:tab w:val="center" w:pos="3261"/>
          <w:tab w:val="center" w:pos="3402"/>
          <w:tab w:val="center" w:pos="3544"/>
          <w:tab w:val="center" w:pos="3686"/>
          <w:tab w:val="center" w:pos="3828"/>
          <w:tab w:val="center" w:pos="3969"/>
          <w:tab w:val="center" w:pos="4111"/>
          <w:tab w:val="center" w:pos="4253"/>
          <w:tab w:val="center" w:pos="4395"/>
          <w:tab w:val="center" w:pos="4536"/>
          <w:tab w:val="center" w:pos="4678"/>
          <w:tab w:val="center" w:pos="4962"/>
          <w:tab w:val="center" w:pos="5103"/>
          <w:tab w:val="center" w:pos="5245"/>
          <w:tab w:val="center" w:pos="5529"/>
          <w:tab w:val="center" w:pos="6096"/>
          <w:tab w:val="center" w:pos="6237"/>
        </w:tabs>
      </w:pPr>
      <w:bookmarkStart w:id="165" w:name="_Toc91966074"/>
      <w:r>
        <w:rPr>
          <w:lang w:val="vi-VN"/>
        </w:rPr>
        <w:lastRenderedPageBreak/>
        <w:t>LaptopTang3_Ent</w:t>
      </w:r>
      <w:bookmarkEnd w:id="165"/>
    </w:p>
    <w:p w14:paraId="2E45439F" w14:textId="77777777" w:rsidR="007B79C2" w:rsidRDefault="00382014" w:rsidP="007B79C2">
      <w:pPr>
        <w:pStyle w:val="Nidungvnbn"/>
      </w:pPr>
      <w:r w:rsidRPr="00FB6B80">
        <w:t xml:space="preserve">Có thể kết nối đến trang web mobifone.com.vn và thực hiện gửi và nhận mail, và các thiết bị mạng </w:t>
      </w:r>
      <w:r>
        <w:t>kết</w:t>
      </w:r>
      <w:r>
        <w:rPr>
          <w:lang w:val="vi-VN"/>
        </w:rPr>
        <w:t xml:space="preserve"> nối đến AP Tang 3 Enterprise </w:t>
      </w:r>
      <w:r w:rsidRPr="00FB6B80">
        <w:t xml:space="preserve">cũng tương tự như </w:t>
      </w:r>
      <w:r>
        <w:t>vậy</w:t>
      </w:r>
      <w:r w:rsidRPr="00FB6B80">
        <w:t>.</w:t>
      </w:r>
    </w:p>
    <w:p w14:paraId="07BBA810" w14:textId="23299215" w:rsidR="00FB7847" w:rsidRDefault="0008334C" w:rsidP="007B79C2">
      <w:pPr>
        <w:pStyle w:val="Nidungvnbn"/>
        <w:jc w:val="center"/>
        <w:rPr>
          <w:lang w:val="vi-VN"/>
        </w:rPr>
      </w:pPr>
      <w:r w:rsidRPr="0008334C">
        <w:rPr>
          <w:noProof/>
          <w:lang w:val="vi-VN"/>
        </w:rPr>
        <w:drawing>
          <wp:inline distT="0" distB="0" distL="0" distR="0" wp14:anchorId="456AFB15" wp14:editId="104B8595">
            <wp:extent cx="2520000" cy="24481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0000" cy="2448166"/>
                    </a:xfrm>
                    <a:prstGeom prst="rect">
                      <a:avLst/>
                    </a:prstGeom>
                  </pic:spPr>
                </pic:pic>
              </a:graphicData>
            </a:graphic>
          </wp:inline>
        </w:drawing>
      </w:r>
    </w:p>
    <w:p w14:paraId="0CD5EB80" w14:textId="2F9A36F8" w:rsidR="005F7B30" w:rsidRDefault="00C1600C" w:rsidP="00C1600C">
      <w:pPr>
        <w:pStyle w:val="Caption"/>
        <w:rPr>
          <w:lang w:val="vi-VN"/>
        </w:rPr>
      </w:pPr>
      <w:bookmarkStart w:id="166" w:name="_Toc91966160"/>
      <w:r>
        <w:rPr>
          <w:lang w:val="vi-VN"/>
        </w:rPr>
        <w:t>Hình 3.3.</w:t>
      </w:r>
      <w:r w:rsidR="00DD377B">
        <w:rPr>
          <w:lang w:val="vi-VN"/>
        </w:rPr>
        <w:t>15</w:t>
      </w:r>
      <w:r>
        <w:rPr>
          <w:lang w:val="vi-VN"/>
        </w:rPr>
        <w:t>. LaptopTang3_Per kết nối đến trang web mobifone.com.vn</w:t>
      </w:r>
      <w:bookmarkEnd w:id="166"/>
    </w:p>
    <w:p w14:paraId="0890CE12" w14:textId="0A838F2B" w:rsidR="005F7B30" w:rsidRDefault="005F7B30" w:rsidP="007B79C2">
      <w:pPr>
        <w:pStyle w:val="Nidungvnbn"/>
        <w:jc w:val="center"/>
        <w:rPr>
          <w:lang w:val="vi-VN"/>
        </w:rPr>
      </w:pPr>
      <w:r w:rsidRPr="005F7B30">
        <w:rPr>
          <w:noProof/>
          <w:lang w:val="vi-VN"/>
        </w:rPr>
        <w:drawing>
          <wp:inline distT="0" distB="0" distL="0" distR="0" wp14:anchorId="13B02DBE" wp14:editId="1A919C71">
            <wp:extent cx="2520000" cy="24481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0000" cy="2448166"/>
                    </a:xfrm>
                    <a:prstGeom prst="rect">
                      <a:avLst/>
                    </a:prstGeom>
                  </pic:spPr>
                </pic:pic>
              </a:graphicData>
            </a:graphic>
          </wp:inline>
        </w:drawing>
      </w:r>
    </w:p>
    <w:p w14:paraId="1C46F933" w14:textId="2EC9B235" w:rsidR="00BE32A7" w:rsidRPr="00892D42" w:rsidRDefault="00C1600C" w:rsidP="00892D42">
      <w:pPr>
        <w:pStyle w:val="Caption"/>
        <w:rPr>
          <w:lang w:val="vi-VN"/>
        </w:rPr>
      </w:pPr>
      <w:bookmarkStart w:id="167" w:name="_Toc91966161"/>
      <w:r>
        <w:rPr>
          <w:lang w:val="vi-VN"/>
        </w:rPr>
        <w:t>Hình 3.3.16. LaptopTang3_Ent gửi và nhận mail đến các thiết bị có kết nối vào điểm truy cập mạng</w:t>
      </w:r>
      <w:bookmarkEnd w:id="167"/>
    </w:p>
    <w:p w14:paraId="44500DD9" w14:textId="32F5ABEA" w:rsidR="00BE32A7" w:rsidRPr="00BE32A7" w:rsidRDefault="00BE32A7" w:rsidP="003665AC">
      <w:pPr>
        <w:pStyle w:val="Chng"/>
        <w:numPr>
          <w:ilvl w:val="0"/>
          <w:numId w:val="13"/>
        </w:numPr>
        <w:jc w:val="center"/>
        <w:rPr>
          <w:lang w:val="vi-VN"/>
        </w:rPr>
      </w:pPr>
      <w:bookmarkStart w:id="168" w:name="_Toc91966075"/>
      <w:r>
        <w:rPr>
          <w:lang w:val="vi-VN"/>
        </w:rPr>
        <w:lastRenderedPageBreak/>
        <w:t>Kết luận</w:t>
      </w:r>
      <w:bookmarkEnd w:id="168"/>
    </w:p>
    <w:p w14:paraId="2CF7DEC9" w14:textId="622AAF93" w:rsidR="007B7FF5" w:rsidRPr="00143022" w:rsidRDefault="002126C1" w:rsidP="00E017A4">
      <w:pPr>
        <w:pStyle w:val="Nidungvnbn"/>
      </w:pPr>
      <w:r w:rsidRPr="00F24B7D">
        <w:t xml:space="preserve">Tổng kết, sau khi tìm hiểu về cách hoạt động của mạng WLAN cũng như đã hiểu về yêu cầu của khách </w:t>
      </w:r>
      <w:r w:rsidR="008479B4">
        <w:t>hàng</w:t>
      </w:r>
      <w:r w:rsidR="008479B4">
        <w:rPr>
          <w:lang w:val="vi-VN"/>
        </w:rPr>
        <w:t>,</w:t>
      </w:r>
      <w:r w:rsidRPr="00F24B7D">
        <w:t xml:space="preserve"> nhóm em đã xây dựng được một hệ thống mạng 3 tầng với 1 phòng server </w:t>
      </w:r>
      <w:r w:rsidR="007A3025" w:rsidRPr="00F24B7D">
        <w:t>trong bài chúng em đã thiết lập mạng WLAN sử dụng phương thức bảo mật WPA2 presonal và WPA2 Enterprise,</w:t>
      </w:r>
      <w:r w:rsidR="008479B4">
        <w:rPr>
          <w:lang w:val="vi-VN"/>
        </w:rPr>
        <w:t xml:space="preserve"> </w:t>
      </w:r>
      <w:r w:rsidR="007A3025" w:rsidRPr="00F24B7D">
        <w:t xml:space="preserve">tạo DHCP pool, cấu hình </w:t>
      </w:r>
      <w:r w:rsidR="009568CA" w:rsidRPr="00F24B7D">
        <w:t>định tuyến động OSPF</w:t>
      </w:r>
      <w:r w:rsidR="009457B7" w:rsidRPr="00F24B7D">
        <w:t>,</w:t>
      </w:r>
      <w:r w:rsidR="008479B4">
        <w:rPr>
          <w:lang w:val="vi-VN"/>
        </w:rPr>
        <w:t xml:space="preserve"> </w:t>
      </w:r>
      <w:r w:rsidR="009457B7" w:rsidRPr="00F24B7D">
        <w:t>web-</w:t>
      </w:r>
      <w:r w:rsidR="008479B4">
        <w:t>server</w:t>
      </w:r>
      <w:r w:rsidR="008479B4">
        <w:rPr>
          <w:lang w:val="vi-VN"/>
        </w:rPr>
        <w:t>,</w:t>
      </w:r>
      <w:r w:rsidR="009457B7" w:rsidRPr="00F24B7D">
        <w:t xml:space="preserve"> mail-</w:t>
      </w:r>
      <w:r w:rsidR="008479B4">
        <w:t>server</w:t>
      </w:r>
      <w:r w:rsidR="008479B4">
        <w:rPr>
          <w:lang w:val="vi-VN"/>
        </w:rPr>
        <w:t>,</w:t>
      </w:r>
      <w:r w:rsidR="009457B7" w:rsidRPr="00F24B7D">
        <w:t xml:space="preserve"> DNS-</w:t>
      </w:r>
      <w:r w:rsidR="008479B4">
        <w:t>server</w:t>
      </w:r>
      <w:r w:rsidR="008479B4">
        <w:rPr>
          <w:lang w:val="vi-VN"/>
        </w:rPr>
        <w:t>, RADIUS server</w:t>
      </w:r>
      <w:r w:rsidR="009457B7" w:rsidRPr="00F24B7D">
        <w:t xml:space="preserve"> </w:t>
      </w:r>
      <w:r w:rsidR="007A3025" w:rsidRPr="00F24B7D">
        <w:t xml:space="preserve">cũng như thêm vào các thiết bị IOT cũng như quản lý chúng qua web </w:t>
      </w:r>
      <w:r w:rsidRPr="00F24B7D">
        <w:t>phù hợp với những điều trên và sau khi thực hiện xong mô hình mạng thì em cũng hiểu thêm về những khó khăn trong việc xây dựng hoàn chỉnh một mô hình mạng WLAN cũng như cách cấu hình chúng.</w:t>
      </w:r>
      <w:r w:rsidR="00204AD8">
        <w:rPr>
          <w:lang w:val="vi-VN"/>
        </w:rPr>
        <w:t xml:space="preserve"> </w:t>
      </w:r>
      <w:r w:rsidRPr="00F24B7D">
        <w:t xml:space="preserve">Trong bài chúng em chỉ làm được tầm 80% so với kế hoạch đề ra từ trước do nhiều vần đề phát sinh trong lúc làm vì vậy </w:t>
      </w:r>
      <w:r w:rsidR="00BA0E54">
        <w:t>chúng</w:t>
      </w:r>
      <w:r w:rsidR="00BA0E54">
        <w:rPr>
          <w:lang w:val="vi-VN"/>
        </w:rPr>
        <w:t xml:space="preserve"> em </w:t>
      </w:r>
      <w:r w:rsidRPr="00F24B7D">
        <w:t>mong thầy có đánh giá nhận xét khách quan để chúng em có thể sửa</w:t>
      </w:r>
      <w:r w:rsidR="004E1BA0">
        <w:rPr>
          <w:lang w:val="vi-VN"/>
        </w:rPr>
        <w:t xml:space="preserve"> chữa</w:t>
      </w:r>
      <w:r w:rsidRPr="00F24B7D">
        <w:t xml:space="preserve"> cũng như </w:t>
      </w:r>
      <w:r w:rsidR="004E1BA0">
        <w:t>chuẩn</w:t>
      </w:r>
      <w:r w:rsidRPr="00F24B7D">
        <w:t xml:space="preserve"> bị tốt hơn cho các môn học sau</w:t>
      </w:r>
      <w:r w:rsidR="004973BA">
        <w:rPr>
          <w:lang w:val="vi-VN"/>
        </w:rPr>
        <w:t xml:space="preserve"> cũng như công việc sau này</w:t>
      </w:r>
      <w:r>
        <w:t>.</w:t>
      </w:r>
      <w:r w:rsidR="007B7FF5" w:rsidRPr="00143022">
        <w:br w:type="page"/>
      </w:r>
    </w:p>
    <w:p w14:paraId="3C2AA1DB" w14:textId="77777777" w:rsidR="007E7FF7" w:rsidRPr="007E6AB9" w:rsidRDefault="007E7FF7" w:rsidP="001E4D36">
      <w:pPr>
        <w:pStyle w:val="Chng"/>
        <w:jc w:val="center"/>
      </w:pPr>
      <w:bookmarkStart w:id="169" w:name="_Toc91966076"/>
      <w:r>
        <w:lastRenderedPageBreak/>
        <w:t>TÀI LIỆU THAM KHẢO</w:t>
      </w:r>
      <w:bookmarkEnd w:id="169"/>
    </w:p>
    <w:p w14:paraId="54E81E61" w14:textId="4C098D07" w:rsidR="00650D6A" w:rsidRPr="001E4D36" w:rsidRDefault="00650D6A" w:rsidP="001E4D36">
      <w:pPr>
        <w:pStyle w:val="Tiumccp1"/>
      </w:pPr>
      <w:bookmarkStart w:id="170" w:name="_Toc91966077"/>
      <w:r w:rsidRPr="00B10E7E">
        <w:t>Tiếng Việt</w:t>
      </w:r>
      <w:bookmarkEnd w:id="170"/>
    </w:p>
    <w:p w14:paraId="67E24BB3" w14:textId="0D88AECE" w:rsidR="007B7FF5" w:rsidRDefault="00DC5261" w:rsidP="001E4D36">
      <w:pPr>
        <w:pStyle w:val="Nidungvnbn"/>
        <w:numPr>
          <w:ilvl w:val="0"/>
          <w:numId w:val="14"/>
        </w:numPr>
        <w:rPr>
          <w:lang w:val="vi-VN"/>
        </w:rPr>
      </w:pPr>
      <w:hyperlink r:id="rId102" w:history="1">
        <w:r w:rsidR="002D6C68" w:rsidRPr="0064383A">
          <w:rPr>
            <w:rStyle w:val="Hyperlink"/>
            <w:lang w:val="vi-VN"/>
          </w:rPr>
          <w:t>https://vi.wikipedia.org/wiki/M%E1%BA%A1ng_m%C3%A1y_t%C3%ADnh</w:t>
        </w:r>
      </w:hyperlink>
    </w:p>
    <w:p w14:paraId="4FA6D87F" w14:textId="693A33D7" w:rsidR="00C109CF" w:rsidRDefault="00DC5261" w:rsidP="001E4D36">
      <w:pPr>
        <w:pStyle w:val="Nidungvnbn"/>
        <w:numPr>
          <w:ilvl w:val="0"/>
          <w:numId w:val="14"/>
        </w:numPr>
        <w:rPr>
          <w:lang w:val="vi-VN"/>
        </w:rPr>
      </w:pPr>
      <w:hyperlink r:id="rId103" w:history="1">
        <w:r w:rsidR="00C109CF" w:rsidRPr="0064383A">
          <w:rPr>
            <w:rStyle w:val="Hyperlink"/>
            <w:lang w:val="vi-VN"/>
          </w:rPr>
          <w:t>https://quantrimang.com/wifi-la-gi-120057</w:t>
        </w:r>
      </w:hyperlink>
    </w:p>
    <w:p w14:paraId="22869ADC" w14:textId="480AA5D5" w:rsidR="00C109CF" w:rsidRDefault="00DC5261" w:rsidP="001E4D36">
      <w:pPr>
        <w:pStyle w:val="Nidungvnbn"/>
        <w:numPr>
          <w:ilvl w:val="0"/>
          <w:numId w:val="14"/>
        </w:numPr>
        <w:rPr>
          <w:lang w:val="vi-VN"/>
        </w:rPr>
      </w:pPr>
      <w:hyperlink r:id="rId104" w:history="1">
        <w:r w:rsidR="000E7AB6" w:rsidRPr="0064383A">
          <w:rPr>
            <w:rStyle w:val="Hyperlink"/>
            <w:lang w:val="vi-VN"/>
          </w:rPr>
          <w:t>https://www.dienmayxanh.com/kinh-nghiem-hay/wifi-la-gi-596329</w:t>
        </w:r>
      </w:hyperlink>
    </w:p>
    <w:p w14:paraId="272C72FC" w14:textId="719C528D" w:rsidR="000E7AB6" w:rsidRDefault="00DC5261" w:rsidP="001E4D36">
      <w:pPr>
        <w:pStyle w:val="Nidungvnbn"/>
        <w:numPr>
          <w:ilvl w:val="0"/>
          <w:numId w:val="14"/>
        </w:numPr>
        <w:rPr>
          <w:lang w:val="vi-VN"/>
        </w:rPr>
      </w:pPr>
      <w:hyperlink r:id="rId105" w:history="1">
        <w:r w:rsidR="00234D57" w:rsidRPr="00595C49">
          <w:rPr>
            <w:rStyle w:val="Hyperlink"/>
            <w:lang w:val="vi-VN"/>
          </w:rPr>
          <w:t>https://bkaii.com.vn/tin-tuc/308-nguyen-li-hoat-dong-cua-mang-khong-day</w:t>
        </w:r>
      </w:hyperlink>
    </w:p>
    <w:p w14:paraId="1A499AE0" w14:textId="2F402AD0" w:rsidR="00234D57" w:rsidRDefault="00DC5261" w:rsidP="001E4D36">
      <w:pPr>
        <w:pStyle w:val="Nidungvnbn"/>
        <w:numPr>
          <w:ilvl w:val="0"/>
          <w:numId w:val="14"/>
        </w:numPr>
        <w:rPr>
          <w:lang w:val="vi-VN"/>
        </w:rPr>
      </w:pPr>
      <w:hyperlink r:id="rId106" w:history="1">
        <w:r w:rsidR="009A497B" w:rsidRPr="00595C49">
          <w:rPr>
            <w:rStyle w:val="Hyperlink"/>
            <w:lang w:val="vi-VN"/>
          </w:rPr>
          <w:t>http://legiacong.blogspot.com/2012/03/wireless-network3cac-ung-dung-cua-wlan.html</w:t>
        </w:r>
      </w:hyperlink>
    </w:p>
    <w:p w14:paraId="2205DF56" w14:textId="37036A9F" w:rsidR="009A497B" w:rsidRDefault="00DC5261" w:rsidP="001E4D36">
      <w:pPr>
        <w:pStyle w:val="Nidungvnbn"/>
        <w:numPr>
          <w:ilvl w:val="0"/>
          <w:numId w:val="14"/>
        </w:numPr>
        <w:rPr>
          <w:lang w:val="vi-VN"/>
        </w:rPr>
      </w:pPr>
      <w:hyperlink r:id="rId107" w:history="1">
        <w:r w:rsidR="00090F1D" w:rsidRPr="00595C49">
          <w:rPr>
            <w:rStyle w:val="Hyperlink"/>
            <w:lang w:val="vi-VN"/>
          </w:rPr>
          <w:t>https://www.dienmayxanh.com/kinh-nghiem-hay/wep-wpa-wpa2-la-gi-dau-la-chuan-bao-mat-wifi-tot-n-1215377</w:t>
        </w:r>
      </w:hyperlink>
    </w:p>
    <w:p w14:paraId="13B9EC32" w14:textId="6B58813E" w:rsidR="00090F1D" w:rsidRDefault="00DC5261" w:rsidP="001E4D36">
      <w:pPr>
        <w:pStyle w:val="Nidungvnbn"/>
        <w:numPr>
          <w:ilvl w:val="0"/>
          <w:numId w:val="14"/>
        </w:numPr>
        <w:rPr>
          <w:lang w:val="vi-VN"/>
        </w:rPr>
      </w:pPr>
      <w:hyperlink r:id="rId108" w:history="1">
        <w:r w:rsidR="00090F1D" w:rsidRPr="00595C49">
          <w:rPr>
            <w:rStyle w:val="Hyperlink"/>
            <w:lang w:val="vi-VN"/>
          </w:rPr>
          <w:t>https://netsystem.vn/router-la-gi-bo-dinh-tuyen-router-hoat-dong-nhu-nao/</w:t>
        </w:r>
      </w:hyperlink>
    </w:p>
    <w:p w14:paraId="0B622291" w14:textId="05AB440E" w:rsidR="00090F1D" w:rsidRDefault="00DC5261" w:rsidP="001E4D36">
      <w:pPr>
        <w:pStyle w:val="Nidungvnbn"/>
        <w:numPr>
          <w:ilvl w:val="0"/>
          <w:numId w:val="14"/>
        </w:numPr>
        <w:rPr>
          <w:lang w:val="vi-VN"/>
        </w:rPr>
      </w:pPr>
      <w:hyperlink r:id="rId109" w:history="1">
        <w:r w:rsidR="003F0479" w:rsidRPr="00595C49">
          <w:rPr>
            <w:rStyle w:val="Hyperlink"/>
            <w:lang w:val="vi-VN"/>
          </w:rPr>
          <w:t>https://www.totolink.vn/article/85-switch-la-gi-cong-dung-cua-thiet-bi-chuyen-mach.html</w:t>
        </w:r>
      </w:hyperlink>
    </w:p>
    <w:p w14:paraId="11DECA4D" w14:textId="55F8E0BB" w:rsidR="003F0479" w:rsidRDefault="00DC5261" w:rsidP="001E4D36">
      <w:pPr>
        <w:pStyle w:val="Nidungvnbn"/>
        <w:numPr>
          <w:ilvl w:val="0"/>
          <w:numId w:val="14"/>
        </w:numPr>
        <w:rPr>
          <w:lang w:val="vi-VN"/>
        </w:rPr>
      </w:pPr>
      <w:hyperlink r:id="rId110" w:history="1">
        <w:r w:rsidR="002F3F14" w:rsidRPr="000532EC">
          <w:rPr>
            <w:rStyle w:val="Hyperlink"/>
            <w:lang w:val="vi-VN"/>
          </w:rPr>
          <w:t>https://www.totolink.vn/article/158-so-sanh-su-khac-nhau-giua-switch-layer-2-va-switch-layer-3.html</w:t>
        </w:r>
      </w:hyperlink>
    </w:p>
    <w:p w14:paraId="443EEC90" w14:textId="57CA0D37" w:rsidR="002F3F14" w:rsidRDefault="00DC5261" w:rsidP="001E4D36">
      <w:pPr>
        <w:pStyle w:val="Nidungvnbn"/>
        <w:numPr>
          <w:ilvl w:val="0"/>
          <w:numId w:val="14"/>
        </w:numPr>
        <w:rPr>
          <w:lang w:val="vi-VN"/>
        </w:rPr>
      </w:pPr>
      <w:hyperlink r:id="rId111" w:history="1">
        <w:r w:rsidR="002F3F14" w:rsidRPr="000532EC">
          <w:rPr>
            <w:rStyle w:val="Hyperlink"/>
            <w:lang w:val="vi-VN"/>
          </w:rPr>
          <w:t>https://quantrimang.com/vlan-la-gi-lam-the-nao-de-cau-hinh-mot-vlan-tren-switch-cisco-64830</w:t>
        </w:r>
      </w:hyperlink>
    </w:p>
    <w:p w14:paraId="2F50D710" w14:textId="067B3882" w:rsidR="002F3F14" w:rsidRDefault="002F3F14" w:rsidP="001E4D36">
      <w:pPr>
        <w:pStyle w:val="Nidungvnbn"/>
        <w:numPr>
          <w:ilvl w:val="0"/>
          <w:numId w:val="14"/>
        </w:numPr>
        <w:rPr>
          <w:lang w:val="vi-VN"/>
        </w:rPr>
      </w:pPr>
      <w:r w:rsidRPr="002F3F14">
        <w:rPr>
          <w:lang w:val="vi-VN"/>
        </w:rPr>
        <w:t>https://quantrimang.com/dhcp-giao-thuc-cau-hinh-host-dong-la-gi-149708</w:t>
      </w:r>
    </w:p>
    <w:p w14:paraId="6F7EF169" w14:textId="4D8B7CE6" w:rsidR="00650D6A" w:rsidRDefault="00650D6A" w:rsidP="00C83113">
      <w:pPr>
        <w:pStyle w:val="Tiumccp1"/>
      </w:pPr>
      <w:bookmarkStart w:id="171" w:name="_Toc91966078"/>
      <w:r w:rsidRPr="00B10E7E">
        <w:t>Tiếng Anh</w:t>
      </w:r>
      <w:bookmarkEnd w:id="171"/>
    </w:p>
    <w:p w14:paraId="3CD8B014" w14:textId="1EE2F690" w:rsidR="00650D6A" w:rsidRDefault="00DC5261" w:rsidP="00C377F5">
      <w:pPr>
        <w:pStyle w:val="Nidungvnbn"/>
        <w:numPr>
          <w:ilvl w:val="0"/>
          <w:numId w:val="16"/>
        </w:numPr>
        <w:rPr>
          <w:lang w:val="vi-VN"/>
        </w:rPr>
      </w:pPr>
      <w:hyperlink r:id="rId112" w:history="1">
        <w:r w:rsidR="009A1525" w:rsidRPr="0064383A">
          <w:rPr>
            <w:rStyle w:val="Hyperlink"/>
            <w:lang w:val="vi-VN"/>
          </w:rPr>
          <w:t>https://en.wikipedia.org/wiki/Wireless_network</w:t>
        </w:r>
      </w:hyperlink>
    </w:p>
    <w:p w14:paraId="7299BE9B" w14:textId="6C3A404F" w:rsidR="009A1525" w:rsidRDefault="00DC5261" w:rsidP="00C377F5">
      <w:pPr>
        <w:pStyle w:val="Nidungvnbn"/>
        <w:numPr>
          <w:ilvl w:val="0"/>
          <w:numId w:val="16"/>
        </w:numPr>
        <w:rPr>
          <w:lang w:val="vi-VN"/>
        </w:rPr>
      </w:pPr>
      <w:hyperlink r:id="rId113" w:history="1">
        <w:r w:rsidR="00253FB6" w:rsidRPr="00595C49">
          <w:rPr>
            <w:rStyle w:val="Hyperlink"/>
            <w:lang w:val="vi-VN"/>
          </w:rPr>
          <w:t>https://en.wikipedia.org/wiki/Wireless_LAN</w:t>
        </w:r>
      </w:hyperlink>
    </w:p>
    <w:p w14:paraId="31299E8A" w14:textId="01687529" w:rsidR="00002C97" w:rsidRDefault="00DC5261" w:rsidP="00002C97">
      <w:pPr>
        <w:pStyle w:val="Nidungvnbn"/>
        <w:numPr>
          <w:ilvl w:val="0"/>
          <w:numId w:val="16"/>
        </w:numPr>
        <w:rPr>
          <w:lang w:val="vi-VN"/>
        </w:rPr>
      </w:pPr>
      <w:hyperlink r:id="rId114" w:history="1">
        <w:r w:rsidR="00EA0FF8" w:rsidRPr="000F40E7">
          <w:rPr>
            <w:rStyle w:val="Hyperlink"/>
            <w:lang w:val="vi-VN"/>
          </w:rPr>
          <w:t>https://phoenixnap.com/blog/prevent-ddos-attacks</w:t>
        </w:r>
      </w:hyperlink>
    </w:p>
    <w:p w14:paraId="1C79F600" w14:textId="7605B60D" w:rsidR="00EA0FF8" w:rsidRDefault="00EA0FF8" w:rsidP="00002C97">
      <w:pPr>
        <w:pStyle w:val="Nidungvnbn"/>
        <w:numPr>
          <w:ilvl w:val="0"/>
          <w:numId w:val="16"/>
        </w:numPr>
        <w:rPr>
          <w:lang w:val="vi-VN"/>
        </w:rPr>
      </w:pPr>
      <w:r w:rsidRPr="00EA0FF8">
        <w:rPr>
          <w:lang w:val="vi-VN"/>
        </w:rPr>
        <w:t>Lab 5. Configure a Basic WLAN on the WLC</w:t>
      </w:r>
    </w:p>
    <w:p w14:paraId="542600D1" w14:textId="02645CA3" w:rsidR="0089383F" w:rsidRPr="00002C97" w:rsidRDefault="0089383F" w:rsidP="00002C97">
      <w:pPr>
        <w:pStyle w:val="Nidungvnbn"/>
        <w:numPr>
          <w:ilvl w:val="0"/>
          <w:numId w:val="16"/>
        </w:numPr>
        <w:rPr>
          <w:lang w:val="vi-VN"/>
        </w:rPr>
      </w:pPr>
      <w:r w:rsidRPr="0089383F">
        <w:rPr>
          <w:lang w:val="vi-VN"/>
        </w:rPr>
        <w:t>Lab 6. Configure a WPA2 Enterprise WLAN on the WLC</w:t>
      </w:r>
    </w:p>
    <w:sectPr w:rsidR="0089383F" w:rsidRPr="00002C97" w:rsidSect="00DB7595">
      <w:headerReference w:type="default" r:id="rId11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47557" w14:textId="77777777" w:rsidR="00DC5261" w:rsidRDefault="00DC5261" w:rsidP="00453AB1">
      <w:r>
        <w:separator/>
      </w:r>
    </w:p>
  </w:endnote>
  <w:endnote w:type="continuationSeparator" w:id="0">
    <w:p w14:paraId="59970643" w14:textId="77777777" w:rsidR="00DC5261" w:rsidRDefault="00DC526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C8743" w14:textId="77777777" w:rsidR="00DC5261" w:rsidRDefault="00DC5261" w:rsidP="00453AB1">
      <w:r>
        <w:separator/>
      </w:r>
    </w:p>
  </w:footnote>
  <w:footnote w:type="continuationSeparator" w:id="0">
    <w:p w14:paraId="279B3232" w14:textId="77777777" w:rsidR="00DC5261" w:rsidRDefault="00DC526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13C2" w14:textId="77777777" w:rsidR="00B118C8" w:rsidRDefault="00B118C8">
    <w:pPr>
      <w:pStyle w:val="Header"/>
      <w:jc w:val="center"/>
    </w:pPr>
  </w:p>
  <w:p w14:paraId="5895F914"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598C9D3C"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0278F445"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2942A336"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7C7C22E8"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DD3"/>
    <w:multiLevelType w:val="hybridMultilevel"/>
    <w:tmpl w:val="163442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35046"/>
    <w:multiLevelType w:val="multilevel"/>
    <w:tmpl w:val="89D0549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B5E4E49"/>
    <w:multiLevelType w:val="hybridMultilevel"/>
    <w:tmpl w:val="7DD25D7E"/>
    <w:lvl w:ilvl="0" w:tplc="0C4641D2">
      <w:start w:val="1"/>
      <w:numFmt w:val="bullet"/>
      <w:lvlText w:val="o"/>
      <w:lvlJc w:val="left"/>
      <w:pPr>
        <w:ind w:left="1080"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2235C4"/>
    <w:multiLevelType w:val="hybridMultilevel"/>
    <w:tmpl w:val="A7922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A7F39"/>
    <w:multiLevelType w:val="hybridMultilevel"/>
    <w:tmpl w:val="0AAA9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96A97"/>
    <w:multiLevelType w:val="hybridMultilevel"/>
    <w:tmpl w:val="2F38E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C46698"/>
    <w:multiLevelType w:val="hybridMultilevel"/>
    <w:tmpl w:val="656C49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254EA7"/>
    <w:multiLevelType w:val="hybridMultilevel"/>
    <w:tmpl w:val="565EC64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864209"/>
    <w:multiLevelType w:val="hybridMultilevel"/>
    <w:tmpl w:val="065C3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715CD2"/>
    <w:multiLevelType w:val="hybridMultilevel"/>
    <w:tmpl w:val="636C7FC0"/>
    <w:lvl w:ilvl="0" w:tplc="FC6E9344">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2E2323D0"/>
    <w:multiLevelType w:val="hybridMultilevel"/>
    <w:tmpl w:val="77822584"/>
    <w:lvl w:ilvl="0" w:tplc="234EC1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385BD2"/>
    <w:multiLevelType w:val="hybridMultilevel"/>
    <w:tmpl w:val="8FFE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73680"/>
    <w:multiLevelType w:val="hybridMultilevel"/>
    <w:tmpl w:val="1DE8CF8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F15EF4"/>
    <w:multiLevelType w:val="hybridMultilevel"/>
    <w:tmpl w:val="E5EACFF4"/>
    <w:lvl w:ilvl="0" w:tplc="FC6E9344">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E21974"/>
    <w:multiLevelType w:val="hybridMultilevel"/>
    <w:tmpl w:val="8188E3C0"/>
    <w:lvl w:ilvl="0" w:tplc="BBF2D41E">
      <w:start w:val="2"/>
      <w:numFmt w:val="bullet"/>
      <w:lvlText w:val="-"/>
      <w:lvlJc w:val="left"/>
      <w:pPr>
        <w:ind w:left="1080" w:hanging="360"/>
      </w:pPr>
      <w:rPr>
        <w:rFonts w:ascii="Times New Roman" w:eastAsia="Times New Roman" w:hAnsi="Times New Roman" w:cs="Times New Roman" w:hint="default"/>
        <w:b w:val="0"/>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41589B"/>
    <w:multiLevelType w:val="hybridMultilevel"/>
    <w:tmpl w:val="F70E73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A4162E1"/>
    <w:multiLevelType w:val="hybridMultilevel"/>
    <w:tmpl w:val="60228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93962"/>
    <w:multiLevelType w:val="hybridMultilevel"/>
    <w:tmpl w:val="673CCF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537D80"/>
    <w:multiLevelType w:val="hybridMultilevel"/>
    <w:tmpl w:val="C31CB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16711"/>
    <w:multiLevelType w:val="multilevel"/>
    <w:tmpl w:val="82E6195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2FB7864"/>
    <w:multiLevelType w:val="hybridMultilevel"/>
    <w:tmpl w:val="C676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D1D0F"/>
    <w:multiLevelType w:val="hybridMultilevel"/>
    <w:tmpl w:val="B218D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156366"/>
    <w:multiLevelType w:val="hybridMultilevel"/>
    <w:tmpl w:val="CE32D75A"/>
    <w:lvl w:ilvl="0" w:tplc="6A467456">
      <w:start w:val="1"/>
      <w:numFmt w:val="bullet"/>
      <w:lvlText w:val=""/>
      <w:lvlJc w:val="left"/>
      <w:pPr>
        <w:tabs>
          <w:tab w:val="num" w:pos="1080"/>
        </w:tabs>
        <w:ind w:left="1080" w:hanging="360"/>
      </w:pPr>
      <w:rPr>
        <w:rFonts w:ascii="Symbol" w:hAnsi="Symbol" w:hint="default"/>
      </w:rPr>
    </w:lvl>
    <w:lvl w:ilvl="1" w:tplc="04090017">
      <w:start w:val="1"/>
      <w:numFmt w:val="lowerLetter"/>
      <w:lvlText w:val="%2)"/>
      <w:lvlJc w:val="left"/>
      <w:pPr>
        <w:tabs>
          <w:tab w:val="num" w:pos="1800"/>
        </w:tabs>
        <w:ind w:left="1800" w:hanging="360"/>
      </w:pPr>
    </w:lvl>
    <w:lvl w:ilvl="2" w:tplc="21EA8CF8">
      <w:start w:val="1"/>
      <w:numFmt w:val="upperRoman"/>
      <w:lvlText w:val="%3."/>
      <w:lvlJc w:val="left"/>
      <w:pPr>
        <w:tabs>
          <w:tab w:val="num" w:pos="2880"/>
        </w:tabs>
        <w:ind w:left="2880" w:hanging="720"/>
      </w:p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72D23399"/>
    <w:multiLevelType w:val="hybridMultilevel"/>
    <w:tmpl w:val="70BA2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75D44"/>
    <w:multiLevelType w:val="hybridMultilevel"/>
    <w:tmpl w:val="12A216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3E7289"/>
    <w:multiLevelType w:val="hybridMultilevel"/>
    <w:tmpl w:val="02DAADB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7628AF"/>
    <w:multiLevelType w:val="hybridMultilevel"/>
    <w:tmpl w:val="1A348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3"/>
  </w:num>
  <w:num w:numId="3">
    <w:abstractNumId w:val="28"/>
  </w:num>
  <w:num w:numId="4">
    <w:abstractNumId w:val="36"/>
  </w:num>
  <w:num w:numId="5">
    <w:abstractNumId w:val="1"/>
  </w:num>
  <w:num w:numId="6">
    <w:abstractNumId w:val="9"/>
  </w:num>
  <w:num w:numId="7">
    <w:abstractNumId w:val="24"/>
  </w:num>
  <w:num w:numId="8">
    <w:abstractNumId w:val="30"/>
  </w:num>
  <w:num w:numId="9">
    <w:abstractNumId w:val="3"/>
  </w:num>
  <w:num w:numId="10">
    <w:abstractNumId w:val="18"/>
  </w:num>
  <w:num w:numId="11">
    <w:abstractNumId w:val="34"/>
  </w:num>
  <w:num w:numId="12">
    <w:abstractNumId w:val="26"/>
  </w:num>
  <w:num w:numId="13">
    <w:abstractNumId w:val="4"/>
  </w:num>
  <w:num w:numId="14">
    <w:abstractNumId w:val="25"/>
  </w:num>
  <w:num w:numId="15">
    <w:abstractNumId w:val="14"/>
  </w:num>
  <w:num w:numId="16">
    <w:abstractNumId w:val="29"/>
  </w:num>
  <w:num w:numId="17">
    <w:abstractNumId w:val="31"/>
    <w:lvlOverride w:ilvl="0"/>
    <w:lvlOverride w:ilvl="1">
      <w:startOverride w:val="1"/>
    </w:lvlOverride>
    <w:lvlOverride w:ilvl="2">
      <w:startOverride w:val="1"/>
    </w:lvlOverride>
    <w:lvlOverride w:ilvl="3"/>
    <w:lvlOverride w:ilvl="4"/>
    <w:lvlOverride w:ilvl="5"/>
    <w:lvlOverride w:ilvl="6"/>
    <w:lvlOverride w:ilvl="7"/>
    <w:lvlOverride w:ilvl="8"/>
  </w:num>
  <w:num w:numId="18">
    <w:abstractNumId w:val="8"/>
  </w:num>
  <w:num w:numId="19">
    <w:abstractNumId w:val="31"/>
  </w:num>
  <w:num w:numId="20">
    <w:abstractNumId w:val="20"/>
  </w:num>
  <w:num w:numId="21">
    <w:abstractNumId w:val="33"/>
  </w:num>
  <w:num w:numId="22">
    <w:abstractNumId w:val="32"/>
  </w:num>
  <w:num w:numId="23">
    <w:abstractNumId w:val="10"/>
  </w:num>
  <w:num w:numId="24">
    <w:abstractNumId w:val="19"/>
  </w:num>
  <w:num w:numId="25">
    <w:abstractNumId w:val="6"/>
  </w:num>
  <w:num w:numId="26">
    <w:abstractNumId w:val="5"/>
  </w:num>
  <w:num w:numId="27">
    <w:abstractNumId w:val="7"/>
  </w:num>
  <w:num w:numId="28">
    <w:abstractNumId w:val="0"/>
  </w:num>
  <w:num w:numId="29">
    <w:abstractNumId w:val="12"/>
  </w:num>
  <w:num w:numId="30">
    <w:abstractNumId w:val="37"/>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lvlOverride w:ilvl="1">
      <w:startOverride w:val="1"/>
    </w:lvlOverride>
    <w:lvlOverride w:ilvl="2">
      <w:startOverride w:val="1"/>
    </w:lvlOverride>
    <w:lvlOverride w:ilvl="3"/>
    <w:lvlOverride w:ilvl="4"/>
    <w:lvlOverride w:ilvl="5"/>
    <w:lvlOverride w:ilvl="6"/>
    <w:lvlOverride w:ilvl="7"/>
    <w:lvlOverride w:ilvl="8"/>
  </w:num>
  <w:num w:numId="33">
    <w:abstractNumId w:val="11"/>
  </w:num>
  <w:num w:numId="34">
    <w:abstractNumId w:val="17"/>
  </w:num>
  <w:num w:numId="35">
    <w:abstractNumId w:val="13"/>
  </w:num>
  <w:num w:numId="36">
    <w:abstractNumId w:val="16"/>
  </w:num>
  <w:num w:numId="37">
    <w:abstractNumId w:val="22"/>
  </w:num>
  <w:num w:numId="38">
    <w:abstractNumId w:val="15"/>
  </w:num>
  <w:num w:numId="39">
    <w:abstractNumId w:val="21"/>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94"/>
    <w:rsid w:val="00000FCE"/>
    <w:rsid w:val="00002C97"/>
    <w:rsid w:val="00003228"/>
    <w:rsid w:val="000033AA"/>
    <w:rsid w:val="00005E19"/>
    <w:rsid w:val="00007506"/>
    <w:rsid w:val="00016AEB"/>
    <w:rsid w:val="00016D7D"/>
    <w:rsid w:val="00017D07"/>
    <w:rsid w:val="00020453"/>
    <w:rsid w:val="00020D0F"/>
    <w:rsid w:val="00024496"/>
    <w:rsid w:val="0003084C"/>
    <w:rsid w:val="00030D45"/>
    <w:rsid w:val="00033615"/>
    <w:rsid w:val="0004387B"/>
    <w:rsid w:val="00043965"/>
    <w:rsid w:val="000477B0"/>
    <w:rsid w:val="0005049A"/>
    <w:rsid w:val="00056F44"/>
    <w:rsid w:val="000609DD"/>
    <w:rsid w:val="00063D1D"/>
    <w:rsid w:val="000714B4"/>
    <w:rsid w:val="0007152C"/>
    <w:rsid w:val="00072D7D"/>
    <w:rsid w:val="00074AD8"/>
    <w:rsid w:val="0007741D"/>
    <w:rsid w:val="0007793C"/>
    <w:rsid w:val="000814BA"/>
    <w:rsid w:val="00081E9A"/>
    <w:rsid w:val="0008334C"/>
    <w:rsid w:val="000839F0"/>
    <w:rsid w:val="00083AB3"/>
    <w:rsid w:val="00083BA1"/>
    <w:rsid w:val="00086E38"/>
    <w:rsid w:val="0008785A"/>
    <w:rsid w:val="00087D2B"/>
    <w:rsid w:val="00090F1D"/>
    <w:rsid w:val="00092042"/>
    <w:rsid w:val="000947AD"/>
    <w:rsid w:val="000957D1"/>
    <w:rsid w:val="000A1126"/>
    <w:rsid w:val="000A11F8"/>
    <w:rsid w:val="000A21D0"/>
    <w:rsid w:val="000A567F"/>
    <w:rsid w:val="000B068C"/>
    <w:rsid w:val="000B0945"/>
    <w:rsid w:val="000B5494"/>
    <w:rsid w:val="000C175A"/>
    <w:rsid w:val="000C2ACC"/>
    <w:rsid w:val="000C7734"/>
    <w:rsid w:val="000D14DF"/>
    <w:rsid w:val="000D4631"/>
    <w:rsid w:val="000E4828"/>
    <w:rsid w:val="000E4E9D"/>
    <w:rsid w:val="000E5973"/>
    <w:rsid w:val="000E5CCF"/>
    <w:rsid w:val="000E7097"/>
    <w:rsid w:val="000E7AB6"/>
    <w:rsid w:val="000F5DAA"/>
    <w:rsid w:val="0010038C"/>
    <w:rsid w:val="00102488"/>
    <w:rsid w:val="00103D55"/>
    <w:rsid w:val="001155B4"/>
    <w:rsid w:val="001167E8"/>
    <w:rsid w:val="001174DD"/>
    <w:rsid w:val="001176A3"/>
    <w:rsid w:val="00123F8E"/>
    <w:rsid w:val="001253B7"/>
    <w:rsid w:val="00126B03"/>
    <w:rsid w:val="00130024"/>
    <w:rsid w:val="0013373C"/>
    <w:rsid w:val="00133E6C"/>
    <w:rsid w:val="00134511"/>
    <w:rsid w:val="00134673"/>
    <w:rsid w:val="0013559C"/>
    <w:rsid w:val="00137133"/>
    <w:rsid w:val="0013730B"/>
    <w:rsid w:val="00143022"/>
    <w:rsid w:val="00147427"/>
    <w:rsid w:val="00147727"/>
    <w:rsid w:val="00160DCE"/>
    <w:rsid w:val="00162DBB"/>
    <w:rsid w:val="00164155"/>
    <w:rsid w:val="00167EC7"/>
    <w:rsid w:val="001700E2"/>
    <w:rsid w:val="0017350E"/>
    <w:rsid w:val="00173862"/>
    <w:rsid w:val="001824DE"/>
    <w:rsid w:val="00184DA0"/>
    <w:rsid w:val="001915FA"/>
    <w:rsid w:val="00194259"/>
    <w:rsid w:val="001950F3"/>
    <w:rsid w:val="0019775C"/>
    <w:rsid w:val="001B0C31"/>
    <w:rsid w:val="001B11EC"/>
    <w:rsid w:val="001B4686"/>
    <w:rsid w:val="001B71CA"/>
    <w:rsid w:val="001B7BDF"/>
    <w:rsid w:val="001B7BF2"/>
    <w:rsid w:val="001B7DE8"/>
    <w:rsid w:val="001C032B"/>
    <w:rsid w:val="001C1806"/>
    <w:rsid w:val="001C4E38"/>
    <w:rsid w:val="001C5FB0"/>
    <w:rsid w:val="001C7486"/>
    <w:rsid w:val="001C7FE8"/>
    <w:rsid w:val="001D2195"/>
    <w:rsid w:val="001D227D"/>
    <w:rsid w:val="001D2D12"/>
    <w:rsid w:val="001D6B58"/>
    <w:rsid w:val="001E1273"/>
    <w:rsid w:val="001E3059"/>
    <w:rsid w:val="001E4D36"/>
    <w:rsid w:val="001F095E"/>
    <w:rsid w:val="001F2C43"/>
    <w:rsid w:val="001F4C07"/>
    <w:rsid w:val="00200CFE"/>
    <w:rsid w:val="002019EF"/>
    <w:rsid w:val="0020280D"/>
    <w:rsid w:val="002032FB"/>
    <w:rsid w:val="00204AD8"/>
    <w:rsid w:val="0020579C"/>
    <w:rsid w:val="00206379"/>
    <w:rsid w:val="00207DC2"/>
    <w:rsid w:val="002126C1"/>
    <w:rsid w:val="00212A2E"/>
    <w:rsid w:val="00214335"/>
    <w:rsid w:val="00223BAE"/>
    <w:rsid w:val="00226FB1"/>
    <w:rsid w:val="002271DB"/>
    <w:rsid w:val="00230301"/>
    <w:rsid w:val="00232055"/>
    <w:rsid w:val="00232CB2"/>
    <w:rsid w:val="0023460B"/>
    <w:rsid w:val="00234D57"/>
    <w:rsid w:val="00241734"/>
    <w:rsid w:val="0024277A"/>
    <w:rsid w:val="0024627D"/>
    <w:rsid w:val="00252F26"/>
    <w:rsid w:val="002530CE"/>
    <w:rsid w:val="00253FB6"/>
    <w:rsid w:val="00256377"/>
    <w:rsid w:val="002647A2"/>
    <w:rsid w:val="0027333C"/>
    <w:rsid w:val="00274866"/>
    <w:rsid w:val="002772E7"/>
    <w:rsid w:val="00285380"/>
    <w:rsid w:val="00286ACD"/>
    <w:rsid w:val="00291721"/>
    <w:rsid w:val="0029248C"/>
    <w:rsid w:val="002A0514"/>
    <w:rsid w:val="002A19B5"/>
    <w:rsid w:val="002A77A4"/>
    <w:rsid w:val="002B00E8"/>
    <w:rsid w:val="002B028A"/>
    <w:rsid w:val="002B05F0"/>
    <w:rsid w:val="002B1F8B"/>
    <w:rsid w:val="002B56D2"/>
    <w:rsid w:val="002C159C"/>
    <w:rsid w:val="002C2CE2"/>
    <w:rsid w:val="002C3698"/>
    <w:rsid w:val="002C4220"/>
    <w:rsid w:val="002C6932"/>
    <w:rsid w:val="002C6E36"/>
    <w:rsid w:val="002D4629"/>
    <w:rsid w:val="002D6C64"/>
    <w:rsid w:val="002D6C68"/>
    <w:rsid w:val="002D6E24"/>
    <w:rsid w:val="002D796D"/>
    <w:rsid w:val="002E1976"/>
    <w:rsid w:val="002E2CF8"/>
    <w:rsid w:val="002F3F14"/>
    <w:rsid w:val="002F4A09"/>
    <w:rsid w:val="0030442C"/>
    <w:rsid w:val="003052A2"/>
    <w:rsid w:val="003052AB"/>
    <w:rsid w:val="00306061"/>
    <w:rsid w:val="00311328"/>
    <w:rsid w:val="0031255C"/>
    <w:rsid w:val="003218FF"/>
    <w:rsid w:val="00323EB8"/>
    <w:rsid w:val="00327BC1"/>
    <w:rsid w:val="00334462"/>
    <w:rsid w:val="003359E3"/>
    <w:rsid w:val="00343D9C"/>
    <w:rsid w:val="003522B1"/>
    <w:rsid w:val="00352AC4"/>
    <w:rsid w:val="003538D4"/>
    <w:rsid w:val="00361F28"/>
    <w:rsid w:val="00362F2C"/>
    <w:rsid w:val="00363CE4"/>
    <w:rsid w:val="003665AC"/>
    <w:rsid w:val="00366F61"/>
    <w:rsid w:val="003702DB"/>
    <w:rsid w:val="003705BB"/>
    <w:rsid w:val="00372693"/>
    <w:rsid w:val="003732F9"/>
    <w:rsid w:val="0037390A"/>
    <w:rsid w:val="0037548E"/>
    <w:rsid w:val="00376C54"/>
    <w:rsid w:val="00382014"/>
    <w:rsid w:val="00384C22"/>
    <w:rsid w:val="0038629B"/>
    <w:rsid w:val="00387A9A"/>
    <w:rsid w:val="00390ECC"/>
    <w:rsid w:val="003917CE"/>
    <w:rsid w:val="00393E72"/>
    <w:rsid w:val="00394B44"/>
    <w:rsid w:val="00395412"/>
    <w:rsid w:val="00395509"/>
    <w:rsid w:val="003A5D9D"/>
    <w:rsid w:val="003B4968"/>
    <w:rsid w:val="003B4A13"/>
    <w:rsid w:val="003B653B"/>
    <w:rsid w:val="003C066E"/>
    <w:rsid w:val="003C0C9E"/>
    <w:rsid w:val="003C14F8"/>
    <w:rsid w:val="003C2E25"/>
    <w:rsid w:val="003C3590"/>
    <w:rsid w:val="003C48B6"/>
    <w:rsid w:val="003C4902"/>
    <w:rsid w:val="003D0547"/>
    <w:rsid w:val="003D2490"/>
    <w:rsid w:val="003D523F"/>
    <w:rsid w:val="003E00E6"/>
    <w:rsid w:val="003E0831"/>
    <w:rsid w:val="003E2EB8"/>
    <w:rsid w:val="003F0479"/>
    <w:rsid w:val="003F4E00"/>
    <w:rsid w:val="003F63FD"/>
    <w:rsid w:val="00401873"/>
    <w:rsid w:val="00401A59"/>
    <w:rsid w:val="004025A7"/>
    <w:rsid w:val="004039E8"/>
    <w:rsid w:val="00410F35"/>
    <w:rsid w:val="00411BF1"/>
    <w:rsid w:val="00415A8E"/>
    <w:rsid w:val="00416FD8"/>
    <w:rsid w:val="00421DEB"/>
    <w:rsid w:val="00422702"/>
    <w:rsid w:val="004246B0"/>
    <w:rsid w:val="00426C21"/>
    <w:rsid w:val="00430B79"/>
    <w:rsid w:val="00432B2B"/>
    <w:rsid w:val="0043650A"/>
    <w:rsid w:val="00437CA8"/>
    <w:rsid w:val="004422E4"/>
    <w:rsid w:val="00451465"/>
    <w:rsid w:val="00451988"/>
    <w:rsid w:val="00452013"/>
    <w:rsid w:val="00453AB1"/>
    <w:rsid w:val="00453F7B"/>
    <w:rsid w:val="0045442E"/>
    <w:rsid w:val="00455789"/>
    <w:rsid w:val="004558E3"/>
    <w:rsid w:val="00462102"/>
    <w:rsid w:val="00462B92"/>
    <w:rsid w:val="004643FB"/>
    <w:rsid w:val="00466423"/>
    <w:rsid w:val="00471F6F"/>
    <w:rsid w:val="00474456"/>
    <w:rsid w:val="004803EF"/>
    <w:rsid w:val="00480F81"/>
    <w:rsid w:val="0048510D"/>
    <w:rsid w:val="00486522"/>
    <w:rsid w:val="00486BC3"/>
    <w:rsid w:val="00487221"/>
    <w:rsid w:val="00495226"/>
    <w:rsid w:val="004973BA"/>
    <w:rsid w:val="004974B5"/>
    <w:rsid w:val="004A79F4"/>
    <w:rsid w:val="004A7C39"/>
    <w:rsid w:val="004B5439"/>
    <w:rsid w:val="004B5ED2"/>
    <w:rsid w:val="004B69E4"/>
    <w:rsid w:val="004B78F4"/>
    <w:rsid w:val="004C3E86"/>
    <w:rsid w:val="004C52B6"/>
    <w:rsid w:val="004C5320"/>
    <w:rsid w:val="004D2E1F"/>
    <w:rsid w:val="004D4461"/>
    <w:rsid w:val="004E1BA0"/>
    <w:rsid w:val="004E3250"/>
    <w:rsid w:val="004E3C16"/>
    <w:rsid w:val="004E6B9A"/>
    <w:rsid w:val="004F1DCB"/>
    <w:rsid w:val="004F328D"/>
    <w:rsid w:val="004F40B3"/>
    <w:rsid w:val="004F567C"/>
    <w:rsid w:val="004F58B6"/>
    <w:rsid w:val="0050028C"/>
    <w:rsid w:val="0050052B"/>
    <w:rsid w:val="00500756"/>
    <w:rsid w:val="005012DD"/>
    <w:rsid w:val="005021E9"/>
    <w:rsid w:val="00502E55"/>
    <w:rsid w:val="00505DC1"/>
    <w:rsid w:val="00506AA6"/>
    <w:rsid w:val="005070B7"/>
    <w:rsid w:val="00510130"/>
    <w:rsid w:val="00513EF8"/>
    <w:rsid w:val="00513F2C"/>
    <w:rsid w:val="00515CD3"/>
    <w:rsid w:val="0051783A"/>
    <w:rsid w:val="00517A39"/>
    <w:rsid w:val="00517C83"/>
    <w:rsid w:val="005246D4"/>
    <w:rsid w:val="005274E2"/>
    <w:rsid w:val="00534967"/>
    <w:rsid w:val="00534F1C"/>
    <w:rsid w:val="00541729"/>
    <w:rsid w:val="00543A52"/>
    <w:rsid w:val="005542B7"/>
    <w:rsid w:val="00557143"/>
    <w:rsid w:val="00557E01"/>
    <w:rsid w:val="00560116"/>
    <w:rsid w:val="005624D4"/>
    <w:rsid w:val="005635EF"/>
    <w:rsid w:val="00563DF5"/>
    <w:rsid w:val="00564435"/>
    <w:rsid w:val="00564949"/>
    <w:rsid w:val="00567CF1"/>
    <w:rsid w:val="00582ECA"/>
    <w:rsid w:val="00583D07"/>
    <w:rsid w:val="00583D1D"/>
    <w:rsid w:val="0058650E"/>
    <w:rsid w:val="00590BC6"/>
    <w:rsid w:val="00593511"/>
    <w:rsid w:val="00594A25"/>
    <w:rsid w:val="00595586"/>
    <w:rsid w:val="005968A4"/>
    <w:rsid w:val="005B2AAE"/>
    <w:rsid w:val="005B2C1C"/>
    <w:rsid w:val="005B498A"/>
    <w:rsid w:val="005B5D05"/>
    <w:rsid w:val="005D311A"/>
    <w:rsid w:val="005D36CC"/>
    <w:rsid w:val="005D5C20"/>
    <w:rsid w:val="005D66C2"/>
    <w:rsid w:val="005D798F"/>
    <w:rsid w:val="005E2596"/>
    <w:rsid w:val="005E2C1F"/>
    <w:rsid w:val="005E4D35"/>
    <w:rsid w:val="005E5ACE"/>
    <w:rsid w:val="005E769A"/>
    <w:rsid w:val="005F37A6"/>
    <w:rsid w:val="005F6074"/>
    <w:rsid w:val="005F7B30"/>
    <w:rsid w:val="00600823"/>
    <w:rsid w:val="006055DB"/>
    <w:rsid w:val="00605BDA"/>
    <w:rsid w:val="006071DE"/>
    <w:rsid w:val="006079B5"/>
    <w:rsid w:val="0061011F"/>
    <w:rsid w:val="00614974"/>
    <w:rsid w:val="00616266"/>
    <w:rsid w:val="006177E9"/>
    <w:rsid w:val="00617B5C"/>
    <w:rsid w:val="00622DA1"/>
    <w:rsid w:val="00624269"/>
    <w:rsid w:val="0062538B"/>
    <w:rsid w:val="0062644D"/>
    <w:rsid w:val="006305E0"/>
    <w:rsid w:val="006309BA"/>
    <w:rsid w:val="0064189C"/>
    <w:rsid w:val="006427EA"/>
    <w:rsid w:val="00644958"/>
    <w:rsid w:val="0065099E"/>
    <w:rsid w:val="00650BAF"/>
    <w:rsid w:val="00650D6A"/>
    <w:rsid w:val="0065187D"/>
    <w:rsid w:val="00651E8D"/>
    <w:rsid w:val="0065307C"/>
    <w:rsid w:val="00653194"/>
    <w:rsid w:val="006553A5"/>
    <w:rsid w:val="00656157"/>
    <w:rsid w:val="0065777C"/>
    <w:rsid w:val="00661CA1"/>
    <w:rsid w:val="0066352F"/>
    <w:rsid w:val="00664A48"/>
    <w:rsid w:val="006672E8"/>
    <w:rsid w:val="006713B1"/>
    <w:rsid w:val="006717E5"/>
    <w:rsid w:val="00673E13"/>
    <w:rsid w:val="0068349B"/>
    <w:rsid w:val="00684F98"/>
    <w:rsid w:val="00685724"/>
    <w:rsid w:val="006858AC"/>
    <w:rsid w:val="00686E48"/>
    <w:rsid w:val="00691373"/>
    <w:rsid w:val="00693F75"/>
    <w:rsid w:val="006964FD"/>
    <w:rsid w:val="006A0808"/>
    <w:rsid w:val="006A15DC"/>
    <w:rsid w:val="006A3806"/>
    <w:rsid w:val="006A3EDF"/>
    <w:rsid w:val="006A66DF"/>
    <w:rsid w:val="006A6B8B"/>
    <w:rsid w:val="006B1262"/>
    <w:rsid w:val="006B346D"/>
    <w:rsid w:val="006B7629"/>
    <w:rsid w:val="006C2340"/>
    <w:rsid w:val="006C3A2E"/>
    <w:rsid w:val="006C44E5"/>
    <w:rsid w:val="006D0101"/>
    <w:rsid w:val="006D6AF4"/>
    <w:rsid w:val="006D6E19"/>
    <w:rsid w:val="006D6FAC"/>
    <w:rsid w:val="006D7430"/>
    <w:rsid w:val="006E31A6"/>
    <w:rsid w:val="006E3F1B"/>
    <w:rsid w:val="006E4A1F"/>
    <w:rsid w:val="006E4E11"/>
    <w:rsid w:val="006F08A1"/>
    <w:rsid w:val="006F0966"/>
    <w:rsid w:val="006F2C6F"/>
    <w:rsid w:val="006F5E8E"/>
    <w:rsid w:val="006F725E"/>
    <w:rsid w:val="00702D12"/>
    <w:rsid w:val="00703E45"/>
    <w:rsid w:val="00703F0C"/>
    <w:rsid w:val="0071195B"/>
    <w:rsid w:val="00711B7C"/>
    <w:rsid w:val="00712BC8"/>
    <w:rsid w:val="007130A0"/>
    <w:rsid w:val="007165E2"/>
    <w:rsid w:val="00721761"/>
    <w:rsid w:val="00721ECC"/>
    <w:rsid w:val="0072262E"/>
    <w:rsid w:val="007236C5"/>
    <w:rsid w:val="00730DAE"/>
    <w:rsid w:val="00731096"/>
    <w:rsid w:val="00731292"/>
    <w:rsid w:val="007335E8"/>
    <w:rsid w:val="0073516E"/>
    <w:rsid w:val="00737340"/>
    <w:rsid w:val="00737D0E"/>
    <w:rsid w:val="00741BC0"/>
    <w:rsid w:val="007427F5"/>
    <w:rsid w:val="0074290E"/>
    <w:rsid w:val="00745638"/>
    <w:rsid w:val="007471AD"/>
    <w:rsid w:val="007504DB"/>
    <w:rsid w:val="007509D9"/>
    <w:rsid w:val="0076086A"/>
    <w:rsid w:val="00766257"/>
    <w:rsid w:val="007675BE"/>
    <w:rsid w:val="0077169F"/>
    <w:rsid w:val="00776D47"/>
    <w:rsid w:val="00780D61"/>
    <w:rsid w:val="00780DFD"/>
    <w:rsid w:val="00781C4A"/>
    <w:rsid w:val="00783675"/>
    <w:rsid w:val="007852B0"/>
    <w:rsid w:val="0078745D"/>
    <w:rsid w:val="00791EED"/>
    <w:rsid w:val="00796F31"/>
    <w:rsid w:val="00797CE8"/>
    <w:rsid w:val="00797F49"/>
    <w:rsid w:val="007A3025"/>
    <w:rsid w:val="007A33E9"/>
    <w:rsid w:val="007A558C"/>
    <w:rsid w:val="007B0B5B"/>
    <w:rsid w:val="007B1148"/>
    <w:rsid w:val="007B1A23"/>
    <w:rsid w:val="007B79C2"/>
    <w:rsid w:val="007B7FF5"/>
    <w:rsid w:val="007C03CB"/>
    <w:rsid w:val="007C1F75"/>
    <w:rsid w:val="007C5E4B"/>
    <w:rsid w:val="007C633B"/>
    <w:rsid w:val="007D013B"/>
    <w:rsid w:val="007D57A8"/>
    <w:rsid w:val="007D6386"/>
    <w:rsid w:val="007D6474"/>
    <w:rsid w:val="007D749C"/>
    <w:rsid w:val="007E0AE8"/>
    <w:rsid w:val="007E28FF"/>
    <w:rsid w:val="007E2B52"/>
    <w:rsid w:val="007E5D05"/>
    <w:rsid w:val="007E6AB9"/>
    <w:rsid w:val="007E7FF7"/>
    <w:rsid w:val="007F32C6"/>
    <w:rsid w:val="007F5B3F"/>
    <w:rsid w:val="008001F5"/>
    <w:rsid w:val="008003D0"/>
    <w:rsid w:val="00802EDF"/>
    <w:rsid w:val="00803745"/>
    <w:rsid w:val="00804810"/>
    <w:rsid w:val="00805884"/>
    <w:rsid w:val="008100BC"/>
    <w:rsid w:val="00813D50"/>
    <w:rsid w:val="0081526B"/>
    <w:rsid w:val="00817DEA"/>
    <w:rsid w:val="00820B9F"/>
    <w:rsid w:val="00821264"/>
    <w:rsid w:val="00821519"/>
    <w:rsid w:val="00821FDD"/>
    <w:rsid w:val="00822DFF"/>
    <w:rsid w:val="00823E8F"/>
    <w:rsid w:val="00823F5C"/>
    <w:rsid w:val="00826BC8"/>
    <w:rsid w:val="008322B1"/>
    <w:rsid w:val="00841B23"/>
    <w:rsid w:val="00842AD3"/>
    <w:rsid w:val="00845B0B"/>
    <w:rsid w:val="0084720D"/>
    <w:rsid w:val="008479B4"/>
    <w:rsid w:val="00850F64"/>
    <w:rsid w:val="00861197"/>
    <w:rsid w:val="00864AE7"/>
    <w:rsid w:val="00867C2D"/>
    <w:rsid w:val="00867F3B"/>
    <w:rsid w:val="008706F1"/>
    <w:rsid w:val="008707FC"/>
    <w:rsid w:val="0087173B"/>
    <w:rsid w:val="0087248C"/>
    <w:rsid w:val="00873B5E"/>
    <w:rsid w:val="00880D36"/>
    <w:rsid w:val="008853A7"/>
    <w:rsid w:val="0088549E"/>
    <w:rsid w:val="00891F0B"/>
    <w:rsid w:val="00892D42"/>
    <w:rsid w:val="0089383F"/>
    <w:rsid w:val="00895247"/>
    <w:rsid w:val="008A29FF"/>
    <w:rsid w:val="008A2C60"/>
    <w:rsid w:val="008A42E8"/>
    <w:rsid w:val="008A5882"/>
    <w:rsid w:val="008A5AD3"/>
    <w:rsid w:val="008A7375"/>
    <w:rsid w:val="008B0A52"/>
    <w:rsid w:val="008B49CE"/>
    <w:rsid w:val="008B5242"/>
    <w:rsid w:val="008B5A8B"/>
    <w:rsid w:val="008B7A9D"/>
    <w:rsid w:val="008B7C85"/>
    <w:rsid w:val="008C2D00"/>
    <w:rsid w:val="008C5F95"/>
    <w:rsid w:val="008C7E00"/>
    <w:rsid w:val="008D2747"/>
    <w:rsid w:val="008D29D7"/>
    <w:rsid w:val="008D2D8B"/>
    <w:rsid w:val="008D73E5"/>
    <w:rsid w:val="008E6453"/>
    <w:rsid w:val="008F1335"/>
    <w:rsid w:val="008F370D"/>
    <w:rsid w:val="008F6656"/>
    <w:rsid w:val="008F6D52"/>
    <w:rsid w:val="00901750"/>
    <w:rsid w:val="00903698"/>
    <w:rsid w:val="00905601"/>
    <w:rsid w:val="009064A0"/>
    <w:rsid w:val="00906700"/>
    <w:rsid w:val="0091501A"/>
    <w:rsid w:val="0091735C"/>
    <w:rsid w:val="00917F39"/>
    <w:rsid w:val="009240E0"/>
    <w:rsid w:val="00925A49"/>
    <w:rsid w:val="00926BD5"/>
    <w:rsid w:val="00927209"/>
    <w:rsid w:val="00927FC5"/>
    <w:rsid w:val="00930DB6"/>
    <w:rsid w:val="009319A4"/>
    <w:rsid w:val="00934652"/>
    <w:rsid w:val="0093472B"/>
    <w:rsid w:val="00937EAC"/>
    <w:rsid w:val="0094027F"/>
    <w:rsid w:val="00942B81"/>
    <w:rsid w:val="009457B7"/>
    <w:rsid w:val="0095622D"/>
    <w:rsid w:val="009568CA"/>
    <w:rsid w:val="00965EE0"/>
    <w:rsid w:val="009662CA"/>
    <w:rsid w:val="00966FA4"/>
    <w:rsid w:val="00967126"/>
    <w:rsid w:val="00974F28"/>
    <w:rsid w:val="009772D9"/>
    <w:rsid w:val="00977D25"/>
    <w:rsid w:val="00980CF1"/>
    <w:rsid w:val="00981D66"/>
    <w:rsid w:val="00982D4F"/>
    <w:rsid w:val="00993248"/>
    <w:rsid w:val="00997714"/>
    <w:rsid w:val="00997A41"/>
    <w:rsid w:val="009A1525"/>
    <w:rsid w:val="009A468A"/>
    <w:rsid w:val="009A497B"/>
    <w:rsid w:val="009A537E"/>
    <w:rsid w:val="009A5D06"/>
    <w:rsid w:val="009A5ECF"/>
    <w:rsid w:val="009A60FD"/>
    <w:rsid w:val="009A7FC4"/>
    <w:rsid w:val="009B7E6F"/>
    <w:rsid w:val="009C0AC8"/>
    <w:rsid w:val="009C5396"/>
    <w:rsid w:val="009C5D7B"/>
    <w:rsid w:val="009C7C13"/>
    <w:rsid w:val="009D12F0"/>
    <w:rsid w:val="009D16F0"/>
    <w:rsid w:val="009D2885"/>
    <w:rsid w:val="009D353D"/>
    <w:rsid w:val="009D4A4C"/>
    <w:rsid w:val="009D4D12"/>
    <w:rsid w:val="009D57F4"/>
    <w:rsid w:val="009D6A12"/>
    <w:rsid w:val="009E033E"/>
    <w:rsid w:val="009E4BC0"/>
    <w:rsid w:val="009E4CBA"/>
    <w:rsid w:val="009E7039"/>
    <w:rsid w:val="009F34E9"/>
    <w:rsid w:val="009F4191"/>
    <w:rsid w:val="00A015ED"/>
    <w:rsid w:val="00A016AC"/>
    <w:rsid w:val="00A02C25"/>
    <w:rsid w:val="00A1269B"/>
    <w:rsid w:val="00A1282E"/>
    <w:rsid w:val="00A14565"/>
    <w:rsid w:val="00A14D21"/>
    <w:rsid w:val="00A15180"/>
    <w:rsid w:val="00A17A95"/>
    <w:rsid w:val="00A23C92"/>
    <w:rsid w:val="00A24EC6"/>
    <w:rsid w:val="00A27824"/>
    <w:rsid w:val="00A31C2A"/>
    <w:rsid w:val="00A333EB"/>
    <w:rsid w:val="00A33E01"/>
    <w:rsid w:val="00A34F9D"/>
    <w:rsid w:val="00A426C9"/>
    <w:rsid w:val="00A43D53"/>
    <w:rsid w:val="00A45719"/>
    <w:rsid w:val="00A4652B"/>
    <w:rsid w:val="00A466E9"/>
    <w:rsid w:val="00A51093"/>
    <w:rsid w:val="00A519BD"/>
    <w:rsid w:val="00A54B9A"/>
    <w:rsid w:val="00A54BC0"/>
    <w:rsid w:val="00A5521D"/>
    <w:rsid w:val="00A6056C"/>
    <w:rsid w:val="00A65D83"/>
    <w:rsid w:val="00A6621C"/>
    <w:rsid w:val="00A733EF"/>
    <w:rsid w:val="00A74FA6"/>
    <w:rsid w:val="00A75942"/>
    <w:rsid w:val="00A76AD1"/>
    <w:rsid w:val="00A90E7C"/>
    <w:rsid w:val="00A91E3F"/>
    <w:rsid w:val="00A9450D"/>
    <w:rsid w:val="00A96209"/>
    <w:rsid w:val="00AA511A"/>
    <w:rsid w:val="00AA528B"/>
    <w:rsid w:val="00AA637D"/>
    <w:rsid w:val="00AA66A0"/>
    <w:rsid w:val="00AA73A0"/>
    <w:rsid w:val="00AB14C9"/>
    <w:rsid w:val="00AB2BFE"/>
    <w:rsid w:val="00AB2CA4"/>
    <w:rsid w:val="00AB47A4"/>
    <w:rsid w:val="00AB5A91"/>
    <w:rsid w:val="00AC1E03"/>
    <w:rsid w:val="00AC3E9F"/>
    <w:rsid w:val="00AC412C"/>
    <w:rsid w:val="00AC68B7"/>
    <w:rsid w:val="00AC7338"/>
    <w:rsid w:val="00AC76A2"/>
    <w:rsid w:val="00AD3248"/>
    <w:rsid w:val="00AD6A1D"/>
    <w:rsid w:val="00AD77F4"/>
    <w:rsid w:val="00AE5B57"/>
    <w:rsid w:val="00AF4505"/>
    <w:rsid w:val="00B00AAC"/>
    <w:rsid w:val="00B111D8"/>
    <w:rsid w:val="00B11281"/>
    <w:rsid w:val="00B118C8"/>
    <w:rsid w:val="00B11B10"/>
    <w:rsid w:val="00B132AE"/>
    <w:rsid w:val="00B156A7"/>
    <w:rsid w:val="00B161C3"/>
    <w:rsid w:val="00B2087B"/>
    <w:rsid w:val="00B21A99"/>
    <w:rsid w:val="00B21C8A"/>
    <w:rsid w:val="00B24903"/>
    <w:rsid w:val="00B26A30"/>
    <w:rsid w:val="00B26D4C"/>
    <w:rsid w:val="00B27AFA"/>
    <w:rsid w:val="00B30406"/>
    <w:rsid w:val="00B313CB"/>
    <w:rsid w:val="00B32AF0"/>
    <w:rsid w:val="00B32F55"/>
    <w:rsid w:val="00B36CE0"/>
    <w:rsid w:val="00B36CE1"/>
    <w:rsid w:val="00B37B60"/>
    <w:rsid w:val="00B42B1F"/>
    <w:rsid w:val="00B46622"/>
    <w:rsid w:val="00B46E03"/>
    <w:rsid w:val="00B471E1"/>
    <w:rsid w:val="00B504DC"/>
    <w:rsid w:val="00B508A6"/>
    <w:rsid w:val="00B50E6B"/>
    <w:rsid w:val="00B55484"/>
    <w:rsid w:val="00B62922"/>
    <w:rsid w:val="00B636A2"/>
    <w:rsid w:val="00B642A7"/>
    <w:rsid w:val="00B67E0E"/>
    <w:rsid w:val="00B70F3A"/>
    <w:rsid w:val="00B70F92"/>
    <w:rsid w:val="00B71F61"/>
    <w:rsid w:val="00B75EA2"/>
    <w:rsid w:val="00B77C0E"/>
    <w:rsid w:val="00B77D1A"/>
    <w:rsid w:val="00B805F7"/>
    <w:rsid w:val="00B811FC"/>
    <w:rsid w:val="00B83A03"/>
    <w:rsid w:val="00B83BCB"/>
    <w:rsid w:val="00B83FA5"/>
    <w:rsid w:val="00B84324"/>
    <w:rsid w:val="00B8489D"/>
    <w:rsid w:val="00B84DE3"/>
    <w:rsid w:val="00B87428"/>
    <w:rsid w:val="00B919E6"/>
    <w:rsid w:val="00B92B1B"/>
    <w:rsid w:val="00B9447D"/>
    <w:rsid w:val="00B960F2"/>
    <w:rsid w:val="00B964AC"/>
    <w:rsid w:val="00B96D57"/>
    <w:rsid w:val="00BA0E54"/>
    <w:rsid w:val="00BA343A"/>
    <w:rsid w:val="00BA459D"/>
    <w:rsid w:val="00BB119E"/>
    <w:rsid w:val="00BB18B0"/>
    <w:rsid w:val="00BB2B2A"/>
    <w:rsid w:val="00BB5387"/>
    <w:rsid w:val="00BC00A2"/>
    <w:rsid w:val="00BC0FFF"/>
    <w:rsid w:val="00BC30ED"/>
    <w:rsid w:val="00BC408F"/>
    <w:rsid w:val="00BD7A61"/>
    <w:rsid w:val="00BE26B6"/>
    <w:rsid w:val="00BE32A7"/>
    <w:rsid w:val="00BE3DE1"/>
    <w:rsid w:val="00BE6C9E"/>
    <w:rsid w:val="00BE6D9F"/>
    <w:rsid w:val="00BE7478"/>
    <w:rsid w:val="00BE7F0B"/>
    <w:rsid w:val="00BF00BB"/>
    <w:rsid w:val="00BF0638"/>
    <w:rsid w:val="00BF5BCC"/>
    <w:rsid w:val="00C02CBA"/>
    <w:rsid w:val="00C06153"/>
    <w:rsid w:val="00C07CF0"/>
    <w:rsid w:val="00C109CF"/>
    <w:rsid w:val="00C134E2"/>
    <w:rsid w:val="00C1600C"/>
    <w:rsid w:val="00C161E1"/>
    <w:rsid w:val="00C16A92"/>
    <w:rsid w:val="00C17245"/>
    <w:rsid w:val="00C207DE"/>
    <w:rsid w:val="00C216A0"/>
    <w:rsid w:val="00C22466"/>
    <w:rsid w:val="00C23F61"/>
    <w:rsid w:val="00C24214"/>
    <w:rsid w:val="00C32732"/>
    <w:rsid w:val="00C377F5"/>
    <w:rsid w:val="00C41EB5"/>
    <w:rsid w:val="00C41F9A"/>
    <w:rsid w:val="00C43417"/>
    <w:rsid w:val="00C4386F"/>
    <w:rsid w:val="00C458F1"/>
    <w:rsid w:val="00C46457"/>
    <w:rsid w:val="00C519E7"/>
    <w:rsid w:val="00C53AD1"/>
    <w:rsid w:val="00C55551"/>
    <w:rsid w:val="00C567B5"/>
    <w:rsid w:val="00C56904"/>
    <w:rsid w:val="00C5709B"/>
    <w:rsid w:val="00C62651"/>
    <w:rsid w:val="00C70A1B"/>
    <w:rsid w:val="00C70FF2"/>
    <w:rsid w:val="00C7325B"/>
    <w:rsid w:val="00C74CE2"/>
    <w:rsid w:val="00C74FA9"/>
    <w:rsid w:val="00C75086"/>
    <w:rsid w:val="00C772A7"/>
    <w:rsid w:val="00C81C69"/>
    <w:rsid w:val="00C83113"/>
    <w:rsid w:val="00C8623C"/>
    <w:rsid w:val="00C8676D"/>
    <w:rsid w:val="00C87FFE"/>
    <w:rsid w:val="00C92C77"/>
    <w:rsid w:val="00C93863"/>
    <w:rsid w:val="00C95BFD"/>
    <w:rsid w:val="00C96646"/>
    <w:rsid w:val="00C97AF7"/>
    <w:rsid w:val="00CA1C39"/>
    <w:rsid w:val="00CA2037"/>
    <w:rsid w:val="00CA3892"/>
    <w:rsid w:val="00CA4210"/>
    <w:rsid w:val="00CA4A2A"/>
    <w:rsid w:val="00CA60B0"/>
    <w:rsid w:val="00CA6EB6"/>
    <w:rsid w:val="00CB01AF"/>
    <w:rsid w:val="00CB2B8B"/>
    <w:rsid w:val="00CB4EAB"/>
    <w:rsid w:val="00CB5439"/>
    <w:rsid w:val="00CC0E72"/>
    <w:rsid w:val="00CC2C94"/>
    <w:rsid w:val="00CD13EC"/>
    <w:rsid w:val="00CD46F6"/>
    <w:rsid w:val="00CD495C"/>
    <w:rsid w:val="00CD577E"/>
    <w:rsid w:val="00CE0BA7"/>
    <w:rsid w:val="00CE1732"/>
    <w:rsid w:val="00CE2A70"/>
    <w:rsid w:val="00CE5555"/>
    <w:rsid w:val="00CE6FB2"/>
    <w:rsid w:val="00CF1AB6"/>
    <w:rsid w:val="00CF5795"/>
    <w:rsid w:val="00D0081B"/>
    <w:rsid w:val="00D033EF"/>
    <w:rsid w:val="00D03992"/>
    <w:rsid w:val="00D04072"/>
    <w:rsid w:val="00D0476B"/>
    <w:rsid w:val="00D05803"/>
    <w:rsid w:val="00D120A9"/>
    <w:rsid w:val="00D12D7B"/>
    <w:rsid w:val="00D16C0A"/>
    <w:rsid w:val="00D16F3A"/>
    <w:rsid w:val="00D22406"/>
    <w:rsid w:val="00D24327"/>
    <w:rsid w:val="00D33857"/>
    <w:rsid w:val="00D33A99"/>
    <w:rsid w:val="00D34D21"/>
    <w:rsid w:val="00D36015"/>
    <w:rsid w:val="00D36208"/>
    <w:rsid w:val="00D3768E"/>
    <w:rsid w:val="00D42702"/>
    <w:rsid w:val="00D43508"/>
    <w:rsid w:val="00D478FF"/>
    <w:rsid w:val="00D47CDE"/>
    <w:rsid w:val="00D52E2B"/>
    <w:rsid w:val="00D5519A"/>
    <w:rsid w:val="00D57556"/>
    <w:rsid w:val="00D57807"/>
    <w:rsid w:val="00D6095E"/>
    <w:rsid w:val="00D6245F"/>
    <w:rsid w:val="00D6437B"/>
    <w:rsid w:val="00D64602"/>
    <w:rsid w:val="00D658FD"/>
    <w:rsid w:val="00D6758F"/>
    <w:rsid w:val="00D7026C"/>
    <w:rsid w:val="00D70DB6"/>
    <w:rsid w:val="00D72FCC"/>
    <w:rsid w:val="00D73871"/>
    <w:rsid w:val="00D73873"/>
    <w:rsid w:val="00D7485C"/>
    <w:rsid w:val="00D751FC"/>
    <w:rsid w:val="00D808DA"/>
    <w:rsid w:val="00D82E23"/>
    <w:rsid w:val="00D90D74"/>
    <w:rsid w:val="00D9117F"/>
    <w:rsid w:val="00D91604"/>
    <w:rsid w:val="00D937AF"/>
    <w:rsid w:val="00D9544C"/>
    <w:rsid w:val="00D965A9"/>
    <w:rsid w:val="00DA04F0"/>
    <w:rsid w:val="00DA3558"/>
    <w:rsid w:val="00DA4303"/>
    <w:rsid w:val="00DA6600"/>
    <w:rsid w:val="00DB18F3"/>
    <w:rsid w:val="00DB5790"/>
    <w:rsid w:val="00DB5B4B"/>
    <w:rsid w:val="00DB6780"/>
    <w:rsid w:val="00DB7258"/>
    <w:rsid w:val="00DB7595"/>
    <w:rsid w:val="00DC2276"/>
    <w:rsid w:val="00DC30A2"/>
    <w:rsid w:val="00DC3249"/>
    <w:rsid w:val="00DC4E34"/>
    <w:rsid w:val="00DC5261"/>
    <w:rsid w:val="00DD1664"/>
    <w:rsid w:val="00DD377B"/>
    <w:rsid w:val="00DD6991"/>
    <w:rsid w:val="00DD74FD"/>
    <w:rsid w:val="00DE0DA3"/>
    <w:rsid w:val="00DE22C5"/>
    <w:rsid w:val="00DE258D"/>
    <w:rsid w:val="00DE4484"/>
    <w:rsid w:val="00DE450C"/>
    <w:rsid w:val="00DE56CE"/>
    <w:rsid w:val="00DE6794"/>
    <w:rsid w:val="00DF17CA"/>
    <w:rsid w:val="00DF2E94"/>
    <w:rsid w:val="00DF42C1"/>
    <w:rsid w:val="00DF4FAE"/>
    <w:rsid w:val="00DF677F"/>
    <w:rsid w:val="00DF6D63"/>
    <w:rsid w:val="00E017A4"/>
    <w:rsid w:val="00E02FBF"/>
    <w:rsid w:val="00E06717"/>
    <w:rsid w:val="00E07230"/>
    <w:rsid w:val="00E1011A"/>
    <w:rsid w:val="00E10F5D"/>
    <w:rsid w:val="00E12463"/>
    <w:rsid w:val="00E20F26"/>
    <w:rsid w:val="00E21810"/>
    <w:rsid w:val="00E236C1"/>
    <w:rsid w:val="00E2528A"/>
    <w:rsid w:val="00E27A1F"/>
    <w:rsid w:val="00E33ACC"/>
    <w:rsid w:val="00E340AF"/>
    <w:rsid w:val="00E37897"/>
    <w:rsid w:val="00E4125F"/>
    <w:rsid w:val="00E42715"/>
    <w:rsid w:val="00E42FB3"/>
    <w:rsid w:val="00E46E91"/>
    <w:rsid w:val="00E47EA0"/>
    <w:rsid w:val="00E50C73"/>
    <w:rsid w:val="00E52677"/>
    <w:rsid w:val="00E55E90"/>
    <w:rsid w:val="00E60EDD"/>
    <w:rsid w:val="00E65734"/>
    <w:rsid w:val="00E7037B"/>
    <w:rsid w:val="00E7111F"/>
    <w:rsid w:val="00E711D6"/>
    <w:rsid w:val="00E72971"/>
    <w:rsid w:val="00E73E69"/>
    <w:rsid w:val="00E762AC"/>
    <w:rsid w:val="00E766EA"/>
    <w:rsid w:val="00E767FB"/>
    <w:rsid w:val="00E84656"/>
    <w:rsid w:val="00E902F9"/>
    <w:rsid w:val="00E9707B"/>
    <w:rsid w:val="00E979F8"/>
    <w:rsid w:val="00EA0FF8"/>
    <w:rsid w:val="00EA4111"/>
    <w:rsid w:val="00EA42E8"/>
    <w:rsid w:val="00EA7BB8"/>
    <w:rsid w:val="00EB2D2C"/>
    <w:rsid w:val="00EB546A"/>
    <w:rsid w:val="00EC2D94"/>
    <w:rsid w:val="00EC56DC"/>
    <w:rsid w:val="00EC6608"/>
    <w:rsid w:val="00EC756A"/>
    <w:rsid w:val="00EC7810"/>
    <w:rsid w:val="00ED2AA9"/>
    <w:rsid w:val="00ED6FFD"/>
    <w:rsid w:val="00EE1FD9"/>
    <w:rsid w:val="00EE2D8B"/>
    <w:rsid w:val="00EE31EB"/>
    <w:rsid w:val="00EE3871"/>
    <w:rsid w:val="00EE5E6F"/>
    <w:rsid w:val="00EE7EA5"/>
    <w:rsid w:val="00EF0E15"/>
    <w:rsid w:val="00EF2920"/>
    <w:rsid w:val="00F00932"/>
    <w:rsid w:val="00F025EF"/>
    <w:rsid w:val="00F057B4"/>
    <w:rsid w:val="00F05A8D"/>
    <w:rsid w:val="00F05BC7"/>
    <w:rsid w:val="00F0661E"/>
    <w:rsid w:val="00F06B01"/>
    <w:rsid w:val="00F10443"/>
    <w:rsid w:val="00F11990"/>
    <w:rsid w:val="00F14514"/>
    <w:rsid w:val="00F14626"/>
    <w:rsid w:val="00F20655"/>
    <w:rsid w:val="00F222EE"/>
    <w:rsid w:val="00F23364"/>
    <w:rsid w:val="00F24B7D"/>
    <w:rsid w:val="00F2691B"/>
    <w:rsid w:val="00F27143"/>
    <w:rsid w:val="00F32495"/>
    <w:rsid w:val="00F32D2F"/>
    <w:rsid w:val="00F33C82"/>
    <w:rsid w:val="00F3553C"/>
    <w:rsid w:val="00F368D7"/>
    <w:rsid w:val="00F37224"/>
    <w:rsid w:val="00F37618"/>
    <w:rsid w:val="00F418AC"/>
    <w:rsid w:val="00F42914"/>
    <w:rsid w:val="00F447AE"/>
    <w:rsid w:val="00F535DF"/>
    <w:rsid w:val="00F54341"/>
    <w:rsid w:val="00F56774"/>
    <w:rsid w:val="00F60C72"/>
    <w:rsid w:val="00F6183C"/>
    <w:rsid w:val="00F62155"/>
    <w:rsid w:val="00F63BD7"/>
    <w:rsid w:val="00F65165"/>
    <w:rsid w:val="00F66893"/>
    <w:rsid w:val="00F66932"/>
    <w:rsid w:val="00F725C5"/>
    <w:rsid w:val="00F80E96"/>
    <w:rsid w:val="00F84887"/>
    <w:rsid w:val="00F85915"/>
    <w:rsid w:val="00F94785"/>
    <w:rsid w:val="00FA06A2"/>
    <w:rsid w:val="00FA0719"/>
    <w:rsid w:val="00FA2634"/>
    <w:rsid w:val="00FA3A1C"/>
    <w:rsid w:val="00FA3CDD"/>
    <w:rsid w:val="00FA5DDF"/>
    <w:rsid w:val="00FB015B"/>
    <w:rsid w:val="00FB024D"/>
    <w:rsid w:val="00FB123A"/>
    <w:rsid w:val="00FB123F"/>
    <w:rsid w:val="00FB5323"/>
    <w:rsid w:val="00FB5A88"/>
    <w:rsid w:val="00FB6B80"/>
    <w:rsid w:val="00FB7847"/>
    <w:rsid w:val="00FC23C9"/>
    <w:rsid w:val="00FC737C"/>
    <w:rsid w:val="00FD193B"/>
    <w:rsid w:val="00FD4207"/>
    <w:rsid w:val="00FE109E"/>
    <w:rsid w:val="00FE2085"/>
    <w:rsid w:val="00FE2844"/>
    <w:rsid w:val="00FE33FA"/>
    <w:rsid w:val="00FE7961"/>
    <w:rsid w:val="00FE7ACC"/>
    <w:rsid w:val="00FE7C42"/>
    <w:rsid w:val="00FF0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0C9A27EA"/>
  <w15:docId w15:val="{20C00906-44F7-411F-8FC7-F1E10F95D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1D227D"/>
    <w:pPr>
      <w:spacing w:before="240" w:after="24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1D227D"/>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1D227D"/>
    <w:pPr>
      <w:tabs>
        <w:tab w:val="center" w:pos="6379"/>
      </w:tabs>
      <w:spacing w:before="240" w:after="240" w:line="360" w:lineRule="auto"/>
      <w:jc w:val="both"/>
    </w:pPr>
    <w:rPr>
      <w:b/>
      <w:sz w:val="32"/>
      <w:szCs w:val="32"/>
    </w:rPr>
  </w:style>
  <w:style w:type="paragraph" w:customStyle="1" w:styleId="Tiumccp1">
    <w:name w:val="Tiểu mục cấp 1"/>
    <w:basedOn w:val="Normal"/>
    <w:link w:val="Tiumccp1Char"/>
    <w:qFormat/>
    <w:rsid w:val="001D227D"/>
    <w:pPr>
      <w:tabs>
        <w:tab w:val="center" w:pos="6379"/>
      </w:tabs>
      <w:spacing w:before="240" w:after="240" w:line="360" w:lineRule="auto"/>
      <w:jc w:val="both"/>
    </w:pPr>
    <w:rPr>
      <w:b/>
      <w:sz w:val="28"/>
      <w:szCs w:val="28"/>
    </w:rPr>
  </w:style>
  <w:style w:type="character" w:customStyle="1" w:styleId="ChngChar">
    <w:name w:val="Chương Char"/>
    <w:basedOn w:val="DefaultParagraphFont"/>
    <w:link w:val="Chng"/>
    <w:rsid w:val="001D227D"/>
    <w:rPr>
      <w:rFonts w:eastAsia="Times New Roman" w:cs="Times New Roman"/>
      <w:b/>
      <w:sz w:val="32"/>
      <w:szCs w:val="32"/>
    </w:rPr>
  </w:style>
  <w:style w:type="paragraph" w:customStyle="1" w:styleId="Tiumccp2">
    <w:name w:val="Tiểu mục cấp 2"/>
    <w:basedOn w:val="Normal"/>
    <w:link w:val="Tiumccp2Char"/>
    <w:qFormat/>
    <w:rsid w:val="001D227D"/>
    <w:pPr>
      <w:tabs>
        <w:tab w:val="center" w:pos="6379"/>
      </w:tabs>
      <w:spacing w:before="240" w:after="240" w:line="360" w:lineRule="auto"/>
      <w:jc w:val="both"/>
    </w:pPr>
    <w:rPr>
      <w:b/>
      <w:i/>
      <w:sz w:val="28"/>
      <w:szCs w:val="26"/>
    </w:rPr>
  </w:style>
  <w:style w:type="character" w:customStyle="1" w:styleId="Tiumccp1Char">
    <w:name w:val="Tiểu mục cấp 1 Char"/>
    <w:basedOn w:val="DefaultParagraphFont"/>
    <w:link w:val="Tiumccp1"/>
    <w:rsid w:val="001D227D"/>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1D227D"/>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731292"/>
    <w:pPr>
      <w:spacing w:before="240" w:after="240" w:line="360" w:lineRule="auto"/>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87248C"/>
    <w:pPr>
      <w:spacing w:before="240" w:after="24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87248C"/>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UnresolvedMention">
    <w:name w:val="Unresolved Mention"/>
    <w:basedOn w:val="DefaultParagraphFont"/>
    <w:uiPriority w:val="99"/>
    <w:semiHidden/>
    <w:unhideWhenUsed/>
    <w:rsid w:val="002D6C68"/>
    <w:rPr>
      <w:color w:val="605E5C"/>
      <w:shd w:val="clear" w:color="auto" w:fill="E1DFDD"/>
    </w:rPr>
  </w:style>
  <w:style w:type="character" w:customStyle="1" w:styleId="viiyi">
    <w:name w:val="viiyi"/>
    <w:basedOn w:val="DefaultParagraphFont"/>
    <w:rsid w:val="00A75942"/>
  </w:style>
  <w:style w:type="character" w:customStyle="1" w:styleId="jlqj4b">
    <w:name w:val="jlqj4b"/>
    <w:basedOn w:val="DefaultParagraphFont"/>
    <w:rsid w:val="00A75942"/>
  </w:style>
  <w:style w:type="character" w:customStyle="1" w:styleId="s1">
    <w:name w:val="s1"/>
    <w:basedOn w:val="DefaultParagraphFont"/>
    <w:rsid w:val="005E2C1F"/>
  </w:style>
  <w:style w:type="paragraph" w:styleId="ListParagraph">
    <w:name w:val="List Paragraph"/>
    <w:basedOn w:val="Normal"/>
    <w:uiPriority w:val="34"/>
    <w:qFormat/>
    <w:rsid w:val="003C14F8"/>
    <w:pPr>
      <w:ind w:left="720"/>
      <w:contextualSpacing/>
    </w:pPr>
  </w:style>
  <w:style w:type="character" w:customStyle="1" w:styleId="apple-converted-space">
    <w:name w:val="apple-converted-space"/>
    <w:basedOn w:val="DefaultParagraphFont"/>
    <w:rsid w:val="004F1DCB"/>
  </w:style>
  <w:style w:type="paragraph" w:customStyle="1" w:styleId="Normal4">
    <w:name w:val="Normal+4"/>
    <w:basedOn w:val="Normal"/>
    <w:next w:val="Normal"/>
    <w:rsid w:val="007504DB"/>
    <w:pPr>
      <w:autoSpaceDE w:val="0"/>
      <w:autoSpaceDN w:val="0"/>
      <w:adjustRightInd w:val="0"/>
    </w:pPr>
  </w:style>
  <w:style w:type="paragraph" w:customStyle="1" w:styleId="NormalJustified">
    <w:name w:val="Normal + Justified"/>
    <w:aliases w:val="First line:  1.27 cm,Before:  6 pt,After:  6 pt"/>
    <w:basedOn w:val="Normal"/>
    <w:rsid w:val="004246B0"/>
    <w:pPr>
      <w:autoSpaceDE w:val="0"/>
      <w:autoSpaceDN w:val="0"/>
      <w:adjustRightInd w:val="0"/>
      <w:spacing w:before="120" w:after="120"/>
      <w:jc w:val="center"/>
    </w:pPr>
    <w:rPr>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3457">
      <w:bodyDiv w:val="1"/>
      <w:marLeft w:val="0"/>
      <w:marRight w:val="0"/>
      <w:marTop w:val="0"/>
      <w:marBottom w:val="0"/>
      <w:divBdr>
        <w:top w:val="none" w:sz="0" w:space="0" w:color="auto"/>
        <w:left w:val="none" w:sz="0" w:space="0" w:color="auto"/>
        <w:bottom w:val="none" w:sz="0" w:space="0" w:color="auto"/>
        <w:right w:val="none" w:sz="0" w:space="0" w:color="auto"/>
      </w:divBdr>
    </w:div>
    <w:div w:id="108279132">
      <w:bodyDiv w:val="1"/>
      <w:marLeft w:val="0"/>
      <w:marRight w:val="0"/>
      <w:marTop w:val="0"/>
      <w:marBottom w:val="0"/>
      <w:divBdr>
        <w:top w:val="none" w:sz="0" w:space="0" w:color="auto"/>
        <w:left w:val="none" w:sz="0" w:space="0" w:color="auto"/>
        <w:bottom w:val="none" w:sz="0" w:space="0" w:color="auto"/>
        <w:right w:val="none" w:sz="0" w:space="0" w:color="auto"/>
      </w:divBdr>
    </w:div>
    <w:div w:id="114762233">
      <w:bodyDiv w:val="1"/>
      <w:marLeft w:val="0"/>
      <w:marRight w:val="0"/>
      <w:marTop w:val="0"/>
      <w:marBottom w:val="0"/>
      <w:divBdr>
        <w:top w:val="none" w:sz="0" w:space="0" w:color="auto"/>
        <w:left w:val="none" w:sz="0" w:space="0" w:color="auto"/>
        <w:bottom w:val="none" w:sz="0" w:space="0" w:color="auto"/>
        <w:right w:val="none" w:sz="0" w:space="0" w:color="auto"/>
      </w:divBdr>
    </w:div>
    <w:div w:id="164907164">
      <w:bodyDiv w:val="1"/>
      <w:marLeft w:val="0"/>
      <w:marRight w:val="0"/>
      <w:marTop w:val="0"/>
      <w:marBottom w:val="0"/>
      <w:divBdr>
        <w:top w:val="none" w:sz="0" w:space="0" w:color="auto"/>
        <w:left w:val="none" w:sz="0" w:space="0" w:color="auto"/>
        <w:bottom w:val="none" w:sz="0" w:space="0" w:color="auto"/>
        <w:right w:val="none" w:sz="0" w:space="0" w:color="auto"/>
      </w:divBdr>
    </w:div>
    <w:div w:id="179318783">
      <w:bodyDiv w:val="1"/>
      <w:marLeft w:val="0"/>
      <w:marRight w:val="0"/>
      <w:marTop w:val="0"/>
      <w:marBottom w:val="0"/>
      <w:divBdr>
        <w:top w:val="none" w:sz="0" w:space="0" w:color="auto"/>
        <w:left w:val="none" w:sz="0" w:space="0" w:color="auto"/>
        <w:bottom w:val="none" w:sz="0" w:space="0" w:color="auto"/>
        <w:right w:val="none" w:sz="0" w:space="0" w:color="auto"/>
      </w:divBdr>
    </w:div>
    <w:div w:id="191308765">
      <w:bodyDiv w:val="1"/>
      <w:marLeft w:val="0"/>
      <w:marRight w:val="0"/>
      <w:marTop w:val="0"/>
      <w:marBottom w:val="0"/>
      <w:divBdr>
        <w:top w:val="none" w:sz="0" w:space="0" w:color="auto"/>
        <w:left w:val="none" w:sz="0" w:space="0" w:color="auto"/>
        <w:bottom w:val="none" w:sz="0" w:space="0" w:color="auto"/>
        <w:right w:val="none" w:sz="0" w:space="0" w:color="auto"/>
      </w:divBdr>
    </w:div>
    <w:div w:id="206991590">
      <w:bodyDiv w:val="1"/>
      <w:marLeft w:val="0"/>
      <w:marRight w:val="0"/>
      <w:marTop w:val="0"/>
      <w:marBottom w:val="0"/>
      <w:divBdr>
        <w:top w:val="none" w:sz="0" w:space="0" w:color="auto"/>
        <w:left w:val="none" w:sz="0" w:space="0" w:color="auto"/>
        <w:bottom w:val="none" w:sz="0" w:space="0" w:color="auto"/>
        <w:right w:val="none" w:sz="0" w:space="0" w:color="auto"/>
      </w:divBdr>
    </w:div>
    <w:div w:id="263073179">
      <w:bodyDiv w:val="1"/>
      <w:marLeft w:val="0"/>
      <w:marRight w:val="0"/>
      <w:marTop w:val="0"/>
      <w:marBottom w:val="0"/>
      <w:divBdr>
        <w:top w:val="none" w:sz="0" w:space="0" w:color="auto"/>
        <w:left w:val="none" w:sz="0" w:space="0" w:color="auto"/>
        <w:bottom w:val="none" w:sz="0" w:space="0" w:color="auto"/>
        <w:right w:val="none" w:sz="0" w:space="0" w:color="auto"/>
      </w:divBdr>
    </w:div>
    <w:div w:id="299269097">
      <w:bodyDiv w:val="1"/>
      <w:marLeft w:val="0"/>
      <w:marRight w:val="0"/>
      <w:marTop w:val="0"/>
      <w:marBottom w:val="0"/>
      <w:divBdr>
        <w:top w:val="none" w:sz="0" w:space="0" w:color="auto"/>
        <w:left w:val="none" w:sz="0" w:space="0" w:color="auto"/>
        <w:bottom w:val="none" w:sz="0" w:space="0" w:color="auto"/>
        <w:right w:val="none" w:sz="0" w:space="0" w:color="auto"/>
      </w:divBdr>
    </w:div>
    <w:div w:id="303856835">
      <w:bodyDiv w:val="1"/>
      <w:marLeft w:val="0"/>
      <w:marRight w:val="0"/>
      <w:marTop w:val="0"/>
      <w:marBottom w:val="0"/>
      <w:divBdr>
        <w:top w:val="none" w:sz="0" w:space="0" w:color="auto"/>
        <w:left w:val="none" w:sz="0" w:space="0" w:color="auto"/>
        <w:bottom w:val="none" w:sz="0" w:space="0" w:color="auto"/>
        <w:right w:val="none" w:sz="0" w:space="0" w:color="auto"/>
      </w:divBdr>
    </w:div>
    <w:div w:id="457526862">
      <w:bodyDiv w:val="1"/>
      <w:marLeft w:val="0"/>
      <w:marRight w:val="0"/>
      <w:marTop w:val="0"/>
      <w:marBottom w:val="0"/>
      <w:divBdr>
        <w:top w:val="none" w:sz="0" w:space="0" w:color="auto"/>
        <w:left w:val="none" w:sz="0" w:space="0" w:color="auto"/>
        <w:bottom w:val="none" w:sz="0" w:space="0" w:color="auto"/>
        <w:right w:val="none" w:sz="0" w:space="0" w:color="auto"/>
      </w:divBdr>
    </w:div>
    <w:div w:id="461651737">
      <w:bodyDiv w:val="1"/>
      <w:marLeft w:val="0"/>
      <w:marRight w:val="0"/>
      <w:marTop w:val="0"/>
      <w:marBottom w:val="0"/>
      <w:divBdr>
        <w:top w:val="none" w:sz="0" w:space="0" w:color="auto"/>
        <w:left w:val="none" w:sz="0" w:space="0" w:color="auto"/>
        <w:bottom w:val="none" w:sz="0" w:space="0" w:color="auto"/>
        <w:right w:val="none" w:sz="0" w:space="0" w:color="auto"/>
      </w:divBdr>
    </w:div>
    <w:div w:id="553929992">
      <w:bodyDiv w:val="1"/>
      <w:marLeft w:val="0"/>
      <w:marRight w:val="0"/>
      <w:marTop w:val="0"/>
      <w:marBottom w:val="0"/>
      <w:divBdr>
        <w:top w:val="none" w:sz="0" w:space="0" w:color="auto"/>
        <w:left w:val="none" w:sz="0" w:space="0" w:color="auto"/>
        <w:bottom w:val="none" w:sz="0" w:space="0" w:color="auto"/>
        <w:right w:val="none" w:sz="0" w:space="0" w:color="auto"/>
      </w:divBdr>
    </w:div>
    <w:div w:id="669792522">
      <w:bodyDiv w:val="1"/>
      <w:marLeft w:val="0"/>
      <w:marRight w:val="0"/>
      <w:marTop w:val="0"/>
      <w:marBottom w:val="0"/>
      <w:divBdr>
        <w:top w:val="none" w:sz="0" w:space="0" w:color="auto"/>
        <w:left w:val="none" w:sz="0" w:space="0" w:color="auto"/>
        <w:bottom w:val="none" w:sz="0" w:space="0" w:color="auto"/>
        <w:right w:val="none" w:sz="0" w:space="0" w:color="auto"/>
      </w:divBdr>
    </w:div>
    <w:div w:id="713576624">
      <w:bodyDiv w:val="1"/>
      <w:marLeft w:val="0"/>
      <w:marRight w:val="0"/>
      <w:marTop w:val="0"/>
      <w:marBottom w:val="0"/>
      <w:divBdr>
        <w:top w:val="none" w:sz="0" w:space="0" w:color="auto"/>
        <w:left w:val="none" w:sz="0" w:space="0" w:color="auto"/>
        <w:bottom w:val="none" w:sz="0" w:space="0" w:color="auto"/>
        <w:right w:val="none" w:sz="0" w:space="0" w:color="auto"/>
      </w:divBdr>
    </w:div>
    <w:div w:id="809320245">
      <w:bodyDiv w:val="1"/>
      <w:marLeft w:val="0"/>
      <w:marRight w:val="0"/>
      <w:marTop w:val="0"/>
      <w:marBottom w:val="0"/>
      <w:divBdr>
        <w:top w:val="none" w:sz="0" w:space="0" w:color="auto"/>
        <w:left w:val="none" w:sz="0" w:space="0" w:color="auto"/>
        <w:bottom w:val="none" w:sz="0" w:space="0" w:color="auto"/>
        <w:right w:val="none" w:sz="0" w:space="0" w:color="auto"/>
      </w:divBdr>
    </w:div>
    <w:div w:id="858861400">
      <w:bodyDiv w:val="1"/>
      <w:marLeft w:val="0"/>
      <w:marRight w:val="0"/>
      <w:marTop w:val="0"/>
      <w:marBottom w:val="0"/>
      <w:divBdr>
        <w:top w:val="none" w:sz="0" w:space="0" w:color="auto"/>
        <w:left w:val="none" w:sz="0" w:space="0" w:color="auto"/>
        <w:bottom w:val="none" w:sz="0" w:space="0" w:color="auto"/>
        <w:right w:val="none" w:sz="0" w:space="0" w:color="auto"/>
      </w:divBdr>
    </w:div>
    <w:div w:id="882985435">
      <w:bodyDiv w:val="1"/>
      <w:marLeft w:val="0"/>
      <w:marRight w:val="0"/>
      <w:marTop w:val="0"/>
      <w:marBottom w:val="0"/>
      <w:divBdr>
        <w:top w:val="none" w:sz="0" w:space="0" w:color="auto"/>
        <w:left w:val="none" w:sz="0" w:space="0" w:color="auto"/>
        <w:bottom w:val="none" w:sz="0" w:space="0" w:color="auto"/>
        <w:right w:val="none" w:sz="0" w:space="0" w:color="auto"/>
      </w:divBdr>
    </w:div>
    <w:div w:id="889192824">
      <w:bodyDiv w:val="1"/>
      <w:marLeft w:val="0"/>
      <w:marRight w:val="0"/>
      <w:marTop w:val="0"/>
      <w:marBottom w:val="0"/>
      <w:divBdr>
        <w:top w:val="none" w:sz="0" w:space="0" w:color="auto"/>
        <w:left w:val="none" w:sz="0" w:space="0" w:color="auto"/>
        <w:bottom w:val="none" w:sz="0" w:space="0" w:color="auto"/>
        <w:right w:val="none" w:sz="0" w:space="0" w:color="auto"/>
      </w:divBdr>
    </w:div>
    <w:div w:id="957642110">
      <w:bodyDiv w:val="1"/>
      <w:marLeft w:val="0"/>
      <w:marRight w:val="0"/>
      <w:marTop w:val="0"/>
      <w:marBottom w:val="0"/>
      <w:divBdr>
        <w:top w:val="none" w:sz="0" w:space="0" w:color="auto"/>
        <w:left w:val="none" w:sz="0" w:space="0" w:color="auto"/>
        <w:bottom w:val="none" w:sz="0" w:space="0" w:color="auto"/>
        <w:right w:val="none" w:sz="0" w:space="0" w:color="auto"/>
      </w:divBdr>
    </w:div>
    <w:div w:id="1048530503">
      <w:bodyDiv w:val="1"/>
      <w:marLeft w:val="0"/>
      <w:marRight w:val="0"/>
      <w:marTop w:val="0"/>
      <w:marBottom w:val="0"/>
      <w:divBdr>
        <w:top w:val="none" w:sz="0" w:space="0" w:color="auto"/>
        <w:left w:val="none" w:sz="0" w:space="0" w:color="auto"/>
        <w:bottom w:val="none" w:sz="0" w:space="0" w:color="auto"/>
        <w:right w:val="none" w:sz="0" w:space="0" w:color="auto"/>
      </w:divBdr>
    </w:div>
    <w:div w:id="1077164531">
      <w:bodyDiv w:val="1"/>
      <w:marLeft w:val="0"/>
      <w:marRight w:val="0"/>
      <w:marTop w:val="0"/>
      <w:marBottom w:val="0"/>
      <w:divBdr>
        <w:top w:val="none" w:sz="0" w:space="0" w:color="auto"/>
        <w:left w:val="none" w:sz="0" w:space="0" w:color="auto"/>
        <w:bottom w:val="none" w:sz="0" w:space="0" w:color="auto"/>
        <w:right w:val="none" w:sz="0" w:space="0" w:color="auto"/>
      </w:divBdr>
    </w:div>
    <w:div w:id="1111628888">
      <w:bodyDiv w:val="1"/>
      <w:marLeft w:val="0"/>
      <w:marRight w:val="0"/>
      <w:marTop w:val="0"/>
      <w:marBottom w:val="0"/>
      <w:divBdr>
        <w:top w:val="none" w:sz="0" w:space="0" w:color="auto"/>
        <w:left w:val="none" w:sz="0" w:space="0" w:color="auto"/>
        <w:bottom w:val="none" w:sz="0" w:space="0" w:color="auto"/>
        <w:right w:val="none" w:sz="0" w:space="0" w:color="auto"/>
      </w:divBdr>
    </w:div>
    <w:div w:id="1154100777">
      <w:bodyDiv w:val="1"/>
      <w:marLeft w:val="0"/>
      <w:marRight w:val="0"/>
      <w:marTop w:val="0"/>
      <w:marBottom w:val="0"/>
      <w:divBdr>
        <w:top w:val="none" w:sz="0" w:space="0" w:color="auto"/>
        <w:left w:val="none" w:sz="0" w:space="0" w:color="auto"/>
        <w:bottom w:val="none" w:sz="0" w:space="0" w:color="auto"/>
        <w:right w:val="none" w:sz="0" w:space="0" w:color="auto"/>
      </w:divBdr>
    </w:div>
    <w:div w:id="1192302199">
      <w:bodyDiv w:val="1"/>
      <w:marLeft w:val="0"/>
      <w:marRight w:val="0"/>
      <w:marTop w:val="0"/>
      <w:marBottom w:val="0"/>
      <w:divBdr>
        <w:top w:val="none" w:sz="0" w:space="0" w:color="auto"/>
        <w:left w:val="none" w:sz="0" w:space="0" w:color="auto"/>
        <w:bottom w:val="none" w:sz="0" w:space="0" w:color="auto"/>
        <w:right w:val="none" w:sz="0" w:space="0" w:color="auto"/>
      </w:divBdr>
    </w:div>
    <w:div w:id="1211066173">
      <w:bodyDiv w:val="1"/>
      <w:marLeft w:val="0"/>
      <w:marRight w:val="0"/>
      <w:marTop w:val="0"/>
      <w:marBottom w:val="0"/>
      <w:divBdr>
        <w:top w:val="none" w:sz="0" w:space="0" w:color="auto"/>
        <w:left w:val="none" w:sz="0" w:space="0" w:color="auto"/>
        <w:bottom w:val="none" w:sz="0" w:space="0" w:color="auto"/>
        <w:right w:val="none" w:sz="0" w:space="0" w:color="auto"/>
      </w:divBdr>
    </w:div>
    <w:div w:id="1215309406">
      <w:bodyDiv w:val="1"/>
      <w:marLeft w:val="0"/>
      <w:marRight w:val="0"/>
      <w:marTop w:val="0"/>
      <w:marBottom w:val="0"/>
      <w:divBdr>
        <w:top w:val="none" w:sz="0" w:space="0" w:color="auto"/>
        <w:left w:val="none" w:sz="0" w:space="0" w:color="auto"/>
        <w:bottom w:val="none" w:sz="0" w:space="0" w:color="auto"/>
        <w:right w:val="none" w:sz="0" w:space="0" w:color="auto"/>
      </w:divBdr>
    </w:div>
    <w:div w:id="1313096370">
      <w:bodyDiv w:val="1"/>
      <w:marLeft w:val="0"/>
      <w:marRight w:val="0"/>
      <w:marTop w:val="0"/>
      <w:marBottom w:val="0"/>
      <w:divBdr>
        <w:top w:val="none" w:sz="0" w:space="0" w:color="auto"/>
        <w:left w:val="none" w:sz="0" w:space="0" w:color="auto"/>
        <w:bottom w:val="none" w:sz="0" w:space="0" w:color="auto"/>
        <w:right w:val="none" w:sz="0" w:space="0" w:color="auto"/>
      </w:divBdr>
    </w:div>
    <w:div w:id="1326471688">
      <w:bodyDiv w:val="1"/>
      <w:marLeft w:val="0"/>
      <w:marRight w:val="0"/>
      <w:marTop w:val="0"/>
      <w:marBottom w:val="0"/>
      <w:divBdr>
        <w:top w:val="none" w:sz="0" w:space="0" w:color="auto"/>
        <w:left w:val="none" w:sz="0" w:space="0" w:color="auto"/>
        <w:bottom w:val="none" w:sz="0" w:space="0" w:color="auto"/>
        <w:right w:val="none" w:sz="0" w:space="0" w:color="auto"/>
      </w:divBdr>
    </w:div>
    <w:div w:id="1360668965">
      <w:bodyDiv w:val="1"/>
      <w:marLeft w:val="0"/>
      <w:marRight w:val="0"/>
      <w:marTop w:val="0"/>
      <w:marBottom w:val="0"/>
      <w:divBdr>
        <w:top w:val="none" w:sz="0" w:space="0" w:color="auto"/>
        <w:left w:val="none" w:sz="0" w:space="0" w:color="auto"/>
        <w:bottom w:val="none" w:sz="0" w:space="0" w:color="auto"/>
        <w:right w:val="none" w:sz="0" w:space="0" w:color="auto"/>
      </w:divBdr>
    </w:div>
    <w:div w:id="1425029414">
      <w:bodyDiv w:val="1"/>
      <w:marLeft w:val="0"/>
      <w:marRight w:val="0"/>
      <w:marTop w:val="0"/>
      <w:marBottom w:val="0"/>
      <w:divBdr>
        <w:top w:val="none" w:sz="0" w:space="0" w:color="auto"/>
        <w:left w:val="none" w:sz="0" w:space="0" w:color="auto"/>
        <w:bottom w:val="none" w:sz="0" w:space="0" w:color="auto"/>
        <w:right w:val="none" w:sz="0" w:space="0" w:color="auto"/>
      </w:divBdr>
    </w:div>
    <w:div w:id="1502812209">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4072474">
      <w:bodyDiv w:val="1"/>
      <w:marLeft w:val="0"/>
      <w:marRight w:val="0"/>
      <w:marTop w:val="0"/>
      <w:marBottom w:val="0"/>
      <w:divBdr>
        <w:top w:val="none" w:sz="0" w:space="0" w:color="auto"/>
        <w:left w:val="none" w:sz="0" w:space="0" w:color="auto"/>
        <w:bottom w:val="none" w:sz="0" w:space="0" w:color="auto"/>
        <w:right w:val="none" w:sz="0" w:space="0" w:color="auto"/>
      </w:divBdr>
    </w:div>
    <w:div w:id="1557276665">
      <w:bodyDiv w:val="1"/>
      <w:marLeft w:val="0"/>
      <w:marRight w:val="0"/>
      <w:marTop w:val="0"/>
      <w:marBottom w:val="0"/>
      <w:divBdr>
        <w:top w:val="none" w:sz="0" w:space="0" w:color="auto"/>
        <w:left w:val="none" w:sz="0" w:space="0" w:color="auto"/>
        <w:bottom w:val="none" w:sz="0" w:space="0" w:color="auto"/>
        <w:right w:val="none" w:sz="0" w:space="0" w:color="auto"/>
      </w:divBdr>
    </w:div>
    <w:div w:id="1578828392">
      <w:bodyDiv w:val="1"/>
      <w:marLeft w:val="0"/>
      <w:marRight w:val="0"/>
      <w:marTop w:val="0"/>
      <w:marBottom w:val="0"/>
      <w:divBdr>
        <w:top w:val="none" w:sz="0" w:space="0" w:color="auto"/>
        <w:left w:val="none" w:sz="0" w:space="0" w:color="auto"/>
        <w:bottom w:val="none" w:sz="0" w:space="0" w:color="auto"/>
        <w:right w:val="none" w:sz="0" w:space="0" w:color="auto"/>
      </w:divBdr>
    </w:div>
    <w:div w:id="1607231399">
      <w:bodyDiv w:val="1"/>
      <w:marLeft w:val="0"/>
      <w:marRight w:val="0"/>
      <w:marTop w:val="0"/>
      <w:marBottom w:val="0"/>
      <w:divBdr>
        <w:top w:val="none" w:sz="0" w:space="0" w:color="auto"/>
        <w:left w:val="none" w:sz="0" w:space="0" w:color="auto"/>
        <w:bottom w:val="none" w:sz="0" w:space="0" w:color="auto"/>
        <w:right w:val="none" w:sz="0" w:space="0" w:color="auto"/>
      </w:divBdr>
    </w:div>
    <w:div w:id="1631596413">
      <w:bodyDiv w:val="1"/>
      <w:marLeft w:val="0"/>
      <w:marRight w:val="0"/>
      <w:marTop w:val="0"/>
      <w:marBottom w:val="0"/>
      <w:divBdr>
        <w:top w:val="none" w:sz="0" w:space="0" w:color="auto"/>
        <w:left w:val="none" w:sz="0" w:space="0" w:color="auto"/>
        <w:bottom w:val="none" w:sz="0" w:space="0" w:color="auto"/>
        <w:right w:val="none" w:sz="0" w:space="0" w:color="auto"/>
      </w:divBdr>
    </w:div>
    <w:div w:id="1813864585">
      <w:bodyDiv w:val="1"/>
      <w:marLeft w:val="0"/>
      <w:marRight w:val="0"/>
      <w:marTop w:val="0"/>
      <w:marBottom w:val="0"/>
      <w:divBdr>
        <w:top w:val="none" w:sz="0" w:space="0" w:color="auto"/>
        <w:left w:val="none" w:sz="0" w:space="0" w:color="auto"/>
        <w:bottom w:val="none" w:sz="0" w:space="0" w:color="auto"/>
        <w:right w:val="none" w:sz="0" w:space="0" w:color="auto"/>
      </w:divBdr>
    </w:div>
    <w:div w:id="1908758132">
      <w:bodyDiv w:val="1"/>
      <w:marLeft w:val="0"/>
      <w:marRight w:val="0"/>
      <w:marTop w:val="0"/>
      <w:marBottom w:val="0"/>
      <w:divBdr>
        <w:top w:val="none" w:sz="0" w:space="0" w:color="auto"/>
        <w:left w:val="none" w:sz="0" w:space="0" w:color="auto"/>
        <w:bottom w:val="none" w:sz="0" w:space="0" w:color="auto"/>
        <w:right w:val="none" w:sz="0" w:space="0" w:color="auto"/>
      </w:divBdr>
    </w:div>
    <w:div w:id="1960793040">
      <w:bodyDiv w:val="1"/>
      <w:marLeft w:val="0"/>
      <w:marRight w:val="0"/>
      <w:marTop w:val="0"/>
      <w:marBottom w:val="0"/>
      <w:divBdr>
        <w:top w:val="none" w:sz="0" w:space="0" w:color="auto"/>
        <w:left w:val="none" w:sz="0" w:space="0" w:color="auto"/>
        <w:bottom w:val="none" w:sz="0" w:space="0" w:color="auto"/>
        <w:right w:val="none" w:sz="0" w:space="0" w:color="auto"/>
      </w:divBdr>
    </w:div>
    <w:div w:id="1961295993">
      <w:bodyDiv w:val="1"/>
      <w:marLeft w:val="0"/>
      <w:marRight w:val="0"/>
      <w:marTop w:val="0"/>
      <w:marBottom w:val="0"/>
      <w:divBdr>
        <w:top w:val="none" w:sz="0" w:space="0" w:color="auto"/>
        <w:left w:val="none" w:sz="0" w:space="0" w:color="auto"/>
        <w:bottom w:val="none" w:sz="0" w:space="0" w:color="auto"/>
        <w:right w:val="none" w:sz="0" w:space="0" w:color="auto"/>
      </w:divBdr>
    </w:div>
    <w:div w:id="211520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en.wikipedia.org/wiki/Wireless_network" TargetMode="External"/><Relationship Id="rId16" Type="http://schemas.openxmlformats.org/officeDocument/2006/relationships/hyperlink" Target="https://quantrimang.com/top-10-public-dns-server-tot-nhat-ban-nen-biet-121278" TargetMode="External"/><Relationship Id="rId107" Type="http://schemas.openxmlformats.org/officeDocument/2006/relationships/hyperlink" Target="https://www.dienmayxanh.com/kinh-nghiem-hay/wep-wpa-wpa2-la-gi-dau-la-chuan-bao-mat-wifi-tot-n-1215377" TargetMode="External"/><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vi.wikipedia.org/wiki/M%E1%BA%A1ng_m%C3%A1y_t%C3%ADnh" TargetMode="External"/><Relationship Id="rId110" Type="http://schemas.openxmlformats.org/officeDocument/2006/relationships/hyperlink" Target="https://www.totolink.vn/article/158-so-sanh-su-khac-nhau-giua-switch-layer-2-va-switch-layer-3.html" TargetMode="External"/><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https://vi.wikipedia.org/wiki/B%E1%BB%99_%C4%91%E1%BB%8Bnh_tuy%E1%BA%BFn"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bkaii.com.vn/tin-tuc/308-nguyen-li-hoat-dong-cua-mang-khong-day" TargetMode="External"/><Relationship Id="rId113" Type="http://schemas.openxmlformats.org/officeDocument/2006/relationships/hyperlink" Target="https://en.wikipedia.org/wiki/Wireless_LAN"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s://vi.wikipedia.org/wiki/IPv4"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quantrimang.com/wifi-la-gi-120057" TargetMode="External"/><Relationship Id="rId108" Type="http://schemas.openxmlformats.org/officeDocument/2006/relationships/hyperlink" Target="https://netsystem.vn/router-la-gi-bo-dinh-tuyen-router-hoat-dong-nhu-nao/"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quantrimang.com/vlan-la-gi-lam-the-nao-de-cau-hinh-mot-vlan-tren-switch-cisco-648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quantrimang.com/dia-chi-ip-la-gi-143625"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legiacong.blogspot.com/2012/03/wireless-network3cac-ung-dung-cua-wlan.html" TargetMode="External"/><Relationship Id="rId114" Type="http://schemas.openxmlformats.org/officeDocument/2006/relationships/hyperlink" Target="https://phoenixnap.com/blog/prevent-ddos-attacks"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Internet_Protoco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totolink.vn/article/85-switch-la-gi-cong-dung-cua-thiet-bi-chuyen-mach.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dienmayxanh.com/kinh-nghiem-hay/wifi-la-gi-596329"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oCaoCuoiKyAnToanMa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BaoCaoCuoiKyAnToanMang</Template>
  <TotalTime>91</TotalTime>
  <Pages>117</Pages>
  <Words>13756</Words>
  <Characters>78412</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100</cp:revision>
  <dcterms:created xsi:type="dcterms:W3CDTF">2022-01-01T10:52:00Z</dcterms:created>
  <dcterms:modified xsi:type="dcterms:W3CDTF">2022-01-01T14:46:00Z</dcterms:modified>
</cp:coreProperties>
</file>